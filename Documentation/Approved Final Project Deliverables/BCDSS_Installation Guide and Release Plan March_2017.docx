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BB9D3D" w14:textId="77777777" w:rsidR="005C5C08" w:rsidRDefault="005C5C08" w:rsidP="005C5C08">
      <w:pPr>
        <w:pStyle w:val="BodyText"/>
        <w:rPr>
          <w:lang w:val="da-DK"/>
        </w:rPr>
      </w:pPr>
      <w:bookmarkStart w:id="0" w:name="_GoBack"/>
      <w:bookmarkEnd w:id="0"/>
    </w:p>
    <w:p w14:paraId="3F8C0739" w14:textId="77777777" w:rsidR="005C5C08" w:rsidRDefault="005C5C08" w:rsidP="005C5C08">
      <w:pPr>
        <w:pStyle w:val="BodyText"/>
        <w:rPr>
          <w:lang w:val="da-DK"/>
        </w:rPr>
      </w:pPr>
    </w:p>
    <w:p w14:paraId="79FDFC48" w14:textId="77777777" w:rsidR="00234AB8" w:rsidRDefault="00234AB8" w:rsidP="00234AB8">
      <w:pPr>
        <w:pStyle w:val="Title"/>
      </w:pPr>
      <w:r w:rsidRPr="00666769">
        <w:t>Department of Veterans Affairs</w:t>
      </w:r>
      <w:r>
        <w:t xml:space="preserve"> (VA)</w:t>
      </w:r>
    </w:p>
    <w:p w14:paraId="1FC4498C" w14:textId="77777777" w:rsidR="00234AB8" w:rsidRPr="00FA7088" w:rsidRDefault="00016846" w:rsidP="00234AB8">
      <w:pPr>
        <w:pStyle w:val="Title"/>
        <w:rPr>
          <w:sz w:val="32"/>
          <w:szCs w:val="32"/>
        </w:rPr>
      </w:pPr>
      <w:r w:rsidRPr="005B5B11">
        <w:rPr>
          <w:szCs w:val="36"/>
        </w:rPr>
        <w:t>Benefits Claims Decision Support System</w:t>
      </w:r>
      <w:r>
        <w:rPr>
          <w:szCs w:val="36"/>
        </w:rPr>
        <w:t xml:space="preserve"> </w:t>
      </w:r>
      <w:r w:rsidRPr="005B5B11">
        <w:rPr>
          <w:szCs w:val="36"/>
        </w:rPr>
        <w:t>(BCDS</w:t>
      </w:r>
      <w:r>
        <w:rPr>
          <w:szCs w:val="36"/>
        </w:rPr>
        <w:t>S</w:t>
      </w:r>
      <w:r w:rsidRPr="005B5B11">
        <w:rPr>
          <w:szCs w:val="36"/>
        </w:rPr>
        <w:t>)</w:t>
      </w:r>
    </w:p>
    <w:p w14:paraId="48464F35" w14:textId="77777777" w:rsidR="00234AB8" w:rsidRDefault="00234AB8" w:rsidP="00234AB8">
      <w:pPr>
        <w:pStyle w:val="BodyText"/>
        <w:jc w:val="center"/>
        <w:rPr>
          <w:sz w:val="32"/>
          <w:szCs w:val="32"/>
        </w:rPr>
      </w:pPr>
    </w:p>
    <w:p w14:paraId="4C598BCE" w14:textId="77777777" w:rsidR="00234AB8" w:rsidRPr="00FA7088" w:rsidRDefault="00234AB8" w:rsidP="00234AB8">
      <w:pPr>
        <w:pStyle w:val="BodyText"/>
        <w:jc w:val="center"/>
        <w:rPr>
          <w:sz w:val="32"/>
          <w:szCs w:val="32"/>
        </w:rPr>
      </w:pPr>
    </w:p>
    <w:p w14:paraId="225538BA" w14:textId="77777777" w:rsidR="00234AB8" w:rsidRPr="00666769" w:rsidRDefault="00234AB8" w:rsidP="00234AB8">
      <w:pPr>
        <w:pStyle w:val="Title"/>
      </w:pPr>
      <w:r w:rsidRPr="00FA7088">
        <w:rPr>
          <w:sz w:val="32"/>
          <w:szCs w:val="32"/>
        </w:rPr>
        <w:t>Software Installation Guide</w:t>
      </w:r>
      <w:r>
        <w:t xml:space="preserve"> and Release Plan</w:t>
      </w:r>
    </w:p>
    <w:p w14:paraId="3A6DF7B6" w14:textId="77777777" w:rsidR="00234AB8" w:rsidRDefault="00234AB8" w:rsidP="00234AB8">
      <w:pPr>
        <w:pStyle w:val="BodyText"/>
        <w:jc w:val="center"/>
        <w:rPr>
          <w:sz w:val="32"/>
          <w:szCs w:val="32"/>
        </w:rPr>
      </w:pPr>
    </w:p>
    <w:p w14:paraId="27C4C72D" w14:textId="77777777" w:rsidR="00234AB8" w:rsidRDefault="00234AB8" w:rsidP="00234AB8">
      <w:pPr>
        <w:pStyle w:val="BodyText"/>
        <w:jc w:val="center"/>
        <w:rPr>
          <w:sz w:val="32"/>
          <w:szCs w:val="32"/>
        </w:rPr>
      </w:pPr>
    </w:p>
    <w:p w14:paraId="4319DCD1" w14:textId="77777777" w:rsidR="00234AB8" w:rsidRPr="00FA7088" w:rsidRDefault="00234AB8" w:rsidP="00234AB8">
      <w:pPr>
        <w:pStyle w:val="BodyText"/>
        <w:jc w:val="center"/>
        <w:rPr>
          <w:sz w:val="32"/>
          <w:szCs w:val="32"/>
        </w:rPr>
      </w:pPr>
    </w:p>
    <w:p w14:paraId="5239251A" w14:textId="77777777" w:rsidR="00234AB8" w:rsidRDefault="00234AB8" w:rsidP="00234AB8">
      <w:pPr>
        <w:pStyle w:val="Subtitle"/>
        <w:rPr>
          <w:lang w:val="da-DK"/>
        </w:rPr>
      </w:pPr>
      <w:r>
        <w:rPr>
          <w:noProof/>
        </w:rPr>
        <w:drawing>
          <wp:inline distT="0" distB="0" distL="0" distR="0" wp14:anchorId="2530BEFA" wp14:editId="5A1B3BAF">
            <wp:extent cx="1828800" cy="1828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ial_VA_Seal_RGB.tiff"/>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14:paraId="755134DA" w14:textId="77777777" w:rsidR="00234AB8" w:rsidRDefault="00234AB8" w:rsidP="00234AB8">
      <w:pPr>
        <w:pStyle w:val="BodyText"/>
        <w:jc w:val="center"/>
        <w:rPr>
          <w:sz w:val="28"/>
          <w:szCs w:val="28"/>
        </w:rPr>
      </w:pPr>
    </w:p>
    <w:p w14:paraId="47658A4D" w14:textId="77777777" w:rsidR="00234AB8" w:rsidRDefault="00234AB8" w:rsidP="00234AB8">
      <w:pPr>
        <w:pStyle w:val="BodyText"/>
        <w:jc w:val="center"/>
        <w:rPr>
          <w:sz w:val="28"/>
          <w:szCs w:val="28"/>
        </w:rPr>
      </w:pPr>
    </w:p>
    <w:p w14:paraId="1D779699" w14:textId="333555DD" w:rsidR="00234AB8" w:rsidRPr="00234AB8" w:rsidRDefault="004E1587" w:rsidP="00234AB8">
      <w:pPr>
        <w:pStyle w:val="BodyText"/>
        <w:jc w:val="center"/>
        <w:rPr>
          <w:rFonts w:ascii="Arial" w:hAnsi="Arial" w:cs="Arial"/>
          <w:b/>
          <w:sz w:val="32"/>
          <w:szCs w:val="32"/>
        </w:rPr>
      </w:pPr>
      <w:r>
        <w:rPr>
          <w:rFonts w:ascii="Arial" w:hAnsi="Arial" w:cs="Arial"/>
          <w:b/>
          <w:sz w:val="32"/>
          <w:szCs w:val="32"/>
        </w:rPr>
        <w:t>March</w:t>
      </w:r>
      <w:r w:rsidR="000821EE">
        <w:rPr>
          <w:rFonts w:ascii="Arial" w:hAnsi="Arial" w:cs="Arial"/>
          <w:b/>
          <w:sz w:val="32"/>
          <w:szCs w:val="32"/>
        </w:rPr>
        <w:t xml:space="preserve"> </w:t>
      </w:r>
      <w:r w:rsidR="00E93234">
        <w:rPr>
          <w:rFonts w:ascii="Arial" w:hAnsi="Arial" w:cs="Arial"/>
          <w:b/>
          <w:sz w:val="32"/>
          <w:szCs w:val="32"/>
        </w:rPr>
        <w:t>2017</w:t>
      </w:r>
    </w:p>
    <w:p w14:paraId="0FD93145" w14:textId="4CBF9799" w:rsidR="005C5C08" w:rsidRDefault="005C5C08" w:rsidP="005C5C08">
      <w:pPr>
        <w:pStyle w:val="Subtitle"/>
        <w:rPr>
          <w:lang w:val="da-DK"/>
        </w:rPr>
      </w:pPr>
      <w:r>
        <w:rPr>
          <w:lang w:val="da-DK"/>
        </w:rPr>
        <w:t xml:space="preserve">Version </w:t>
      </w:r>
      <w:r w:rsidR="000658F0">
        <w:rPr>
          <w:lang w:val="da-DK"/>
        </w:rPr>
        <w:t>1</w:t>
      </w:r>
      <w:r w:rsidR="00C33415">
        <w:rPr>
          <w:lang w:val="da-DK"/>
        </w:rPr>
        <w:t>.</w:t>
      </w:r>
      <w:r w:rsidR="004E1587">
        <w:rPr>
          <w:lang w:val="da-DK"/>
        </w:rPr>
        <w:t>1</w:t>
      </w:r>
    </w:p>
    <w:p w14:paraId="1A43D4B3" w14:textId="77777777" w:rsidR="005C5C08" w:rsidRDefault="005C5C08" w:rsidP="005C5C08">
      <w:pPr>
        <w:pStyle w:val="BodyText"/>
        <w:rPr>
          <w:lang w:val="da-DK"/>
        </w:rPr>
      </w:pPr>
    </w:p>
    <w:p w14:paraId="37438615" w14:textId="77777777" w:rsidR="005C5C08" w:rsidRDefault="0000063D" w:rsidP="0000063D">
      <w:pPr>
        <w:pStyle w:val="BodyText"/>
        <w:tabs>
          <w:tab w:val="left" w:pos="5160"/>
        </w:tabs>
        <w:rPr>
          <w:lang w:val="da-DK"/>
        </w:rPr>
      </w:pPr>
      <w:r>
        <w:rPr>
          <w:lang w:val="da-DK"/>
        </w:rPr>
        <w:tab/>
      </w:r>
    </w:p>
    <w:p w14:paraId="73E531DF" w14:textId="77777777" w:rsidR="00E43017" w:rsidRDefault="00E43017" w:rsidP="005C5C08">
      <w:pPr>
        <w:pStyle w:val="Subtitle"/>
        <w:rPr>
          <w:lang w:val="da-DK"/>
        </w:rPr>
        <w:sectPr w:rsidR="00E43017" w:rsidSect="00E43017">
          <w:footerReference w:type="default" r:id="rId9"/>
          <w:type w:val="continuous"/>
          <w:pgSz w:w="12240" w:h="15840"/>
          <w:pgMar w:top="1440" w:right="1440" w:bottom="1440" w:left="1440" w:header="720" w:footer="720" w:gutter="0"/>
          <w:cols w:space="720"/>
          <w:titlePg/>
          <w:docGrid w:linePitch="360"/>
        </w:sectPr>
      </w:pPr>
    </w:p>
    <w:p w14:paraId="0822219D" w14:textId="119DF5A3" w:rsidR="005C5C08" w:rsidRDefault="005C5C08" w:rsidP="005C5C08">
      <w:pPr>
        <w:pStyle w:val="Subtitle"/>
        <w:rPr>
          <w:lang w:val="da-DK"/>
        </w:rPr>
      </w:pPr>
      <w:r>
        <w:rPr>
          <w:lang w:val="da-DK"/>
        </w:rPr>
        <w:lastRenderedPageBreak/>
        <w:t>Revision History</w:t>
      </w:r>
    </w:p>
    <w:tbl>
      <w:tblPr>
        <w:tblStyle w:val="TableGrid"/>
        <w:tblW w:w="10458" w:type="dxa"/>
        <w:tblInd w:w="-560" w:type="dxa"/>
        <w:tblLayout w:type="fixed"/>
        <w:tblLook w:val="04A0" w:firstRow="1" w:lastRow="0" w:firstColumn="1" w:lastColumn="0" w:noHBand="0" w:noVBand="1"/>
      </w:tblPr>
      <w:tblGrid>
        <w:gridCol w:w="1435"/>
        <w:gridCol w:w="1080"/>
        <w:gridCol w:w="3727"/>
        <w:gridCol w:w="2241"/>
        <w:gridCol w:w="1975"/>
      </w:tblGrid>
      <w:tr w:rsidR="00F17D5F" w:rsidRPr="004737E3" w14:paraId="54D1C17B" w14:textId="77777777" w:rsidTr="000C4220">
        <w:trPr>
          <w:tblHeader/>
        </w:trPr>
        <w:tc>
          <w:tcPr>
            <w:tcW w:w="1435" w:type="dxa"/>
            <w:shd w:val="clear" w:color="auto" w:fill="BFBFBF" w:themeFill="background1" w:themeFillShade="BF"/>
          </w:tcPr>
          <w:p w14:paraId="20703C29" w14:textId="77777777" w:rsidR="00F17D5F" w:rsidRPr="004737E3" w:rsidRDefault="00F17D5F" w:rsidP="00CA123E">
            <w:pPr>
              <w:pStyle w:val="BodyText"/>
              <w:keepNext/>
              <w:jc w:val="center"/>
              <w:rPr>
                <w:b/>
                <w:lang w:val="da-DK"/>
              </w:rPr>
            </w:pPr>
            <w:r w:rsidRPr="004737E3">
              <w:rPr>
                <w:b/>
                <w:lang w:val="da-DK"/>
              </w:rPr>
              <w:t>Date</w:t>
            </w:r>
          </w:p>
        </w:tc>
        <w:tc>
          <w:tcPr>
            <w:tcW w:w="1080" w:type="dxa"/>
            <w:shd w:val="clear" w:color="auto" w:fill="BFBFBF" w:themeFill="background1" w:themeFillShade="BF"/>
          </w:tcPr>
          <w:p w14:paraId="0CC0A63F" w14:textId="77777777" w:rsidR="00F17D5F" w:rsidRPr="004737E3" w:rsidRDefault="00F17D5F" w:rsidP="00CA123E">
            <w:pPr>
              <w:pStyle w:val="BodyText"/>
              <w:keepNext/>
              <w:jc w:val="center"/>
              <w:rPr>
                <w:b/>
                <w:lang w:val="da-DK"/>
              </w:rPr>
            </w:pPr>
            <w:r w:rsidRPr="004737E3">
              <w:rPr>
                <w:b/>
                <w:lang w:val="da-DK"/>
              </w:rPr>
              <w:t>Version</w:t>
            </w:r>
          </w:p>
        </w:tc>
        <w:tc>
          <w:tcPr>
            <w:tcW w:w="3727" w:type="dxa"/>
            <w:shd w:val="clear" w:color="auto" w:fill="BFBFBF" w:themeFill="background1" w:themeFillShade="BF"/>
          </w:tcPr>
          <w:p w14:paraId="55B67EF3" w14:textId="77777777" w:rsidR="00F17D5F" w:rsidRPr="004737E3" w:rsidRDefault="00F17D5F" w:rsidP="00CA123E">
            <w:pPr>
              <w:pStyle w:val="BodyText"/>
              <w:keepNext/>
              <w:jc w:val="center"/>
              <w:rPr>
                <w:b/>
                <w:lang w:val="da-DK"/>
              </w:rPr>
            </w:pPr>
            <w:r w:rsidRPr="004737E3">
              <w:rPr>
                <w:b/>
                <w:lang w:val="da-DK"/>
              </w:rPr>
              <w:t>Description</w:t>
            </w:r>
          </w:p>
        </w:tc>
        <w:tc>
          <w:tcPr>
            <w:tcW w:w="2241" w:type="dxa"/>
            <w:shd w:val="clear" w:color="auto" w:fill="BFBFBF" w:themeFill="background1" w:themeFillShade="BF"/>
          </w:tcPr>
          <w:p w14:paraId="553115BB" w14:textId="77777777" w:rsidR="00F17D5F" w:rsidRPr="004737E3" w:rsidRDefault="00F17D5F" w:rsidP="00CA123E">
            <w:pPr>
              <w:pStyle w:val="BodyText"/>
              <w:keepNext/>
              <w:jc w:val="center"/>
              <w:rPr>
                <w:b/>
                <w:lang w:val="da-DK"/>
              </w:rPr>
            </w:pPr>
            <w:r w:rsidRPr="004737E3">
              <w:rPr>
                <w:b/>
                <w:lang w:val="da-DK"/>
              </w:rPr>
              <w:t>Author</w:t>
            </w:r>
          </w:p>
        </w:tc>
        <w:tc>
          <w:tcPr>
            <w:tcW w:w="1975" w:type="dxa"/>
            <w:shd w:val="clear" w:color="auto" w:fill="BFBFBF" w:themeFill="background1" w:themeFillShade="BF"/>
          </w:tcPr>
          <w:p w14:paraId="571B7E86" w14:textId="77777777" w:rsidR="00F17D5F" w:rsidRPr="004737E3" w:rsidRDefault="00F17D5F" w:rsidP="00CA123E">
            <w:pPr>
              <w:pStyle w:val="BodyText"/>
              <w:keepNext/>
              <w:jc w:val="center"/>
              <w:rPr>
                <w:b/>
                <w:lang w:val="da-DK"/>
              </w:rPr>
            </w:pPr>
            <w:r>
              <w:rPr>
                <w:b/>
                <w:lang w:val="da-DK"/>
              </w:rPr>
              <w:t>Reviewer</w:t>
            </w:r>
          </w:p>
        </w:tc>
      </w:tr>
      <w:tr w:rsidR="004E1587" w:rsidRPr="004737E3" w14:paraId="680029C7" w14:textId="77777777" w:rsidTr="000C4220">
        <w:tc>
          <w:tcPr>
            <w:tcW w:w="1435" w:type="dxa"/>
          </w:tcPr>
          <w:p w14:paraId="3C00D01B" w14:textId="0B48C2C4" w:rsidR="004E1587" w:rsidRDefault="006A01B6" w:rsidP="004E1587">
            <w:pPr>
              <w:pStyle w:val="BodyText"/>
              <w:rPr>
                <w:lang w:val="da-DK"/>
              </w:rPr>
            </w:pPr>
            <w:r>
              <w:rPr>
                <w:lang w:val="da-DK"/>
              </w:rPr>
              <w:t>2017-03-15</w:t>
            </w:r>
          </w:p>
        </w:tc>
        <w:tc>
          <w:tcPr>
            <w:tcW w:w="1080" w:type="dxa"/>
          </w:tcPr>
          <w:p w14:paraId="063C7DAB" w14:textId="0B3ECF0F" w:rsidR="004E1587" w:rsidRDefault="004E1587" w:rsidP="004E1587">
            <w:pPr>
              <w:pStyle w:val="BodyText"/>
              <w:rPr>
                <w:lang w:val="da-DK"/>
              </w:rPr>
            </w:pPr>
            <w:r>
              <w:rPr>
                <w:lang w:val="da-DK"/>
              </w:rPr>
              <w:t>1.1</w:t>
            </w:r>
          </w:p>
        </w:tc>
        <w:tc>
          <w:tcPr>
            <w:tcW w:w="3727" w:type="dxa"/>
          </w:tcPr>
          <w:p w14:paraId="59ADC523" w14:textId="055B9012" w:rsidR="004E1587" w:rsidRDefault="006A01B6" w:rsidP="006A01B6">
            <w:pPr>
              <w:pStyle w:val="BodyText"/>
            </w:pPr>
            <w:r>
              <w:t xml:space="preserve">Updated Environment setup </w:t>
            </w:r>
            <w:hyperlink w:anchor="_Dev_Environment_Setup" w:history="1">
              <w:r w:rsidRPr="006A01B6">
                <w:rPr>
                  <w:rStyle w:val="Hyperlink"/>
                </w:rPr>
                <w:t>3.</w:t>
              </w:r>
              <w:r>
                <w:rPr>
                  <w:rStyle w:val="Hyperlink"/>
                </w:rPr>
                <w:t>5.1</w:t>
              </w:r>
              <w:r w:rsidRPr="006A01B6">
                <w:rPr>
                  <w:rStyle w:val="Hyperlink"/>
                </w:rPr>
                <w:t>.3</w:t>
              </w:r>
            </w:hyperlink>
            <w:r>
              <w:t xml:space="preserve">, </w:t>
            </w:r>
            <w:hyperlink w:anchor="_Pilot_(Test)_Environment" w:history="1">
              <w:r w:rsidRPr="006A01B6">
                <w:rPr>
                  <w:rStyle w:val="Hyperlink"/>
                </w:rPr>
                <w:t>3.</w:t>
              </w:r>
              <w:r>
                <w:rPr>
                  <w:rStyle w:val="Hyperlink"/>
                </w:rPr>
                <w:t>5</w:t>
              </w:r>
              <w:r w:rsidRPr="006A01B6">
                <w:rPr>
                  <w:rStyle w:val="Hyperlink"/>
                </w:rPr>
                <w:t>.</w:t>
              </w:r>
              <w:r>
                <w:rPr>
                  <w:rStyle w:val="Hyperlink"/>
                </w:rPr>
                <w:t>1</w:t>
              </w:r>
              <w:r w:rsidRPr="006A01B6">
                <w:rPr>
                  <w:rStyle w:val="Hyperlink"/>
                </w:rPr>
                <w:t>.4</w:t>
              </w:r>
            </w:hyperlink>
            <w:r>
              <w:t xml:space="preserve">, </w:t>
            </w:r>
            <w:r w:rsidR="004F2774">
              <w:t xml:space="preserve">and </w:t>
            </w:r>
            <w:hyperlink w:anchor="_UAT_Environment_Setup" w:history="1">
              <w:r>
                <w:rPr>
                  <w:rStyle w:val="Hyperlink"/>
                </w:rPr>
                <w:t>3.5.1</w:t>
              </w:r>
              <w:r w:rsidRPr="006A01B6">
                <w:rPr>
                  <w:rStyle w:val="Hyperlink"/>
                </w:rPr>
                <w:t>.5</w:t>
              </w:r>
            </w:hyperlink>
            <w:r>
              <w:t xml:space="preserve"> sections</w:t>
            </w:r>
          </w:p>
        </w:tc>
        <w:tc>
          <w:tcPr>
            <w:tcW w:w="2241" w:type="dxa"/>
          </w:tcPr>
          <w:p w14:paraId="7A70BC82" w14:textId="0A367C6F" w:rsidR="004E1587" w:rsidRDefault="004E1587" w:rsidP="004E1587">
            <w:pPr>
              <w:pStyle w:val="BodyText"/>
            </w:pPr>
            <w:r>
              <w:t>Vasu Rayapati</w:t>
            </w:r>
          </w:p>
        </w:tc>
        <w:tc>
          <w:tcPr>
            <w:tcW w:w="1975" w:type="dxa"/>
          </w:tcPr>
          <w:p w14:paraId="51FCBD8A" w14:textId="77777777" w:rsidR="004E1587" w:rsidRDefault="004E1587" w:rsidP="004E1587">
            <w:pPr>
              <w:pStyle w:val="BodyText"/>
            </w:pPr>
          </w:p>
        </w:tc>
      </w:tr>
      <w:tr w:rsidR="004E1587" w:rsidRPr="004737E3" w14:paraId="147ED9AE" w14:textId="77777777" w:rsidTr="000C4220">
        <w:tc>
          <w:tcPr>
            <w:tcW w:w="1435" w:type="dxa"/>
          </w:tcPr>
          <w:p w14:paraId="47E70DD8" w14:textId="7DC5D086" w:rsidR="004E1587" w:rsidRDefault="004E1587" w:rsidP="004E1587">
            <w:pPr>
              <w:pStyle w:val="BodyText"/>
              <w:rPr>
                <w:lang w:val="da-DK"/>
              </w:rPr>
            </w:pPr>
            <w:r>
              <w:rPr>
                <w:lang w:val="da-DK"/>
              </w:rPr>
              <w:t>2017-02-09</w:t>
            </w:r>
          </w:p>
        </w:tc>
        <w:tc>
          <w:tcPr>
            <w:tcW w:w="1080" w:type="dxa"/>
          </w:tcPr>
          <w:p w14:paraId="060AFF79" w14:textId="59E305A8" w:rsidR="004E1587" w:rsidRDefault="004E1587" w:rsidP="004E1587">
            <w:pPr>
              <w:pStyle w:val="BodyText"/>
              <w:rPr>
                <w:lang w:val="da-DK"/>
              </w:rPr>
            </w:pPr>
            <w:r>
              <w:rPr>
                <w:lang w:val="da-DK"/>
              </w:rPr>
              <w:t>1.0</w:t>
            </w:r>
          </w:p>
        </w:tc>
        <w:tc>
          <w:tcPr>
            <w:tcW w:w="3727" w:type="dxa"/>
          </w:tcPr>
          <w:p w14:paraId="6EF77CED" w14:textId="5FAF68FB" w:rsidR="004E1587" w:rsidRDefault="004E1587" w:rsidP="004E1587">
            <w:pPr>
              <w:pStyle w:val="BodyText"/>
            </w:pPr>
            <w:r>
              <w:t>No Updates</w:t>
            </w:r>
          </w:p>
        </w:tc>
        <w:tc>
          <w:tcPr>
            <w:tcW w:w="2241" w:type="dxa"/>
          </w:tcPr>
          <w:p w14:paraId="2780843D" w14:textId="675B462D" w:rsidR="004E1587" w:rsidRDefault="004E1587" w:rsidP="004E1587">
            <w:pPr>
              <w:pStyle w:val="BodyText"/>
            </w:pPr>
            <w:r>
              <w:t>Vasu Rayapati</w:t>
            </w:r>
          </w:p>
        </w:tc>
        <w:tc>
          <w:tcPr>
            <w:tcW w:w="1975" w:type="dxa"/>
          </w:tcPr>
          <w:p w14:paraId="085DE09F" w14:textId="77777777" w:rsidR="004E1587" w:rsidRDefault="004E1587" w:rsidP="004E1587">
            <w:pPr>
              <w:pStyle w:val="BodyText"/>
            </w:pPr>
          </w:p>
        </w:tc>
      </w:tr>
      <w:tr w:rsidR="004E1587" w:rsidRPr="004737E3" w14:paraId="3D718D67" w14:textId="77777777" w:rsidTr="000C4220">
        <w:tc>
          <w:tcPr>
            <w:tcW w:w="1435" w:type="dxa"/>
          </w:tcPr>
          <w:p w14:paraId="5A1C3B43" w14:textId="5249029E" w:rsidR="004E1587" w:rsidRDefault="004E1587" w:rsidP="004E1587">
            <w:pPr>
              <w:pStyle w:val="BodyText"/>
              <w:rPr>
                <w:lang w:val="da-DK"/>
              </w:rPr>
            </w:pPr>
            <w:r>
              <w:rPr>
                <w:lang w:val="da-DK"/>
              </w:rPr>
              <w:t>2017-01-12</w:t>
            </w:r>
          </w:p>
        </w:tc>
        <w:tc>
          <w:tcPr>
            <w:tcW w:w="1080" w:type="dxa"/>
          </w:tcPr>
          <w:p w14:paraId="081A5C2D" w14:textId="62629C24" w:rsidR="004E1587" w:rsidRDefault="004E1587" w:rsidP="004E1587">
            <w:pPr>
              <w:pStyle w:val="BodyText"/>
              <w:rPr>
                <w:lang w:val="da-DK"/>
              </w:rPr>
            </w:pPr>
            <w:r>
              <w:rPr>
                <w:lang w:val="da-DK"/>
              </w:rPr>
              <w:t>0.9</w:t>
            </w:r>
          </w:p>
        </w:tc>
        <w:tc>
          <w:tcPr>
            <w:tcW w:w="3727" w:type="dxa"/>
          </w:tcPr>
          <w:p w14:paraId="764ECDDC" w14:textId="47C3B712" w:rsidR="004E1587" w:rsidRDefault="004E1587" w:rsidP="004E1587">
            <w:pPr>
              <w:pStyle w:val="BodyText"/>
            </w:pPr>
            <w:r>
              <w:t>No Updates</w:t>
            </w:r>
          </w:p>
        </w:tc>
        <w:tc>
          <w:tcPr>
            <w:tcW w:w="2241" w:type="dxa"/>
          </w:tcPr>
          <w:p w14:paraId="483C74DF" w14:textId="3A53171D" w:rsidR="004E1587" w:rsidRDefault="004E1587" w:rsidP="004E1587">
            <w:pPr>
              <w:pStyle w:val="BodyText"/>
            </w:pPr>
            <w:r>
              <w:t>Vasu Rayapati</w:t>
            </w:r>
          </w:p>
        </w:tc>
        <w:tc>
          <w:tcPr>
            <w:tcW w:w="1975" w:type="dxa"/>
          </w:tcPr>
          <w:p w14:paraId="525C63E8" w14:textId="77777777" w:rsidR="004E1587" w:rsidRDefault="004E1587" w:rsidP="004E1587">
            <w:pPr>
              <w:pStyle w:val="BodyText"/>
            </w:pPr>
          </w:p>
        </w:tc>
      </w:tr>
      <w:tr w:rsidR="004E1587" w:rsidRPr="004737E3" w14:paraId="5412209D" w14:textId="77777777" w:rsidTr="000C4220">
        <w:tc>
          <w:tcPr>
            <w:tcW w:w="1435" w:type="dxa"/>
          </w:tcPr>
          <w:p w14:paraId="281B1D38" w14:textId="0010D1AE" w:rsidR="004E1587" w:rsidRDefault="004E1587" w:rsidP="004E1587">
            <w:pPr>
              <w:pStyle w:val="BodyText"/>
              <w:rPr>
                <w:lang w:val="da-DK"/>
              </w:rPr>
            </w:pPr>
            <w:r>
              <w:rPr>
                <w:lang w:val="da-DK"/>
              </w:rPr>
              <w:t>2016-12-20</w:t>
            </w:r>
          </w:p>
        </w:tc>
        <w:tc>
          <w:tcPr>
            <w:tcW w:w="1080" w:type="dxa"/>
          </w:tcPr>
          <w:p w14:paraId="333CA76A" w14:textId="154DE182" w:rsidR="004E1587" w:rsidRDefault="004E1587" w:rsidP="004E1587">
            <w:pPr>
              <w:pStyle w:val="BodyText"/>
              <w:rPr>
                <w:lang w:val="da-DK"/>
              </w:rPr>
            </w:pPr>
            <w:r>
              <w:rPr>
                <w:lang w:val="da-DK"/>
              </w:rPr>
              <w:t>0.8</w:t>
            </w:r>
          </w:p>
        </w:tc>
        <w:tc>
          <w:tcPr>
            <w:tcW w:w="3727" w:type="dxa"/>
          </w:tcPr>
          <w:p w14:paraId="38EF5E95" w14:textId="53F7F52F" w:rsidR="004E1587" w:rsidRDefault="004E1587" w:rsidP="004E1587">
            <w:pPr>
              <w:pStyle w:val="BodyText"/>
            </w:pPr>
            <w:r>
              <w:t>No Updates</w:t>
            </w:r>
          </w:p>
        </w:tc>
        <w:tc>
          <w:tcPr>
            <w:tcW w:w="2241" w:type="dxa"/>
          </w:tcPr>
          <w:p w14:paraId="520C4222" w14:textId="68E96418" w:rsidR="004E1587" w:rsidRDefault="004E1587" w:rsidP="004E1587">
            <w:pPr>
              <w:pStyle w:val="BodyText"/>
            </w:pPr>
            <w:r>
              <w:t>Vasu Rayapati</w:t>
            </w:r>
          </w:p>
        </w:tc>
        <w:tc>
          <w:tcPr>
            <w:tcW w:w="1975" w:type="dxa"/>
          </w:tcPr>
          <w:p w14:paraId="3B52018C" w14:textId="77777777" w:rsidR="004E1587" w:rsidRDefault="004E1587" w:rsidP="004E1587">
            <w:pPr>
              <w:pStyle w:val="BodyText"/>
            </w:pPr>
          </w:p>
        </w:tc>
      </w:tr>
      <w:tr w:rsidR="004E1587" w:rsidRPr="004737E3" w14:paraId="7A16AC87" w14:textId="77777777" w:rsidTr="000C4220">
        <w:tc>
          <w:tcPr>
            <w:tcW w:w="1435" w:type="dxa"/>
          </w:tcPr>
          <w:p w14:paraId="40B18198" w14:textId="7D9E440F" w:rsidR="004E1587" w:rsidRDefault="004E1587" w:rsidP="004E1587">
            <w:pPr>
              <w:pStyle w:val="BodyText"/>
              <w:rPr>
                <w:lang w:val="da-DK"/>
              </w:rPr>
            </w:pPr>
            <w:r>
              <w:rPr>
                <w:lang w:val="da-DK"/>
              </w:rPr>
              <w:t>2016-11-16</w:t>
            </w:r>
          </w:p>
        </w:tc>
        <w:tc>
          <w:tcPr>
            <w:tcW w:w="1080" w:type="dxa"/>
          </w:tcPr>
          <w:p w14:paraId="74C586BF" w14:textId="3AFDC0AE" w:rsidR="004E1587" w:rsidRDefault="004E1587" w:rsidP="004E1587">
            <w:pPr>
              <w:pStyle w:val="BodyText"/>
              <w:rPr>
                <w:lang w:val="da-DK"/>
              </w:rPr>
            </w:pPr>
            <w:r>
              <w:rPr>
                <w:lang w:val="da-DK"/>
              </w:rPr>
              <w:t>0.7</w:t>
            </w:r>
          </w:p>
        </w:tc>
        <w:tc>
          <w:tcPr>
            <w:tcW w:w="3727" w:type="dxa"/>
          </w:tcPr>
          <w:p w14:paraId="58CF481E" w14:textId="26E90A5A" w:rsidR="004E1587" w:rsidRDefault="004E1587" w:rsidP="004E1587">
            <w:pPr>
              <w:pStyle w:val="BodyText"/>
            </w:pPr>
            <w:r>
              <w:t xml:space="preserve">Jenkins builds and deployments </w:t>
            </w:r>
            <w:hyperlink w:anchor="_Builds_and_Deployments" w:history="1">
              <w:r w:rsidRPr="00985CE1">
                <w:rPr>
                  <w:rStyle w:val="Hyperlink"/>
                </w:rPr>
                <w:t>5.2</w:t>
              </w:r>
            </w:hyperlink>
          </w:p>
        </w:tc>
        <w:tc>
          <w:tcPr>
            <w:tcW w:w="2241" w:type="dxa"/>
          </w:tcPr>
          <w:p w14:paraId="230E951F" w14:textId="1A987C99" w:rsidR="004E1587" w:rsidRDefault="004E1587" w:rsidP="004E1587">
            <w:pPr>
              <w:pStyle w:val="BodyText"/>
            </w:pPr>
            <w:r>
              <w:t>Vasu Rayapati</w:t>
            </w:r>
          </w:p>
        </w:tc>
        <w:tc>
          <w:tcPr>
            <w:tcW w:w="1975" w:type="dxa"/>
          </w:tcPr>
          <w:p w14:paraId="017B8129" w14:textId="77777777" w:rsidR="004E1587" w:rsidRDefault="004E1587" w:rsidP="004E1587">
            <w:pPr>
              <w:pStyle w:val="BodyText"/>
            </w:pPr>
          </w:p>
        </w:tc>
      </w:tr>
      <w:tr w:rsidR="004E1587" w:rsidRPr="004737E3" w14:paraId="3E8201E4" w14:textId="77777777" w:rsidTr="000C4220">
        <w:tc>
          <w:tcPr>
            <w:tcW w:w="1435" w:type="dxa"/>
          </w:tcPr>
          <w:p w14:paraId="76CFF8BE" w14:textId="211078AE" w:rsidR="004E1587" w:rsidRDefault="004E1587" w:rsidP="004E1587">
            <w:pPr>
              <w:pStyle w:val="BodyText"/>
              <w:rPr>
                <w:lang w:val="da-DK"/>
              </w:rPr>
            </w:pPr>
            <w:r>
              <w:rPr>
                <w:lang w:val="da-DK"/>
              </w:rPr>
              <w:t>2016-10-17</w:t>
            </w:r>
          </w:p>
        </w:tc>
        <w:tc>
          <w:tcPr>
            <w:tcW w:w="1080" w:type="dxa"/>
          </w:tcPr>
          <w:p w14:paraId="23867DAC" w14:textId="654EBC3F" w:rsidR="004E1587" w:rsidRDefault="004E1587" w:rsidP="004E1587">
            <w:pPr>
              <w:pStyle w:val="BodyText"/>
              <w:rPr>
                <w:lang w:val="da-DK"/>
              </w:rPr>
            </w:pPr>
            <w:r>
              <w:rPr>
                <w:lang w:val="da-DK"/>
              </w:rPr>
              <w:t>0.6</w:t>
            </w:r>
          </w:p>
        </w:tc>
        <w:tc>
          <w:tcPr>
            <w:tcW w:w="3727" w:type="dxa"/>
          </w:tcPr>
          <w:p w14:paraId="798FF1A5" w14:textId="34C6621C" w:rsidR="004E1587" w:rsidRDefault="004E1587" w:rsidP="004E1587">
            <w:pPr>
              <w:pStyle w:val="BodyText"/>
            </w:pPr>
            <w:r>
              <w:t>No updates</w:t>
            </w:r>
          </w:p>
        </w:tc>
        <w:tc>
          <w:tcPr>
            <w:tcW w:w="2241" w:type="dxa"/>
          </w:tcPr>
          <w:p w14:paraId="22362FB1" w14:textId="11254D8D" w:rsidR="004E1587" w:rsidRDefault="004E1587" w:rsidP="004E1587">
            <w:pPr>
              <w:pStyle w:val="BodyText"/>
            </w:pPr>
            <w:r>
              <w:t>Vasu Rayapati</w:t>
            </w:r>
          </w:p>
        </w:tc>
        <w:tc>
          <w:tcPr>
            <w:tcW w:w="1975" w:type="dxa"/>
          </w:tcPr>
          <w:p w14:paraId="13D070BF" w14:textId="77777777" w:rsidR="004E1587" w:rsidRDefault="004E1587" w:rsidP="004E1587">
            <w:pPr>
              <w:pStyle w:val="BodyText"/>
            </w:pPr>
          </w:p>
        </w:tc>
      </w:tr>
      <w:tr w:rsidR="004E1587" w:rsidRPr="004737E3" w14:paraId="491893F4" w14:textId="77777777" w:rsidTr="000C4220">
        <w:tc>
          <w:tcPr>
            <w:tcW w:w="1435" w:type="dxa"/>
          </w:tcPr>
          <w:p w14:paraId="0DF86D9E" w14:textId="725B630D" w:rsidR="004E1587" w:rsidRDefault="004E1587" w:rsidP="004E1587">
            <w:pPr>
              <w:pStyle w:val="BodyText"/>
              <w:rPr>
                <w:lang w:val="da-DK"/>
              </w:rPr>
            </w:pPr>
            <w:r>
              <w:rPr>
                <w:lang w:val="da-DK"/>
              </w:rPr>
              <w:t>2016-09-20</w:t>
            </w:r>
          </w:p>
        </w:tc>
        <w:tc>
          <w:tcPr>
            <w:tcW w:w="1080" w:type="dxa"/>
          </w:tcPr>
          <w:p w14:paraId="0E920963" w14:textId="77777777" w:rsidR="004E1587" w:rsidRDefault="004E1587" w:rsidP="004E1587">
            <w:pPr>
              <w:pStyle w:val="BodyText"/>
              <w:rPr>
                <w:lang w:val="da-DK"/>
              </w:rPr>
            </w:pPr>
            <w:r>
              <w:rPr>
                <w:lang w:val="da-DK"/>
              </w:rPr>
              <w:t>0.5</w:t>
            </w:r>
          </w:p>
        </w:tc>
        <w:tc>
          <w:tcPr>
            <w:tcW w:w="3727" w:type="dxa"/>
          </w:tcPr>
          <w:p w14:paraId="137EDD48" w14:textId="3AF30B1F" w:rsidR="004E1587" w:rsidRDefault="004E1587" w:rsidP="004E1587">
            <w:pPr>
              <w:pStyle w:val="BodyText"/>
            </w:pPr>
            <w:r>
              <w:t xml:space="preserve">Editorial changes and updated links </w:t>
            </w:r>
            <w:hyperlink w:anchor="_Prerequisites" w:history="1">
              <w:r w:rsidRPr="00FB01D9">
                <w:rPr>
                  <w:rStyle w:val="Hyperlink"/>
                </w:rPr>
                <w:t>4.2</w:t>
              </w:r>
            </w:hyperlink>
          </w:p>
        </w:tc>
        <w:tc>
          <w:tcPr>
            <w:tcW w:w="2241" w:type="dxa"/>
          </w:tcPr>
          <w:p w14:paraId="04FBBD1F" w14:textId="77E4B26B" w:rsidR="004E1587" w:rsidRDefault="004E1587" w:rsidP="004E1587">
            <w:pPr>
              <w:pStyle w:val="BodyText"/>
            </w:pPr>
            <w:r>
              <w:t>J</w:t>
            </w:r>
            <w:r>
              <w:rPr>
                <w:rStyle w:val="bidi"/>
              </w:rPr>
              <w:t>effrey Bamba</w:t>
            </w:r>
          </w:p>
        </w:tc>
        <w:tc>
          <w:tcPr>
            <w:tcW w:w="1975" w:type="dxa"/>
          </w:tcPr>
          <w:p w14:paraId="4892F6F3" w14:textId="77777777" w:rsidR="004E1587" w:rsidRDefault="004E1587" w:rsidP="004E1587">
            <w:pPr>
              <w:pStyle w:val="BodyText"/>
            </w:pPr>
            <w:r>
              <w:t>Evan Weber</w:t>
            </w:r>
          </w:p>
        </w:tc>
      </w:tr>
      <w:tr w:rsidR="004E1587" w:rsidRPr="004737E3" w14:paraId="16376010" w14:textId="77777777" w:rsidTr="000C4220">
        <w:tc>
          <w:tcPr>
            <w:tcW w:w="1435" w:type="dxa"/>
          </w:tcPr>
          <w:p w14:paraId="4EF0E303" w14:textId="77777777" w:rsidR="004E1587" w:rsidRDefault="004E1587" w:rsidP="004E1587">
            <w:pPr>
              <w:pStyle w:val="BodyText"/>
              <w:rPr>
                <w:lang w:val="da-DK"/>
              </w:rPr>
            </w:pPr>
            <w:r>
              <w:rPr>
                <w:lang w:val="da-DK"/>
              </w:rPr>
              <w:t>2016-08-22</w:t>
            </w:r>
          </w:p>
        </w:tc>
        <w:tc>
          <w:tcPr>
            <w:tcW w:w="1080" w:type="dxa"/>
          </w:tcPr>
          <w:p w14:paraId="0A41CF19" w14:textId="77777777" w:rsidR="004E1587" w:rsidRDefault="004E1587" w:rsidP="004E1587">
            <w:pPr>
              <w:pStyle w:val="BodyText"/>
              <w:rPr>
                <w:lang w:val="da-DK"/>
              </w:rPr>
            </w:pPr>
            <w:r>
              <w:rPr>
                <w:lang w:val="da-DK"/>
              </w:rPr>
              <w:t>0.4</w:t>
            </w:r>
          </w:p>
        </w:tc>
        <w:tc>
          <w:tcPr>
            <w:tcW w:w="3727" w:type="dxa"/>
          </w:tcPr>
          <w:p w14:paraId="19B29FDE" w14:textId="77777777" w:rsidR="004E1587" w:rsidRDefault="004E1587" w:rsidP="004E1587">
            <w:pPr>
              <w:pStyle w:val="BodyText"/>
            </w:pPr>
            <w:r>
              <w:t>No updated</w:t>
            </w:r>
          </w:p>
        </w:tc>
        <w:tc>
          <w:tcPr>
            <w:tcW w:w="2241" w:type="dxa"/>
          </w:tcPr>
          <w:p w14:paraId="74ABBA72" w14:textId="77777777" w:rsidR="004E1587" w:rsidRDefault="004E1587" w:rsidP="004E1587">
            <w:pPr>
              <w:pStyle w:val="BodyText"/>
            </w:pPr>
            <w:r>
              <w:t>Ganesh Panneer</w:t>
            </w:r>
          </w:p>
        </w:tc>
        <w:tc>
          <w:tcPr>
            <w:tcW w:w="1975" w:type="dxa"/>
          </w:tcPr>
          <w:p w14:paraId="7B1CAD75" w14:textId="77777777" w:rsidR="004E1587" w:rsidRDefault="004E1587" w:rsidP="004E1587">
            <w:pPr>
              <w:pStyle w:val="BodyText"/>
            </w:pPr>
          </w:p>
        </w:tc>
      </w:tr>
      <w:tr w:rsidR="004E1587" w:rsidRPr="004737E3" w14:paraId="22DDF01A" w14:textId="77777777" w:rsidTr="000C4220">
        <w:tc>
          <w:tcPr>
            <w:tcW w:w="1435" w:type="dxa"/>
          </w:tcPr>
          <w:p w14:paraId="656CF158" w14:textId="77777777" w:rsidR="004E1587" w:rsidRDefault="004E1587" w:rsidP="004E1587">
            <w:pPr>
              <w:pStyle w:val="BodyText"/>
              <w:rPr>
                <w:lang w:val="da-DK"/>
              </w:rPr>
            </w:pPr>
            <w:r>
              <w:rPr>
                <w:lang w:val="da-DK"/>
              </w:rPr>
              <w:t>2016-07-18</w:t>
            </w:r>
          </w:p>
        </w:tc>
        <w:tc>
          <w:tcPr>
            <w:tcW w:w="1080" w:type="dxa"/>
          </w:tcPr>
          <w:p w14:paraId="1F73AB44" w14:textId="77777777" w:rsidR="004E1587" w:rsidRDefault="004E1587" w:rsidP="004E1587">
            <w:pPr>
              <w:pStyle w:val="BodyText"/>
              <w:rPr>
                <w:lang w:val="da-DK"/>
              </w:rPr>
            </w:pPr>
            <w:r>
              <w:rPr>
                <w:lang w:val="da-DK"/>
              </w:rPr>
              <w:t>0.4</w:t>
            </w:r>
          </w:p>
        </w:tc>
        <w:tc>
          <w:tcPr>
            <w:tcW w:w="3727" w:type="dxa"/>
          </w:tcPr>
          <w:p w14:paraId="337E1191" w14:textId="77777777" w:rsidR="004E1587" w:rsidRDefault="004E1587" w:rsidP="004E1587">
            <w:pPr>
              <w:pStyle w:val="BodyText"/>
            </w:pPr>
            <w:r>
              <w:t xml:space="preserve">Release plan updates </w:t>
            </w:r>
          </w:p>
          <w:p w14:paraId="0674B48E" w14:textId="77777777" w:rsidR="004E1587" w:rsidRDefault="001727AF" w:rsidP="004E1587">
            <w:pPr>
              <w:pStyle w:val="BodyText"/>
            </w:pPr>
            <w:hyperlink w:anchor="_Release_Plan" w:history="1">
              <w:r w:rsidR="004E1587" w:rsidRPr="002209D4">
                <w:rPr>
                  <w:rStyle w:val="Hyperlink"/>
                </w:rPr>
                <w:t>6.0</w:t>
              </w:r>
            </w:hyperlink>
          </w:p>
        </w:tc>
        <w:tc>
          <w:tcPr>
            <w:tcW w:w="2241" w:type="dxa"/>
          </w:tcPr>
          <w:p w14:paraId="463F6D00" w14:textId="77777777" w:rsidR="004E1587" w:rsidRDefault="004E1587" w:rsidP="004E1587">
            <w:pPr>
              <w:pStyle w:val="BodyText"/>
            </w:pPr>
            <w:r>
              <w:t>Vasu Rayapati</w:t>
            </w:r>
          </w:p>
        </w:tc>
        <w:tc>
          <w:tcPr>
            <w:tcW w:w="1975" w:type="dxa"/>
          </w:tcPr>
          <w:p w14:paraId="0A45626F" w14:textId="77777777" w:rsidR="004E1587" w:rsidRDefault="004E1587" w:rsidP="004E1587">
            <w:pPr>
              <w:pStyle w:val="BodyText"/>
            </w:pPr>
          </w:p>
        </w:tc>
      </w:tr>
      <w:tr w:rsidR="004E1587" w:rsidRPr="004737E3" w14:paraId="442A03E2" w14:textId="77777777" w:rsidTr="000C4220">
        <w:tc>
          <w:tcPr>
            <w:tcW w:w="1435" w:type="dxa"/>
          </w:tcPr>
          <w:p w14:paraId="3750DCA1" w14:textId="77777777" w:rsidR="004E1587" w:rsidRDefault="004E1587" w:rsidP="004E1587">
            <w:pPr>
              <w:pStyle w:val="BodyText"/>
              <w:rPr>
                <w:lang w:val="da-DK"/>
              </w:rPr>
            </w:pPr>
            <w:r>
              <w:rPr>
                <w:lang w:val="da-DK"/>
              </w:rPr>
              <w:t>2016-06-20</w:t>
            </w:r>
          </w:p>
        </w:tc>
        <w:tc>
          <w:tcPr>
            <w:tcW w:w="1080" w:type="dxa"/>
          </w:tcPr>
          <w:p w14:paraId="342CD565" w14:textId="77777777" w:rsidR="004E1587" w:rsidRDefault="004E1587" w:rsidP="004E1587">
            <w:pPr>
              <w:pStyle w:val="BodyText"/>
              <w:rPr>
                <w:lang w:val="da-DK"/>
              </w:rPr>
            </w:pPr>
            <w:r>
              <w:rPr>
                <w:lang w:val="da-DK"/>
              </w:rPr>
              <w:t>0.3</w:t>
            </w:r>
          </w:p>
        </w:tc>
        <w:tc>
          <w:tcPr>
            <w:tcW w:w="3727" w:type="dxa"/>
          </w:tcPr>
          <w:p w14:paraId="3703536A" w14:textId="77777777" w:rsidR="004E1587" w:rsidRDefault="004E1587" w:rsidP="004E1587">
            <w:pPr>
              <w:pStyle w:val="BodyText"/>
            </w:pPr>
            <w:r>
              <w:t>Document updates</w:t>
            </w:r>
          </w:p>
        </w:tc>
        <w:tc>
          <w:tcPr>
            <w:tcW w:w="2241" w:type="dxa"/>
          </w:tcPr>
          <w:p w14:paraId="15A3ED8A" w14:textId="77777777" w:rsidR="004E1587" w:rsidRDefault="004E1587" w:rsidP="004E1587">
            <w:pPr>
              <w:pStyle w:val="BodyText"/>
            </w:pPr>
            <w:r>
              <w:t>Vasu Rayapati</w:t>
            </w:r>
          </w:p>
        </w:tc>
        <w:tc>
          <w:tcPr>
            <w:tcW w:w="1975" w:type="dxa"/>
          </w:tcPr>
          <w:p w14:paraId="4CDC8D6A" w14:textId="77777777" w:rsidR="004E1587" w:rsidRDefault="004E1587" w:rsidP="004E1587">
            <w:pPr>
              <w:pStyle w:val="BodyText"/>
            </w:pPr>
            <w:r>
              <w:t>Rebecca Garcia DeJesus</w:t>
            </w:r>
          </w:p>
        </w:tc>
      </w:tr>
      <w:tr w:rsidR="004E1587" w:rsidRPr="004737E3" w14:paraId="143AEBE8" w14:textId="77777777" w:rsidTr="000C4220">
        <w:tc>
          <w:tcPr>
            <w:tcW w:w="1435" w:type="dxa"/>
          </w:tcPr>
          <w:p w14:paraId="1AE3CFEB" w14:textId="77777777" w:rsidR="004E1587" w:rsidRDefault="004E1587" w:rsidP="004E1587">
            <w:pPr>
              <w:pStyle w:val="BodyText"/>
              <w:rPr>
                <w:lang w:val="da-DK"/>
              </w:rPr>
            </w:pPr>
            <w:r>
              <w:rPr>
                <w:lang w:val="da-DK"/>
              </w:rPr>
              <w:t>2016-05-16</w:t>
            </w:r>
          </w:p>
        </w:tc>
        <w:tc>
          <w:tcPr>
            <w:tcW w:w="1080" w:type="dxa"/>
          </w:tcPr>
          <w:p w14:paraId="30AC238B" w14:textId="77777777" w:rsidR="004E1587" w:rsidRDefault="004E1587" w:rsidP="004E1587">
            <w:pPr>
              <w:pStyle w:val="BodyText"/>
              <w:rPr>
                <w:lang w:val="da-DK"/>
              </w:rPr>
            </w:pPr>
            <w:r>
              <w:rPr>
                <w:lang w:val="da-DK"/>
              </w:rPr>
              <w:t>0.2</w:t>
            </w:r>
          </w:p>
        </w:tc>
        <w:tc>
          <w:tcPr>
            <w:tcW w:w="3727" w:type="dxa"/>
          </w:tcPr>
          <w:p w14:paraId="56DC55AD" w14:textId="77777777" w:rsidR="004E1587" w:rsidRPr="004737E3" w:rsidRDefault="004E1587" w:rsidP="004E1587">
            <w:pPr>
              <w:pStyle w:val="BodyText"/>
            </w:pPr>
            <w:r>
              <w:t>Document updates</w:t>
            </w:r>
          </w:p>
        </w:tc>
        <w:tc>
          <w:tcPr>
            <w:tcW w:w="2241" w:type="dxa"/>
          </w:tcPr>
          <w:p w14:paraId="5DCFA0F1" w14:textId="77777777" w:rsidR="004E1587" w:rsidRPr="004737E3" w:rsidRDefault="004E1587" w:rsidP="004E1587">
            <w:pPr>
              <w:pStyle w:val="BodyText"/>
            </w:pPr>
            <w:r>
              <w:t>Vasu Rayapati, J</w:t>
            </w:r>
            <w:r>
              <w:rPr>
                <w:rStyle w:val="bidi"/>
              </w:rPr>
              <w:t>effrey Bamba</w:t>
            </w:r>
          </w:p>
        </w:tc>
        <w:tc>
          <w:tcPr>
            <w:tcW w:w="1975" w:type="dxa"/>
          </w:tcPr>
          <w:p w14:paraId="015E2841" w14:textId="77777777" w:rsidR="004E1587" w:rsidRPr="004737E3" w:rsidRDefault="004E1587" w:rsidP="004E1587">
            <w:pPr>
              <w:pStyle w:val="BodyText"/>
            </w:pPr>
            <w:r>
              <w:t>Erik Rothwell</w:t>
            </w:r>
          </w:p>
        </w:tc>
      </w:tr>
      <w:tr w:rsidR="004E1587" w:rsidRPr="004737E3" w14:paraId="70F4DE80" w14:textId="77777777" w:rsidTr="000C4220">
        <w:tc>
          <w:tcPr>
            <w:tcW w:w="1435" w:type="dxa"/>
          </w:tcPr>
          <w:p w14:paraId="3378CFCA" w14:textId="77777777" w:rsidR="004E1587" w:rsidRDefault="004E1587" w:rsidP="004E1587">
            <w:pPr>
              <w:pStyle w:val="BodyText"/>
              <w:rPr>
                <w:lang w:val="da-DK"/>
              </w:rPr>
            </w:pPr>
            <w:r>
              <w:rPr>
                <w:lang w:val="da-DK"/>
              </w:rPr>
              <w:t>2016-04-20</w:t>
            </w:r>
          </w:p>
        </w:tc>
        <w:tc>
          <w:tcPr>
            <w:tcW w:w="1080" w:type="dxa"/>
          </w:tcPr>
          <w:p w14:paraId="3CC859AD" w14:textId="77777777" w:rsidR="004E1587" w:rsidRDefault="004E1587" w:rsidP="004E1587">
            <w:pPr>
              <w:pStyle w:val="BodyText"/>
              <w:rPr>
                <w:lang w:val="da-DK"/>
              </w:rPr>
            </w:pPr>
            <w:r>
              <w:rPr>
                <w:lang w:val="da-DK"/>
              </w:rPr>
              <w:t>0.1</w:t>
            </w:r>
          </w:p>
        </w:tc>
        <w:tc>
          <w:tcPr>
            <w:tcW w:w="3727" w:type="dxa"/>
          </w:tcPr>
          <w:p w14:paraId="6D252982" w14:textId="77777777" w:rsidR="004E1587" w:rsidRPr="004737E3" w:rsidRDefault="004E1587" w:rsidP="004E1587">
            <w:pPr>
              <w:pStyle w:val="BodyText"/>
            </w:pPr>
            <w:r>
              <w:t>Template Create</w:t>
            </w:r>
          </w:p>
        </w:tc>
        <w:tc>
          <w:tcPr>
            <w:tcW w:w="2241" w:type="dxa"/>
          </w:tcPr>
          <w:p w14:paraId="45B658B6" w14:textId="77777777" w:rsidR="004E1587" w:rsidRPr="004737E3" w:rsidRDefault="004E1587" w:rsidP="004E1587">
            <w:pPr>
              <w:pStyle w:val="BodyText"/>
            </w:pPr>
            <w:r>
              <w:t>Erik Rothwell</w:t>
            </w:r>
            <w:r w:rsidRPr="004737E3" w:rsidDel="00A71259">
              <w:t xml:space="preserve"> </w:t>
            </w:r>
          </w:p>
        </w:tc>
        <w:tc>
          <w:tcPr>
            <w:tcW w:w="1975" w:type="dxa"/>
          </w:tcPr>
          <w:p w14:paraId="7F761AF3" w14:textId="77777777" w:rsidR="004E1587" w:rsidRPr="004737E3" w:rsidRDefault="004E1587" w:rsidP="004E1587">
            <w:pPr>
              <w:pStyle w:val="BodyText"/>
            </w:pPr>
          </w:p>
        </w:tc>
      </w:tr>
    </w:tbl>
    <w:p w14:paraId="7D08C903" w14:textId="77777777" w:rsidR="00E54631" w:rsidRDefault="00E54631" w:rsidP="005C5C08">
      <w:pPr>
        <w:pStyle w:val="Subtitle"/>
      </w:pPr>
    </w:p>
    <w:p w14:paraId="55146350" w14:textId="77777777" w:rsidR="00E54631" w:rsidRDefault="00E54631">
      <w:pPr>
        <w:rPr>
          <w:rFonts w:ascii="Arial" w:eastAsiaTheme="majorEastAsia" w:hAnsi="Arial" w:cstheme="majorBidi"/>
          <w:b/>
          <w:iCs/>
          <w:spacing w:val="15"/>
          <w:sz w:val="32"/>
          <w:szCs w:val="24"/>
        </w:rPr>
      </w:pPr>
      <w:r>
        <w:br w:type="page"/>
      </w:r>
    </w:p>
    <w:p w14:paraId="0A32CB35" w14:textId="77777777" w:rsidR="005C5C08" w:rsidRPr="00AB3790" w:rsidRDefault="005C5C08" w:rsidP="005C5C08">
      <w:pPr>
        <w:pStyle w:val="Subtitle"/>
      </w:pPr>
      <w:r w:rsidRPr="00AB3790">
        <w:lastRenderedPageBreak/>
        <w:t>Table of Contents</w:t>
      </w:r>
    </w:p>
    <w:p w14:paraId="78B52EFF" w14:textId="77777777" w:rsidR="00A67939" w:rsidRDefault="005C5C08">
      <w:pPr>
        <w:pStyle w:val="TOC1"/>
        <w:rPr>
          <w:rFonts w:asciiTheme="minorHAnsi" w:eastAsiaTheme="minorEastAsia" w:hAnsiTheme="minorHAnsi"/>
          <w:b w:val="0"/>
          <w:noProof/>
          <w:sz w:val="22"/>
        </w:rPr>
      </w:pPr>
      <w:r>
        <w:rPr>
          <w:b w:val="0"/>
          <w:lang w:val="da-DK"/>
        </w:rPr>
        <w:fldChar w:fldCharType="begin"/>
      </w:r>
      <w:r w:rsidRPr="004B6C3B">
        <w:rPr>
          <w:b w:val="0"/>
        </w:rPr>
        <w:instrText xml:space="preserve"> TOC \o "1-3" \h \z \t "Appendix,1,Appendix 2,2,Attachment,1" </w:instrText>
      </w:r>
      <w:r>
        <w:rPr>
          <w:b w:val="0"/>
          <w:lang w:val="da-DK"/>
        </w:rPr>
        <w:fldChar w:fldCharType="separate"/>
      </w:r>
      <w:hyperlink w:anchor="_Toc477333242" w:history="1">
        <w:r w:rsidR="00A67939" w:rsidRPr="00DC586B">
          <w:rPr>
            <w:rStyle w:val="Hyperlink"/>
            <w:noProof/>
            <w:lang w:val="da-DK"/>
          </w:rPr>
          <w:t>1</w:t>
        </w:r>
        <w:r w:rsidR="00A67939">
          <w:rPr>
            <w:rFonts w:asciiTheme="minorHAnsi" w:eastAsiaTheme="minorEastAsia" w:hAnsiTheme="minorHAnsi"/>
            <w:b w:val="0"/>
            <w:noProof/>
            <w:sz w:val="22"/>
          </w:rPr>
          <w:tab/>
        </w:r>
        <w:r w:rsidR="00A67939" w:rsidRPr="00DC586B">
          <w:rPr>
            <w:rStyle w:val="Hyperlink"/>
            <w:noProof/>
            <w:lang w:val="da-DK"/>
          </w:rPr>
          <w:t>Introduction</w:t>
        </w:r>
        <w:r w:rsidR="00A67939">
          <w:rPr>
            <w:noProof/>
            <w:webHidden/>
          </w:rPr>
          <w:tab/>
        </w:r>
        <w:r w:rsidR="00A67939">
          <w:rPr>
            <w:noProof/>
            <w:webHidden/>
          </w:rPr>
          <w:fldChar w:fldCharType="begin"/>
        </w:r>
        <w:r w:rsidR="00A67939">
          <w:rPr>
            <w:noProof/>
            <w:webHidden/>
          </w:rPr>
          <w:instrText xml:space="preserve"> PAGEREF _Toc477333242 \h </w:instrText>
        </w:r>
        <w:r w:rsidR="00A67939">
          <w:rPr>
            <w:noProof/>
            <w:webHidden/>
          </w:rPr>
        </w:r>
        <w:r w:rsidR="00A67939">
          <w:rPr>
            <w:noProof/>
            <w:webHidden/>
          </w:rPr>
          <w:fldChar w:fldCharType="separate"/>
        </w:r>
        <w:r w:rsidR="00A67939">
          <w:rPr>
            <w:noProof/>
            <w:webHidden/>
          </w:rPr>
          <w:t>4</w:t>
        </w:r>
        <w:r w:rsidR="00A67939">
          <w:rPr>
            <w:noProof/>
            <w:webHidden/>
          </w:rPr>
          <w:fldChar w:fldCharType="end"/>
        </w:r>
      </w:hyperlink>
    </w:p>
    <w:p w14:paraId="59D8E1E7" w14:textId="77777777" w:rsidR="00A67939" w:rsidRDefault="001727AF">
      <w:pPr>
        <w:pStyle w:val="TOC2"/>
        <w:tabs>
          <w:tab w:val="left" w:pos="880"/>
          <w:tab w:val="right" w:leader="dot" w:pos="9350"/>
        </w:tabs>
        <w:rPr>
          <w:rFonts w:asciiTheme="minorHAnsi" w:eastAsiaTheme="minorEastAsia" w:hAnsiTheme="minorHAnsi"/>
          <w:b w:val="0"/>
          <w:noProof/>
          <w:sz w:val="22"/>
        </w:rPr>
      </w:pPr>
      <w:hyperlink w:anchor="_Toc477333243" w:history="1">
        <w:r w:rsidR="00A67939" w:rsidRPr="00DC586B">
          <w:rPr>
            <w:rStyle w:val="Hyperlink"/>
            <w:noProof/>
          </w:rPr>
          <w:t>1.1</w:t>
        </w:r>
        <w:r w:rsidR="00A67939">
          <w:rPr>
            <w:rFonts w:asciiTheme="minorHAnsi" w:eastAsiaTheme="minorEastAsia" w:hAnsiTheme="minorHAnsi"/>
            <w:b w:val="0"/>
            <w:noProof/>
            <w:sz w:val="22"/>
          </w:rPr>
          <w:tab/>
        </w:r>
        <w:r w:rsidR="00A67939" w:rsidRPr="00DC586B">
          <w:rPr>
            <w:rStyle w:val="Hyperlink"/>
            <w:noProof/>
          </w:rPr>
          <w:t>Purpose</w:t>
        </w:r>
        <w:r w:rsidR="00A67939">
          <w:rPr>
            <w:noProof/>
            <w:webHidden/>
          </w:rPr>
          <w:tab/>
        </w:r>
        <w:r w:rsidR="00A67939">
          <w:rPr>
            <w:noProof/>
            <w:webHidden/>
          </w:rPr>
          <w:fldChar w:fldCharType="begin"/>
        </w:r>
        <w:r w:rsidR="00A67939">
          <w:rPr>
            <w:noProof/>
            <w:webHidden/>
          </w:rPr>
          <w:instrText xml:space="preserve"> PAGEREF _Toc477333243 \h </w:instrText>
        </w:r>
        <w:r w:rsidR="00A67939">
          <w:rPr>
            <w:noProof/>
            <w:webHidden/>
          </w:rPr>
        </w:r>
        <w:r w:rsidR="00A67939">
          <w:rPr>
            <w:noProof/>
            <w:webHidden/>
          </w:rPr>
          <w:fldChar w:fldCharType="separate"/>
        </w:r>
        <w:r w:rsidR="00A67939">
          <w:rPr>
            <w:noProof/>
            <w:webHidden/>
          </w:rPr>
          <w:t>4</w:t>
        </w:r>
        <w:r w:rsidR="00A67939">
          <w:rPr>
            <w:noProof/>
            <w:webHidden/>
          </w:rPr>
          <w:fldChar w:fldCharType="end"/>
        </w:r>
      </w:hyperlink>
    </w:p>
    <w:p w14:paraId="705F2FA9" w14:textId="77777777" w:rsidR="00A67939" w:rsidRDefault="001727AF">
      <w:pPr>
        <w:pStyle w:val="TOC2"/>
        <w:tabs>
          <w:tab w:val="left" w:pos="880"/>
          <w:tab w:val="right" w:leader="dot" w:pos="9350"/>
        </w:tabs>
        <w:rPr>
          <w:rFonts w:asciiTheme="minorHAnsi" w:eastAsiaTheme="minorEastAsia" w:hAnsiTheme="minorHAnsi"/>
          <w:b w:val="0"/>
          <w:noProof/>
          <w:sz w:val="22"/>
        </w:rPr>
      </w:pPr>
      <w:hyperlink w:anchor="_Toc477333244" w:history="1">
        <w:r w:rsidR="00A67939" w:rsidRPr="00DC586B">
          <w:rPr>
            <w:rStyle w:val="Hyperlink"/>
            <w:noProof/>
          </w:rPr>
          <w:t>1.2</w:t>
        </w:r>
        <w:r w:rsidR="00A67939">
          <w:rPr>
            <w:rFonts w:asciiTheme="minorHAnsi" w:eastAsiaTheme="minorEastAsia" w:hAnsiTheme="minorHAnsi"/>
            <w:b w:val="0"/>
            <w:noProof/>
            <w:sz w:val="22"/>
          </w:rPr>
          <w:tab/>
        </w:r>
        <w:r w:rsidR="00A67939" w:rsidRPr="00DC586B">
          <w:rPr>
            <w:rStyle w:val="Hyperlink"/>
            <w:noProof/>
          </w:rPr>
          <w:t>Scope</w:t>
        </w:r>
        <w:r w:rsidR="00A67939">
          <w:rPr>
            <w:noProof/>
            <w:webHidden/>
          </w:rPr>
          <w:tab/>
        </w:r>
        <w:r w:rsidR="00A67939">
          <w:rPr>
            <w:noProof/>
            <w:webHidden/>
          </w:rPr>
          <w:fldChar w:fldCharType="begin"/>
        </w:r>
        <w:r w:rsidR="00A67939">
          <w:rPr>
            <w:noProof/>
            <w:webHidden/>
          </w:rPr>
          <w:instrText xml:space="preserve"> PAGEREF _Toc477333244 \h </w:instrText>
        </w:r>
        <w:r w:rsidR="00A67939">
          <w:rPr>
            <w:noProof/>
            <w:webHidden/>
          </w:rPr>
        </w:r>
        <w:r w:rsidR="00A67939">
          <w:rPr>
            <w:noProof/>
            <w:webHidden/>
          </w:rPr>
          <w:fldChar w:fldCharType="separate"/>
        </w:r>
        <w:r w:rsidR="00A67939">
          <w:rPr>
            <w:noProof/>
            <w:webHidden/>
          </w:rPr>
          <w:t>4</w:t>
        </w:r>
        <w:r w:rsidR="00A67939">
          <w:rPr>
            <w:noProof/>
            <w:webHidden/>
          </w:rPr>
          <w:fldChar w:fldCharType="end"/>
        </w:r>
      </w:hyperlink>
    </w:p>
    <w:p w14:paraId="0EB450F2" w14:textId="77777777" w:rsidR="00A67939" w:rsidRDefault="001727AF">
      <w:pPr>
        <w:pStyle w:val="TOC2"/>
        <w:tabs>
          <w:tab w:val="left" w:pos="880"/>
          <w:tab w:val="right" w:leader="dot" w:pos="9350"/>
        </w:tabs>
        <w:rPr>
          <w:rFonts w:asciiTheme="minorHAnsi" w:eastAsiaTheme="minorEastAsia" w:hAnsiTheme="minorHAnsi"/>
          <w:b w:val="0"/>
          <w:noProof/>
          <w:sz w:val="22"/>
        </w:rPr>
      </w:pPr>
      <w:hyperlink w:anchor="_Toc477333245" w:history="1">
        <w:r w:rsidR="00A67939" w:rsidRPr="00DC586B">
          <w:rPr>
            <w:rStyle w:val="Hyperlink"/>
            <w:noProof/>
          </w:rPr>
          <w:t>1.3</w:t>
        </w:r>
        <w:r w:rsidR="00A67939">
          <w:rPr>
            <w:rFonts w:asciiTheme="minorHAnsi" w:eastAsiaTheme="minorEastAsia" w:hAnsiTheme="minorHAnsi"/>
            <w:b w:val="0"/>
            <w:noProof/>
            <w:sz w:val="22"/>
          </w:rPr>
          <w:tab/>
        </w:r>
        <w:r w:rsidR="00A67939" w:rsidRPr="00DC586B">
          <w:rPr>
            <w:rStyle w:val="Hyperlink"/>
            <w:noProof/>
          </w:rPr>
          <w:t>Assumptions and Dependencies</w:t>
        </w:r>
        <w:r w:rsidR="00A67939">
          <w:rPr>
            <w:noProof/>
            <w:webHidden/>
          </w:rPr>
          <w:tab/>
        </w:r>
        <w:r w:rsidR="00A67939">
          <w:rPr>
            <w:noProof/>
            <w:webHidden/>
          </w:rPr>
          <w:fldChar w:fldCharType="begin"/>
        </w:r>
        <w:r w:rsidR="00A67939">
          <w:rPr>
            <w:noProof/>
            <w:webHidden/>
          </w:rPr>
          <w:instrText xml:space="preserve"> PAGEREF _Toc477333245 \h </w:instrText>
        </w:r>
        <w:r w:rsidR="00A67939">
          <w:rPr>
            <w:noProof/>
            <w:webHidden/>
          </w:rPr>
        </w:r>
        <w:r w:rsidR="00A67939">
          <w:rPr>
            <w:noProof/>
            <w:webHidden/>
          </w:rPr>
          <w:fldChar w:fldCharType="separate"/>
        </w:r>
        <w:r w:rsidR="00A67939">
          <w:rPr>
            <w:noProof/>
            <w:webHidden/>
          </w:rPr>
          <w:t>4</w:t>
        </w:r>
        <w:r w:rsidR="00A67939">
          <w:rPr>
            <w:noProof/>
            <w:webHidden/>
          </w:rPr>
          <w:fldChar w:fldCharType="end"/>
        </w:r>
      </w:hyperlink>
    </w:p>
    <w:p w14:paraId="369212C8" w14:textId="77777777" w:rsidR="00A67939" w:rsidRDefault="001727AF">
      <w:pPr>
        <w:pStyle w:val="TOC1"/>
        <w:rPr>
          <w:rFonts w:asciiTheme="minorHAnsi" w:eastAsiaTheme="minorEastAsia" w:hAnsiTheme="minorHAnsi"/>
          <w:b w:val="0"/>
          <w:noProof/>
          <w:sz w:val="22"/>
        </w:rPr>
      </w:pPr>
      <w:hyperlink w:anchor="_Toc477333246" w:history="1">
        <w:r w:rsidR="00A67939" w:rsidRPr="00DC586B">
          <w:rPr>
            <w:rStyle w:val="Hyperlink"/>
            <w:noProof/>
          </w:rPr>
          <w:t>2</w:t>
        </w:r>
        <w:r w:rsidR="00A67939">
          <w:rPr>
            <w:rFonts w:asciiTheme="minorHAnsi" w:eastAsiaTheme="minorEastAsia" w:hAnsiTheme="minorHAnsi"/>
            <w:b w:val="0"/>
            <w:noProof/>
            <w:sz w:val="22"/>
          </w:rPr>
          <w:tab/>
        </w:r>
        <w:r w:rsidR="00A67939" w:rsidRPr="00DC586B">
          <w:rPr>
            <w:rStyle w:val="Hyperlink"/>
            <w:noProof/>
          </w:rPr>
          <w:t>Environment Categories, Servers and Tomcat Instances</w:t>
        </w:r>
        <w:r w:rsidR="00A67939">
          <w:rPr>
            <w:noProof/>
            <w:webHidden/>
          </w:rPr>
          <w:tab/>
        </w:r>
        <w:r w:rsidR="00A67939">
          <w:rPr>
            <w:noProof/>
            <w:webHidden/>
          </w:rPr>
          <w:fldChar w:fldCharType="begin"/>
        </w:r>
        <w:r w:rsidR="00A67939">
          <w:rPr>
            <w:noProof/>
            <w:webHidden/>
          </w:rPr>
          <w:instrText xml:space="preserve"> PAGEREF _Toc477333246 \h </w:instrText>
        </w:r>
        <w:r w:rsidR="00A67939">
          <w:rPr>
            <w:noProof/>
            <w:webHidden/>
          </w:rPr>
        </w:r>
        <w:r w:rsidR="00A67939">
          <w:rPr>
            <w:noProof/>
            <w:webHidden/>
          </w:rPr>
          <w:fldChar w:fldCharType="separate"/>
        </w:r>
        <w:r w:rsidR="00A67939">
          <w:rPr>
            <w:noProof/>
            <w:webHidden/>
          </w:rPr>
          <w:t>5</w:t>
        </w:r>
        <w:r w:rsidR="00A67939">
          <w:rPr>
            <w:noProof/>
            <w:webHidden/>
          </w:rPr>
          <w:fldChar w:fldCharType="end"/>
        </w:r>
      </w:hyperlink>
    </w:p>
    <w:p w14:paraId="1CE74558" w14:textId="77777777" w:rsidR="00A67939" w:rsidRDefault="001727AF">
      <w:pPr>
        <w:pStyle w:val="TOC2"/>
        <w:tabs>
          <w:tab w:val="left" w:pos="880"/>
          <w:tab w:val="right" w:leader="dot" w:pos="9350"/>
        </w:tabs>
        <w:rPr>
          <w:rFonts w:asciiTheme="minorHAnsi" w:eastAsiaTheme="minorEastAsia" w:hAnsiTheme="minorHAnsi"/>
          <w:b w:val="0"/>
          <w:noProof/>
          <w:sz w:val="22"/>
        </w:rPr>
      </w:pPr>
      <w:hyperlink w:anchor="_Toc477333247" w:history="1">
        <w:r w:rsidR="00A67939" w:rsidRPr="00DC586B">
          <w:rPr>
            <w:rStyle w:val="Hyperlink"/>
            <w:noProof/>
          </w:rPr>
          <w:t>2.1</w:t>
        </w:r>
        <w:r w:rsidR="00A67939">
          <w:rPr>
            <w:rFonts w:asciiTheme="minorHAnsi" w:eastAsiaTheme="minorEastAsia" w:hAnsiTheme="minorHAnsi"/>
            <w:b w:val="0"/>
            <w:noProof/>
            <w:sz w:val="22"/>
          </w:rPr>
          <w:tab/>
        </w:r>
        <w:r w:rsidR="00A67939" w:rsidRPr="00DC586B">
          <w:rPr>
            <w:rStyle w:val="Hyperlink"/>
            <w:noProof/>
          </w:rPr>
          <w:t>Tomcat Instances</w:t>
        </w:r>
        <w:r w:rsidR="00A67939">
          <w:rPr>
            <w:noProof/>
            <w:webHidden/>
          </w:rPr>
          <w:tab/>
        </w:r>
        <w:r w:rsidR="00A67939">
          <w:rPr>
            <w:noProof/>
            <w:webHidden/>
          </w:rPr>
          <w:fldChar w:fldCharType="begin"/>
        </w:r>
        <w:r w:rsidR="00A67939">
          <w:rPr>
            <w:noProof/>
            <w:webHidden/>
          </w:rPr>
          <w:instrText xml:space="preserve"> PAGEREF _Toc477333247 \h </w:instrText>
        </w:r>
        <w:r w:rsidR="00A67939">
          <w:rPr>
            <w:noProof/>
            <w:webHidden/>
          </w:rPr>
        </w:r>
        <w:r w:rsidR="00A67939">
          <w:rPr>
            <w:noProof/>
            <w:webHidden/>
          </w:rPr>
          <w:fldChar w:fldCharType="separate"/>
        </w:r>
        <w:r w:rsidR="00A67939">
          <w:rPr>
            <w:noProof/>
            <w:webHidden/>
          </w:rPr>
          <w:t>5</w:t>
        </w:r>
        <w:r w:rsidR="00A67939">
          <w:rPr>
            <w:noProof/>
            <w:webHidden/>
          </w:rPr>
          <w:fldChar w:fldCharType="end"/>
        </w:r>
      </w:hyperlink>
    </w:p>
    <w:p w14:paraId="6F5C0DC5" w14:textId="77777777" w:rsidR="00A67939" w:rsidRDefault="001727AF">
      <w:pPr>
        <w:pStyle w:val="TOC2"/>
        <w:tabs>
          <w:tab w:val="left" w:pos="880"/>
          <w:tab w:val="right" w:leader="dot" w:pos="9350"/>
        </w:tabs>
        <w:rPr>
          <w:rFonts w:asciiTheme="minorHAnsi" w:eastAsiaTheme="minorEastAsia" w:hAnsiTheme="minorHAnsi"/>
          <w:b w:val="0"/>
          <w:noProof/>
          <w:sz w:val="22"/>
        </w:rPr>
      </w:pPr>
      <w:hyperlink w:anchor="_Toc477333248" w:history="1">
        <w:r w:rsidR="00A67939" w:rsidRPr="00DC586B">
          <w:rPr>
            <w:rStyle w:val="Hyperlink"/>
            <w:noProof/>
          </w:rPr>
          <w:t>2.2</w:t>
        </w:r>
        <w:r w:rsidR="00A67939">
          <w:rPr>
            <w:rFonts w:asciiTheme="minorHAnsi" w:eastAsiaTheme="minorEastAsia" w:hAnsiTheme="minorHAnsi"/>
            <w:b w:val="0"/>
            <w:noProof/>
            <w:sz w:val="22"/>
          </w:rPr>
          <w:tab/>
        </w:r>
        <w:r w:rsidR="00A67939" w:rsidRPr="00DC586B">
          <w:rPr>
            <w:rStyle w:val="Hyperlink"/>
            <w:noProof/>
          </w:rPr>
          <w:t>Environment Categories</w:t>
        </w:r>
        <w:r w:rsidR="00A67939">
          <w:rPr>
            <w:noProof/>
            <w:webHidden/>
          </w:rPr>
          <w:tab/>
        </w:r>
        <w:r w:rsidR="00A67939">
          <w:rPr>
            <w:noProof/>
            <w:webHidden/>
          </w:rPr>
          <w:fldChar w:fldCharType="begin"/>
        </w:r>
        <w:r w:rsidR="00A67939">
          <w:rPr>
            <w:noProof/>
            <w:webHidden/>
          </w:rPr>
          <w:instrText xml:space="preserve"> PAGEREF _Toc477333248 \h </w:instrText>
        </w:r>
        <w:r w:rsidR="00A67939">
          <w:rPr>
            <w:noProof/>
            <w:webHidden/>
          </w:rPr>
        </w:r>
        <w:r w:rsidR="00A67939">
          <w:rPr>
            <w:noProof/>
            <w:webHidden/>
          </w:rPr>
          <w:fldChar w:fldCharType="separate"/>
        </w:r>
        <w:r w:rsidR="00A67939">
          <w:rPr>
            <w:noProof/>
            <w:webHidden/>
          </w:rPr>
          <w:t>5</w:t>
        </w:r>
        <w:r w:rsidR="00A67939">
          <w:rPr>
            <w:noProof/>
            <w:webHidden/>
          </w:rPr>
          <w:fldChar w:fldCharType="end"/>
        </w:r>
      </w:hyperlink>
    </w:p>
    <w:p w14:paraId="39891F60" w14:textId="77777777" w:rsidR="00A67939" w:rsidRDefault="001727AF">
      <w:pPr>
        <w:pStyle w:val="TOC1"/>
        <w:rPr>
          <w:rFonts w:asciiTheme="minorHAnsi" w:eastAsiaTheme="minorEastAsia" w:hAnsiTheme="minorHAnsi"/>
          <w:b w:val="0"/>
          <w:noProof/>
          <w:sz w:val="22"/>
        </w:rPr>
      </w:pPr>
      <w:hyperlink w:anchor="_Toc477333249" w:history="1">
        <w:r w:rsidR="00A67939" w:rsidRPr="00DC586B">
          <w:rPr>
            <w:rStyle w:val="Hyperlink"/>
            <w:noProof/>
          </w:rPr>
          <w:t>3</w:t>
        </w:r>
        <w:r w:rsidR="00A67939">
          <w:rPr>
            <w:rFonts w:asciiTheme="minorHAnsi" w:eastAsiaTheme="minorEastAsia" w:hAnsiTheme="minorHAnsi"/>
            <w:b w:val="0"/>
            <w:noProof/>
            <w:sz w:val="22"/>
          </w:rPr>
          <w:tab/>
        </w:r>
        <w:r w:rsidR="00A67939" w:rsidRPr="00DC586B">
          <w:rPr>
            <w:rStyle w:val="Hyperlink"/>
            <w:noProof/>
          </w:rPr>
          <w:t>Prerequisites</w:t>
        </w:r>
        <w:r w:rsidR="00A67939">
          <w:rPr>
            <w:noProof/>
            <w:webHidden/>
          </w:rPr>
          <w:tab/>
        </w:r>
        <w:r w:rsidR="00A67939">
          <w:rPr>
            <w:noProof/>
            <w:webHidden/>
          </w:rPr>
          <w:fldChar w:fldCharType="begin"/>
        </w:r>
        <w:r w:rsidR="00A67939">
          <w:rPr>
            <w:noProof/>
            <w:webHidden/>
          </w:rPr>
          <w:instrText xml:space="preserve"> PAGEREF _Toc477333249 \h </w:instrText>
        </w:r>
        <w:r w:rsidR="00A67939">
          <w:rPr>
            <w:noProof/>
            <w:webHidden/>
          </w:rPr>
        </w:r>
        <w:r w:rsidR="00A67939">
          <w:rPr>
            <w:noProof/>
            <w:webHidden/>
          </w:rPr>
          <w:fldChar w:fldCharType="separate"/>
        </w:r>
        <w:r w:rsidR="00A67939">
          <w:rPr>
            <w:noProof/>
            <w:webHidden/>
          </w:rPr>
          <w:t>6</w:t>
        </w:r>
        <w:r w:rsidR="00A67939">
          <w:rPr>
            <w:noProof/>
            <w:webHidden/>
          </w:rPr>
          <w:fldChar w:fldCharType="end"/>
        </w:r>
      </w:hyperlink>
    </w:p>
    <w:p w14:paraId="5C85736D" w14:textId="77777777" w:rsidR="00A67939" w:rsidRDefault="001727AF">
      <w:pPr>
        <w:pStyle w:val="TOC2"/>
        <w:tabs>
          <w:tab w:val="left" w:pos="880"/>
          <w:tab w:val="right" w:leader="dot" w:pos="9350"/>
        </w:tabs>
        <w:rPr>
          <w:rFonts w:asciiTheme="minorHAnsi" w:eastAsiaTheme="minorEastAsia" w:hAnsiTheme="minorHAnsi"/>
          <w:b w:val="0"/>
          <w:noProof/>
          <w:sz w:val="22"/>
        </w:rPr>
      </w:pPr>
      <w:hyperlink w:anchor="_Toc477333250" w:history="1">
        <w:r w:rsidR="00A67939" w:rsidRPr="00DC586B">
          <w:rPr>
            <w:rStyle w:val="Hyperlink"/>
            <w:noProof/>
          </w:rPr>
          <w:t>3.1</w:t>
        </w:r>
        <w:r w:rsidR="00A67939">
          <w:rPr>
            <w:rFonts w:asciiTheme="minorHAnsi" w:eastAsiaTheme="minorEastAsia" w:hAnsiTheme="minorHAnsi"/>
            <w:b w:val="0"/>
            <w:noProof/>
            <w:sz w:val="22"/>
          </w:rPr>
          <w:tab/>
        </w:r>
        <w:r w:rsidR="00A67939" w:rsidRPr="00DC586B">
          <w:rPr>
            <w:rStyle w:val="Hyperlink"/>
            <w:noProof/>
          </w:rPr>
          <w:t>Host Requirements</w:t>
        </w:r>
        <w:r w:rsidR="00A67939">
          <w:rPr>
            <w:noProof/>
            <w:webHidden/>
          </w:rPr>
          <w:tab/>
        </w:r>
        <w:r w:rsidR="00A67939">
          <w:rPr>
            <w:noProof/>
            <w:webHidden/>
          </w:rPr>
          <w:fldChar w:fldCharType="begin"/>
        </w:r>
        <w:r w:rsidR="00A67939">
          <w:rPr>
            <w:noProof/>
            <w:webHidden/>
          </w:rPr>
          <w:instrText xml:space="preserve"> PAGEREF _Toc477333250 \h </w:instrText>
        </w:r>
        <w:r w:rsidR="00A67939">
          <w:rPr>
            <w:noProof/>
            <w:webHidden/>
          </w:rPr>
        </w:r>
        <w:r w:rsidR="00A67939">
          <w:rPr>
            <w:noProof/>
            <w:webHidden/>
          </w:rPr>
          <w:fldChar w:fldCharType="separate"/>
        </w:r>
        <w:r w:rsidR="00A67939">
          <w:rPr>
            <w:noProof/>
            <w:webHidden/>
          </w:rPr>
          <w:t>6</w:t>
        </w:r>
        <w:r w:rsidR="00A67939">
          <w:rPr>
            <w:noProof/>
            <w:webHidden/>
          </w:rPr>
          <w:fldChar w:fldCharType="end"/>
        </w:r>
      </w:hyperlink>
    </w:p>
    <w:p w14:paraId="06A9F65E" w14:textId="77777777" w:rsidR="00A67939" w:rsidRDefault="001727AF">
      <w:pPr>
        <w:pStyle w:val="TOC2"/>
        <w:tabs>
          <w:tab w:val="left" w:pos="880"/>
          <w:tab w:val="right" w:leader="dot" w:pos="9350"/>
        </w:tabs>
        <w:rPr>
          <w:rFonts w:asciiTheme="minorHAnsi" w:eastAsiaTheme="minorEastAsia" w:hAnsiTheme="minorHAnsi"/>
          <w:b w:val="0"/>
          <w:noProof/>
          <w:sz w:val="22"/>
        </w:rPr>
      </w:pPr>
      <w:hyperlink w:anchor="_Toc477333251" w:history="1">
        <w:r w:rsidR="00A67939" w:rsidRPr="00DC586B">
          <w:rPr>
            <w:rStyle w:val="Hyperlink"/>
            <w:noProof/>
          </w:rPr>
          <w:t>3.2</w:t>
        </w:r>
        <w:r w:rsidR="00A67939">
          <w:rPr>
            <w:rFonts w:asciiTheme="minorHAnsi" w:eastAsiaTheme="minorEastAsia" w:hAnsiTheme="minorHAnsi"/>
            <w:b w:val="0"/>
            <w:noProof/>
            <w:sz w:val="22"/>
          </w:rPr>
          <w:tab/>
        </w:r>
        <w:r w:rsidR="00A67939" w:rsidRPr="00DC586B">
          <w:rPr>
            <w:rStyle w:val="Hyperlink"/>
            <w:noProof/>
          </w:rPr>
          <w:t>VM Requirements</w:t>
        </w:r>
        <w:r w:rsidR="00A67939">
          <w:rPr>
            <w:noProof/>
            <w:webHidden/>
          </w:rPr>
          <w:tab/>
        </w:r>
        <w:r w:rsidR="00A67939">
          <w:rPr>
            <w:noProof/>
            <w:webHidden/>
          </w:rPr>
          <w:fldChar w:fldCharType="begin"/>
        </w:r>
        <w:r w:rsidR="00A67939">
          <w:rPr>
            <w:noProof/>
            <w:webHidden/>
          </w:rPr>
          <w:instrText xml:space="preserve"> PAGEREF _Toc477333251 \h </w:instrText>
        </w:r>
        <w:r w:rsidR="00A67939">
          <w:rPr>
            <w:noProof/>
            <w:webHidden/>
          </w:rPr>
        </w:r>
        <w:r w:rsidR="00A67939">
          <w:rPr>
            <w:noProof/>
            <w:webHidden/>
          </w:rPr>
          <w:fldChar w:fldCharType="separate"/>
        </w:r>
        <w:r w:rsidR="00A67939">
          <w:rPr>
            <w:noProof/>
            <w:webHidden/>
          </w:rPr>
          <w:t>6</w:t>
        </w:r>
        <w:r w:rsidR="00A67939">
          <w:rPr>
            <w:noProof/>
            <w:webHidden/>
          </w:rPr>
          <w:fldChar w:fldCharType="end"/>
        </w:r>
      </w:hyperlink>
    </w:p>
    <w:p w14:paraId="415D187D" w14:textId="77777777" w:rsidR="00A67939" w:rsidRDefault="001727AF">
      <w:pPr>
        <w:pStyle w:val="TOC3"/>
        <w:tabs>
          <w:tab w:val="left" w:pos="1320"/>
        </w:tabs>
        <w:rPr>
          <w:rFonts w:asciiTheme="minorHAnsi" w:eastAsiaTheme="minorEastAsia" w:hAnsiTheme="minorHAnsi"/>
          <w:b w:val="0"/>
          <w:noProof/>
          <w:sz w:val="22"/>
        </w:rPr>
      </w:pPr>
      <w:hyperlink w:anchor="_Toc477333252" w:history="1">
        <w:r w:rsidR="00A67939" w:rsidRPr="00DC586B">
          <w:rPr>
            <w:rStyle w:val="Hyperlink"/>
            <w:noProof/>
          </w:rPr>
          <w:t>3.2.1</w:t>
        </w:r>
        <w:r w:rsidR="00A67939">
          <w:rPr>
            <w:rFonts w:asciiTheme="minorHAnsi" w:eastAsiaTheme="minorEastAsia" w:hAnsiTheme="minorHAnsi"/>
            <w:b w:val="0"/>
            <w:noProof/>
            <w:sz w:val="22"/>
          </w:rPr>
          <w:tab/>
        </w:r>
        <w:r w:rsidR="00A67939" w:rsidRPr="00DC586B">
          <w:rPr>
            <w:rStyle w:val="Hyperlink"/>
            <w:noProof/>
          </w:rPr>
          <w:t>VM Hardware Configuration</w:t>
        </w:r>
        <w:r w:rsidR="00A67939">
          <w:rPr>
            <w:noProof/>
            <w:webHidden/>
          </w:rPr>
          <w:tab/>
        </w:r>
        <w:r w:rsidR="00A67939">
          <w:rPr>
            <w:noProof/>
            <w:webHidden/>
          </w:rPr>
          <w:fldChar w:fldCharType="begin"/>
        </w:r>
        <w:r w:rsidR="00A67939">
          <w:rPr>
            <w:noProof/>
            <w:webHidden/>
          </w:rPr>
          <w:instrText xml:space="preserve"> PAGEREF _Toc477333252 \h </w:instrText>
        </w:r>
        <w:r w:rsidR="00A67939">
          <w:rPr>
            <w:noProof/>
            <w:webHidden/>
          </w:rPr>
        </w:r>
        <w:r w:rsidR="00A67939">
          <w:rPr>
            <w:noProof/>
            <w:webHidden/>
          </w:rPr>
          <w:fldChar w:fldCharType="separate"/>
        </w:r>
        <w:r w:rsidR="00A67939">
          <w:rPr>
            <w:noProof/>
            <w:webHidden/>
          </w:rPr>
          <w:t>6</w:t>
        </w:r>
        <w:r w:rsidR="00A67939">
          <w:rPr>
            <w:noProof/>
            <w:webHidden/>
          </w:rPr>
          <w:fldChar w:fldCharType="end"/>
        </w:r>
      </w:hyperlink>
    </w:p>
    <w:p w14:paraId="2B8150EC" w14:textId="77777777" w:rsidR="00A67939" w:rsidRDefault="001727AF">
      <w:pPr>
        <w:pStyle w:val="TOC3"/>
        <w:tabs>
          <w:tab w:val="left" w:pos="1320"/>
        </w:tabs>
        <w:rPr>
          <w:rFonts w:asciiTheme="minorHAnsi" w:eastAsiaTheme="minorEastAsia" w:hAnsiTheme="minorHAnsi"/>
          <w:b w:val="0"/>
          <w:noProof/>
          <w:sz w:val="22"/>
        </w:rPr>
      </w:pPr>
      <w:hyperlink w:anchor="_Toc477333253" w:history="1">
        <w:r w:rsidR="00A67939" w:rsidRPr="00DC586B">
          <w:rPr>
            <w:rStyle w:val="Hyperlink"/>
            <w:noProof/>
          </w:rPr>
          <w:t>3.2.2</w:t>
        </w:r>
        <w:r w:rsidR="00A67939">
          <w:rPr>
            <w:rFonts w:asciiTheme="minorHAnsi" w:eastAsiaTheme="minorEastAsia" w:hAnsiTheme="minorHAnsi"/>
            <w:b w:val="0"/>
            <w:noProof/>
            <w:sz w:val="22"/>
          </w:rPr>
          <w:tab/>
        </w:r>
        <w:r w:rsidR="00A67939" w:rsidRPr="00DC586B">
          <w:rPr>
            <w:rStyle w:val="Hyperlink"/>
            <w:noProof/>
          </w:rPr>
          <w:t>VMware Version</w:t>
        </w:r>
        <w:r w:rsidR="00A67939">
          <w:rPr>
            <w:noProof/>
            <w:webHidden/>
          </w:rPr>
          <w:tab/>
        </w:r>
        <w:r w:rsidR="00A67939">
          <w:rPr>
            <w:noProof/>
            <w:webHidden/>
          </w:rPr>
          <w:fldChar w:fldCharType="begin"/>
        </w:r>
        <w:r w:rsidR="00A67939">
          <w:rPr>
            <w:noProof/>
            <w:webHidden/>
          </w:rPr>
          <w:instrText xml:space="preserve"> PAGEREF _Toc477333253 \h </w:instrText>
        </w:r>
        <w:r w:rsidR="00A67939">
          <w:rPr>
            <w:noProof/>
            <w:webHidden/>
          </w:rPr>
        </w:r>
        <w:r w:rsidR="00A67939">
          <w:rPr>
            <w:noProof/>
            <w:webHidden/>
          </w:rPr>
          <w:fldChar w:fldCharType="separate"/>
        </w:r>
        <w:r w:rsidR="00A67939">
          <w:rPr>
            <w:noProof/>
            <w:webHidden/>
          </w:rPr>
          <w:t>6</w:t>
        </w:r>
        <w:r w:rsidR="00A67939">
          <w:rPr>
            <w:noProof/>
            <w:webHidden/>
          </w:rPr>
          <w:fldChar w:fldCharType="end"/>
        </w:r>
      </w:hyperlink>
    </w:p>
    <w:p w14:paraId="1B0A3B96" w14:textId="77777777" w:rsidR="00A67939" w:rsidRDefault="001727AF">
      <w:pPr>
        <w:pStyle w:val="TOC3"/>
        <w:tabs>
          <w:tab w:val="left" w:pos="1320"/>
        </w:tabs>
        <w:rPr>
          <w:rFonts w:asciiTheme="minorHAnsi" w:eastAsiaTheme="minorEastAsia" w:hAnsiTheme="minorHAnsi"/>
          <w:b w:val="0"/>
          <w:noProof/>
          <w:sz w:val="22"/>
        </w:rPr>
      </w:pPr>
      <w:hyperlink w:anchor="_Toc477333254" w:history="1">
        <w:r w:rsidR="00A67939" w:rsidRPr="00DC586B">
          <w:rPr>
            <w:rStyle w:val="Hyperlink"/>
            <w:noProof/>
          </w:rPr>
          <w:t>3.2.3</w:t>
        </w:r>
        <w:r w:rsidR="00A67939">
          <w:rPr>
            <w:rFonts w:asciiTheme="minorHAnsi" w:eastAsiaTheme="minorEastAsia" w:hAnsiTheme="minorHAnsi"/>
            <w:b w:val="0"/>
            <w:noProof/>
            <w:sz w:val="22"/>
          </w:rPr>
          <w:tab/>
        </w:r>
        <w:r w:rsidR="00A67939" w:rsidRPr="00DC586B">
          <w:rPr>
            <w:rStyle w:val="Hyperlink"/>
            <w:noProof/>
          </w:rPr>
          <w:t>VM Guest OS Configuration</w:t>
        </w:r>
        <w:r w:rsidR="00A67939">
          <w:rPr>
            <w:noProof/>
            <w:webHidden/>
          </w:rPr>
          <w:tab/>
        </w:r>
        <w:r w:rsidR="00A67939">
          <w:rPr>
            <w:noProof/>
            <w:webHidden/>
          </w:rPr>
          <w:fldChar w:fldCharType="begin"/>
        </w:r>
        <w:r w:rsidR="00A67939">
          <w:rPr>
            <w:noProof/>
            <w:webHidden/>
          </w:rPr>
          <w:instrText xml:space="preserve"> PAGEREF _Toc477333254 \h </w:instrText>
        </w:r>
        <w:r w:rsidR="00A67939">
          <w:rPr>
            <w:noProof/>
            <w:webHidden/>
          </w:rPr>
        </w:r>
        <w:r w:rsidR="00A67939">
          <w:rPr>
            <w:noProof/>
            <w:webHidden/>
          </w:rPr>
          <w:fldChar w:fldCharType="separate"/>
        </w:r>
        <w:r w:rsidR="00A67939">
          <w:rPr>
            <w:noProof/>
            <w:webHidden/>
          </w:rPr>
          <w:t>6</w:t>
        </w:r>
        <w:r w:rsidR="00A67939">
          <w:rPr>
            <w:noProof/>
            <w:webHidden/>
          </w:rPr>
          <w:fldChar w:fldCharType="end"/>
        </w:r>
      </w:hyperlink>
    </w:p>
    <w:p w14:paraId="729CB8C3" w14:textId="77777777" w:rsidR="00A67939" w:rsidRDefault="001727AF">
      <w:pPr>
        <w:pStyle w:val="TOC2"/>
        <w:tabs>
          <w:tab w:val="left" w:pos="880"/>
          <w:tab w:val="right" w:leader="dot" w:pos="9350"/>
        </w:tabs>
        <w:rPr>
          <w:rFonts w:asciiTheme="minorHAnsi" w:eastAsiaTheme="minorEastAsia" w:hAnsiTheme="minorHAnsi"/>
          <w:b w:val="0"/>
          <w:noProof/>
          <w:sz w:val="22"/>
        </w:rPr>
      </w:pPr>
      <w:hyperlink w:anchor="_Toc477333255" w:history="1">
        <w:r w:rsidR="00A67939" w:rsidRPr="00DC586B">
          <w:rPr>
            <w:rStyle w:val="Hyperlink"/>
            <w:noProof/>
          </w:rPr>
          <w:t>3.3</w:t>
        </w:r>
        <w:r w:rsidR="00A67939">
          <w:rPr>
            <w:rFonts w:asciiTheme="minorHAnsi" w:eastAsiaTheme="minorEastAsia" w:hAnsiTheme="minorHAnsi"/>
            <w:b w:val="0"/>
            <w:noProof/>
            <w:sz w:val="22"/>
          </w:rPr>
          <w:tab/>
        </w:r>
        <w:r w:rsidR="00A67939" w:rsidRPr="00DC586B">
          <w:rPr>
            <w:rStyle w:val="Hyperlink"/>
            <w:noProof/>
          </w:rPr>
          <w:t>User Environment Settings</w:t>
        </w:r>
        <w:r w:rsidR="00A67939">
          <w:rPr>
            <w:noProof/>
            <w:webHidden/>
          </w:rPr>
          <w:tab/>
        </w:r>
        <w:r w:rsidR="00A67939">
          <w:rPr>
            <w:noProof/>
            <w:webHidden/>
          </w:rPr>
          <w:fldChar w:fldCharType="begin"/>
        </w:r>
        <w:r w:rsidR="00A67939">
          <w:rPr>
            <w:noProof/>
            <w:webHidden/>
          </w:rPr>
          <w:instrText xml:space="preserve"> PAGEREF _Toc477333255 \h </w:instrText>
        </w:r>
        <w:r w:rsidR="00A67939">
          <w:rPr>
            <w:noProof/>
            <w:webHidden/>
          </w:rPr>
        </w:r>
        <w:r w:rsidR="00A67939">
          <w:rPr>
            <w:noProof/>
            <w:webHidden/>
          </w:rPr>
          <w:fldChar w:fldCharType="separate"/>
        </w:r>
        <w:r w:rsidR="00A67939">
          <w:rPr>
            <w:noProof/>
            <w:webHidden/>
          </w:rPr>
          <w:t>6</w:t>
        </w:r>
        <w:r w:rsidR="00A67939">
          <w:rPr>
            <w:noProof/>
            <w:webHidden/>
          </w:rPr>
          <w:fldChar w:fldCharType="end"/>
        </w:r>
      </w:hyperlink>
    </w:p>
    <w:p w14:paraId="016917CA" w14:textId="77777777" w:rsidR="00A67939" w:rsidRDefault="001727AF">
      <w:pPr>
        <w:pStyle w:val="TOC2"/>
        <w:tabs>
          <w:tab w:val="left" w:pos="880"/>
          <w:tab w:val="right" w:leader="dot" w:pos="9350"/>
        </w:tabs>
        <w:rPr>
          <w:rFonts w:asciiTheme="minorHAnsi" w:eastAsiaTheme="minorEastAsia" w:hAnsiTheme="minorHAnsi"/>
          <w:b w:val="0"/>
          <w:noProof/>
          <w:sz w:val="22"/>
        </w:rPr>
      </w:pPr>
      <w:hyperlink w:anchor="_Toc477333256" w:history="1">
        <w:r w:rsidR="00A67939" w:rsidRPr="00DC586B">
          <w:rPr>
            <w:rStyle w:val="Hyperlink"/>
            <w:noProof/>
          </w:rPr>
          <w:t>3.4</w:t>
        </w:r>
        <w:r w:rsidR="00A67939">
          <w:rPr>
            <w:rFonts w:asciiTheme="minorHAnsi" w:eastAsiaTheme="minorEastAsia" w:hAnsiTheme="minorHAnsi"/>
            <w:b w:val="0"/>
            <w:noProof/>
            <w:sz w:val="22"/>
          </w:rPr>
          <w:tab/>
        </w:r>
        <w:r w:rsidR="00A67939" w:rsidRPr="00DC586B">
          <w:rPr>
            <w:rStyle w:val="Hyperlink"/>
            <w:noProof/>
          </w:rPr>
          <w:t>Application Software Prerequisites</w:t>
        </w:r>
        <w:r w:rsidR="00A67939">
          <w:rPr>
            <w:noProof/>
            <w:webHidden/>
          </w:rPr>
          <w:tab/>
        </w:r>
        <w:r w:rsidR="00A67939">
          <w:rPr>
            <w:noProof/>
            <w:webHidden/>
          </w:rPr>
          <w:fldChar w:fldCharType="begin"/>
        </w:r>
        <w:r w:rsidR="00A67939">
          <w:rPr>
            <w:noProof/>
            <w:webHidden/>
          </w:rPr>
          <w:instrText xml:space="preserve"> PAGEREF _Toc477333256 \h </w:instrText>
        </w:r>
        <w:r w:rsidR="00A67939">
          <w:rPr>
            <w:noProof/>
            <w:webHidden/>
          </w:rPr>
        </w:r>
        <w:r w:rsidR="00A67939">
          <w:rPr>
            <w:noProof/>
            <w:webHidden/>
          </w:rPr>
          <w:fldChar w:fldCharType="separate"/>
        </w:r>
        <w:r w:rsidR="00A67939">
          <w:rPr>
            <w:noProof/>
            <w:webHidden/>
          </w:rPr>
          <w:t>6</w:t>
        </w:r>
        <w:r w:rsidR="00A67939">
          <w:rPr>
            <w:noProof/>
            <w:webHidden/>
          </w:rPr>
          <w:fldChar w:fldCharType="end"/>
        </w:r>
      </w:hyperlink>
    </w:p>
    <w:p w14:paraId="37C2591B" w14:textId="77777777" w:rsidR="00A67939" w:rsidRDefault="001727AF">
      <w:pPr>
        <w:pStyle w:val="TOC2"/>
        <w:tabs>
          <w:tab w:val="left" w:pos="880"/>
          <w:tab w:val="right" w:leader="dot" w:pos="9350"/>
        </w:tabs>
        <w:rPr>
          <w:rFonts w:asciiTheme="minorHAnsi" w:eastAsiaTheme="minorEastAsia" w:hAnsiTheme="minorHAnsi"/>
          <w:b w:val="0"/>
          <w:noProof/>
          <w:sz w:val="22"/>
        </w:rPr>
      </w:pPr>
      <w:hyperlink w:anchor="_Toc477333257" w:history="1">
        <w:r w:rsidR="00A67939" w:rsidRPr="00DC586B">
          <w:rPr>
            <w:rStyle w:val="Hyperlink"/>
            <w:noProof/>
          </w:rPr>
          <w:t>3.5</w:t>
        </w:r>
        <w:r w:rsidR="00A67939">
          <w:rPr>
            <w:rFonts w:asciiTheme="minorHAnsi" w:eastAsiaTheme="minorEastAsia" w:hAnsiTheme="minorHAnsi"/>
            <w:b w:val="0"/>
            <w:noProof/>
            <w:sz w:val="22"/>
          </w:rPr>
          <w:tab/>
        </w:r>
        <w:r w:rsidR="00A67939" w:rsidRPr="00DC586B">
          <w:rPr>
            <w:rStyle w:val="Hyperlink"/>
            <w:noProof/>
          </w:rPr>
          <w:t>Installing Apache Tomcat</w:t>
        </w:r>
        <w:r w:rsidR="00A67939">
          <w:rPr>
            <w:noProof/>
            <w:webHidden/>
          </w:rPr>
          <w:tab/>
        </w:r>
        <w:r w:rsidR="00A67939">
          <w:rPr>
            <w:noProof/>
            <w:webHidden/>
          </w:rPr>
          <w:fldChar w:fldCharType="begin"/>
        </w:r>
        <w:r w:rsidR="00A67939">
          <w:rPr>
            <w:noProof/>
            <w:webHidden/>
          </w:rPr>
          <w:instrText xml:space="preserve"> PAGEREF _Toc477333257 \h </w:instrText>
        </w:r>
        <w:r w:rsidR="00A67939">
          <w:rPr>
            <w:noProof/>
            <w:webHidden/>
          </w:rPr>
        </w:r>
        <w:r w:rsidR="00A67939">
          <w:rPr>
            <w:noProof/>
            <w:webHidden/>
          </w:rPr>
          <w:fldChar w:fldCharType="separate"/>
        </w:r>
        <w:r w:rsidR="00A67939">
          <w:rPr>
            <w:noProof/>
            <w:webHidden/>
          </w:rPr>
          <w:t>6</w:t>
        </w:r>
        <w:r w:rsidR="00A67939">
          <w:rPr>
            <w:noProof/>
            <w:webHidden/>
          </w:rPr>
          <w:fldChar w:fldCharType="end"/>
        </w:r>
      </w:hyperlink>
    </w:p>
    <w:p w14:paraId="35E1278B" w14:textId="77777777" w:rsidR="00A67939" w:rsidRDefault="001727AF">
      <w:pPr>
        <w:pStyle w:val="TOC1"/>
        <w:rPr>
          <w:rFonts w:asciiTheme="minorHAnsi" w:eastAsiaTheme="minorEastAsia" w:hAnsiTheme="minorHAnsi"/>
          <w:b w:val="0"/>
          <w:noProof/>
          <w:sz w:val="22"/>
        </w:rPr>
      </w:pPr>
      <w:hyperlink w:anchor="_Toc477333258" w:history="1">
        <w:r w:rsidR="00A67939" w:rsidRPr="00DC586B">
          <w:rPr>
            <w:rStyle w:val="Hyperlink"/>
            <w:noProof/>
          </w:rPr>
          <w:t>4</w:t>
        </w:r>
        <w:r w:rsidR="00A67939">
          <w:rPr>
            <w:rFonts w:asciiTheme="minorHAnsi" w:eastAsiaTheme="minorEastAsia" w:hAnsiTheme="minorHAnsi"/>
            <w:b w:val="0"/>
            <w:noProof/>
            <w:sz w:val="22"/>
          </w:rPr>
          <w:tab/>
        </w:r>
        <w:r w:rsidR="00A67939" w:rsidRPr="00DC586B">
          <w:rPr>
            <w:rStyle w:val="Hyperlink"/>
            <w:noProof/>
          </w:rPr>
          <w:t>Installing and Updating the BCDSS Databases</w:t>
        </w:r>
        <w:r w:rsidR="00A67939">
          <w:rPr>
            <w:noProof/>
            <w:webHidden/>
          </w:rPr>
          <w:tab/>
        </w:r>
        <w:r w:rsidR="00A67939">
          <w:rPr>
            <w:noProof/>
            <w:webHidden/>
          </w:rPr>
          <w:fldChar w:fldCharType="begin"/>
        </w:r>
        <w:r w:rsidR="00A67939">
          <w:rPr>
            <w:noProof/>
            <w:webHidden/>
          </w:rPr>
          <w:instrText xml:space="preserve"> PAGEREF _Toc477333258 \h </w:instrText>
        </w:r>
        <w:r w:rsidR="00A67939">
          <w:rPr>
            <w:noProof/>
            <w:webHidden/>
          </w:rPr>
        </w:r>
        <w:r w:rsidR="00A67939">
          <w:rPr>
            <w:noProof/>
            <w:webHidden/>
          </w:rPr>
          <w:fldChar w:fldCharType="separate"/>
        </w:r>
        <w:r w:rsidR="00A67939">
          <w:rPr>
            <w:noProof/>
            <w:webHidden/>
          </w:rPr>
          <w:t>14</w:t>
        </w:r>
        <w:r w:rsidR="00A67939">
          <w:rPr>
            <w:noProof/>
            <w:webHidden/>
          </w:rPr>
          <w:fldChar w:fldCharType="end"/>
        </w:r>
      </w:hyperlink>
    </w:p>
    <w:p w14:paraId="19B6D06C" w14:textId="77777777" w:rsidR="00A67939" w:rsidRDefault="001727AF">
      <w:pPr>
        <w:pStyle w:val="TOC2"/>
        <w:tabs>
          <w:tab w:val="left" w:pos="880"/>
          <w:tab w:val="right" w:leader="dot" w:pos="9350"/>
        </w:tabs>
        <w:rPr>
          <w:rFonts w:asciiTheme="minorHAnsi" w:eastAsiaTheme="minorEastAsia" w:hAnsiTheme="minorHAnsi"/>
          <w:b w:val="0"/>
          <w:noProof/>
          <w:sz w:val="22"/>
        </w:rPr>
      </w:pPr>
      <w:hyperlink w:anchor="_Toc477333259" w:history="1">
        <w:r w:rsidR="00A67939" w:rsidRPr="00DC586B">
          <w:rPr>
            <w:rStyle w:val="Hyperlink"/>
            <w:noProof/>
          </w:rPr>
          <w:t>4.1</w:t>
        </w:r>
        <w:r w:rsidR="00A67939">
          <w:rPr>
            <w:rFonts w:asciiTheme="minorHAnsi" w:eastAsiaTheme="minorEastAsia" w:hAnsiTheme="minorHAnsi"/>
            <w:b w:val="0"/>
            <w:noProof/>
            <w:sz w:val="22"/>
          </w:rPr>
          <w:tab/>
        </w:r>
        <w:r w:rsidR="00A67939" w:rsidRPr="00DC586B">
          <w:rPr>
            <w:rStyle w:val="Hyperlink"/>
            <w:noProof/>
          </w:rPr>
          <w:t>Script Components</w:t>
        </w:r>
        <w:r w:rsidR="00A67939">
          <w:rPr>
            <w:noProof/>
            <w:webHidden/>
          </w:rPr>
          <w:tab/>
        </w:r>
        <w:r w:rsidR="00A67939">
          <w:rPr>
            <w:noProof/>
            <w:webHidden/>
          </w:rPr>
          <w:fldChar w:fldCharType="begin"/>
        </w:r>
        <w:r w:rsidR="00A67939">
          <w:rPr>
            <w:noProof/>
            <w:webHidden/>
          </w:rPr>
          <w:instrText xml:space="preserve"> PAGEREF _Toc477333259 \h </w:instrText>
        </w:r>
        <w:r w:rsidR="00A67939">
          <w:rPr>
            <w:noProof/>
            <w:webHidden/>
          </w:rPr>
        </w:r>
        <w:r w:rsidR="00A67939">
          <w:rPr>
            <w:noProof/>
            <w:webHidden/>
          </w:rPr>
          <w:fldChar w:fldCharType="separate"/>
        </w:r>
        <w:r w:rsidR="00A67939">
          <w:rPr>
            <w:noProof/>
            <w:webHidden/>
          </w:rPr>
          <w:t>14</w:t>
        </w:r>
        <w:r w:rsidR="00A67939">
          <w:rPr>
            <w:noProof/>
            <w:webHidden/>
          </w:rPr>
          <w:fldChar w:fldCharType="end"/>
        </w:r>
      </w:hyperlink>
    </w:p>
    <w:p w14:paraId="1566794F" w14:textId="77777777" w:rsidR="00A67939" w:rsidRDefault="001727AF">
      <w:pPr>
        <w:pStyle w:val="TOC2"/>
        <w:tabs>
          <w:tab w:val="left" w:pos="880"/>
          <w:tab w:val="right" w:leader="dot" w:pos="9350"/>
        </w:tabs>
        <w:rPr>
          <w:rFonts w:asciiTheme="minorHAnsi" w:eastAsiaTheme="minorEastAsia" w:hAnsiTheme="minorHAnsi"/>
          <w:b w:val="0"/>
          <w:noProof/>
          <w:sz w:val="22"/>
        </w:rPr>
      </w:pPr>
      <w:hyperlink w:anchor="_Toc477333260" w:history="1">
        <w:r w:rsidR="00A67939" w:rsidRPr="00DC586B">
          <w:rPr>
            <w:rStyle w:val="Hyperlink"/>
            <w:noProof/>
          </w:rPr>
          <w:t>4.2</w:t>
        </w:r>
        <w:r w:rsidR="00A67939">
          <w:rPr>
            <w:rFonts w:asciiTheme="minorHAnsi" w:eastAsiaTheme="minorEastAsia" w:hAnsiTheme="minorHAnsi"/>
            <w:b w:val="0"/>
            <w:noProof/>
            <w:sz w:val="22"/>
          </w:rPr>
          <w:tab/>
        </w:r>
        <w:r w:rsidR="00A67939" w:rsidRPr="00DC586B">
          <w:rPr>
            <w:rStyle w:val="Hyperlink"/>
            <w:noProof/>
          </w:rPr>
          <w:t>Prerequisites</w:t>
        </w:r>
        <w:r w:rsidR="00A67939">
          <w:rPr>
            <w:noProof/>
            <w:webHidden/>
          </w:rPr>
          <w:tab/>
        </w:r>
        <w:r w:rsidR="00A67939">
          <w:rPr>
            <w:noProof/>
            <w:webHidden/>
          </w:rPr>
          <w:fldChar w:fldCharType="begin"/>
        </w:r>
        <w:r w:rsidR="00A67939">
          <w:rPr>
            <w:noProof/>
            <w:webHidden/>
          </w:rPr>
          <w:instrText xml:space="preserve"> PAGEREF _Toc477333260 \h </w:instrText>
        </w:r>
        <w:r w:rsidR="00A67939">
          <w:rPr>
            <w:noProof/>
            <w:webHidden/>
          </w:rPr>
        </w:r>
        <w:r w:rsidR="00A67939">
          <w:rPr>
            <w:noProof/>
            <w:webHidden/>
          </w:rPr>
          <w:fldChar w:fldCharType="separate"/>
        </w:r>
        <w:r w:rsidR="00A67939">
          <w:rPr>
            <w:noProof/>
            <w:webHidden/>
          </w:rPr>
          <w:t>14</w:t>
        </w:r>
        <w:r w:rsidR="00A67939">
          <w:rPr>
            <w:noProof/>
            <w:webHidden/>
          </w:rPr>
          <w:fldChar w:fldCharType="end"/>
        </w:r>
      </w:hyperlink>
    </w:p>
    <w:p w14:paraId="17487669" w14:textId="77777777" w:rsidR="00A67939" w:rsidRDefault="001727AF">
      <w:pPr>
        <w:pStyle w:val="TOC2"/>
        <w:tabs>
          <w:tab w:val="left" w:pos="880"/>
          <w:tab w:val="right" w:leader="dot" w:pos="9350"/>
        </w:tabs>
        <w:rPr>
          <w:rFonts w:asciiTheme="minorHAnsi" w:eastAsiaTheme="minorEastAsia" w:hAnsiTheme="minorHAnsi"/>
          <w:b w:val="0"/>
          <w:noProof/>
          <w:sz w:val="22"/>
        </w:rPr>
      </w:pPr>
      <w:hyperlink w:anchor="_Toc477333261" w:history="1">
        <w:r w:rsidR="00A67939" w:rsidRPr="00DC586B">
          <w:rPr>
            <w:rStyle w:val="Hyperlink"/>
            <w:noProof/>
          </w:rPr>
          <w:t>4.3</w:t>
        </w:r>
        <w:r w:rsidR="00A67939">
          <w:rPr>
            <w:rFonts w:asciiTheme="minorHAnsi" w:eastAsiaTheme="minorEastAsia" w:hAnsiTheme="minorHAnsi"/>
            <w:b w:val="0"/>
            <w:noProof/>
            <w:sz w:val="22"/>
          </w:rPr>
          <w:tab/>
        </w:r>
        <w:r w:rsidR="00A67939" w:rsidRPr="00DC586B">
          <w:rPr>
            <w:rStyle w:val="Hyperlink"/>
            <w:noProof/>
          </w:rPr>
          <w:t>Database Installation Procedure</w:t>
        </w:r>
        <w:r w:rsidR="00A67939">
          <w:rPr>
            <w:noProof/>
            <w:webHidden/>
          </w:rPr>
          <w:tab/>
        </w:r>
        <w:r w:rsidR="00A67939">
          <w:rPr>
            <w:noProof/>
            <w:webHidden/>
          </w:rPr>
          <w:fldChar w:fldCharType="begin"/>
        </w:r>
        <w:r w:rsidR="00A67939">
          <w:rPr>
            <w:noProof/>
            <w:webHidden/>
          </w:rPr>
          <w:instrText xml:space="preserve"> PAGEREF _Toc477333261 \h </w:instrText>
        </w:r>
        <w:r w:rsidR="00A67939">
          <w:rPr>
            <w:noProof/>
            <w:webHidden/>
          </w:rPr>
        </w:r>
        <w:r w:rsidR="00A67939">
          <w:rPr>
            <w:noProof/>
            <w:webHidden/>
          </w:rPr>
          <w:fldChar w:fldCharType="separate"/>
        </w:r>
        <w:r w:rsidR="00A67939">
          <w:rPr>
            <w:noProof/>
            <w:webHidden/>
          </w:rPr>
          <w:t>14</w:t>
        </w:r>
        <w:r w:rsidR="00A67939">
          <w:rPr>
            <w:noProof/>
            <w:webHidden/>
          </w:rPr>
          <w:fldChar w:fldCharType="end"/>
        </w:r>
      </w:hyperlink>
    </w:p>
    <w:p w14:paraId="51F36226" w14:textId="77777777" w:rsidR="00A67939" w:rsidRDefault="001727AF">
      <w:pPr>
        <w:pStyle w:val="TOC2"/>
        <w:tabs>
          <w:tab w:val="left" w:pos="880"/>
          <w:tab w:val="right" w:leader="dot" w:pos="9350"/>
        </w:tabs>
        <w:rPr>
          <w:rFonts w:asciiTheme="minorHAnsi" w:eastAsiaTheme="minorEastAsia" w:hAnsiTheme="minorHAnsi"/>
          <w:b w:val="0"/>
          <w:noProof/>
          <w:sz w:val="22"/>
        </w:rPr>
      </w:pPr>
      <w:hyperlink w:anchor="_Toc477333262" w:history="1">
        <w:r w:rsidR="00A67939" w:rsidRPr="00DC586B">
          <w:rPr>
            <w:rStyle w:val="Hyperlink"/>
            <w:noProof/>
          </w:rPr>
          <w:t>4.4</w:t>
        </w:r>
        <w:r w:rsidR="00A67939">
          <w:rPr>
            <w:rFonts w:asciiTheme="minorHAnsi" w:eastAsiaTheme="minorEastAsia" w:hAnsiTheme="minorHAnsi"/>
            <w:b w:val="0"/>
            <w:noProof/>
            <w:sz w:val="22"/>
          </w:rPr>
          <w:tab/>
        </w:r>
        <w:r w:rsidR="00A67939" w:rsidRPr="00DC586B">
          <w:rPr>
            <w:rStyle w:val="Hyperlink"/>
            <w:noProof/>
          </w:rPr>
          <w:t>Database Update Procedure</w:t>
        </w:r>
        <w:r w:rsidR="00A67939">
          <w:rPr>
            <w:noProof/>
            <w:webHidden/>
          </w:rPr>
          <w:tab/>
        </w:r>
        <w:r w:rsidR="00A67939">
          <w:rPr>
            <w:noProof/>
            <w:webHidden/>
          </w:rPr>
          <w:fldChar w:fldCharType="begin"/>
        </w:r>
        <w:r w:rsidR="00A67939">
          <w:rPr>
            <w:noProof/>
            <w:webHidden/>
          </w:rPr>
          <w:instrText xml:space="preserve"> PAGEREF _Toc477333262 \h </w:instrText>
        </w:r>
        <w:r w:rsidR="00A67939">
          <w:rPr>
            <w:noProof/>
            <w:webHidden/>
          </w:rPr>
        </w:r>
        <w:r w:rsidR="00A67939">
          <w:rPr>
            <w:noProof/>
            <w:webHidden/>
          </w:rPr>
          <w:fldChar w:fldCharType="separate"/>
        </w:r>
        <w:r w:rsidR="00A67939">
          <w:rPr>
            <w:noProof/>
            <w:webHidden/>
          </w:rPr>
          <w:t>25</w:t>
        </w:r>
        <w:r w:rsidR="00A67939">
          <w:rPr>
            <w:noProof/>
            <w:webHidden/>
          </w:rPr>
          <w:fldChar w:fldCharType="end"/>
        </w:r>
      </w:hyperlink>
    </w:p>
    <w:p w14:paraId="01093B01" w14:textId="77777777" w:rsidR="00A67939" w:rsidRDefault="001727AF">
      <w:pPr>
        <w:pStyle w:val="TOC2"/>
        <w:tabs>
          <w:tab w:val="left" w:pos="880"/>
          <w:tab w:val="right" w:leader="dot" w:pos="9350"/>
        </w:tabs>
        <w:rPr>
          <w:rFonts w:asciiTheme="minorHAnsi" w:eastAsiaTheme="minorEastAsia" w:hAnsiTheme="minorHAnsi"/>
          <w:b w:val="0"/>
          <w:noProof/>
          <w:sz w:val="22"/>
        </w:rPr>
      </w:pPr>
      <w:hyperlink w:anchor="_Toc477333263" w:history="1">
        <w:r w:rsidR="00A67939" w:rsidRPr="00DC586B">
          <w:rPr>
            <w:rStyle w:val="Hyperlink"/>
            <w:noProof/>
          </w:rPr>
          <w:t>4.5</w:t>
        </w:r>
        <w:r w:rsidR="00A67939">
          <w:rPr>
            <w:rFonts w:asciiTheme="minorHAnsi" w:eastAsiaTheme="minorEastAsia" w:hAnsiTheme="minorHAnsi"/>
            <w:b w:val="0"/>
            <w:noProof/>
            <w:sz w:val="22"/>
          </w:rPr>
          <w:tab/>
        </w:r>
        <w:r w:rsidR="00A67939" w:rsidRPr="00DC586B">
          <w:rPr>
            <w:rStyle w:val="Hyperlink"/>
            <w:noProof/>
          </w:rPr>
          <w:t>Uninstall the BCDSS Database</w:t>
        </w:r>
        <w:r w:rsidR="00A67939">
          <w:rPr>
            <w:noProof/>
            <w:webHidden/>
          </w:rPr>
          <w:tab/>
        </w:r>
        <w:r w:rsidR="00A67939">
          <w:rPr>
            <w:noProof/>
            <w:webHidden/>
          </w:rPr>
          <w:fldChar w:fldCharType="begin"/>
        </w:r>
        <w:r w:rsidR="00A67939">
          <w:rPr>
            <w:noProof/>
            <w:webHidden/>
          </w:rPr>
          <w:instrText xml:space="preserve"> PAGEREF _Toc477333263 \h </w:instrText>
        </w:r>
        <w:r w:rsidR="00A67939">
          <w:rPr>
            <w:noProof/>
            <w:webHidden/>
          </w:rPr>
        </w:r>
        <w:r w:rsidR="00A67939">
          <w:rPr>
            <w:noProof/>
            <w:webHidden/>
          </w:rPr>
          <w:fldChar w:fldCharType="separate"/>
        </w:r>
        <w:r w:rsidR="00A67939">
          <w:rPr>
            <w:noProof/>
            <w:webHidden/>
          </w:rPr>
          <w:t>25</w:t>
        </w:r>
        <w:r w:rsidR="00A67939">
          <w:rPr>
            <w:noProof/>
            <w:webHidden/>
          </w:rPr>
          <w:fldChar w:fldCharType="end"/>
        </w:r>
      </w:hyperlink>
    </w:p>
    <w:p w14:paraId="5A2937C1" w14:textId="77777777" w:rsidR="00A67939" w:rsidRDefault="001727AF">
      <w:pPr>
        <w:pStyle w:val="TOC1"/>
        <w:rPr>
          <w:rFonts w:asciiTheme="minorHAnsi" w:eastAsiaTheme="minorEastAsia" w:hAnsiTheme="minorHAnsi"/>
          <w:b w:val="0"/>
          <w:noProof/>
          <w:sz w:val="22"/>
        </w:rPr>
      </w:pPr>
      <w:hyperlink w:anchor="_Toc477333264" w:history="1">
        <w:r w:rsidR="00A67939" w:rsidRPr="00DC586B">
          <w:rPr>
            <w:rStyle w:val="Hyperlink"/>
            <w:noProof/>
          </w:rPr>
          <w:t>5</w:t>
        </w:r>
        <w:r w:rsidR="00A67939">
          <w:rPr>
            <w:rFonts w:asciiTheme="minorHAnsi" w:eastAsiaTheme="minorEastAsia" w:hAnsiTheme="minorHAnsi"/>
            <w:b w:val="0"/>
            <w:noProof/>
            <w:sz w:val="22"/>
          </w:rPr>
          <w:tab/>
        </w:r>
        <w:r w:rsidR="00A67939" w:rsidRPr="00DC586B">
          <w:rPr>
            <w:rStyle w:val="Hyperlink"/>
            <w:noProof/>
          </w:rPr>
          <w:t>Deploying the Application</w:t>
        </w:r>
        <w:r w:rsidR="00A67939">
          <w:rPr>
            <w:noProof/>
            <w:webHidden/>
          </w:rPr>
          <w:tab/>
        </w:r>
        <w:r w:rsidR="00A67939">
          <w:rPr>
            <w:noProof/>
            <w:webHidden/>
          </w:rPr>
          <w:fldChar w:fldCharType="begin"/>
        </w:r>
        <w:r w:rsidR="00A67939">
          <w:rPr>
            <w:noProof/>
            <w:webHidden/>
          </w:rPr>
          <w:instrText xml:space="preserve"> PAGEREF _Toc477333264 \h </w:instrText>
        </w:r>
        <w:r w:rsidR="00A67939">
          <w:rPr>
            <w:noProof/>
            <w:webHidden/>
          </w:rPr>
        </w:r>
        <w:r w:rsidR="00A67939">
          <w:rPr>
            <w:noProof/>
            <w:webHidden/>
          </w:rPr>
          <w:fldChar w:fldCharType="separate"/>
        </w:r>
        <w:r w:rsidR="00A67939">
          <w:rPr>
            <w:noProof/>
            <w:webHidden/>
          </w:rPr>
          <w:t>26</w:t>
        </w:r>
        <w:r w:rsidR="00A67939">
          <w:rPr>
            <w:noProof/>
            <w:webHidden/>
          </w:rPr>
          <w:fldChar w:fldCharType="end"/>
        </w:r>
      </w:hyperlink>
    </w:p>
    <w:p w14:paraId="7A4CCF43" w14:textId="77777777" w:rsidR="00A67939" w:rsidRDefault="001727AF">
      <w:pPr>
        <w:pStyle w:val="TOC2"/>
        <w:tabs>
          <w:tab w:val="left" w:pos="880"/>
          <w:tab w:val="right" w:leader="dot" w:pos="9350"/>
        </w:tabs>
        <w:rPr>
          <w:rFonts w:asciiTheme="minorHAnsi" w:eastAsiaTheme="minorEastAsia" w:hAnsiTheme="minorHAnsi"/>
          <w:b w:val="0"/>
          <w:noProof/>
          <w:sz w:val="22"/>
        </w:rPr>
      </w:pPr>
      <w:hyperlink w:anchor="_Toc477333265" w:history="1">
        <w:r w:rsidR="00A67939" w:rsidRPr="00DC586B">
          <w:rPr>
            <w:rStyle w:val="Hyperlink"/>
            <w:noProof/>
          </w:rPr>
          <w:t>5.1</w:t>
        </w:r>
        <w:r w:rsidR="00A67939">
          <w:rPr>
            <w:rFonts w:asciiTheme="minorHAnsi" w:eastAsiaTheme="minorEastAsia" w:hAnsiTheme="minorHAnsi"/>
            <w:b w:val="0"/>
            <w:noProof/>
            <w:sz w:val="22"/>
          </w:rPr>
          <w:tab/>
        </w:r>
        <w:r w:rsidR="00A67939" w:rsidRPr="00DC586B">
          <w:rPr>
            <w:rStyle w:val="Hyperlink"/>
            <w:noProof/>
          </w:rPr>
          <w:t>Overall Pre-Deployment Assumptions</w:t>
        </w:r>
        <w:r w:rsidR="00A67939">
          <w:rPr>
            <w:noProof/>
            <w:webHidden/>
          </w:rPr>
          <w:tab/>
        </w:r>
        <w:r w:rsidR="00A67939">
          <w:rPr>
            <w:noProof/>
            <w:webHidden/>
          </w:rPr>
          <w:fldChar w:fldCharType="begin"/>
        </w:r>
        <w:r w:rsidR="00A67939">
          <w:rPr>
            <w:noProof/>
            <w:webHidden/>
          </w:rPr>
          <w:instrText xml:space="preserve"> PAGEREF _Toc477333265 \h </w:instrText>
        </w:r>
        <w:r w:rsidR="00A67939">
          <w:rPr>
            <w:noProof/>
            <w:webHidden/>
          </w:rPr>
        </w:r>
        <w:r w:rsidR="00A67939">
          <w:rPr>
            <w:noProof/>
            <w:webHidden/>
          </w:rPr>
          <w:fldChar w:fldCharType="separate"/>
        </w:r>
        <w:r w:rsidR="00A67939">
          <w:rPr>
            <w:noProof/>
            <w:webHidden/>
          </w:rPr>
          <w:t>26</w:t>
        </w:r>
        <w:r w:rsidR="00A67939">
          <w:rPr>
            <w:noProof/>
            <w:webHidden/>
          </w:rPr>
          <w:fldChar w:fldCharType="end"/>
        </w:r>
      </w:hyperlink>
    </w:p>
    <w:p w14:paraId="6FB83513" w14:textId="77777777" w:rsidR="00A67939" w:rsidRDefault="001727AF">
      <w:pPr>
        <w:pStyle w:val="TOC2"/>
        <w:tabs>
          <w:tab w:val="left" w:pos="880"/>
          <w:tab w:val="right" w:leader="dot" w:pos="9350"/>
        </w:tabs>
        <w:rPr>
          <w:rFonts w:asciiTheme="minorHAnsi" w:eastAsiaTheme="minorEastAsia" w:hAnsiTheme="minorHAnsi"/>
          <w:b w:val="0"/>
          <w:noProof/>
          <w:sz w:val="22"/>
        </w:rPr>
      </w:pPr>
      <w:hyperlink w:anchor="_Toc477333266" w:history="1">
        <w:r w:rsidR="00A67939" w:rsidRPr="00DC586B">
          <w:rPr>
            <w:rStyle w:val="Hyperlink"/>
            <w:noProof/>
          </w:rPr>
          <w:t>5.2</w:t>
        </w:r>
        <w:r w:rsidR="00A67939">
          <w:rPr>
            <w:rFonts w:asciiTheme="minorHAnsi" w:eastAsiaTheme="minorEastAsia" w:hAnsiTheme="minorHAnsi"/>
            <w:b w:val="0"/>
            <w:noProof/>
            <w:sz w:val="22"/>
          </w:rPr>
          <w:tab/>
        </w:r>
        <w:r w:rsidR="00A67939" w:rsidRPr="00DC586B">
          <w:rPr>
            <w:rStyle w:val="Hyperlink"/>
            <w:noProof/>
          </w:rPr>
          <w:t>Builds and Deployments to Dev</w:t>
        </w:r>
        <w:r w:rsidR="00A67939">
          <w:rPr>
            <w:noProof/>
            <w:webHidden/>
          </w:rPr>
          <w:tab/>
        </w:r>
        <w:r w:rsidR="00A67939">
          <w:rPr>
            <w:noProof/>
            <w:webHidden/>
          </w:rPr>
          <w:fldChar w:fldCharType="begin"/>
        </w:r>
        <w:r w:rsidR="00A67939">
          <w:rPr>
            <w:noProof/>
            <w:webHidden/>
          </w:rPr>
          <w:instrText xml:space="preserve"> PAGEREF _Toc477333266 \h </w:instrText>
        </w:r>
        <w:r w:rsidR="00A67939">
          <w:rPr>
            <w:noProof/>
            <w:webHidden/>
          </w:rPr>
        </w:r>
        <w:r w:rsidR="00A67939">
          <w:rPr>
            <w:noProof/>
            <w:webHidden/>
          </w:rPr>
          <w:fldChar w:fldCharType="separate"/>
        </w:r>
        <w:r w:rsidR="00A67939">
          <w:rPr>
            <w:noProof/>
            <w:webHidden/>
          </w:rPr>
          <w:t>26</w:t>
        </w:r>
        <w:r w:rsidR="00A67939">
          <w:rPr>
            <w:noProof/>
            <w:webHidden/>
          </w:rPr>
          <w:fldChar w:fldCharType="end"/>
        </w:r>
      </w:hyperlink>
    </w:p>
    <w:p w14:paraId="08D8FDEF" w14:textId="77777777" w:rsidR="00A67939" w:rsidRDefault="001727AF">
      <w:pPr>
        <w:pStyle w:val="TOC2"/>
        <w:tabs>
          <w:tab w:val="left" w:pos="880"/>
          <w:tab w:val="right" w:leader="dot" w:pos="9350"/>
        </w:tabs>
        <w:rPr>
          <w:rFonts w:asciiTheme="minorHAnsi" w:eastAsiaTheme="minorEastAsia" w:hAnsiTheme="minorHAnsi"/>
          <w:b w:val="0"/>
          <w:noProof/>
          <w:sz w:val="22"/>
        </w:rPr>
      </w:pPr>
      <w:hyperlink w:anchor="_Toc477333267" w:history="1">
        <w:r w:rsidR="00A67939" w:rsidRPr="00DC586B">
          <w:rPr>
            <w:rStyle w:val="Hyperlink"/>
            <w:noProof/>
          </w:rPr>
          <w:t>5.3</w:t>
        </w:r>
        <w:r w:rsidR="00A67939">
          <w:rPr>
            <w:rFonts w:asciiTheme="minorHAnsi" w:eastAsiaTheme="minorEastAsia" w:hAnsiTheme="minorHAnsi"/>
            <w:b w:val="0"/>
            <w:noProof/>
            <w:sz w:val="22"/>
          </w:rPr>
          <w:tab/>
        </w:r>
        <w:r w:rsidR="00A67939" w:rsidRPr="00DC586B">
          <w:rPr>
            <w:rStyle w:val="Hyperlink"/>
            <w:noProof/>
          </w:rPr>
          <w:t>Deployments to Pilot</w:t>
        </w:r>
        <w:r w:rsidR="00A67939">
          <w:rPr>
            <w:noProof/>
            <w:webHidden/>
          </w:rPr>
          <w:tab/>
        </w:r>
        <w:r w:rsidR="00A67939">
          <w:rPr>
            <w:noProof/>
            <w:webHidden/>
          </w:rPr>
          <w:fldChar w:fldCharType="begin"/>
        </w:r>
        <w:r w:rsidR="00A67939">
          <w:rPr>
            <w:noProof/>
            <w:webHidden/>
          </w:rPr>
          <w:instrText xml:space="preserve"> PAGEREF _Toc477333267 \h </w:instrText>
        </w:r>
        <w:r w:rsidR="00A67939">
          <w:rPr>
            <w:noProof/>
            <w:webHidden/>
          </w:rPr>
        </w:r>
        <w:r w:rsidR="00A67939">
          <w:rPr>
            <w:noProof/>
            <w:webHidden/>
          </w:rPr>
          <w:fldChar w:fldCharType="separate"/>
        </w:r>
        <w:r w:rsidR="00A67939">
          <w:rPr>
            <w:noProof/>
            <w:webHidden/>
          </w:rPr>
          <w:t>27</w:t>
        </w:r>
        <w:r w:rsidR="00A67939">
          <w:rPr>
            <w:noProof/>
            <w:webHidden/>
          </w:rPr>
          <w:fldChar w:fldCharType="end"/>
        </w:r>
      </w:hyperlink>
    </w:p>
    <w:p w14:paraId="07928030" w14:textId="77777777" w:rsidR="00A67939" w:rsidRDefault="001727AF">
      <w:pPr>
        <w:pStyle w:val="TOC3"/>
        <w:tabs>
          <w:tab w:val="left" w:pos="1320"/>
        </w:tabs>
        <w:rPr>
          <w:rFonts w:asciiTheme="minorHAnsi" w:eastAsiaTheme="minorEastAsia" w:hAnsiTheme="minorHAnsi"/>
          <w:b w:val="0"/>
          <w:noProof/>
          <w:sz w:val="22"/>
        </w:rPr>
      </w:pPr>
      <w:hyperlink w:anchor="_Toc477333268" w:history="1">
        <w:r w:rsidR="00A67939" w:rsidRPr="00DC586B">
          <w:rPr>
            <w:rStyle w:val="Hyperlink"/>
            <w:noProof/>
          </w:rPr>
          <w:t>5.3.1</w:t>
        </w:r>
        <w:r w:rsidR="00A67939">
          <w:rPr>
            <w:rFonts w:asciiTheme="minorHAnsi" w:eastAsiaTheme="minorEastAsia" w:hAnsiTheme="minorHAnsi"/>
            <w:b w:val="0"/>
            <w:noProof/>
            <w:sz w:val="22"/>
          </w:rPr>
          <w:tab/>
        </w:r>
        <w:r w:rsidR="00A67939" w:rsidRPr="00DC586B">
          <w:rPr>
            <w:rStyle w:val="Hyperlink"/>
            <w:noProof/>
          </w:rPr>
          <w:t>Additional Pre-deployment Assumptions</w:t>
        </w:r>
        <w:r w:rsidR="00A67939">
          <w:rPr>
            <w:noProof/>
            <w:webHidden/>
          </w:rPr>
          <w:tab/>
        </w:r>
        <w:r w:rsidR="00A67939">
          <w:rPr>
            <w:noProof/>
            <w:webHidden/>
          </w:rPr>
          <w:fldChar w:fldCharType="begin"/>
        </w:r>
        <w:r w:rsidR="00A67939">
          <w:rPr>
            <w:noProof/>
            <w:webHidden/>
          </w:rPr>
          <w:instrText xml:space="preserve"> PAGEREF _Toc477333268 \h </w:instrText>
        </w:r>
        <w:r w:rsidR="00A67939">
          <w:rPr>
            <w:noProof/>
            <w:webHidden/>
          </w:rPr>
        </w:r>
        <w:r w:rsidR="00A67939">
          <w:rPr>
            <w:noProof/>
            <w:webHidden/>
          </w:rPr>
          <w:fldChar w:fldCharType="separate"/>
        </w:r>
        <w:r w:rsidR="00A67939">
          <w:rPr>
            <w:noProof/>
            <w:webHidden/>
          </w:rPr>
          <w:t>27</w:t>
        </w:r>
        <w:r w:rsidR="00A67939">
          <w:rPr>
            <w:noProof/>
            <w:webHidden/>
          </w:rPr>
          <w:fldChar w:fldCharType="end"/>
        </w:r>
      </w:hyperlink>
    </w:p>
    <w:p w14:paraId="1A4C540F" w14:textId="77777777" w:rsidR="00A67939" w:rsidRDefault="001727AF">
      <w:pPr>
        <w:pStyle w:val="TOC3"/>
        <w:tabs>
          <w:tab w:val="left" w:pos="1320"/>
        </w:tabs>
        <w:rPr>
          <w:rFonts w:asciiTheme="minorHAnsi" w:eastAsiaTheme="minorEastAsia" w:hAnsiTheme="minorHAnsi"/>
          <w:b w:val="0"/>
          <w:noProof/>
          <w:sz w:val="22"/>
        </w:rPr>
      </w:pPr>
      <w:hyperlink w:anchor="_Toc477333269" w:history="1">
        <w:r w:rsidR="00A67939" w:rsidRPr="00DC586B">
          <w:rPr>
            <w:rStyle w:val="Hyperlink"/>
            <w:noProof/>
          </w:rPr>
          <w:t>5.3.2</w:t>
        </w:r>
        <w:r w:rsidR="00A67939">
          <w:rPr>
            <w:rFonts w:asciiTheme="minorHAnsi" w:eastAsiaTheme="minorEastAsia" w:hAnsiTheme="minorHAnsi"/>
            <w:b w:val="0"/>
            <w:noProof/>
            <w:sz w:val="22"/>
          </w:rPr>
          <w:tab/>
        </w:r>
        <w:r w:rsidR="00A67939" w:rsidRPr="00DC586B">
          <w:rPr>
            <w:rStyle w:val="Hyperlink"/>
            <w:noProof/>
          </w:rPr>
          <w:t>Configure Deployment Properties</w:t>
        </w:r>
        <w:r w:rsidR="00A67939">
          <w:rPr>
            <w:noProof/>
            <w:webHidden/>
          </w:rPr>
          <w:tab/>
        </w:r>
        <w:r w:rsidR="00A67939">
          <w:rPr>
            <w:noProof/>
            <w:webHidden/>
          </w:rPr>
          <w:fldChar w:fldCharType="begin"/>
        </w:r>
        <w:r w:rsidR="00A67939">
          <w:rPr>
            <w:noProof/>
            <w:webHidden/>
          </w:rPr>
          <w:instrText xml:space="preserve"> PAGEREF _Toc477333269 \h </w:instrText>
        </w:r>
        <w:r w:rsidR="00A67939">
          <w:rPr>
            <w:noProof/>
            <w:webHidden/>
          </w:rPr>
        </w:r>
        <w:r w:rsidR="00A67939">
          <w:rPr>
            <w:noProof/>
            <w:webHidden/>
          </w:rPr>
          <w:fldChar w:fldCharType="separate"/>
        </w:r>
        <w:r w:rsidR="00A67939">
          <w:rPr>
            <w:noProof/>
            <w:webHidden/>
          </w:rPr>
          <w:t>27</w:t>
        </w:r>
        <w:r w:rsidR="00A67939">
          <w:rPr>
            <w:noProof/>
            <w:webHidden/>
          </w:rPr>
          <w:fldChar w:fldCharType="end"/>
        </w:r>
      </w:hyperlink>
    </w:p>
    <w:p w14:paraId="7D4173C6" w14:textId="77777777" w:rsidR="00A67939" w:rsidRDefault="001727AF">
      <w:pPr>
        <w:pStyle w:val="TOC3"/>
        <w:tabs>
          <w:tab w:val="left" w:pos="1320"/>
        </w:tabs>
        <w:rPr>
          <w:rFonts w:asciiTheme="minorHAnsi" w:eastAsiaTheme="minorEastAsia" w:hAnsiTheme="minorHAnsi"/>
          <w:b w:val="0"/>
          <w:noProof/>
          <w:sz w:val="22"/>
        </w:rPr>
      </w:pPr>
      <w:hyperlink w:anchor="_Toc477333270" w:history="1">
        <w:r w:rsidR="00A67939" w:rsidRPr="00DC586B">
          <w:rPr>
            <w:rStyle w:val="Hyperlink"/>
            <w:noProof/>
          </w:rPr>
          <w:t>5.3.3</w:t>
        </w:r>
        <w:r w:rsidR="00A67939">
          <w:rPr>
            <w:rFonts w:asciiTheme="minorHAnsi" w:eastAsiaTheme="minorEastAsia" w:hAnsiTheme="minorHAnsi"/>
            <w:b w:val="0"/>
            <w:noProof/>
            <w:sz w:val="22"/>
          </w:rPr>
          <w:tab/>
        </w:r>
        <w:r w:rsidR="00A67939" w:rsidRPr="00DC586B">
          <w:rPr>
            <w:rStyle w:val="Hyperlink"/>
            <w:noProof/>
          </w:rPr>
          <w:t>Deploy BCDSS</w:t>
        </w:r>
        <w:r w:rsidR="00A67939">
          <w:rPr>
            <w:noProof/>
            <w:webHidden/>
          </w:rPr>
          <w:tab/>
        </w:r>
        <w:r w:rsidR="00A67939">
          <w:rPr>
            <w:noProof/>
            <w:webHidden/>
          </w:rPr>
          <w:fldChar w:fldCharType="begin"/>
        </w:r>
        <w:r w:rsidR="00A67939">
          <w:rPr>
            <w:noProof/>
            <w:webHidden/>
          </w:rPr>
          <w:instrText xml:space="preserve"> PAGEREF _Toc477333270 \h </w:instrText>
        </w:r>
        <w:r w:rsidR="00A67939">
          <w:rPr>
            <w:noProof/>
            <w:webHidden/>
          </w:rPr>
        </w:r>
        <w:r w:rsidR="00A67939">
          <w:rPr>
            <w:noProof/>
            <w:webHidden/>
          </w:rPr>
          <w:fldChar w:fldCharType="separate"/>
        </w:r>
        <w:r w:rsidR="00A67939">
          <w:rPr>
            <w:noProof/>
            <w:webHidden/>
          </w:rPr>
          <w:t>27</w:t>
        </w:r>
        <w:r w:rsidR="00A67939">
          <w:rPr>
            <w:noProof/>
            <w:webHidden/>
          </w:rPr>
          <w:fldChar w:fldCharType="end"/>
        </w:r>
      </w:hyperlink>
    </w:p>
    <w:p w14:paraId="53037933" w14:textId="77777777" w:rsidR="00A67939" w:rsidRDefault="001727AF">
      <w:pPr>
        <w:pStyle w:val="TOC2"/>
        <w:tabs>
          <w:tab w:val="left" w:pos="880"/>
          <w:tab w:val="right" w:leader="dot" w:pos="9350"/>
        </w:tabs>
        <w:rPr>
          <w:rFonts w:asciiTheme="minorHAnsi" w:eastAsiaTheme="minorEastAsia" w:hAnsiTheme="minorHAnsi"/>
          <w:b w:val="0"/>
          <w:noProof/>
          <w:sz w:val="22"/>
        </w:rPr>
      </w:pPr>
      <w:hyperlink w:anchor="_Toc477333271" w:history="1">
        <w:r w:rsidR="00A67939" w:rsidRPr="00DC586B">
          <w:rPr>
            <w:rStyle w:val="Hyperlink"/>
            <w:noProof/>
          </w:rPr>
          <w:t>5.4</w:t>
        </w:r>
        <w:r w:rsidR="00A67939">
          <w:rPr>
            <w:rFonts w:asciiTheme="minorHAnsi" w:eastAsiaTheme="minorEastAsia" w:hAnsiTheme="minorHAnsi"/>
            <w:b w:val="0"/>
            <w:noProof/>
            <w:sz w:val="22"/>
          </w:rPr>
          <w:tab/>
        </w:r>
        <w:r w:rsidR="00A67939" w:rsidRPr="00DC586B">
          <w:rPr>
            <w:rStyle w:val="Hyperlink"/>
            <w:noProof/>
          </w:rPr>
          <w:t>Verify Application Availability and Version</w:t>
        </w:r>
        <w:r w:rsidR="00A67939">
          <w:rPr>
            <w:noProof/>
            <w:webHidden/>
          </w:rPr>
          <w:tab/>
        </w:r>
        <w:r w:rsidR="00A67939">
          <w:rPr>
            <w:noProof/>
            <w:webHidden/>
          </w:rPr>
          <w:fldChar w:fldCharType="begin"/>
        </w:r>
        <w:r w:rsidR="00A67939">
          <w:rPr>
            <w:noProof/>
            <w:webHidden/>
          </w:rPr>
          <w:instrText xml:space="preserve"> PAGEREF _Toc477333271 \h </w:instrText>
        </w:r>
        <w:r w:rsidR="00A67939">
          <w:rPr>
            <w:noProof/>
            <w:webHidden/>
          </w:rPr>
        </w:r>
        <w:r w:rsidR="00A67939">
          <w:rPr>
            <w:noProof/>
            <w:webHidden/>
          </w:rPr>
          <w:fldChar w:fldCharType="separate"/>
        </w:r>
        <w:r w:rsidR="00A67939">
          <w:rPr>
            <w:noProof/>
            <w:webHidden/>
          </w:rPr>
          <w:t>27</w:t>
        </w:r>
        <w:r w:rsidR="00A67939">
          <w:rPr>
            <w:noProof/>
            <w:webHidden/>
          </w:rPr>
          <w:fldChar w:fldCharType="end"/>
        </w:r>
      </w:hyperlink>
    </w:p>
    <w:p w14:paraId="474D868C" w14:textId="77777777" w:rsidR="00A67939" w:rsidRDefault="001727AF">
      <w:pPr>
        <w:pStyle w:val="TOC1"/>
        <w:rPr>
          <w:rFonts w:asciiTheme="minorHAnsi" w:eastAsiaTheme="minorEastAsia" w:hAnsiTheme="minorHAnsi"/>
          <w:b w:val="0"/>
          <w:noProof/>
          <w:sz w:val="22"/>
        </w:rPr>
      </w:pPr>
      <w:hyperlink w:anchor="_Toc477333272" w:history="1">
        <w:r w:rsidR="00A67939" w:rsidRPr="00DC586B">
          <w:rPr>
            <w:rStyle w:val="Hyperlink"/>
            <w:noProof/>
          </w:rPr>
          <w:t>6</w:t>
        </w:r>
        <w:r w:rsidR="00A67939">
          <w:rPr>
            <w:rFonts w:asciiTheme="minorHAnsi" w:eastAsiaTheme="minorEastAsia" w:hAnsiTheme="minorHAnsi"/>
            <w:b w:val="0"/>
            <w:noProof/>
            <w:sz w:val="22"/>
          </w:rPr>
          <w:tab/>
        </w:r>
        <w:r w:rsidR="00A67939" w:rsidRPr="00DC586B">
          <w:rPr>
            <w:rStyle w:val="Hyperlink"/>
            <w:noProof/>
          </w:rPr>
          <w:t>Release Plan</w:t>
        </w:r>
        <w:r w:rsidR="00A67939">
          <w:rPr>
            <w:noProof/>
            <w:webHidden/>
          </w:rPr>
          <w:tab/>
        </w:r>
        <w:r w:rsidR="00A67939">
          <w:rPr>
            <w:noProof/>
            <w:webHidden/>
          </w:rPr>
          <w:fldChar w:fldCharType="begin"/>
        </w:r>
        <w:r w:rsidR="00A67939">
          <w:rPr>
            <w:noProof/>
            <w:webHidden/>
          </w:rPr>
          <w:instrText xml:space="preserve"> PAGEREF _Toc477333272 \h </w:instrText>
        </w:r>
        <w:r w:rsidR="00A67939">
          <w:rPr>
            <w:noProof/>
            <w:webHidden/>
          </w:rPr>
        </w:r>
        <w:r w:rsidR="00A67939">
          <w:rPr>
            <w:noProof/>
            <w:webHidden/>
          </w:rPr>
          <w:fldChar w:fldCharType="separate"/>
        </w:r>
        <w:r w:rsidR="00A67939">
          <w:rPr>
            <w:noProof/>
            <w:webHidden/>
          </w:rPr>
          <w:t>28</w:t>
        </w:r>
        <w:r w:rsidR="00A67939">
          <w:rPr>
            <w:noProof/>
            <w:webHidden/>
          </w:rPr>
          <w:fldChar w:fldCharType="end"/>
        </w:r>
      </w:hyperlink>
    </w:p>
    <w:p w14:paraId="042F8DB8" w14:textId="77777777" w:rsidR="00A67939" w:rsidRDefault="001727AF">
      <w:pPr>
        <w:pStyle w:val="TOC2"/>
        <w:tabs>
          <w:tab w:val="left" w:pos="880"/>
          <w:tab w:val="right" w:leader="dot" w:pos="9350"/>
        </w:tabs>
        <w:rPr>
          <w:rFonts w:asciiTheme="minorHAnsi" w:eastAsiaTheme="minorEastAsia" w:hAnsiTheme="minorHAnsi"/>
          <w:b w:val="0"/>
          <w:noProof/>
          <w:sz w:val="22"/>
        </w:rPr>
      </w:pPr>
      <w:hyperlink w:anchor="_Toc477333273" w:history="1">
        <w:r w:rsidR="00A67939" w:rsidRPr="00DC586B">
          <w:rPr>
            <w:rStyle w:val="Hyperlink"/>
            <w:noProof/>
          </w:rPr>
          <w:t>6.1</w:t>
        </w:r>
        <w:r w:rsidR="00A67939">
          <w:rPr>
            <w:rFonts w:asciiTheme="minorHAnsi" w:eastAsiaTheme="minorEastAsia" w:hAnsiTheme="minorHAnsi"/>
            <w:b w:val="0"/>
            <w:noProof/>
            <w:sz w:val="22"/>
          </w:rPr>
          <w:tab/>
        </w:r>
        <w:r w:rsidR="00A67939" w:rsidRPr="00DC586B">
          <w:rPr>
            <w:rStyle w:val="Hyperlink"/>
            <w:noProof/>
          </w:rPr>
          <w:t>BCDSS Continuous Integration Process Flow</w:t>
        </w:r>
        <w:r w:rsidR="00A67939">
          <w:rPr>
            <w:noProof/>
            <w:webHidden/>
          </w:rPr>
          <w:tab/>
        </w:r>
        <w:r w:rsidR="00A67939">
          <w:rPr>
            <w:noProof/>
            <w:webHidden/>
          </w:rPr>
          <w:fldChar w:fldCharType="begin"/>
        </w:r>
        <w:r w:rsidR="00A67939">
          <w:rPr>
            <w:noProof/>
            <w:webHidden/>
          </w:rPr>
          <w:instrText xml:space="preserve"> PAGEREF _Toc477333273 \h </w:instrText>
        </w:r>
        <w:r w:rsidR="00A67939">
          <w:rPr>
            <w:noProof/>
            <w:webHidden/>
          </w:rPr>
        </w:r>
        <w:r w:rsidR="00A67939">
          <w:rPr>
            <w:noProof/>
            <w:webHidden/>
          </w:rPr>
          <w:fldChar w:fldCharType="separate"/>
        </w:r>
        <w:r w:rsidR="00A67939">
          <w:rPr>
            <w:noProof/>
            <w:webHidden/>
          </w:rPr>
          <w:t>28</w:t>
        </w:r>
        <w:r w:rsidR="00A67939">
          <w:rPr>
            <w:noProof/>
            <w:webHidden/>
          </w:rPr>
          <w:fldChar w:fldCharType="end"/>
        </w:r>
      </w:hyperlink>
    </w:p>
    <w:p w14:paraId="2F5C6BB1" w14:textId="77777777" w:rsidR="00A67939" w:rsidRDefault="001727AF">
      <w:pPr>
        <w:pStyle w:val="TOC1"/>
        <w:rPr>
          <w:rFonts w:asciiTheme="minorHAnsi" w:eastAsiaTheme="minorEastAsia" w:hAnsiTheme="minorHAnsi"/>
          <w:b w:val="0"/>
          <w:noProof/>
          <w:sz w:val="22"/>
        </w:rPr>
      </w:pPr>
      <w:hyperlink w:anchor="_Toc477333274" w:history="1">
        <w:r w:rsidR="00A67939" w:rsidRPr="00DC586B">
          <w:rPr>
            <w:rStyle w:val="Hyperlink"/>
            <w:noProof/>
          </w:rPr>
          <w:t>7</w:t>
        </w:r>
        <w:r w:rsidR="00A67939">
          <w:rPr>
            <w:rFonts w:asciiTheme="minorHAnsi" w:eastAsiaTheme="minorEastAsia" w:hAnsiTheme="minorHAnsi"/>
            <w:b w:val="0"/>
            <w:noProof/>
            <w:sz w:val="22"/>
          </w:rPr>
          <w:tab/>
        </w:r>
        <w:r w:rsidR="00A67939" w:rsidRPr="00DC586B">
          <w:rPr>
            <w:rStyle w:val="Hyperlink"/>
            <w:noProof/>
          </w:rPr>
          <w:t>Appendices</w:t>
        </w:r>
        <w:r w:rsidR="00A67939">
          <w:rPr>
            <w:noProof/>
            <w:webHidden/>
          </w:rPr>
          <w:tab/>
        </w:r>
        <w:r w:rsidR="00A67939">
          <w:rPr>
            <w:noProof/>
            <w:webHidden/>
          </w:rPr>
          <w:fldChar w:fldCharType="begin"/>
        </w:r>
        <w:r w:rsidR="00A67939">
          <w:rPr>
            <w:noProof/>
            <w:webHidden/>
          </w:rPr>
          <w:instrText xml:space="preserve"> PAGEREF _Toc477333274 \h </w:instrText>
        </w:r>
        <w:r w:rsidR="00A67939">
          <w:rPr>
            <w:noProof/>
            <w:webHidden/>
          </w:rPr>
        </w:r>
        <w:r w:rsidR="00A67939">
          <w:rPr>
            <w:noProof/>
            <w:webHidden/>
          </w:rPr>
          <w:fldChar w:fldCharType="separate"/>
        </w:r>
        <w:r w:rsidR="00A67939">
          <w:rPr>
            <w:noProof/>
            <w:webHidden/>
          </w:rPr>
          <w:t>30</w:t>
        </w:r>
        <w:r w:rsidR="00A67939">
          <w:rPr>
            <w:noProof/>
            <w:webHidden/>
          </w:rPr>
          <w:fldChar w:fldCharType="end"/>
        </w:r>
      </w:hyperlink>
    </w:p>
    <w:p w14:paraId="079C2059" w14:textId="77777777" w:rsidR="00A67939" w:rsidRDefault="001727AF">
      <w:pPr>
        <w:pStyle w:val="TOC1"/>
        <w:tabs>
          <w:tab w:val="left" w:pos="1760"/>
        </w:tabs>
        <w:rPr>
          <w:rFonts w:asciiTheme="minorHAnsi" w:eastAsiaTheme="minorEastAsia" w:hAnsiTheme="minorHAnsi"/>
          <w:b w:val="0"/>
          <w:noProof/>
          <w:sz w:val="22"/>
        </w:rPr>
      </w:pPr>
      <w:hyperlink w:anchor="_Toc477333275" w:history="1">
        <w:r w:rsidR="00A67939" w:rsidRPr="00DC586B">
          <w:rPr>
            <w:rStyle w:val="Hyperlink"/>
            <w:noProof/>
          </w:rPr>
          <w:t>Appendix A.</w:t>
        </w:r>
        <w:r w:rsidR="00A67939">
          <w:rPr>
            <w:rFonts w:asciiTheme="minorHAnsi" w:eastAsiaTheme="minorEastAsia" w:hAnsiTheme="minorHAnsi"/>
            <w:b w:val="0"/>
            <w:noProof/>
            <w:sz w:val="22"/>
          </w:rPr>
          <w:tab/>
        </w:r>
        <w:r w:rsidR="00A67939" w:rsidRPr="00DC586B">
          <w:rPr>
            <w:rStyle w:val="Hyperlink"/>
            <w:noProof/>
          </w:rPr>
          <w:t>Terminology</w:t>
        </w:r>
        <w:r w:rsidR="00A67939">
          <w:rPr>
            <w:noProof/>
            <w:webHidden/>
          </w:rPr>
          <w:tab/>
        </w:r>
        <w:r w:rsidR="00A67939">
          <w:rPr>
            <w:noProof/>
            <w:webHidden/>
          </w:rPr>
          <w:fldChar w:fldCharType="begin"/>
        </w:r>
        <w:r w:rsidR="00A67939">
          <w:rPr>
            <w:noProof/>
            <w:webHidden/>
          </w:rPr>
          <w:instrText xml:space="preserve"> PAGEREF _Toc477333275 \h </w:instrText>
        </w:r>
        <w:r w:rsidR="00A67939">
          <w:rPr>
            <w:noProof/>
            <w:webHidden/>
          </w:rPr>
        </w:r>
        <w:r w:rsidR="00A67939">
          <w:rPr>
            <w:noProof/>
            <w:webHidden/>
          </w:rPr>
          <w:fldChar w:fldCharType="separate"/>
        </w:r>
        <w:r w:rsidR="00A67939">
          <w:rPr>
            <w:noProof/>
            <w:webHidden/>
          </w:rPr>
          <w:t>31</w:t>
        </w:r>
        <w:r w:rsidR="00A67939">
          <w:rPr>
            <w:noProof/>
            <w:webHidden/>
          </w:rPr>
          <w:fldChar w:fldCharType="end"/>
        </w:r>
      </w:hyperlink>
    </w:p>
    <w:p w14:paraId="0B91AEE8" w14:textId="77777777" w:rsidR="00A67939" w:rsidRDefault="001727AF">
      <w:pPr>
        <w:pStyle w:val="TOC1"/>
        <w:tabs>
          <w:tab w:val="left" w:pos="1760"/>
        </w:tabs>
        <w:rPr>
          <w:rFonts w:asciiTheme="minorHAnsi" w:eastAsiaTheme="minorEastAsia" w:hAnsiTheme="minorHAnsi"/>
          <w:b w:val="0"/>
          <w:noProof/>
          <w:sz w:val="22"/>
        </w:rPr>
      </w:pPr>
      <w:hyperlink w:anchor="_Toc477333276" w:history="1">
        <w:r w:rsidR="00A67939" w:rsidRPr="00DC586B">
          <w:rPr>
            <w:rStyle w:val="Hyperlink"/>
            <w:noProof/>
          </w:rPr>
          <w:t>Appendix B.</w:t>
        </w:r>
        <w:r w:rsidR="00A67939">
          <w:rPr>
            <w:rFonts w:asciiTheme="minorHAnsi" w:eastAsiaTheme="minorEastAsia" w:hAnsiTheme="minorHAnsi"/>
            <w:b w:val="0"/>
            <w:noProof/>
            <w:sz w:val="22"/>
          </w:rPr>
          <w:tab/>
        </w:r>
        <w:r w:rsidR="00A67939" w:rsidRPr="00DC586B">
          <w:rPr>
            <w:rStyle w:val="Hyperlink"/>
            <w:noProof/>
          </w:rPr>
          <w:t>References</w:t>
        </w:r>
        <w:r w:rsidR="00A67939">
          <w:rPr>
            <w:noProof/>
            <w:webHidden/>
          </w:rPr>
          <w:tab/>
        </w:r>
        <w:r w:rsidR="00A67939">
          <w:rPr>
            <w:noProof/>
            <w:webHidden/>
          </w:rPr>
          <w:fldChar w:fldCharType="begin"/>
        </w:r>
        <w:r w:rsidR="00A67939">
          <w:rPr>
            <w:noProof/>
            <w:webHidden/>
          </w:rPr>
          <w:instrText xml:space="preserve"> PAGEREF _Toc477333276 \h </w:instrText>
        </w:r>
        <w:r w:rsidR="00A67939">
          <w:rPr>
            <w:noProof/>
            <w:webHidden/>
          </w:rPr>
        </w:r>
        <w:r w:rsidR="00A67939">
          <w:rPr>
            <w:noProof/>
            <w:webHidden/>
          </w:rPr>
          <w:fldChar w:fldCharType="separate"/>
        </w:r>
        <w:r w:rsidR="00A67939">
          <w:rPr>
            <w:noProof/>
            <w:webHidden/>
          </w:rPr>
          <w:t>31</w:t>
        </w:r>
        <w:r w:rsidR="00A67939">
          <w:rPr>
            <w:noProof/>
            <w:webHidden/>
          </w:rPr>
          <w:fldChar w:fldCharType="end"/>
        </w:r>
      </w:hyperlink>
    </w:p>
    <w:p w14:paraId="6EEFB313" w14:textId="77777777" w:rsidR="00A67939" w:rsidRDefault="001727AF">
      <w:pPr>
        <w:pStyle w:val="TOC1"/>
        <w:rPr>
          <w:rFonts w:asciiTheme="minorHAnsi" w:eastAsiaTheme="minorEastAsia" w:hAnsiTheme="minorHAnsi"/>
          <w:b w:val="0"/>
          <w:noProof/>
          <w:sz w:val="22"/>
        </w:rPr>
      </w:pPr>
      <w:hyperlink w:anchor="_Toc477333277" w:history="1">
        <w:r w:rsidR="00A67939" w:rsidRPr="00DC586B">
          <w:rPr>
            <w:rStyle w:val="Hyperlink"/>
            <w:noProof/>
          </w:rPr>
          <w:t>8</w:t>
        </w:r>
        <w:r w:rsidR="00A67939">
          <w:rPr>
            <w:rFonts w:asciiTheme="minorHAnsi" w:eastAsiaTheme="minorEastAsia" w:hAnsiTheme="minorHAnsi"/>
            <w:b w:val="0"/>
            <w:noProof/>
            <w:sz w:val="22"/>
          </w:rPr>
          <w:tab/>
        </w:r>
        <w:r w:rsidR="00A67939" w:rsidRPr="00DC586B">
          <w:rPr>
            <w:rStyle w:val="Hyperlink"/>
            <w:noProof/>
          </w:rPr>
          <w:t>Attachments</w:t>
        </w:r>
        <w:r w:rsidR="00A67939">
          <w:rPr>
            <w:noProof/>
            <w:webHidden/>
          </w:rPr>
          <w:tab/>
        </w:r>
        <w:r w:rsidR="00A67939">
          <w:rPr>
            <w:noProof/>
            <w:webHidden/>
          </w:rPr>
          <w:fldChar w:fldCharType="begin"/>
        </w:r>
        <w:r w:rsidR="00A67939">
          <w:rPr>
            <w:noProof/>
            <w:webHidden/>
          </w:rPr>
          <w:instrText xml:space="preserve"> PAGEREF _Toc477333277 \h </w:instrText>
        </w:r>
        <w:r w:rsidR="00A67939">
          <w:rPr>
            <w:noProof/>
            <w:webHidden/>
          </w:rPr>
        </w:r>
        <w:r w:rsidR="00A67939">
          <w:rPr>
            <w:noProof/>
            <w:webHidden/>
          </w:rPr>
          <w:fldChar w:fldCharType="separate"/>
        </w:r>
        <w:r w:rsidR="00A67939">
          <w:rPr>
            <w:noProof/>
            <w:webHidden/>
          </w:rPr>
          <w:t>32</w:t>
        </w:r>
        <w:r w:rsidR="00A67939">
          <w:rPr>
            <w:noProof/>
            <w:webHidden/>
          </w:rPr>
          <w:fldChar w:fldCharType="end"/>
        </w:r>
      </w:hyperlink>
    </w:p>
    <w:p w14:paraId="7CB5D3F7" w14:textId="77777777" w:rsidR="00A67939" w:rsidRDefault="001727AF">
      <w:pPr>
        <w:pStyle w:val="TOC1"/>
        <w:tabs>
          <w:tab w:val="left" w:pos="1847"/>
        </w:tabs>
        <w:rPr>
          <w:rFonts w:asciiTheme="minorHAnsi" w:eastAsiaTheme="minorEastAsia" w:hAnsiTheme="minorHAnsi"/>
          <w:b w:val="0"/>
          <w:noProof/>
          <w:sz w:val="22"/>
        </w:rPr>
      </w:pPr>
      <w:hyperlink w:anchor="_Toc477333278" w:history="1">
        <w:r w:rsidR="00A67939" w:rsidRPr="00DC586B">
          <w:rPr>
            <w:rStyle w:val="Hyperlink"/>
            <w:noProof/>
            <w:lang w:val="da-DK"/>
          </w:rPr>
          <w:t>Attachment A.</w:t>
        </w:r>
        <w:r w:rsidR="00A67939">
          <w:rPr>
            <w:rFonts w:asciiTheme="minorHAnsi" w:eastAsiaTheme="minorEastAsia" w:hAnsiTheme="minorHAnsi"/>
            <w:b w:val="0"/>
            <w:noProof/>
            <w:sz w:val="22"/>
          </w:rPr>
          <w:tab/>
        </w:r>
        <w:r w:rsidR="00A67939" w:rsidRPr="00DC586B">
          <w:rPr>
            <w:rStyle w:val="Hyperlink"/>
            <w:noProof/>
            <w:lang w:val="da-DK"/>
          </w:rPr>
          <w:t>Approval Signatures</w:t>
        </w:r>
        <w:r w:rsidR="00A67939">
          <w:rPr>
            <w:noProof/>
            <w:webHidden/>
          </w:rPr>
          <w:tab/>
        </w:r>
        <w:r w:rsidR="00A67939">
          <w:rPr>
            <w:noProof/>
            <w:webHidden/>
          </w:rPr>
          <w:fldChar w:fldCharType="begin"/>
        </w:r>
        <w:r w:rsidR="00A67939">
          <w:rPr>
            <w:noProof/>
            <w:webHidden/>
          </w:rPr>
          <w:instrText xml:space="preserve"> PAGEREF _Toc477333278 \h </w:instrText>
        </w:r>
        <w:r w:rsidR="00A67939">
          <w:rPr>
            <w:noProof/>
            <w:webHidden/>
          </w:rPr>
        </w:r>
        <w:r w:rsidR="00A67939">
          <w:rPr>
            <w:noProof/>
            <w:webHidden/>
          </w:rPr>
          <w:fldChar w:fldCharType="separate"/>
        </w:r>
        <w:r w:rsidR="00A67939">
          <w:rPr>
            <w:noProof/>
            <w:webHidden/>
          </w:rPr>
          <w:t>32</w:t>
        </w:r>
        <w:r w:rsidR="00A67939">
          <w:rPr>
            <w:noProof/>
            <w:webHidden/>
          </w:rPr>
          <w:fldChar w:fldCharType="end"/>
        </w:r>
      </w:hyperlink>
    </w:p>
    <w:p w14:paraId="7BB20742" w14:textId="77777777" w:rsidR="000062B6" w:rsidRDefault="005C5C08" w:rsidP="005C5C08">
      <w:pPr>
        <w:pStyle w:val="BodyText"/>
        <w:rPr>
          <w:rFonts w:ascii="Arial" w:hAnsi="Arial"/>
          <w:b/>
          <w:lang w:val="da-DK"/>
        </w:rPr>
      </w:pPr>
      <w:r>
        <w:rPr>
          <w:rFonts w:ascii="Arial" w:hAnsi="Arial"/>
          <w:b/>
          <w:lang w:val="da-DK"/>
        </w:rPr>
        <w:fldChar w:fldCharType="end"/>
      </w:r>
      <w:r w:rsidR="000062B6">
        <w:rPr>
          <w:rFonts w:ascii="Arial" w:hAnsi="Arial"/>
          <w:b/>
          <w:lang w:val="da-DK"/>
        </w:rPr>
        <w:br w:type="page"/>
      </w:r>
    </w:p>
    <w:p w14:paraId="77CD56D3" w14:textId="77777777" w:rsidR="005C5C08" w:rsidRDefault="005C5C08" w:rsidP="005151AD">
      <w:pPr>
        <w:pStyle w:val="Heading1"/>
        <w:rPr>
          <w:lang w:val="da-DK"/>
        </w:rPr>
      </w:pPr>
      <w:bookmarkStart w:id="1" w:name="_Toc477333242"/>
      <w:r>
        <w:rPr>
          <w:lang w:val="da-DK"/>
        </w:rPr>
        <w:lastRenderedPageBreak/>
        <w:t>Introduction</w:t>
      </w:r>
      <w:bookmarkEnd w:id="1"/>
    </w:p>
    <w:p w14:paraId="1B88D391" w14:textId="77777777" w:rsidR="005C5C08" w:rsidRDefault="005C5C08" w:rsidP="005C5C08">
      <w:pPr>
        <w:pStyle w:val="BodyText"/>
      </w:pPr>
      <w:r w:rsidRPr="00AB3790">
        <w:t xml:space="preserve">This document describes how to prepare target platforms for the </w:t>
      </w:r>
      <w:r w:rsidR="004030B3">
        <w:t>Benefits Claims Decision Support System (</w:t>
      </w:r>
      <w:r w:rsidR="00016846">
        <w:t>BCDSS</w:t>
      </w:r>
      <w:r w:rsidR="004030B3">
        <w:t>)</w:t>
      </w:r>
      <w:r w:rsidRPr="00AB3790">
        <w:t xml:space="preserve"> software and how to install and configure the software. </w:t>
      </w:r>
    </w:p>
    <w:p w14:paraId="6B291F57" w14:textId="77777777" w:rsidR="00234AB8" w:rsidRPr="00AB3790" w:rsidRDefault="00234AB8" w:rsidP="005C5C08">
      <w:pPr>
        <w:pStyle w:val="BodyText"/>
      </w:pPr>
    </w:p>
    <w:p w14:paraId="23A43941" w14:textId="77777777" w:rsidR="005C5C08" w:rsidRPr="00AB3790" w:rsidRDefault="005C5C08" w:rsidP="004030B3">
      <w:pPr>
        <w:pStyle w:val="Heading2"/>
      </w:pPr>
      <w:bookmarkStart w:id="2" w:name="_Toc477333243"/>
      <w:r w:rsidRPr="00AB3790">
        <w:t>Purpose</w:t>
      </w:r>
      <w:bookmarkEnd w:id="2"/>
    </w:p>
    <w:p w14:paraId="6E3534C6" w14:textId="77777777" w:rsidR="005C5C08" w:rsidRDefault="005C5C08" w:rsidP="00E73FDB">
      <w:pPr>
        <w:pStyle w:val="BodyText"/>
        <w:jc w:val="both"/>
      </w:pPr>
      <w:r w:rsidRPr="00AB3790">
        <w:t xml:space="preserve">The purpose of this guide is to provide instructions for preparing platforms on the </w:t>
      </w:r>
      <w:r w:rsidR="00016846">
        <w:t>BCDSS</w:t>
      </w:r>
      <w:r w:rsidRPr="00AB3790">
        <w:t xml:space="preserve"> software and for deploying the </w:t>
      </w:r>
      <w:r w:rsidR="00016846">
        <w:t>BCDSS</w:t>
      </w:r>
      <w:r w:rsidRPr="00AB3790">
        <w:t xml:space="preserve"> application to a point where the application can be successfully run. </w:t>
      </w:r>
    </w:p>
    <w:p w14:paraId="0A3678AF" w14:textId="77777777" w:rsidR="005C5C08" w:rsidRDefault="005C5C08" w:rsidP="00E73FDB">
      <w:pPr>
        <w:pStyle w:val="BodyText"/>
        <w:jc w:val="both"/>
      </w:pPr>
      <w:r w:rsidRPr="00AB3790">
        <w:t xml:space="preserve">The installation described in this document is for a standalone instance of the </w:t>
      </w:r>
      <w:r w:rsidR="00016846">
        <w:t>BCDSS</w:t>
      </w:r>
      <w:r w:rsidRPr="00AB3790">
        <w:t xml:space="preserve"> software.</w:t>
      </w:r>
    </w:p>
    <w:p w14:paraId="66C082A6" w14:textId="77777777" w:rsidR="00234AB8" w:rsidRPr="00AB3790" w:rsidRDefault="00234AB8" w:rsidP="005C5C08">
      <w:pPr>
        <w:pStyle w:val="BodyText"/>
      </w:pPr>
    </w:p>
    <w:p w14:paraId="02611989" w14:textId="77777777" w:rsidR="005C5C08" w:rsidRPr="00AB3790" w:rsidRDefault="005C5C08" w:rsidP="004030B3">
      <w:pPr>
        <w:pStyle w:val="Heading2"/>
      </w:pPr>
      <w:bookmarkStart w:id="3" w:name="_Toc477333244"/>
      <w:r w:rsidRPr="00AB3790">
        <w:t>Scope</w:t>
      </w:r>
      <w:bookmarkEnd w:id="3"/>
    </w:p>
    <w:p w14:paraId="621D6094" w14:textId="77777777" w:rsidR="005C5C08" w:rsidRPr="00AB3790" w:rsidRDefault="005C5C08" w:rsidP="008307BC">
      <w:pPr>
        <w:pStyle w:val="BodyText"/>
      </w:pPr>
      <w:r w:rsidRPr="00AB3790">
        <w:t xml:space="preserve">The scope of information in this document is the preparation of the platforms that will run all elements of the </w:t>
      </w:r>
      <w:r w:rsidR="001F0887">
        <w:t>BCDSS</w:t>
      </w:r>
      <w:r w:rsidRPr="00AB3790">
        <w:t xml:space="preserve"> software (e.g., database, web application, and related servers) and the installation of the </w:t>
      </w:r>
      <w:r w:rsidR="00016846">
        <w:t>BCDSS</w:t>
      </w:r>
      <w:r w:rsidRPr="00AB3790">
        <w:t xml:space="preserve"> software to yield an operational system. This document will be kept current for the software produced in each sprint of the development cycle, as well as for each release of the product.</w:t>
      </w:r>
    </w:p>
    <w:p w14:paraId="1C0EF65F" w14:textId="613E433E" w:rsidR="005C5C08" w:rsidRDefault="005C5C08" w:rsidP="00215545">
      <w:pPr>
        <w:pStyle w:val="BodyText"/>
      </w:pPr>
      <w:r w:rsidRPr="00AB3790">
        <w:t>This guide assumes baseline virtual machines have been created with the appropriate OS</w:t>
      </w:r>
      <w:r w:rsidR="00EB6C21">
        <w:t>,</w:t>
      </w:r>
      <w:r w:rsidRPr="00AB3790">
        <w:t xml:space="preserve"> e.g., </w:t>
      </w:r>
      <w:r w:rsidR="00011CEE">
        <w:t xml:space="preserve">Windows, </w:t>
      </w:r>
      <w:r w:rsidRPr="00AB3790">
        <w:t>Red Hat Enterprise Server, 64-bit and application software</w:t>
      </w:r>
      <w:r w:rsidR="00EB6C21">
        <w:t>,</w:t>
      </w:r>
      <w:r w:rsidRPr="00AB3790">
        <w:t xml:space="preserve"> e.g., </w:t>
      </w:r>
      <w:r w:rsidR="00011CEE">
        <w:t>Apache Tomcat</w:t>
      </w:r>
      <w:r w:rsidR="00EB6C21">
        <w:t xml:space="preserve"> and </w:t>
      </w:r>
      <w:r w:rsidRPr="00AB3790">
        <w:t xml:space="preserve">Oracle database. The instructions in this guide deal with the configuration of the baseline VMs and the deployment of the </w:t>
      </w:r>
      <w:r w:rsidR="00016846">
        <w:t>BCDSS</w:t>
      </w:r>
      <w:r w:rsidRPr="00AB3790">
        <w:t xml:space="preserve"> application.</w:t>
      </w:r>
    </w:p>
    <w:p w14:paraId="78548E01" w14:textId="77777777" w:rsidR="005C5C08" w:rsidRPr="00AB3790" w:rsidRDefault="005C5C08" w:rsidP="004030B3">
      <w:pPr>
        <w:pStyle w:val="Heading2"/>
      </w:pPr>
      <w:bookmarkStart w:id="4" w:name="_Toc477333245"/>
      <w:r w:rsidRPr="00AB3790">
        <w:t>Assumptions and Dependencies</w:t>
      </w:r>
      <w:bookmarkEnd w:id="4"/>
    </w:p>
    <w:p w14:paraId="5ED8AB2E" w14:textId="5044EA24" w:rsidR="005C5C08" w:rsidRDefault="005C5C08" w:rsidP="005C5C08">
      <w:pPr>
        <w:pStyle w:val="BodyText"/>
      </w:pPr>
      <w:r w:rsidRPr="00AB3790">
        <w:t xml:space="preserve">Users of this document are assumed to have a working knowledge of the target platform </w:t>
      </w:r>
      <w:r w:rsidR="004030B3">
        <w:t>Operating Systems (</w:t>
      </w:r>
      <w:r w:rsidRPr="00AB3790">
        <w:t>O</w:t>
      </w:r>
      <w:r w:rsidR="004030B3">
        <w:t>S</w:t>
      </w:r>
      <w:r w:rsidRPr="00AB3790">
        <w:t>s</w:t>
      </w:r>
      <w:r w:rsidR="004030B3">
        <w:t>)</w:t>
      </w:r>
      <w:r w:rsidRPr="00AB3790">
        <w:t xml:space="preserve"> and their native editors (for example, </w:t>
      </w:r>
      <w:r w:rsidR="004030B3">
        <w:t>VI</w:t>
      </w:r>
      <w:r w:rsidRPr="00AB3790">
        <w:t xml:space="preserve">), and the </w:t>
      </w:r>
      <w:r w:rsidR="004030B3">
        <w:t>Commercial-Off-The-Shelf</w:t>
      </w:r>
      <w:r w:rsidR="004030B3" w:rsidRPr="00AB3790">
        <w:t xml:space="preserve"> </w:t>
      </w:r>
      <w:r w:rsidR="004030B3">
        <w:t xml:space="preserve">(COTS) </w:t>
      </w:r>
      <w:r w:rsidRPr="00AB3790">
        <w:t xml:space="preserve">software applications used by the application. </w:t>
      </w:r>
    </w:p>
    <w:p w14:paraId="669990F5" w14:textId="77777777" w:rsidR="005C5C08" w:rsidRPr="00AB3790" w:rsidRDefault="005C5C08" w:rsidP="005151AD">
      <w:pPr>
        <w:pStyle w:val="Heading1"/>
      </w:pPr>
      <w:bookmarkStart w:id="5" w:name="_Toc477333246"/>
      <w:r w:rsidRPr="00AB3790">
        <w:lastRenderedPageBreak/>
        <w:t xml:space="preserve">Environment Categories, Servers and </w:t>
      </w:r>
      <w:r w:rsidR="00E36B85">
        <w:t>Tomcat Instances</w:t>
      </w:r>
      <w:bookmarkEnd w:id="5"/>
      <w:r w:rsidR="00E36B85">
        <w:t xml:space="preserve"> </w:t>
      </w:r>
    </w:p>
    <w:p w14:paraId="2C5AED48" w14:textId="77777777" w:rsidR="005C5C08" w:rsidRDefault="005C5C08" w:rsidP="005C5C08">
      <w:pPr>
        <w:pStyle w:val="BodyText"/>
      </w:pPr>
      <w:r w:rsidRPr="00AB3790">
        <w:t xml:space="preserve">The </w:t>
      </w:r>
      <w:r w:rsidR="00016846">
        <w:t>BCDSS</w:t>
      </w:r>
      <w:r w:rsidRPr="00AB3790">
        <w:t xml:space="preserve"> environment categories, servers, and </w:t>
      </w:r>
      <w:r w:rsidR="007D3D79">
        <w:t xml:space="preserve">tomcat instances </w:t>
      </w:r>
      <w:r w:rsidRPr="00AB3790">
        <w:t>are described in the sections that follow.</w:t>
      </w:r>
    </w:p>
    <w:p w14:paraId="3BFF3851" w14:textId="77777777" w:rsidR="005C5C08" w:rsidRPr="00AB3790" w:rsidRDefault="007D3D79" w:rsidP="004030B3">
      <w:pPr>
        <w:pStyle w:val="Heading2"/>
      </w:pPr>
      <w:bookmarkStart w:id="6" w:name="_Toc477333247"/>
      <w:r>
        <w:t>Tomcat Instances</w:t>
      </w:r>
      <w:bookmarkEnd w:id="6"/>
    </w:p>
    <w:p w14:paraId="4920617A" w14:textId="77777777" w:rsidR="005C5C08" w:rsidRDefault="002E7EED" w:rsidP="005C5C08">
      <w:pPr>
        <w:pStyle w:val="BodyText"/>
      </w:pPr>
      <w:r>
        <w:t xml:space="preserve">BCDSS dev and pilot application server instances are configured on </w:t>
      </w:r>
      <w:r w:rsidR="00447186">
        <w:t xml:space="preserve">the </w:t>
      </w:r>
      <w:r>
        <w:t>same server using separate copies of folders for each tomcat instance. These folders contain the actual scripts and code for the server.</w:t>
      </w:r>
    </w:p>
    <w:p w14:paraId="47BC1F71" w14:textId="77777777" w:rsidR="005C5C08" w:rsidRPr="00AB3790" w:rsidRDefault="005C5C08" w:rsidP="004030B3">
      <w:pPr>
        <w:pStyle w:val="Heading2"/>
      </w:pPr>
      <w:bookmarkStart w:id="7" w:name="_Toc477333248"/>
      <w:r w:rsidRPr="00AB3790">
        <w:t>Environment Categories</w:t>
      </w:r>
      <w:bookmarkEnd w:id="7"/>
    </w:p>
    <w:p w14:paraId="170F16FB" w14:textId="77777777" w:rsidR="005C5C08" w:rsidRPr="00AB3790" w:rsidRDefault="005C5C08" w:rsidP="005C5C08">
      <w:pPr>
        <w:pStyle w:val="BodyText"/>
      </w:pPr>
      <w:r w:rsidRPr="00AB3790">
        <w:t xml:space="preserve">The </w:t>
      </w:r>
      <w:r w:rsidR="00016846">
        <w:t>BCDSS</w:t>
      </w:r>
      <w:r w:rsidRPr="00AB3790">
        <w:t xml:space="preserve"> application will be installed into the following environments</w:t>
      </w:r>
      <w:r>
        <w:t xml:space="preserve"> per the </w:t>
      </w:r>
      <w:r w:rsidR="00C6298B">
        <w:t xml:space="preserve">release </w:t>
      </w:r>
      <w:r w:rsidR="002A26AD">
        <w:t>sprint l</w:t>
      </w:r>
      <w:r w:rsidRPr="00AB3790">
        <w:t>ife cycle:</w:t>
      </w:r>
    </w:p>
    <w:p w14:paraId="38F1685C" w14:textId="77777777" w:rsidR="005C5C08" w:rsidRDefault="00AF71A9" w:rsidP="00215545">
      <w:pPr>
        <w:pStyle w:val="BodyText"/>
        <w:numPr>
          <w:ilvl w:val="0"/>
          <w:numId w:val="8"/>
        </w:numPr>
        <w:spacing w:before="0" w:after="0"/>
      </w:pPr>
      <w:r w:rsidRPr="00AB3790">
        <w:t xml:space="preserve">Dev </w:t>
      </w:r>
    </w:p>
    <w:p w14:paraId="203D6EB6" w14:textId="77777777" w:rsidR="005C5C08" w:rsidRDefault="00AF71A9" w:rsidP="00215545">
      <w:pPr>
        <w:pStyle w:val="BodyText"/>
        <w:numPr>
          <w:ilvl w:val="0"/>
          <w:numId w:val="8"/>
        </w:numPr>
        <w:spacing w:before="0" w:after="0"/>
      </w:pPr>
      <w:r>
        <w:t>Pilot</w:t>
      </w:r>
    </w:p>
    <w:p w14:paraId="5F7EDA12" w14:textId="6ECA69B4" w:rsidR="005B1797" w:rsidRPr="00AB3790" w:rsidRDefault="005B1797" w:rsidP="00215545">
      <w:pPr>
        <w:pStyle w:val="BodyText"/>
        <w:numPr>
          <w:ilvl w:val="0"/>
          <w:numId w:val="8"/>
        </w:numPr>
        <w:spacing w:before="0" w:after="0"/>
      </w:pPr>
      <w:r>
        <w:t>UAT</w:t>
      </w:r>
    </w:p>
    <w:p w14:paraId="6FCCF50F" w14:textId="77777777" w:rsidR="005C5C08" w:rsidRDefault="005C5C08" w:rsidP="005C5C08">
      <w:pPr>
        <w:pStyle w:val="BodyText"/>
      </w:pPr>
      <w:r w:rsidRPr="00AB3790">
        <w:t xml:space="preserve">The platform architecture categories are depicted on the following pages. </w:t>
      </w:r>
    </w:p>
    <w:p w14:paraId="171C1550" w14:textId="77777777" w:rsidR="005C5C08" w:rsidRPr="00AB3790" w:rsidRDefault="005C5C08" w:rsidP="005151AD">
      <w:pPr>
        <w:pStyle w:val="Heading1"/>
      </w:pPr>
      <w:bookmarkStart w:id="8" w:name="_Toc424560037"/>
      <w:bookmarkStart w:id="9" w:name="_Toc424561396"/>
      <w:bookmarkStart w:id="10" w:name="_Toc424565465"/>
      <w:bookmarkStart w:id="11" w:name="_Toc424560038"/>
      <w:bookmarkStart w:id="12" w:name="_Toc424561397"/>
      <w:bookmarkStart w:id="13" w:name="_Toc424565466"/>
      <w:bookmarkStart w:id="14" w:name="_Toc424560039"/>
      <w:bookmarkStart w:id="15" w:name="_Toc424561398"/>
      <w:bookmarkStart w:id="16" w:name="_Toc424565467"/>
      <w:bookmarkStart w:id="17" w:name="_Toc424560040"/>
      <w:bookmarkStart w:id="18" w:name="_Toc424561399"/>
      <w:bookmarkStart w:id="19" w:name="_Toc424565468"/>
      <w:bookmarkStart w:id="20" w:name="_Toc424560041"/>
      <w:bookmarkStart w:id="21" w:name="_Toc424561400"/>
      <w:bookmarkStart w:id="22" w:name="_Toc424565469"/>
      <w:bookmarkStart w:id="23" w:name="_Toc424560042"/>
      <w:bookmarkStart w:id="24" w:name="_Toc424561401"/>
      <w:bookmarkStart w:id="25" w:name="_Toc424565470"/>
      <w:bookmarkStart w:id="26" w:name="_Toc424560043"/>
      <w:bookmarkStart w:id="27" w:name="_Toc424561402"/>
      <w:bookmarkStart w:id="28" w:name="_Toc424565471"/>
      <w:bookmarkStart w:id="29" w:name="_Toc424560044"/>
      <w:bookmarkStart w:id="30" w:name="_Toc424561403"/>
      <w:bookmarkStart w:id="31" w:name="_Toc424565472"/>
      <w:bookmarkStart w:id="32" w:name="_Toc424560045"/>
      <w:bookmarkStart w:id="33" w:name="_Toc424561404"/>
      <w:bookmarkStart w:id="34" w:name="_Toc424565473"/>
      <w:bookmarkStart w:id="35" w:name="_Toc424560046"/>
      <w:bookmarkStart w:id="36" w:name="_Toc424561405"/>
      <w:bookmarkStart w:id="37" w:name="_Toc424565474"/>
      <w:bookmarkStart w:id="38" w:name="_Toc424560047"/>
      <w:bookmarkStart w:id="39" w:name="_Toc424561406"/>
      <w:bookmarkStart w:id="40" w:name="_Toc424565475"/>
      <w:bookmarkStart w:id="41" w:name="_Toc424560048"/>
      <w:bookmarkStart w:id="42" w:name="_Toc424561407"/>
      <w:bookmarkStart w:id="43" w:name="_Toc424565476"/>
      <w:bookmarkStart w:id="44" w:name="_Toc424560049"/>
      <w:bookmarkStart w:id="45" w:name="_Toc424561408"/>
      <w:bookmarkStart w:id="46" w:name="_Toc424565477"/>
      <w:bookmarkStart w:id="47" w:name="_Toc424560050"/>
      <w:bookmarkStart w:id="48" w:name="_Toc424561409"/>
      <w:bookmarkStart w:id="49" w:name="_Toc424565478"/>
      <w:bookmarkStart w:id="50" w:name="_Toc424560051"/>
      <w:bookmarkStart w:id="51" w:name="_Toc424561410"/>
      <w:bookmarkStart w:id="52" w:name="_Toc424565479"/>
      <w:bookmarkStart w:id="53" w:name="_Toc424560052"/>
      <w:bookmarkStart w:id="54" w:name="_Toc424561411"/>
      <w:bookmarkStart w:id="55" w:name="_Toc424565480"/>
      <w:bookmarkStart w:id="56" w:name="_Toc405883035"/>
      <w:bookmarkStart w:id="57" w:name="_Toc424560053"/>
      <w:bookmarkStart w:id="58" w:name="_Toc424561412"/>
      <w:bookmarkStart w:id="59" w:name="_Toc424565481"/>
      <w:bookmarkStart w:id="60" w:name="_Toc424560054"/>
      <w:bookmarkStart w:id="61" w:name="_Toc424561413"/>
      <w:bookmarkStart w:id="62" w:name="_Toc424565482"/>
      <w:bookmarkStart w:id="63" w:name="_Toc424560055"/>
      <w:bookmarkStart w:id="64" w:name="_Toc424561414"/>
      <w:bookmarkStart w:id="65" w:name="_Toc424565483"/>
      <w:bookmarkStart w:id="66" w:name="_Toc477333249"/>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r w:rsidRPr="00AB3790">
        <w:lastRenderedPageBreak/>
        <w:t>Prerequisites</w:t>
      </w:r>
      <w:bookmarkEnd w:id="66"/>
    </w:p>
    <w:p w14:paraId="2B6A683E" w14:textId="206BCAD2" w:rsidR="005C5C08" w:rsidRDefault="005C5C08" w:rsidP="005C5C08">
      <w:pPr>
        <w:pStyle w:val="BodyText"/>
      </w:pPr>
      <w:r w:rsidRPr="00AB3790">
        <w:t xml:space="preserve">This section describes the </w:t>
      </w:r>
      <w:r w:rsidR="00055C60">
        <w:t>required</w:t>
      </w:r>
      <w:r w:rsidR="00055C60" w:rsidRPr="00AB3790">
        <w:t xml:space="preserve"> </w:t>
      </w:r>
      <w:r w:rsidRPr="00AB3790">
        <w:t xml:space="preserve">hardware and software environments for the </w:t>
      </w:r>
      <w:r w:rsidR="00016846">
        <w:t>BCDSS</w:t>
      </w:r>
      <w:r w:rsidRPr="00AB3790">
        <w:t xml:space="preserve"> applications.</w:t>
      </w:r>
    </w:p>
    <w:p w14:paraId="77CEC918" w14:textId="77777777" w:rsidR="005C5C08" w:rsidRPr="00AB3790" w:rsidRDefault="005C5C08" w:rsidP="004030B3">
      <w:pPr>
        <w:pStyle w:val="Heading2"/>
      </w:pPr>
      <w:bookmarkStart w:id="67" w:name="_Toc477333250"/>
      <w:r w:rsidRPr="00AB3790">
        <w:t>Host Requirements</w:t>
      </w:r>
      <w:bookmarkEnd w:id="67"/>
    </w:p>
    <w:p w14:paraId="530590BC" w14:textId="77777777" w:rsidR="005C5C08" w:rsidRDefault="005C5C08" w:rsidP="005C5C08">
      <w:pPr>
        <w:pStyle w:val="BodyText"/>
      </w:pPr>
      <w:r w:rsidRPr="00AB3790">
        <w:t>The host</w:t>
      </w:r>
      <w:r w:rsidR="00447186">
        <w:t xml:space="preserve"> server</w:t>
      </w:r>
      <w:r w:rsidRPr="00AB3790">
        <w:t xml:space="preserve">s that run the virtual machines where the </w:t>
      </w:r>
      <w:r w:rsidR="00016846">
        <w:t>BCDSS</w:t>
      </w:r>
      <w:r w:rsidRPr="00AB3790">
        <w:t xml:space="preserve"> application is executed are the responsibility of the organization operating the </w:t>
      </w:r>
      <w:r w:rsidR="000E531E">
        <w:t>FTL</w:t>
      </w:r>
      <w:r w:rsidRPr="00AB3790">
        <w:t xml:space="preserve"> environment. Information about them is outside the scope of this manual.</w:t>
      </w:r>
    </w:p>
    <w:p w14:paraId="4982DA49" w14:textId="77777777" w:rsidR="005C5C08" w:rsidRPr="00AB3790" w:rsidRDefault="005C5C08" w:rsidP="004030B3">
      <w:pPr>
        <w:pStyle w:val="Heading2"/>
      </w:pPr>
      <w:bookmarkStart w:id="68" w:name="_Toc477333251"/>
      <w:r w:rsidRPr="00AB3790">
        <w:t>VM Requirements</w:t>
      </w:r>
      <w:bookmarkEnd w:id="68"/>
    </w:p>
    <w:p w14:paraId="3BFCF76A" w14:textId="77777777" w:rsidR="005C5C08" w:rsidRDefault="005C5C08" w:rsidP="005C5C08">
      <w:pPr>
        <w:pStyle w:val="BodyText"/>
      </w:pPr>
      <w:r w:rsidRPr="00AB3790">
        <w:t>The VM requirements specified in this section apply to all VMs.</w:t>
      </w:r>
    </w:p>
    <w:p w14:paraId="5C435053" w14:textId="77777777" w:rsidR="005C5C08" w:rsidRPr="00AB3790" w:rsidRDefault="005C5C08" w:rsidP="00CB603D">
      <w:pPr>
        <w:pStyle w:val="Heading3"/>
      </w:pPr>
      <w:bookmarkStart w:id="69" w:name="_Toc477333252"/>
      <w:r w:rsidRPr="00AB3790">
        <w:t>VM Hardware Configuration</w:t>
      </w:r>
      <w:bookmarkEnd w:id="69"/>
    </w:p>
    <w:p w14:paraId="1D6D5C17" w14:textId="77777777" w:rsidR="005C5C08" w:rsidRPr="00AB3790" w:rsidRDefault="005C5C08" w:rsidP="005C5C08">
      <w:pPr>
        <w:pStyle w:val="BodyText"/>
        <w:keepNext/>
      </w:pPr>
      <w:r w:rsidRPr="00AB3790">
        <w:t>The VM hardware configuration details are as follows:</w:t>
      </w:r>
    </w:p>
    <w:p w14:paraId="0772B354" w14:textId="77777777" w:rsidR="005C5C08" w:rsidRDefault="005C5C08" w:rsidP="00215545">
      <w:pPr>
        <w:pStyle w:val="BodyText"/>
        <w:numPr>
          <w:ilvl w:val="0"/>
          <w:numId w:val="9"/>
        </w:numPr>
        <w:spacing w:before="0" w:after="0"/>
      </w:pPr>
      <w:r w:rsidRPr="00AB3790">
        <w:t xml:space="preserve">Virtual disk size: </w:t>
      </w:r>
      <w:r w:rsidR="00E554D8">
        <w:t>550 GB</w:t>
      </w:r>
    </w:p>
    <w:p w14:paraId="5656503E" w14:textId="77777777" w:rsidR="005C5C08" w:rsidRDefault="005C5C08" w:rsidP="00215545">
      <w:pPr>
        <w:pStyle w:val="BodyText"/>
        <w:numPr>
          <w:ilvl w:val="0"/>
          <w:numId w:val="9"/>
        </w:numPr>
        <w:spacing w:before="0" w:after="0"/>
      </w:pPr>
      <w:r w:rsidRPr="00AB3790">
        <w:t xml:space="preserve">Virtual memory allocation: </w:t>
      </w:r>
      <w:r w:rsidR="00E554D8">
        <w:t>16 GB</w:t>
      </w:r>
    </w:p>
    <w:p w14:paraId="6E278765" w14:textId="77777777" w:rsidR="005C5C08" w:rsidRPr="00AB3790" w:rsidRDefault="005C5C08" w:rsidP="00CB603D">
      <w:pPr>
        <w:pStyle w:val="Heading3"/>
      </w:pPr>
      <w:bookmarkStart w:id="70" w:name="_Toc477333253"/>
      <w:r w:rsidRPr="00AB3790">
        <w:t>VMware Version</w:t>
      </w:r>
      <w:bookmarkEnd w:id="70"/>
    </w:p>
    <w:p w14:paraId="7D821E88" w14:textId="77777777" w:rsidR="005C5C08" w:rsidRPr="00AB3790" w:rsidRDefault="005C5C08" w:rsidP="005C5C08">
      <w:pPr>
        <w:pStyle w:val="BodyText"/>
        <w:keepNext/>
      </w:pPr>
      <w:r w:rsidRPr="00AB3790">
        <w:t>The VMware version number is as follows:</w:t>
      </w:r>
    </w:p>
    <w:p w14:paraId="03DA3687" w14:textId="77777777" w:rsidR="005C5C08" w:rsidRDefault="005C5C08" w:rsidP="000838B1">
      <w:pPr>
        <w:pStyle w:val="BodyText"/>
        <w:numPr>
          <w:ilvl w:val="0"/>
          <w:numId w:val="10"/>
        </w:numPr>
      </w:pPr>
      <w:r w:rsidRPr="00AB3790">
        <w:t xml:space="preserve">VMware version: </w:t>
      </w:r>
    </w:p>
    <w:p w14:paraId="45C58328" w14:textId="77777777" w:rsidR="005C5C08" w:rsidRPr="00AB3790" w:rsidRDefault="005C5C08" w:rsidP="00CB603D">
      <w:pPr>
        <w:pStyle w:val="Heading3"/>
      </w:pPr>
      <w:bookmarkStart w:id="71" w:name="_Toc477333254"/>
      <w:r w:rsidRPr="00AB3790">
        <w:t>VM Guest OS Configuration</w:t>
      </w:r>
      <w:bookmarkEnd w:id="71"/>
    </w:p>
    <w:p w14:paraId="45457D4F" w14:textId="77777777" w:rsidR="005C5C08" w:rsidRDefault="00957EF5" w:rsidP="00C44975">
      <w:pPr>
        <w:pStyle w:val="BodyText"/>
      </w:pPr>
      <w:r>
        <w:t>VA’s FTL team does VM configurations based on the help desk ticket.</w:t>
      </w:r>
    </w:p>
    <w:p w14:paraId="0E9C1121" w14:textId="77777777" w:rsidR="005C5C08" w:rsidRDefault="005C5C08" w:rsidP="004030B3">
      <w:pPr>
        <w:pStyle w:val="Heading2"/>
      </w:pPr>
      <w:bookmarkStart w:id="72" w:name="_Toc477333255"/>
      <w:r w:rsidRPr="00AB3790">
        <w:t>User Environment Settings</w:t>
      </w:r>
      <w:bookmarkEnd w:id="72"/>
    </w:p>
    <w:p w14:paraId="1449E62C" w14:textId="77777777" w:rsidR="004030B3" w:rsidRPr="004030B3" w:rsidRDefault="004030B3" w:rsidP="00215545">
      <w:pPr>
        <w:pStyle w:val="BodyText"/>
      </w:pPr>
    </w:p>
    <w:p w14:paraId="684C708D" w14:textId="77777777" w:rsidR="005C5C08" w:rsidRPr="00AB3790" w:rsidRDefault="005C5C08" w:rsidP="004030B3">
      <w:pPr>
        <w:pStyle w:val="Heading2"/>
      </w:pPr>
      <w:bookmarkStart w:id="73" w:name="_Toc477333256"/>
      <w:r w:rsidRPr="00AB3790">
        <w:t>Application Software Prerequisites</w:t>
      </w:r>
      <w:bookmarkEnd w:id="73"/>
    </w:p>
    <w:p w14:paraId="5786B540" w14:textId="77777777" w:rsidR="005C5C08" w:rsidRPr="00AB3790" w:rsidRDefault="005C5C08" w:rsidP="005C5C08">
      <w:pPr>
        <w:pStyle w:val="BodyText"/>
      </w:pPr>
      <w:r w:rsidRPr="00AB3790">
        <w:t xml:space="preserve">The following open source and COTS application software pertaining to the procedures </w:t>
      </w:r>
      <w:r w:rsidR="00447186">
        <w:t>of</w:t>
      </w:r>
      <w:r w:rsidRPr="00AB3790">
        <w:t xml:space="preserve"> this installation guide are used in the </w:t>
      </w:r>
      <w:r w:rsidR="00016846">
        <w:t>BCDSS</w:t>
      </w:r>
      <w:r w:rsidRPr="00AB3790">
        <w:t xml:space="preserve"> servers (Note: The software used varies according to the server type.):</w:t>
      </w:r>
    </w:p>
    <w:p w14:paraId="65E444E5" w14:textId="77777777" w:rsidR="005C5C08" w:rsidRDefault="00352288" w:rsidP="00215545">
      <w:pPr>
        <w:pStyle w:val="NormalWeb"/>
        <w:keepNext w:val="0"/>
        <w:numPr>
          <w:ilvl w:val="0"/>
          <w:numId w:val="26"/>
        </w:numPr>
        <w:spacing w:before="100" w:beforeAutospacing="1" w:after="100" w:afterAutospacing="1"/>
      </w:pPr>
      <w:r>
        <w:t>Apache Tomcat</w:t>
      </w:r>
    </w:p>
    <w:p w14:paraId="0133ED92" w14:textId="77777777" w:rsidR="00352288" w:rsidRDefault="00352288" w:rsidP="00215545">
      <w:pPr>
        <w:pStyle w:val="NormalWeb"/>
        <w:keepNext w:val="0"/>
        <w:numPr>
          <w:ilvl w:val="0"/>
          <w:numId w:val="26"/>
        </w:numPr>
        <w:spacing w:before="100" w:beforeAutospacing="1" w:after="100" w:afterAutospacing="1"/>
      </w:pPr>
      <w:r>
        <w:t>Oracle</w:t>
      </w:r>
    </w:p>
    <w:p w14:paraId="338BD0F2" w14:textId="319FA4B6" w:rsidR="00FC20B7" w:rsidRPr="00030E22" w:rsidRDefault="005C5C08" w:rsidP="00215545">
      <w:pPr>
        <w:pStyle w:val="Heading2"/>
      </w:pPr>
      <w:bookmarkStart w:id="74" w:name="_Toc477333257"/>
      <w:r w:rsidRPr="00030E22">
        <w:t xml:space="preserve">Installing </w:t>
      </w:r>
      <w:bookmarkStart w:id="75" w:name="_Toc397513596"/>
      <w:bookmarkStart w:id="76" w:name="_Toc397589616"/>
      <w:bookmarkStart w:id="77" w:name="_Toc397591240"/>
      <w:bookmarkStart w:id="78" w:name="_Toc397513597"/>
      <w:bookmarkStart w:id="79" w:name="_Toc397589617"/>
      <w:bookmarkStart w:id="80" w:name="_Toc397591241"/>
      <w:bookmarkStart w:id="81" w:name="_Toc397513598"/>
      <w:bookmarkStart w:id="82" w:name="_Toc397589618"/>
      <w:bookmarkStart w:id="83" w:name="_Toc397591242"/>
      <w:bookmarkEnd w:id="75"/>
      <w:bookmarkEnd w:id="76"/>
      <w:bookmarkEnd w:id="77"/>
      <w:bookmarkEnd w:id="78"/>
      <w:bookmarkEnd w:id="79"/>
      <w:bookmarkEnd w:id="80"/>
      <w:bookmarkEnd w:id="81"/>
      <w:bookmarkEnd w:id="82"/>
      <w:bookmarkEnd w:id="83"/>
      <w:r w:rsidR="00352288" w:rsidRPr="00030E22">
        <w:t xml:space="preserve">Apache </w:t>
      </w:r>
      <w:r w:rsidR="006E7C5F" w:rsidRPr="00030E22">
        <w:t>T</w:t>
      </w:r>
      <w:r w:rsidR="00352288" w:rsidRPr="00030E22">
        <w:t>omcat</w:t>
      </w:r>
      <w:bookmarkEnd w:id="74"/>
    </w:p>
    <w:p w14:paraId="15DBA98F" w14:textId="77777777" w:rsidR="00300CD2" w:rsidRDefault="00300CD2" w:rsidP="00215545">
      <w:pPr>
        <w:pStyle w:val="BodyText"/>
      </w:pPr>
      <w:r>
        <w:t xml:space="preserve">The Apache Tomcat software is developed in an open and participatory environment and released under the Apache License version 2. </w:t>
      </w:r>
      <w:r w:rsidR="006F3E1E">
        <w:t xml:space="preserve"> It </w:t>
      </w:r>
      <w:r>
        <w:t xml:space="preserve">powers numerous large-scale, mission-critical web applications across a diverse range of industries and organizations. </w:t>
      </w:r>
    </w:p>
    <w:p w14:paraId="772F4C87" w14:textId="77777777" w:rsidR="00300CD2" w:rsidRDefault="00F77BAA" w:rsidP="00300CD2">
      <w:pPr>
        <w:pStyle w:val="BodyText"/>
      </w:pPr>
      <w:r>
        <w:t>The following are installation instructions:</w:t>
      </w:r>
    </w:p>
    <w:p w14:paraId="6C97DD03" w14:textId="77777777" w:rsidR="00300CD2" w:rsidRPr="002A62AD" w:rsidRDefault="00300CD2" w:rsidP="00DB6A8D">
      <w:pPr>
        <w:pStyle w:val="NormalWeb"/>
        <w:keepNext w:val="0"/>
        <w:numPr>
          <w:ilvl w:val="0"/>
          <w:numId w:val="20"/>
        </w:numPr>
        <w:spacing w:before="100" w:beforeAutospacing="1" w:after="100" w:afterAutospacing="1"/>
      </w:pPr>
      <w:r w:rsidRPr="002A62AD">
        <w:t xml:space="preserve">Download </w:t>
      </w:r>
      <w:hyperlink r:id="rId10" w:history="1">
        <w:r w:rsidRPr="00C44975">
          <w:rPr>
            <w:rStyle w:val="Hyperlink"/>
            <w:rFonts w:eastAsiaTheme="majorEastAsia"/>
            <w:b/>
            <w:color w:val="auto"/>
            <w:u w:val="none"/>
          </w:rPr>
          <w:t>Apache Tomcat</w:t>
        </w:r>
      </w:hyperlink>
      <w:r w:rsidR="00C900F9" w:rsidRPr="003A7A99">
        <w:rPr>
          <w:rStyle w:val="Hyperlink"/>
          <w:rFonts w:eastAsiaTheme="majorEastAsia"/>
          <w:color w:val="auto"/>
          <w:u w:val="none"/>
        </w:rPr>
        <w:t>.</w:t>
      </w:r>
    </w:p>
    <w:p w14:paraId="1906B39A" w14:textId="199CE8C5" w:rsidR="00300CD2" w:rsidRPr="002A62AD" w:rsidRDefault="00300CD2">
      <w:pPr>
        <w:pStyle w:val="NormalWeb"/>
        <w:keepNext w:val="0"/>
        <w:numPr>
          <w:ilvl w:val="0"/>
          <w:numId w:val="20"/>
        </w:numPr>
        <w:spacing w:before="100" w:beforeAutospacing="1" w:after="100" w:afterAutospacing="1"/>
      </w:pPr>
      <w:r w:rsidRPr="002A62AD">
        <w:lastRenderedPageBreak/>
        <w:t>Extract into development tools folder</w:t>
      </w:r>
      <w:r w:rsidR="006E7C5F">
        <w:t>,</w:t>
      </w:r>
      <w:r w:rsidRPr="002A62AD">
        <w:t>.</w:t>
      </w:r>
      <w:r w:rsidR="006E7C5F">
        <w:t xml:space="preserve">e.g., </w:t>
      </w:r>
      <w:r w:rsidRPr="002A62AD">
        <w:rPr>
          <w:rStyle w:val="Emphasis"/>
        </w:rPr>
        <w:t>C:\</w:t>
      </w:r>
      <w:r w:rsidR="00F77BAA" w:rsidRPr="002A62AD">
        <w:rPr>
          <w:rStyle w:val="Emphasis"/>
        </w:rPr>
        <w:t>Tomcat</w:t>
      </w:r>
      <w:r w:rsidRPr="002A62AD">
        <w:rPr>
          <w:rStyle w:val="Emphasis"/>
        </w:rPr>
        <w:t>\</w:t>
      </w:r>
      <w:r w:rsidR="00C900F9" w:rsidRPr="00030E22">
        <w:rPr>
          <w:rStyle w:val="Emphasis"/>
          <w:i w:val="0"/>
        </w:rPr>
        <w:t>.</w:t>
      </w:r>
    </w:p>
    <w:p w14:paraId="3124E9FF" w14:textId="77777777" w:rsidR="006E7C5F" w:rsidRDefault="00300CD2">
      <w:pPr>
        <w:pStyle w:val="NormalWeb"/>
        <w:keepNext w:val="0"/>
        <w:numPr>
          <w:ilvl w:val="0"/>
          <w:numId w:val="20"/>
        </w:numPr>
        <w:spacing w:before="100" w:beforeAutospacing="1" w:after="100" w:afterAutospacing="1"/>
      </w:pPr>
      <w:r w:rsidRPr="002A62AD">
        <w:t>Create and configure the following Environment Variables:</w:t>
      </w:r>
    </w:p>
    <w:p w14:paraId="7031A750" w14:textId="01699723" w:rsidR="006E7C5F" w:rsidRDefault="00300CD2" w:rsidP="00215545">
      <w:pPr>
        <w:pStyle w:val="NormalWeb"/>
        <w:keepNext w:val="0"/>
        <w:numPr>
          <w:ilvl w:val="0"/>
          <w:numId w:val="26"/>
        </w:numPr>
        <w:spacing w:before="100" w:beforeAutospacing="1" w:after="100" w:afterAutospacing="1"/>
      </w:pPr>
      <w:r w:rsidRPr="002A62AD">
        <w:t xml:space="preserve">CATALINA_HOME, </w:t>
      </w:r>
      <w:r w:rsidR="006E7C5F">
        <w:t>e.g.,</w:t>
      </w:r>
      <w:r w:rsidR="006E7C5F" w:rsidRPr="002A62AD">
        <w:t xml:space="preserve"> </w:t>
      </w:r>
      <w:r w:rsidRPr="002A62AD">
        <w:rPr>
          <w:rStyle w:val="Emphasis"/>
        </w:rPr>
        <w:t>C:\</w:t>
      </w:r>
      <w:r w:rsidR="00F77BAA" w:rsidRPr="002A62AD">
        <w:rPr>
          <w:rStyle w:val="Emphasis"/>
        </w:rPr>
        <w:t>Tomcat</w:t>
      </w:r>
      <w:r w:rsidRPr="002A62AD">
        <w:rPr>
          <w:rStyle w:val="Emphasis"/>
        </w:rPr>
        <w:t>\</w:t>
      </w:r>
      <w:r w:rsidRPr="002A62AD">
        <w:t> </w:t>
      </w:r>
    </w:p>
    <w:p w14:paraId="3BEC936F" w14:textId="52F90D35" w:rsidR="006E7C5F" w:rsidRDefault="00300CD2" w:rsidP="00215545">
      <w:pPr>
        <w:pStyle w:val="NormalWeb"/>
        <w:keepNext w:val="0"/>
        <w:numPr>
          <w:ilvl w:val="0"/>
          <w:numId w:val="26"/>
        </w:numPr>
        <w:spacing w:before="100" w:beforeAutospacing="1" w:after="100" w:afterAutospacing="1"/>
      </w:pPr>
      <w:r w:rsidRPr="002A62AD">
        <w:t xml:space="preserve">JRE_HOME, </w:t>
      </w:r>
      <w:r w:rsidR="006E7C5F">
        <w:t>e.g.,</w:t>
      </w:r>
      <w:r w:rsidR="006E7C5F" w:rsidRPr="002A62AD">
        <w:t xml:space="preserve"> </w:t>
      </w:r>
      <w:r w:rsidRPr="002A62AD">
        <w:rPr>
          <w:rStyle w:val="Emphasis"/>
        </w:rPr>
        <w:t>C:\Java\x64\jdk1.8.0_45\jre</w:t>
      </w:r>
    </w:p>
    <w:p w14:paraId="7DE0EE66" w14:textId="377C8BE3" w:rsidR="00300CD2" w:rsidRPr="002A62AD" w:rsidRDefault="00300CD2" w:rsidP="00215545">
      <w:pPr>
        <w:pStyle w:val="NormalWeb"/>
        <w:keepNext w:val="0"/>
        <w:numPr>
          <w:ilvl w:val="0"/>
          <w:numId w:val="26"/>
        </w:numPr>
        <w:spacing w:before="100" w:beforeAutospacing="1" w:after="100" w:afterAutospacing="1"/>
      </w:pPr>
      <w:r w:rsidRPr="002A62AD">
        <w:t xml:space="preserve">JAVA_HOME, </w:t>
      </w:r>
      <w:r w:rsidR="006E7C5F">
        <w:t>e.g.,</w:t>
      </w:r>
      <w:r w:rsidR="006E7C5F" w:rsidRPr="002A62AD">
        <w:t xml:space="preserve"> </w:t>
      </w:r>
      <w:r w:rsidR="00F77BAA" w:rsidRPr="002A62AD">
        <w:rPr>
          <w:rStyle w:val="Emphasis"/>
        </w:rPr>
        <w:t>C:</w:t>
      </w:r>
      <w:r w:rsidRPr="002A62AD">
        <w:rPr>
          <w:rStyle w:val="Emphasis"/>
        </w:rPr>
        <w:t>\Java\x64\jdk1.8.0_45</w:t>
      </w:r>
    </w:p>
    <w:p w14:paraId="3926C088" w14:textId="77777777" w:rsidR="00300CD2" w:rsidRPr="002A62AD" w:rsidRDefault="00300CD2">
      <w:pPr>
        <w:pStyle w:val="NormalWeb"/>
        <w:keepNext w:val="0"/>
        <w:numPr>
          <w:ilvl w:val="0"/>
          <w:numId w:val="20"/>
        </w:numPr>
        <w:spacing w:before="100" w:beforeAutospacing="1" w:after="100" w:afterAutospacing="1"/>
      </w:pPr>
      <w:r w:rsidRPr="002A62AD">
        <w:t xml:space="preserve">Start server by running </w:t>
      </w:r>
      <w:r w:rsidRPr="00215545">
        <w:rPr>
          <w:rStyle w:val="Emphasis"/>
          <w:b/>
          <w:i w:val="0"/>
        </w:rPr>
        <w:t>startup.bat</w:t>
      </w:r>
      <w:r w:rsidRPr="002A62AD">
        <w:rPr>
          <w:rStyle w:val="Emphasis"/>
        </w:rPr>
        <w:t xml:space="preserve"> </w:t>
      </w:r>
      <w:r w:rsidRPr="002A62AD">
        <w:t xml:space="preserve">in </w:t>
      </w:r>
      <w:r w:rsidRPr="00215545">
        <w:rPr>
          <w:rStyle w:val="Emphasis"/>
          <w:b/>
          <w:i w:val="0"/>
        </w:rPr>
        <w:t>bin</w:t>
      </w:r>
      <w:r w:rsidRPr="002A62AD">
        <w:t xml:space="preserve"> folder.</w:t>
      </w:r>
    </w:p>
    <w:p w14:paraId="1EB4F674" w14:textId="26A10059" w:rsidR="00FC20B7" w:rsidRDefault="00FC20B7" w:rsidP="00FC20B7">
      <w:pPr>
        <w:pStyle w:val="Heading4"/>
      </w:pPr>
      <w:r>
        <w:t xml:space="preserve">Tomcat </w:t>
      </w:r>
      <w:r w:rsidR="00030E22">
        <w:t>F</w:t>
      </w:r>
      <w:r>
        <w:t xml:space="preserve">older </w:t>
      </w:r>
      <w:r w:rsidR="00030E22">
        <w:t>S</w:t>
      </w:r>
      <w:r>
        <w:t>tructure</w:t>
      </w:r>
    </w:p>
    <w:p w14:paraId="1F5F79D6" w14:textId="77777777" w:rsidR="00FC20B7" w:rsidRDefault="00FC20B7" w:rsidP="000838B1">
      <w:pPr>
        <w:numPr>
          <w:ilvl w:val="0"/>
          <w:numId w:val="17"/>
        </w:numPr>
        <w:spacing w:before="100" w:beforeAutospacing="1" w:after="100" w:afterAutospacing="1"/>
      </w:pPr>
      <w:r>
        <w:rPr>
          <w:rStyle w:val="HTMLCode"/>
        </w:rPr>
        <w:t>/bin :</w:t>
      </w:r>
      <w:r>
        <w:t> This directory contains the startup and shutdown scripts for both Windows and Linux.</w:t>
      </w:r>
    </w:p>
    <w:p w14:paraId="2CD1DB56" w14:textId="2B2F08E5" w:rsidR="00FC20B7" w:rsidRDefault="00FC20B7" w:rsidP="000838B1">
      <w:pPr>
        <w:numPr>
          <w:ilvl w:val="0"/>
          <w:numId w:val="17"/>
        </w:numPr>
        <w:spacing w:before="100" w:beforeAutospacing="1" w:after="100" w:afterAutospacing="1"/>
      </w:pPr>
      <w:r>
        <w:rPr>
          <w:rStyle w:val="HTMLCode"/>
        </w:rPr>
        <w:t>/conf : </w:t>
      </w:r>
      <w:r>
        <w:t>This directory contains the main configuration files for Tomcat. The two most important are the server.xml and the global web.xml.</w:t>
      </w:r>
    </w:p>
    <w:p w14:paraId="09D84EDB" w14:textId="77777777" w:rsidR="00FC20B7" w:rsidRDefault="00FC20B7" w:rsidP="000838B1">
      <w:pPr>
        <w:numPr>
          <w:ilvl w:val="0"/>
          <w:numId w:val="17"/>
        </w:numPr>
        <w:spacing w:before="100" w:beforeAutospacing="1" w:after="100" w:afterAutospacing="1"/>
      </w:pPr>
      <w:r>
        <w:rPr>
          <w:rStyle w:val="HTMLCode"/>
        </w:rPr>
        <w:t>/server : </w:t>
      </w:r>
      <w:r>
        <w:t>This directory contains the Tomcat Java Archive files.</w:t>
      </w:r>
    </w:p>
    <w:p w14:paraId="4A55EE84" w14:textId="77777777" w:rsidR="00FC20B7" w:rsidRDefault="00FC20B7" w:rsidP="000838B1">
      <w:pPr>
        <w:numPr>
          <w:ilvl w:val="0"/>
          <w:numId w:val="17"/>
        </w:numPr>
        <w:spacing w:before="100" w:beforeAutospacing="1" w:after="100" w:afterAutospacing="1"/>
      </w:pPr>
      <w:r>
        <w:rPr>
          <w:rStyle w:val="HTMLCode"/>
        </w:rPr>
        <w:t>/lib :</w:t>
      </w:r>
      <w:r>
        <w:t> This directory contains Java Archive files that Tomcat is dependent upon.</w:t>
      </w:r>
    </w:p>
    <w:p w14:paraId="5DAC1851" w14:textId="77777777" w:rsidR="00FC20B7" w:rsidRDefault="00FC20B7" w:rsidP="000838B1">
      <w:pPr>
        <w:numPr>
          <w:ilvl w:val="0"/>
          <w:numId w:val="17"/>
        </w:numPr>
        <w:spacing w:before="100" w:beforeAutospacing="1" w:after="100" w:afterAutospacing="1"/>
      </w:pPr>
      <w:r>
        <w:rPr>
          <w:rStyle w:val="HTMLCode"/>
        </w:rPr>
        <w:t>/logs :</w:t>
      </w:r>
      <w:r>
        <w:t> This directory contains Tomcat’s log files.</w:t>
      </w:r>
    </w:p>
    <w:p w14:paraId="2E2DB784" w14:textId="77777777" w:rsidR="00FC20B7" w:rsidRDefault="00FC20B7" w:rsidP="000838B1">
      <w:pPr>
        <w:numPr>
          <w:ilvl w:val="0"/>
          <w:numId w:val="17"/>
        </w:numPr>
        <w:spacing w:before="100" w:beforeAutospacing="1" w:after="100" w:afterAutospacing="1"/>
      </w:pPr>
      <w:r>
        <w:rPr>
          <w:rStyle w:val="HTMLCode"/>
        </w:rPr>
        <w:t>/src :</w:t>
      </w:r>
      <w:r>
        <w:t> This directory contains the source code used by the Tomcat server. Once Tomcat is released, it will probably contain interfaces and abstract classes only.</w:t>
      </w:r>
    </w:p>
    <w:p w14:paraId="2AE5FF7F" w14:textId="77777777" w:rsidR="00FC20B7" w:rsidRDefault="00FC20B7" w:rsidP="000838B1">
      <w:pPr>
        <w:numPr>
          <w:ilvl w:val="0"/>
          <w:numId w:val="17"/>
        </w:numPr>
        <w:spacing w:before="100" w:beforeAutospacing="1" w:after="100" w:afterAutospacing="1"/>
      </w:pPr>
      <w:r>
        <w:rPr>
          <w:rStyle w:val="HTMLCode"/>
        </w:rPr>
        <w:t>/webapps :</w:t>
      </w:r>
      <w:r>
        <w:t> All web applications are deployed in this directory; it contains the WAR file.</w:t>
      </w:r>
    </w:p>
    <w:p w14:paraId="54877BFC" w14:textId="77777777" w:rsidR="00FC20B7" w:rsidRDefault="00FC20B7" w:rsidP="000838B1">
      <w:pPr>
        <w:numPr>
          <w:ilvl w:val="0"/>
          <w:numId w:val="17"/>
        </w:numPr>
        <w:spacing w:before="100" w:beforeAutospacing="1" w:after="100" w:afterAutospacing="1"/>
      </w:pPr>
      <w:r>
        <w:rPr>
          <w:rStyle w:val="HTMLCode"/>
        </w:rPr>
        <w:t>/work :</w:t>
      </w:r>
      <w:r>
        <w:t> This is the directory in which Tomcat will place all servlets that are generated from JSPs. If you want to see exactly how a particular JSP is interpreted, look in this directory.</w:t>
      </w:r>
    </w:p>
    <w:p w14:paraId="6CAC4C02" w14:textId="09972529" w:rsidR="00FC20B7" w:rsidRDefault="00FC20B7" w:rsidP="00FC20B7">
      <w:pPr>
        <w:pStyle w:val="Heading4"/>
      </w:pPr>
      <w:r>
        <w:t xml:space="preserve">Server </w:t>
      </w:r>
      <w:r w:rsidR="00EB6C21">
        <w:t>P</w:t>
      </w:r>
      <w:r>
        <w:t>orts</w:t>
      </w:r>
    </w:p>
    <w:p w14:paraId="28ECE449" w14:textId="06794CAC" w:rsidR="00FC20B7" w:rsidRDefault="00FC20B7" w:rsidP="00FC20B7">
      <w:pPr>
        <w:pStyle w:val="NormalWeb"/>
      </w:pPr>
      <w:r>
        <w:t xml:space="preserve">The </w:t>
      </w:r>
      <w:r w:rsidR="000821EE">
        <w:t>T</w:t>
      </w:r>
      <w:r>
        <w:t>omcat ports configuration is essential to manage the multiple instances of the same server installation. The ports are used by tomcat for start-up, deployment and shut-down operations. The detail of each port is as:</w:t>
      </w:r>
    </w:p>
    <w:p w14:paraId="22FE8C3A" w14:textId="553B18BF" w:rsidR="00FC20B7" w:rsidRDefault="00FC20B7" w:rsidP="00DB6A8D">
      <w:pPr>
        <w:numPr>
          <w:ilvl w:val="0"/>
          <w:numId w:val="18"/>
        </w:numPr>
        <w:spacing w:before="100" w:beforeAutospacing="1" w:after="100" w:afterAutospacing="1"/>
      </w:pPr>
      <w:r w:rsidRPr="00215545">
        <w:rPr>
          <w:rStyle w:val="HTMLCode"/>
          <w:rFonts w:ascii="Times New Roman" w:hAnsi="Times New Roman"/>
          <w:b/>
          <w:sz w:val="24"/>
          <w:szCs w:val="24"/>
        </w:rPr>
        <w:t>Connector Port</w:t>
      </w:r>
      <w:r>
        <w:t>:</w:t>
      </w:r>
      <w:r w:rsidR="00A2728C">
        <w:t xml:space="preserve"> </w:t>
      </w:r>
      <w:r>
        <w:t>This is the port where Apache Tomcat listen</w:t>
      </w:r>
      <w:r w:rsidR="00055C60">
        <w:t>s</w:t>
      </w:r>
      <w:r>
        <w:t xml:space="preserve"> for the HTTP requests.</w:t>
      </w:r>
    </w:p>
    <w:p w14:paraId="1A566065" w14:textId="4674F6C8" w:rsidR="00FC20B7" w:rsidRPr="00215545" w:rsidRDefault="00FC20B7" w:rsidP="000838B1">
      <w:pPr>
        <w:numPr>
          <w:ilvl w:val="0"/>
          <w:numId w:val="18"/>
        </w:numPr>
        <w:spacing w:before="100" w:beforeAutospacing="1" w:after="100" w:afterAutospacing="1"/>
        <w:rPr>
          <w:rFonts w:cs="Times New Roman"/>
          <w:b/>
          <w:szCs w:val="24"/>
        </w:rPr>
      </w:pPr>
      <w:r w:rsidRPr="00215545">
        <w:rPr>
          <w:rStyle w:val="HTMLCode"/>
          <w:rFonts w:ascii="Times New Roman" w:hAnsi="Times New Roman"/>
          <w:b/>
          <w:sz w:val="24"/>
          <w:szCs w:val="24"/>
        </w:rPr>
        <w:t>Shutdown Port</w:t>
      </w:r>
      <w:r>
        <w:t>:</w:t>
      </w:r>
      <w:r w:rsidR="00A2728C">
        <w:t xml:space="preserve"> </w:t>
      </w:r>
      <w:r>
        <w:t>This port is used when try</w:t>
      </w:r>
      <w:r w:rsidR="00055C60">
        <w:t>ing</w:t>
      </w:r>
      <w:r>
        <w:t xml:space="preserve"> to shutdown the Apache Tomcat Server</w:t>
      </w:r>
      <w:r w:rsidRPr="00C44975">
        <w:rPr>
          <w:rFonts w:cs="Times New Roman"/>
          <w:szCs w:val="24"/>
        </w:rPr>
        <w:t>.</w:t>
      </w:r>
    </w:p>
    <w:p w14:paraId="288E6254" w14:textId="61CB0F9E" w:rsidR="00A2728C" w:rsidRPr="00DB6A8D" w:rsidRDefault="00FC20B7" w:rsidP="00215545">
      <w:pPr>
        <w:numPr>
          <w:ilvl w:val="0"/>
          <w:numId w:val="18"/>
        </w:numPr>
        <w:spacing w:before="100" w:beforeAutospacing="1" w:after="100" w:afterAutospacing="1"/>
        <w:rPr>
          <w:rStyle w:val="HTMLCode"/>
          <w:rFonts w:ascii="Times New Roman" w:hAnsi="Times New Roman" w:cstheme="minorBidi"/>
          <w:sz w:val="24"/>
        </w:rPr>
      </w:pPr>
      <w:r w:rsidRPr="00215545">
        <w:rPr>
          <w:rStyle w:val="HTMLCode"/>
          <w:rFonts w:ascii="Times New Roman" w:hAnsi="Times New Roman"/>
          <w:b/>
          <w:sz w:val="24"/>
          <w:szCs w:val="24"/>
        </w:rPr>
        <w:t>AJP (Apache JServ Protocol) Connector Port</w:t>
      </w:r>
      <w:r>
        <w:t>:</w:t>
      </w:r>
      <w:r w:rsidR="00A2728C">
        <w:t xml:space="preserve"> </w:t>
      </w:r>
      <w:r>
        <w:t>The Apache JServ Protocol (AJP) is a binary protocol that can conduct inbound requests from a web server through to an application server that sits behind the web server.</w:t>
      </w:r>
    </w:p>
    <w:p w14:paraId="795F04A8" w14:textId="6140DA41" w:rsidR="00FC20B7" w:rsidRDefault="00FC20B7" w:rsidP="00215545">
      <w:pPr>
        <w:numPr>
          <w:ilvl w:val="0"/>
          <w:numId w:val="18"/>
        </w:numPr>
        <w:spacing w:before="100" w:beforeAutospacing="1" w:after="100" w:afterAutospacing="1"/>
      </w:pPr>
      <w:r w:rsidRPr="00215545">
        <w:rPr>
          <w:rStyle w:val="HTMLCode"/>
          <w:rFonts w:ascii="Times New Roman" w:hAnsi="Times New Roman"/>
          <w:b/>
          <w:sz w:val="24"/>
          <w:szCs w:val="24"/>
        </w:rPr>
        <w:t>Redirect Port</w:t>
      </w:r>
      <w:r w:rsidR="00A2728C">
        <w:t xml:space="preserve">: </w:t>
      </w:r>
      <w:r>
        <w:t xml:space="preserve">Any redirection happening inside Apache Tomcat will happen through this port. In Apache </w:t>
      </w:r>
      <w:r w:rsidR="00A2728C">
        <w:t xml:space="preserve">Tomcat </w:t>
      </w:r>
      <w:r>
        <w:t xml:space="preserve">there are two instance where redirectPort is mentioned. </w:t>
      </w:r>
      <w:r w:rsidR="00A2728C">
        <w:t xml:space="preserve">The </w:t>
      </w:r>
      <w:r>
        <w:t xml:space="preserve">First one is for the Apache </w:t>
      </w:r>
      <w:r w:rsidR="00A2728C">
        <w:t xml:space="preserve">Tomcat </w:t>
      </w:r>
      <w:r>
        <w:t xml:space="preserve">server and </w:t>
      </w:r>
      <w:r w:rsidR="00A2728C">
        <w:t xml:space="preserve">the </w:t>
      </w:r>
      <w:r>
        <w:t>other one is for the AJP port.</w:t>
      </w:r>
    </w:p>
    <w:p w14:paraId="2ACE61DE" w14:textId="77777777" w:rsidR="005B1797" w:rsidRPr="00FC20B7" w:rsidRDefault="005B1797" w:rsidP="005B1797">
      <w:pPr>
        <w:spacing w:before="100" w:beforeAutospacing="1" w:after="100" w:afterAutospacing="1"/>
      </w:pPr>
    </w:p>
    <w:p w14:paraId="4D42A08F" w14:textId="1001E8ED" w:rsidR="00416DE8" w:rsidRDefault="00416DE8" w:rsidP="00FC20B7">
      <w:pPr>
        <w:pStyle w:val="Heading4"/>
      </w:pPr>
      <w:bookmarkStart w:id="84" w:name="_Dev_Environment_Setup"/>
      <w:bookmarkEnd w:id="84"/>
      <w:r>
        <w:lastRenderedPageBreak/>
        <w:t xml:space="preserve">Dev Environment </w:t>
      </w:r>
      <w:r w:rsidR="00E770F7">
        <w:t>S</w:t>
      </w:r>
      <w:r>
        <w:t>etup</w:t>
      </w:r>
    </w:p>
    <w:p w14:paraId="59C343BA" w14:textId="24B2A5AF" w:rsidR="002A62AD" w:rsidRDefault="00A9747F" w:rsidP="00D46EBF">
      <w:pPr>
        <w:pStyle w:val="NormalWeb"/>
        <w:keepNext w:val="0"/>
        <w:numPr>
          <w:ilvl w:val="0"/>
          <w:numId w:val="21"/>
        </w:numPr>
        <w:spacing w:before="100" w:beforeAutospacing="1" w:after="100" w:afterAutospacing="1"/>
      </w:pPr>
      <w:r>
        <w:t xml:space="preserve">Create a </w:t>
      </w:r>
      <w:r w:rsidRPr="00D46EBF">
        <w:rPr>
          <w:i/>
        </w:rPr>
        <w:t>Dev Tomcat Instance</w:t>
      </w:r>
      <w:r w:rsidR="00416DE8">
        <w:t xml:space="preserve"> </w:t>
      </w:r>
      <w:r w:rsidR="00E770F7">
        <w:t xml:space="preserve">in the </w:t>
      </w:r>
      <w:r w:rsidR="0092498A" w:rsidRPr="002F16BD">
        <w:rPr>
          <w:rStyle w:val="HTMLCode"/>
          <w:rFonts w:ascii="Times New Roman" w:hAnsi="Times New Roman"/>
          <w:b/>
          <w:sz w:val="24"/>
          <w:szCs w:val="24"/>
        </w:rPr>
        <w:t>C:\dev\apache-tomcat-8.0.32</w:t>
      </w:r>
      <w:r w:rsidR="00E770F7">
        <w:rPr>
          <w:rStyle w:val="HTMLCode"/>
        </w:rPr>
        <w:t xml:space="preserve"> </w:t>
      </w:r>
      <w:r w:rsidR="00416DE8">
        <w:t>folder</w:t>
      </w:r>
      <w:r w:rsidR="009863EF">
        <w:t xml:space="preserve"> as shown in </w:t>
      </w:r>
      <w:r w:rsidR="009863EF">
        <w:fldChar w:fldCharType="begin"/>
      </w:r>
      <w:r w:rsidR="009863EF">
        <w:instrText xml:space="preserve"> REF _Ref477414489 \h </w:instrText>
      </w:r>
      <w:r w:rsidR="009863EF">
        <w:fldChar w:fldCharType="separate"/>
      </w:r>
      <w:r w:rsidR="009863EF">
        <w:t xml:space="preserve">Figure </w:t>
      </w:r>
      <w:r w:rsidR="009863EF">
        <w:rPr>
          <w:noProof/>
        </w:rPr>
        <w:t>1</w:t>
      </w:r>
      <w:r w:rsidR="009863EF">
        <w:fldChar w:fldCharType="end"/>
      </w:r>
      <w:r w:rsidR="00416DE8">
        <w:t>.</w:t>
      </w:r>
    </w:p>
    <w:p w14:paraId="330A22C5" w14:textId="7452D0DC" w:rsidR="00E770F7" w:rsidRDefault="0092498A" w:rsidP="004F2774">
      <w:pPr>
        <w:pStyle w:val="NormalWeb"/>
        <w:ind w:left="720"/>
      </w:pPr>
      <w:r>
        <w:rPr>
          <w:noProof/>
        </w:rPr>
        <w:drawing>
          <wp:inline distT="0" distB="0" distL="0" distR="0" wp14:anchorId="4757444B" wp14:editId="5222AE20">
            <wp:extent cx="5943600" cy="33070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07080"/>
                    </a:xfrm>
                    <a:prstGeom prst="rect">
                      <a:avLst/>
                    </a:prstGeom>
                  </pic:spPr>
                </pic:pic>
              </a:graphicData>
            </a:graphic>
          </wp:inline>
        </w:drawing>
      </w:r>
    </w:p>
    <w:p w14:paraId="26E49E22" w14:textId="77777777" w:rsidR="00416DE8" w:rsidRDefault="00E770F7" w:rsidP="004F2774">
      <w:pPr>
        <w:pStyle w:val="Caption"/>
        <w:ind w:left="720"/>
      </w:pPr>
      <w:bookmarkStart w:id="85" w:name="_Ref477414489"/>
      <w:r>
        <w:t xml:space="preserve">Figure </w:t>
      </w:r>
      <w:r w:rsidR="001727AF">
        <w:fldChar w:fldCharType="begin"/>
      </w:r>
      <w:r w:rsidR="001727AF">
        <w:instrText xml:space="preserve"> SEQ Figure \* ARABIC </w:instrText>
      </w:r>
      <w:r w:rsidR="001727AF">
        <w:fldChar w:fldCharType="separate"/>
      </w:r>
      <w:r w:rsidR="002F16BD">
        <w:rPr>
          <w:noProof/>
        </w:rPr>
        <w:t>1</w:t>
      </w:r>
      <w:r w:rsidR="001727AF">
        <w:rPr>
          <w:noProof/>
        </w:rPr>
        <w:fldChar w:fldCharType="end"/>
      </w:r>
      <w:bookmarkEnd w:id="85"/>
      <w:r>
        <w:t xml:space="preserve">: </w:t>
      </w:r>
      <w:r w:rsidRPr="0047276D">
        <w:t xml:space="preserve">Dev Environment Tomcat </w:t>
      </w:r>
      <w:r>
        <w:t>F</w:t>
      </w:r>
      <w:r w:rsidRPr="0047276D">
        <w:t>older</w:t>
      </w:r>
    </w:p>
    <w:p w14:paraId="49B410D3" w14:textId="3FDA0CC7" w:rsidR="00416DE8" w:rsidRPr="006E7C5F" w:rsidRDefault="00E770F7" w:rsidP="000838B1">
      <w:pPr>
        <w:pStyle w:val="NormalWeb"/>
        <w:keepNext w:val="0"/>
        <w:numPr>
          <w:ilvl w:val="0"/>
          <w:numId w:val="21"/>
        </w:numPr>
        <w:spacing w:before="100" w:beforeAutospacing="1" w:after="100" w:afterAutospacing="1"/>
        <w:rPr>
          <w:szCs w:val="24"/>
        </w:rPr>
      </w:pPr>
      <w:r w:rsidRPr="00DB6A8D">
        <w:rPr>
          <w:szCs w:val="24"/>
        </w:rPr>
        <w:t xml:space="preserve">Open the </w:t>
      </w:r>
      <w:r w:rsidR="0092498A" w:rsidRPr="0092498A">
        <w:rPr>
          <w:rStyle w:val="HTMLCode"/>
          <w:rFonts w:ascii="Times New Roman" w:hAnsi="Times New Roman"/>
          <w:b/>
          <w:sz w:val="24"/>
          <w:szCs w:val="24"/>
        </w:rPr>
        <w:t>C:\dev\apache-tomcat-8.0.32</w:t>
      </w:r>
      <w:r w:rsidRPr="00215545">
        <w:rPr>
          <w:rStyle w:val="HTMLCode"/>
          <w:rFonts w:ascii="Times New Roman" w:eastAsiaTheme="majorEastAsia" w:hAnsi="Times New Roman"/>
          <w:b/>
          <w:sz w:val="24"/>
          <w:szCs w:val="24"/>
        </w:rPr>
        <w:t>/conf/server.xml</w:t>
      </w:r>
      <w:r w:rsidRPr="00DB6A8D">
        <w:rPr>
          <w:szCs w:val="24"/>
        </w:rPr>
        <w:t xml:space="preserve"> file</w:t>
      </w:r>
      <w:r>
        <w:rPr>
          <w:szCs w:val="24"/>
        </w:rPr>
        <w:t xml:space="preserve"> and</w:t>
      </w:r>
      <w:r w:rsidR="004406A2">
        <w:rPr>
          <w:szCs w:val="24"/>
        </w:rPr>
        <w:t xml:space="preserve"> </w:t>
      </w:r>
      <w:r>
        <w:rPr>
          <w:szCs w:val="24"/>
        </w:rPr>
        <w:t>c</w:t>
      </w:r>
      <w:r w:rsidR="00416DE8" w:rsidRPr="00DB6A8D">
        <w:rPr>
          <w:szCs w:val="24"/>
        </w:rPr>
        <w:t>hange</w:t>
      </w:r>
      <w:r w:rsidR="004406A2">
        <w:rPr>
          <w:szCs w:val="24"/>
        </w:rPr>
        <w:t xml:space="preserve"> </w:t>
      </w:r>
      <w:r>
        <w:rPr>
          <w:szCs w:val="24"/>
        </w:rPr>
        <w:t xml:space="preserve">the </w:t>
      </w:r>
      <w:r w:rsidR="00416DE8" w:rsidRPr="00215545">
        <w:rPr>
          <w:rStyle w:val="HTMLCode"/>
          <w:rFonts w:ascii="Times New Roman" w:eastAsiaTheme="majorEastAsia" w:hAnsi="Times New Roman"/>
          <w:b/>
          <w:sz w:val="24"/>
          <w:szCs w:val="24"/>
        </w:rPr>
        <w:t>HTTP</w:t>
      </w:r>
      <w:r w:rsidR="00416DE8" w:rsidRPr="009304A3">
        <w:rPr>
          <w:rStyle w:val="HTMLCode"/>
          <w:rFonts w:ascii="Times New Roman" w:eastAsiaTheme="majorEastAsia" w:hAnsi="Times New Roman"/>
          <w:sz w:val="24"/>
          <w:szCs w:val="24"/>
        </w:rPr>
        <w:t>,</w:t>
      </w:r>
      <w:r w:rsidR="00416DE8" w:rsidRPr="00215545">
        <w:rPr>
          <w:rStyle w:val="HTMLCode"/>
          <w:rFonts w:ascii="Times New Roman" w:eastAsiaTheme="majorEastAsia" w:hAnsi="Times New Roman"/>
          <w:b/>
          <w:sz w:val="24"/>
          <w:szCs w:val="24"/>
        </w:rPr>
        <w:t xml:space="preserve"> HTTPS</w:t>
      </w:r>
      <w:r w:rsidR="00416DE8" w:rsidRPr="00030E22">
        <w:rPr>
          <w:rStyle w:val="HTMLCode"/>
          <w:rFonts w:ascii="Times New Roman" w:eastAsiaTheme="majorEastAsia" w:hAnsi="Times New Roman"/>
          <w:sz w:val="24"/>
          <w:szCs w:val="24"/>
        </w:rPr>
        <w:t>,</w:t>
      </w:r>
      <w:r w:rsidR="00416DE8" w:rsidRPr="00215545">
        <w:rPr>
          <w:rStyle w:val="HTMLCode"/>
          <w:rFonts w:ascii="Times New Roman" w:eastAsiaTheme="majorEastAsia" w:hAnsi="Times New Roman"/>
          <w:b/>
          <w:sz w:val="24"/>
          <w:szCs w:val="24"/>
        </w:rPr>
        <w:t xml:space="preserve"> AJP</w:t>
      </w:r>
      <w:r w:rsidR="00416DE8" w:rsidRPr="00030E22">
        <w:rPr>
          <w:rStyle w:val="HTMLCode"/>
          <w:rFonts w:ascii="Times New Roman" w:eastAsiaTheme="majorEastAsia" w:hAnsi="Times New Roman"/>
          <w:sz w:val="24"/>
          <w:szCs w:val="24"/>
        </w:rPr>
        <w:t xml:space="preserve">, </w:t>
      </w:r>
      <w:r w:rsidRPr="00DB6A8D">
        <w:rPr>
          <w:rStyle w:val="HTMLCode"/>
          <w:rFonts w:ascii="Times New Roman" w:eastAsiaTheme="majorEastAsia" w:hAnsi="Times New Roman"/>
          <w:sz w:val="24"/>
          <w:szCs w:val="24"/>
        </w:rPr>
        <w:t xml:space="preserve">and </w:t>
      </w:r>
      <w:r w:rsidR="00416DE8" w:rsidRPr="00215545">
        <w:rPr>
          <w:rStyle w:val="HTMLCode"/>
          <w:rFonts w:ascii="Times New Roman" w:eastAsiaTheme="majorEastAsia" w:hAnsi="Times New Roman"/>
          <w:b/>
          <w:sz w:val="24"/>
          <w:szCs w:val="24"/>
        </w:rPr>
        <w:t>Shutdown Ports</w:t>
      </w:r>
      <w:r w:rsidR="00416DE8" w:rsidRPr="00030E22">
        <w:rPr>
          <w:rStyle w:val="HTMLCode"/>
          <w:rFonts w:ascii="Times New Roman" w:eastAsiaTheme="majorEastAsia" w:hAnsi="Times New Roman"/>
          <w:sz w:val="24"/>
          <w:szCs w:val="24"/>
        </w:rPr>
        <w:t xml:space="preserve"> </w:t>
      </w:r>
      <w:r>
        <w:rPr>
          <w:szCs w:val="24"/>
        </w:rPr>
        <w:t xml:space="preserve">as shown in </w:t>
      </w:r>
      <w:r>
        <w:rPr>
          <w:szCs w:val="24"/>
        </w:rPr>
        <w:fldChar w:fldCharType="begin"/>
      </w:r>
      <w:r>
        <w:rPr>
          <w:szCs w:val="24"/>
        </w:rPr>
        <w:instrText xml:space="preserve"> REF _Ref461717877 \h </w:instrText>
      </w:r>
      <w:r>
        <w:rPr>
          <w:szCs w:val="24"/>
        </w:rPr>
      </w:r>
      <w:r>
        <w:rPr>
          <w:szCs w:val="24"/>
        </w:rPr>
        <w:fldChar w:fldCharType="separate"/>
      </w:r>
      <w:r>
        <w:t xml:space="preserve">Figure </w:t>
      </w:r>
      <w:r>
        <w:rPr>
          <w:noProof/>
        </w:rPr>
        <w:t>2</w:t>
      </w:r>
      <w:r>
        <w:rPr>
          <w:szCs w:val="24"/>
        </w:rPr>
        <w:fldChar w:fldCharType="end"/>
      </w:r>
      <w:r>
        <w:rPr>
          <w:szCs w:val="24"/>
        </w:rPr>
        <w:t>.</w:t>
      </w:r>
    </w:p>
    <w:p w14:paraId="00546B2F" w14:textId="1A4D3BF7" w:rsidR="00E770F7" w:rsidRDefault="0092498A" w:rsidP="004F2774">
      <w:pPr>
        <w:pStyle w:val="NormalWeb"/>
        <w:ind w:left="720"/>
      </w:pPr>
      <w:r>
        <w:rPr>
          <w:noProof/>
        </w:rPr>
        <w:lastRenderedPageBreak/>
        <w:drawing>
          <wp:inline distT="0" distB="0" distL="0" distR="0" wp14:anchorId="20022097" wp14:editId="0775BA4C">
            <wp:extent cx="5943600" cy="310261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02610"/>
                    </a:xfrm>
                    <a:prstGeom prst="rect">
                      <a:avLst/>
                    </a:prstGeom>
                  </pic:spPr>
                </pic:pic>
              </a:graphicData>
            </a:graphic>
          </wp:inline>
        </w:drawing>
      </w:r>
    </w:p>
    <w:p w14:paraId="41A09AED" w14:textId="77777777" w:rsidR="00416DE8" w:rsidRDefault="00E770F7" w:rsidP="004F2774">
      <w:pPr>
        <w:pStyle w:val="Caption"/>
        <w:ind w:left="810"/>
      </w:pPr>
      <w:bookmarkStart w:id="86" w:name="_Ref461717877"/>
      <w:r>
        <w:t xml:space="preserve">Figure </w:t>
      </w:r>
      <w:r w:rsidR="001727AF">
        <w:fldChar w:fldCharType="begin"/>
      </w:r>
      <w:r w:rsidR="001727AF">
        <w:instrText xml:space="preserve"> SEQ Figure \* ARABIC </w:instrText>
      </w:r>
      <w:r w:rsidR="001727AF">
        <w:fldChar w:fldCharType="separate"/>
      </w:r>
      <w:r w:rsidR="002F16BD">
        <w:rPr>
          <w:noProof/>
        </w:rPr>
        <w:t>2</w:t>
      </w:r>
      <w:r w:rsidR="001727AF">
        <w:rPr>
          <w:noProof/>
        </w:rPr>
        <w:fldChar w:fldCharType="end"/>
      </w:r>
      <w:bookmarkEnd w:id="86"/>
      <w:r>
        <w:t xml:space="preserve">: </w:t>
      </w:r>
      <w:r w:rsidRPr="00B66555">
        <w:t>Dev Environment Server Configuration</w:t>
      </w:r>
    </w:p>
    <w:p w14:paraId="4964606C" w14:textId="77777777" w:rsidR="008307BC" w:rsidRPr="008307BC" w:rsidRDefault="008307BC" w:rsidP="00215545">
      <w:pPr>
        <w:pStyle w:val="BodyText"/>
      </w:pPr>
    </w:p>
    <w:p w14:paraId="6F913C74" w14:textId="748AE551" w:rsidR="002A62AD" w:rsidRPr="004F2774" w:rsidRDefault="00416DE8" w:rsidP="00D46EBF">
      <w:pPr>
        <w:pStyle w:val="ListParagraph"/>
        <w:numPr>
          <w:ilvl w:val="0"/>
          <w:numId w:val="21"/>
        </w:numPr>
        <w:spacing w:before="100" w:beforeAutospacing="1" w:after="100" w:afterAutospacing="1"/>
      </w:pPr>
      <w:r>
        <w:t xml:space="preserve">Rename </w:t>
      </w:r>
      <w:r w:rsidRPr="00D46EBF">
        <w:rPr>
          <w:b/>
        </w:rPr>
        <w:t>startup</w:t>
      </w:r>
      <w:r>
        <w:t xml:space="preserve"> and </w:t>
      </w:r>
      <w:r w:rsidRPr="00D46EBF">
        <w:rPr>
          <w:b/>
        </w:rPr>
        <w:t>shutdown</w:t>
      </w:r>
      <w:r>
        <w:t xml:space="preserve"> scripts</w:t>
      </w:r>
      <w:r w:rsidR="00E770F7">
        <w:t xml:space="preserve"> as shown in </w:t>
      </w:r>
      <w:r w:rsidR="00055C60">
        <w:fldChar w:fldCharType="begin"/>
      </w:r>
      <w:r w:rsidR="00055C60">
        <w:instrText xml:space="preserve"> REF _Ref462225563 \h </w:instrText>
      </w:r>
      <w:r w:rsidR="00055C60">
        <w:fldChar w:fldCharType="separate"/>
      </w:r>
      <w:r w:rsidR="00055C60">
        <w:t xml:space="preserve">Figure </w:t>
      </w:r>
      <w:r w:rsidR="00055C60">
        <w:rPr>
          <w:noProof/>
        </w:rPr>
        <w:t>3</w:t>
      </w:r>
      <w:r w:rsidR="00055C60">
        <w:fldChar w:fldCharType="end"/>
      </w:r>
      <w:r w:rsidR="00055C60">
        <w:t>.</w:t>
      </w:r>
    </w:p>
    <w:p w14:paraId="0CDE84E9" w14:textId="0F8C3DDA" w:rsidR="00416DE8" w:rsidRPr="004F2774" w:rsidRDefault="0092498A" w:rsidP="00D46EBF">
      <w:pPr>
        <w:pStyle w:val="ListParagraph"/>
        <w:spacing w:before="100" w:beforeAutospacing="1" w:after="100" w:afterAutospacing="1"/>
      </w:pPr>
      <w:r>
        <w:rPr>
          <w:noProof/>
        </w:rPr>
        <w:drawing>
          <wp:inline distT="0" distB="0" distL="0" distR="0" wp14:anchorId="3810E186" wp14:editId="0C90956C">
            <wp:extent cx="5943600" cy="36099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609975"/>
                    </a:xfrm>
                    <a:prstGeom prst="rect">
                      <a:avLst/>
                    </a:prstGeom>
                  </pic:spPr>
                </pic:pic>
              </a:graphicData>
            </a:graphic>
          </wp:inline>
        </w:drawing>
      </w:r>
    </w:p>
    <w:p w14:paraId="6BB65886" w14:textId="560CF9E1" w:rsidR="00E770F7" w:rsidRDefault="00E770F7" w:rsidP="00215545">
      <w:pPr>
        <w:pStyle w:val="Caption"/>
      </w:pPr>
      <w:bookmarkStart w:id="87" w:name="_Ref462225563"/>
      <w:r>
        <w:t xml:space="preserve">Figure </w:t>
      </w:r>
      <w:r w:rsidR="001727AF">
        <w:fldChar w:fldCharType="begin"/>
      </w:r>
      <w:r w:rsidR="001727AF">
        <w:instrText xml:space="preserve"> SEQ Figure \* ARABIC </w:instrText>
      </w:r>
      <w:r w:rsidR="001727AF">
        <w:fldChar w:fldCharType="separate"/>
      </w:r>
      <w:r w:rsidR="002F16BD">
        <w:rPr>
          <w:noProof/>
        </w:rPr>
        <w:t>3</w:t>
      </w:r>
      <w:r w:rsidR="001727AF">
        <w:rPr>
          <w:noProof/>
        </w:rPr>
        <w:fldChar w:fldCharType="end"/>
      </w:r>
      <w:bookmarkEnd w:id="87"/>
      <w:r>
        <w:t xml:space="preserve">: </w:t>
      </w:r>
      <w:r w:rsidRPr="001D6806">
        <w:t xml:space="preserve">Dev Environment </w:t>
      </w:r>
      <w:r w:rsidR="00030E22">
        <w:t>S</w:t>
      </w:r>
      <w:r w:rsidRPr="001D6806">
        <w:t>cripts</w:t>
      </w:r>
    </w:p>
    <w:p w14:paraId="513F19B0" w14:textId="77777777" w:rsidR="00EB6C21" w:rsidRPr="00EB6C21" w:rsidRDefault="00EB6C21" w:rsidP="00215545">
      <w:pPr>
        <w:pStyle w:val="BodyText"/>
      </w:pPr>
    </w:p>
    <w:p w14:paraId="3820D068" w14:textId="66461CDE" w:rsidR="00FC20B7" w:rsidRDefault="00416DE8" w:rsidP="00FC20B7">
      <w:pPr>
        <w:pStyle w:val="Heading4"/>
      </w:pPr>
      <w:bookmarkStart w:id="88" w:name="_Pilot_(Test)_Environment"/>
      <w:bookmarkEnd w:id="88"/>
      <w:r>
        <w:lastRenderedPageBreak/>
        <w:t>Pilot</w:t>
      </w:r>
      <w:r w:rsidR="005B1797">
        <w:t xml:space="preserve"> (Test)</w:t>
      </w:r>
      <w:r>
        <w:t xml:space="preserve"> Environment setup</w:t>
      </w:r>
    </w:p>
    <w:p w14:paraId="5DE7E7CB" w14:textId="7347CB44" w:rsidR="008363EA" w:rsidRDefault="008363EA" w:rsidP="000838B1">
      <w:pPr>
        <w:pStyle w:val="NormalWeb"/>
        <w:keepNext w:val="0"/>
        <w:numPr>
          <w:ilvl w:val="0"/>
          <w:numId w:val="19"/>
        </w:numPr>
        <w:spacing w:before="100" w:beforeAutospacing="1" w:after="100" w:afterAutospacing="1"/>
      </w:pPr>
      <w:r>
        <w:t xml:space="preserve">Create a </w:t>
      </w:r>
      <w:r w:rsidR="0092498A" w:rsidRPr="00D46EBF">
        <w:rPr>
          <w:i/>
        </w:rPr>
        <w:t>Pilot (Test)</w:t>
      </w:r>
      <w:r w:rsidRPr="00D46EBF">
        <w:rPr>
          <w:i/>
        </w:rPr>
        <w:t xml:space="preserve"> Tomcat Instance</w:t>
      </w:r>
      <w:r w:rsidRPr="0092498A">
        <w:t xml:space="preserve"> </w:t>
      </w:r>
      <w:r>
        <w:t>under</w:t>
      </w:r>
      <w:r w:rsidR="004A0946">
        <w:t xml:space="preserve"> the</w:t>
      </w:r>
      <w:r>
        <w:t xml:space="preserve"> </w:t>
      </w:r>
      <w:r w:rsidRPr="00215545">
        <w:rPr>
          <w:rStyle w:val="HTMLCode"/>
          <w:rFonts w:ascii="Times New Roman" w:hAnsi="Times New Roman"/>
          <w:b/>
          <w:sz w:val="24"/>
          <w:szCs w:val="24"/>
        </w:rPr>
        <w:t xml:space="preserve">C:\Tomcat\tomcat_pilot </w:t>
      </w:r>
      <w:r>
        <w:t>folder</w:t>
      </w:r>
      <w:r w:rsidR="009863EF">
        <w:t xml:space="preserve"> as shown in </w:t>
      </w:r>
      <w:r w:rsidR="009863EF">
        <w:fldChar w:fldCharType="begin"/>
      </w:r>
      <w:r w:rsidR="009863EF">
        <w:instrText xml:space="preserve"> REF _Ref477414511 \h </w:instrText>
      </w:r>
      <w:r w:rsidR="009863EF">
        <w:fldChar w:fldCharType="separate"/>
      </w:r>
      <w:r w:rsidR="009863EF">
        <w:t xml:space="preserve">Figure </w:t>
      </w:r>
      <w:r w:rsidR="009863EF">
        <w:rPr>
          <w:noProof/>
        </w:rPr>
        <w:t>4</w:t>
      </w:r>
      <w:r w:rsidR="009863EF">
        <w:fldChar w:fldCharType="end"/>
      </w:r>
      <w:r w:rsidR="004A0946">
        <w:t>.</w:t>
      </w:r>
    </w:p>
    <w:p w14:paraId="76AAD139" w14:textId="5C853C28" w:rsidR="008363EA" w:rsidRDefault="00B27500" w:rsidP="00215545">
      <w:pPr>
        <w:pStyle w:val="NormalWeb"/>
        <w:keepNext w:val="0"/>
        <w:spacing w:before="100" w:beforeAutospacing="1"/>
        <w:ind w:left="720"/>
      </w:pPr>
      <w:r>
        <w:rPr>
          <w:noProof/>
        </w:rPr>
        <w:drawing>
          <wp:inline distT="0" distB="0" distL="0" distR="0" wp14:anchorId="7E61A7BD" wp14:editId="5319FEC0">
            <wp:extent cx="5943600" cy="33902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90265"/>
                    </a:xfrm>
                    <a:prstGeom prst="rect">
                      <a:avLst/>
                    </a:prstGeom>
                  </pic:spPr>
                </pic:pic>
              </a:graphicData>
            </a:graphic>
          </wp:inline>
        </w:drawing>
      </w:r>
    </w:p>
    <w:p w14:paraId="1229712B" w14:textId="77777777" w:rsidR="004A0946" w:rsidRDefault="004A0946" w:rsidP="004F2774">
      <w:pPr>
        <w:pStyle w:val="Caption"/>
        <w:ind w:left="720"/>
      </w:pPr>
      <w:bookmarkStart w:id="89" w:name="_Ref477414511"/>
      <w:r>
        <w:t xml:space="preserve">Figure </w:t>
      </w:r>
      <w:r w:rsidR="001727AF">
        <w:fldChar w:fldCharType="begin"/>
      </w:r>
      <w:r w:rsidR="001727AF">
        <w:instrText xml:space="preserve"> SEQ Figure \* ARABIC </w:instrText>
      </w:r>
      <w:r w:rsidR="001727AF">
        <w:fldChar w:fldCharType="separate"/>
      </w:r>
      <w:r w:rsidR="002F16BD">
        <w:rPr>
          <w:noProof/>
        </w:rPr>
        <w:t>4</w:t>
      </w:r>
      <w:r w:rsidR="001727AF">
        <w:rPr>
          <w:noProof/>
        </w:rPr>
        <w:fldChar w:fldCharType="end"/>
      </w:r>
      <w:bookmarkEnd w:id="89"/>
      <w:r>
        <w:t>: Pilot Environment T</w:t>
      </w:r>
      <w:r w:rsidRPr="00ED3840">
        <w:t xml:space="preserve">omcat </w:t>
      </w:r>
      <w:r>
        <w:t>F</w:t>
      </w:r>
      <w:r w:rsidRPr="00ED3840">
        <w:t>older</w:t>
      </w:r>
    </w:p>
    <w:p w14:paraId="5AE74308" w14:textId="75EA8986" w:rsidR="00416DE8" w:rsidRDefault="006D7824" w:rsidP="000838B1">
      <w:pPr>
        <w:pStyle w:val="NormalWeb"/>
        <w:keepNext w:val="0"/>
        <w:numPr>
          <w:ilvl w:val="0"/>
          <w:numId w:val="19"/>
        </w:numPr>
        <w:spacing w:before="100" w:beforeAutospacing="1" w:after="100" w:afterAutospacing="1"/>
      </w:pPr>
      <w:r>
        <w:rPr>
          <w:rStyle w:val="HTMLCode"/>
          <w:rFonts w:ascii="Times New Roman" w:eastAsiaTheme="majorEastAsia" w:hAnsi="Times New Roman"/>
          <w:sz w:val="24"/>
          <w:szCs w:val="24"/>
        </w:rPr>
        <w:t xml:space="preserve">Open the </w:t>
      </w:r>
      <w:r w:rsidRPr="00215545">
        <w:rPr>
          <w:rStyle w:val="HTMLCode"/>
          <w:rFonts w:ascii="Times New Roman" w:eastAsiaTheme="majorEastAsia" w:hAnsi="Times New Roman"/>
          <w:b/>
          <w:sz w:val="24"/>
          <w:szCs w:val="24"/>
        </w:rPr>
        <w:t>tomcat_pilot/conf/server.xml</w:t>
      </w:r>
      <w:r w:rsidRPr="000639BA">
        <w:rPr>
          <w:szCs w:val="24"/>
        </w:rPr>
        <w:t xml:space="preserve"> file</w:t>
      </w:r>
      <w:r>
        <w:t xml:space="preserve"> and c</w:t>
      </w:r>
      <w:r w:rsidR="00416DE8">
        <w:t xml:space="preserve">hange </w:t>
      </w:r>
      <w:r>
        <w:t xml:space="preserve">the </w:t>
      </w:r>
      <w:r w:rsidR="00416DE8" w:rsidRPr="00215545">
        <w:rPr>
          <w:rStyle w:val="HTMLCode"/>
          <w:rFonts w:ascii="Times New Roman" w:eastAsiaTheme="majorEastAsia" w:hAnsi="Times New Roman"/>
          <w:b/>
          <w:sz w:val="24"/>
          <w:szCs w:val="24"/>
        </w:rPr>
        <w:t>HTTP</w:t>
      </w:r>
      <w:r w:rsidR="00416DE8" w:rsidRPr="00030E22">
        <w:rPr>
          <w:rStyle w:val="HTMLCode"/>
          <w:rFonts w:ascii="Times New Roman" w:eastAsiaTheme="majorEastAsia" w:hAnsi="Times New Roman"/>
          <w:sz w:val="24"/>
          <w:szCs w:val="24"/>
        </w:rPr>
        <w:t>,</w:t>
      </w:r>
      <w:r w:rsidR="00416DE8" w:rsidRPr="00215545">
        <w:rPr>
          <w:rStyle w:val="HTMLCode"/>
          <w:rFonts w:ascii="Times New Roman" w:eastAsiaTheme="majorEastAsia" w:hAnsi="Times New Roman"/>
          <w:b/>
          <w:sz w:val="24"/>
          <w:szCs w:val="24"/>
        </w:rPr>
        <w:t xml:space="preserve"> HTTPS</w:t>
      </w:r>
      <w:r w:rsidR="00416DE8" w:rsidRPr="00030E22">
        <w:rPr>
          <w:rStyle w:val="HTMLCode"/>
          <w:rFonts w:ascii="Times New Roman" w:eastAsiaTheme="majorEastAsia" w:hAnsi="Times New Roman"/>
          <w:sz w:val="24"/>
          <w:szCs w:val="24"/>
        </w:rPr>
        <w:t>,</w:t>
      </w:r>
      <w:r w:rsidR="00416DE8" w:rsidRPr="00215545">
        <w:rPr>
          <w:rStyle w:val="HTMLCode"/>
          <w:rFonts w:ascii="Times New Roman" w:eastAsiaTheme="majorEastAsia" w:hAnsi="Times New Roman"/>
          <w:b/>
          <w:sz w:val="24"/>
          <w:szCs w:val="24"/>
        </w:rPr>
        <w:t xml:space="preserve"> AJP</w:t>
      </w:r>
      <w:r w:rsidR="00416DE8" w:rsidRPr="00030E22">
        <w:rPr>
          <w:rStyle w:val="HTMLCode"/>
          <w:rFonts w:ascii="Times New Roman" w:eastAsiaTheme="majorEastAsia" w:hAnsi="Times New Roman"/>
          <w:sz w:val="24"/>
          <w:szCs w:val="24"/>
        </w:rPr>
        <w:t xml:space="preserve">, </w:t>
      </w:r>
      <w:r w:rsidR="004A0946" w:rsidRPr="00215545">
        <w:rPr>
          <w:rStyle w:val="HTMLCode"/>
          <w:rFonts w:ascii="Times New Roman" w:eastAsiaTheme="majorEastAsia" w:hAnsi="Times New Roman"/>
          <w:sz w:val="24"/>
          <w:szCs w:val="24"/>
        </w:rPr>
        <w:t>and</w:t>
      </w:r>
      <w:r w:rsidR="004A0946">
        <w:rPr>
          <w:rStyle w:val="HTMLCode"/>
          <w:rFonts w:ascii="Times New Roman" w:eastAsiaTheme="majorEastAsia" w:hAnsi="Times New Roman"/>
          <w:b/>
          <w:sz w:val="24"/>
          <w:szCs w:val="24"/>
        </w:rPr>
        <w:t xml:space="preserve"> </w:t>
      </w:r>
      <w:r w:rsidR="00416DE8" w:rsidRPr="00215545">
        <w:rPr>
          <w:rStyle w:val="HTMLCode"/>
          <w:rFonts w:ascii="Times New Roman" w:eastAsiaTheme="majorEastAsia" w:hAnsi="Times New Roman"/>
          <w:b/>
          <w:sz w:val="24"/>
          <w:szCs w:val="24"/>
        </w:rPr>
        <w:t>Shutdown Ports</w:t>
      </w:r>
      <w:r w:rsidR="00416DE8" w:rsidRPr="00030E22">
        <w:rPr>
          <w:rStyle w:val="HTMLCode"/>
          <w:rFonts w:ascii="Times New Roman" w:eastAsiaTheme="majorEastAsia" w:hAnsi="Times New Roman"/>
          <w:sz w:val="24"/>
          <w:szCs w:val="24"/>
        </w:rPr>
        <w:t xml:space="preserve"> </w:t>
      </w:r>
      <w:r>
        <w:rPr>
          <w:szCs w:val="24"/>
        </w:rPr>
        <w:t xml:space="preserve">as shown in </w:t>
      </w:r>
      <w:r>
        <w:rPr>
          <w:szCs w:val="24"/>
        </w:rPr>
        <w:fldChar w:fldCharType="begin"/>
      </w:r>
      <w:r>
        <w:rPr>
          <w:szCs w:val="24"/>
        </w:rPr>
        <w:instrText xml:space="preserve"> REF _Ref461719188 \h </w:instrText>
      </w:r>
      <w:r>
        <w:rPr>
          <w:szCs w:val="24"/>
        </w:rPr>
      </w:r>
      <w:r>
        <w:rPr>
          <w:szCs w:val="24"/>
        </w:rPr>
        <w:fldChar w:fldCharType="separate"/>
      </w:r>
      <w:r w:rsidR="004A0946">
        <w:t xml:space="preserve">Figure </w:t>
      </w:r>
      <w:r w:rsidR="004A0946">
        <w:rPr>
          <w:noProof/>
        </w:rPr>
        <w:t>5</w:t>
      </w:r>
      <w:r>
        <w:rPr>
          <w:szCs w:val="24"/>
        </w:rPr>
        <w:fldChar w:fldCharType="end"/>
      </w:r>
      <w:r w:rsidR="00416DE8" w:rsidRPr="00DB6A8D">
        <w:rPr>
          <w:szCs w:val="24"/>
        </w:rPr>
        <w:t>.</w:t>
      </w:r>
    </w:p>
    <w:p w14:paraId="1BCE8BFE" w14:textId="07483FB9" w:rsidR="006D7824" w:rsidRDefault="0092498A" w:rsidP="002F36CA">
      <w:pPr>
        <w:pStyle w:val="NormalWeb"/>
        <w:ind w:left="810"/>
      </w:pPr>
      <w:r>
        <w:rPr>
          <w:noProof/>
        </w:rPr>
        <w:lastRenderedPageBreak/>
        <w:drawing>
          <wp:inline distT="0" distB="0" distL="0" distR="0" wp14:anchorId="79C1572C" wp14:editId="76F6BA3F">
            <wp:extent cx="5943600" cy="35064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06470"/>
                    </a:xfrm>
                    <a:prstGeom prst="rect">
                      <a:avLst/>
                    </a:prstGeom>
                  </pic:spPr>
                </pic:pic>
              </a:graphicData>
            </a:graphic>
          </wp:inline>
        </w:drawing>
      </w:r>
    </w:p>
    <w:p w14:paraId="5DDD455F" w14:textId="77777777" w:rsidR="00416DE8" w:rsidRDefault="006D7824" w:rsidP="002F36CA">
      <w:pPr>
        <w:pStyle w:val="Caption"/>
        <w:ind w:left="810"/>
      </w:pPr>
      <w:bookmarkStart w:id="90" w:name="_Ref461719188"/>
      <w:r>
        <w:t xml:space="preserve">Figure </w:t>
      </w:r>
      <w:r w:rsidR="001727AF">
        <w:fldChar w:fldCharType="begin"/>
      </w:r>
      <w:r w:rsidR="001727AF">
        <w:instrText xml:space="preserve"> SEQ Figure \* ARABIC </w:instrText>
      </w:r>
      <w:r w:rsidR="001727AF">
        <w:fldChar w:fldCharType="separate"/>
      </w:r>
      <w:r w:rsidR="002F16BD">
        <w:rPr>
          <w:noProof/>
        </w:rPr>
        <w:t>5</w:t>
      </w:r>
      <w:r w:rsidR="001727AF">
        <w:rPr>
          <w:noProof/>
        </w:rPr>
        <w:fldChar w:fldCharType="end"/>
      </w:r>
      <w:bookmarkEnd w:id="90"/>
      <w:r>
        <w:t>: Pilot Environment S</w:t>
      </w:r>
      <w:r w:rsidRPr="00382157">
        <w:t xml:space="preserve">erver </w:t>
      </w:r>
      <w:r>
        <w:t>C</w:t>
      </w:r>
      <w:r w:rsidRPr="00382157">
        <w:t>onfiguration</w:t>
      </w:r>
    </w:p>
    <w:p w14:paraId="7C3DE95C" w14:textId="77777777" w:rsidR="00EB6C21" w:rsidRPr="00EB6C21" w:rsidRDefault="00EB6C21" w:rsidP="00215545">
      <w:pPr>
        <w:pStyle w:val="BodyText"/>
      </w:pPr>
    </w:p>
    <w:p w14:paraId="03B62FCD" w14:textId="77777777" w:rsidR="00416DE8" w:rsidRDefault="00416DE8" w:rsidP="00D46EBF">
      <w:pPr>
        <w:pStyle w:val="ListParagraph"/>
        <w:numPr>
          <w:ilvl w:val="0"/>
          <w:numId w:val="19"/>
        </w:numPr>
        <w:spacing w:before="100" w:beforeAutospacing="1" w:after="100" w:afterAutospacing="1"/>
      </w:pPr>
      <w:r>
        <w:t xml:space="preserve">Rename </w:t>
      </w:r>
      <w:r w:rsidRPr="00D46EBF">
        <w:rPr>
          <w:b/>
        </w:rPr>
        <w:t>startup</w:t>
      </w:r>
      <w:r>
        <w:t xml:space="preserve"> and </w:t>
      </w:r>
      <w:r w:rsidRPr="00D46EBF">
        <w:rPr>
          <w:b/>
        </w:rPr>
        <w:t>shutdown</w:t>
      </w:r>
      <w:r>
        <w:t xml:space="preserve"> scripts</w:t>
      </w:r>
      <w:r w:rsidR="00DB6A8D">
        <w:t xml:space="preserve"> as shown in </w:t>
      </w:r>
      <w:r w:rsidR="00DB6A8D">
        <w:fldChar w:fldCharType="begin"/>
      </w:r>
      <w:r w:rsidR="00DB6A8D">
        <w:instrText xml:space="preserve"> REF _Ref461719533 \h </w:instrText>
      </w:r>
      <w:r w:rsidR="00DB6A8D">
        <w:fldChar w:fldCharType="separate"/>
      </w:r>
      <w:r w:rsidR="00DB6A8D" w:rsidRPr="00DB6A8D">
        <w:t xml:space="preserve">Figure </w:t>
      </w:r>
      <w:r w:rsidR="00DB6A8D" w:rsidRPr="00215545">
        <w:t>6</w:t>
      </w:r>
      <w:r w:rsidR="00DB6A8D">
        <w:fldChar w:fldCharType="end"/>
      </w:r>
      <w:r w:rsidR="00DB6A8D">
        <w:t>.</w:t>
      </w:r>
    </w:p>
    <w:p w14:paraId="67D07F5C" w14:textId="77777777" w:rsidR="002A62AD" w:rsidRDefault="002A62AD" w:rsidP="00D46EBF">
      <w:pPr>
        <w:pStyle w:val="ListParagraph"/>
        <w:spacing w:before="100" w:beforeAutospacing="1" w:after="100" w:afterAutospacing="1"/>
      </w:pPr>
    </w:p>
    <w:p w14:paraId="44B2E6A1" w14:textId="03566499" w:rsidR="00DB6A8D" w:rsidRDefault="00B27500" w:rsidP="00D46EBF">
      <w:pPr>
        <w:pStyle w:val="ListParagraph"/>
        <w:keepNext/>
        <w:spacing w:before="100" w:beforeAutospacing="1" w:after="100" w:afterAutospacing="1"/>
      </w:pPr>
      <w:r>
        <w:rPr>
          <w:noProof/>
        </w:rPr>
        <w:lastRenderedPageBreak/>
        <w:drawing>
          <wp:inline distT="0" distB="0" distL="0" distR="0" wp14:anchorId="245DFAE8" wp14:editId="72659611">
            <wp:extent cx="5943600" cy="35248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24885"/>
                    </a:xfrm>
                    <a:prstGeom prst="rect">
                      <a:avLst/>
                    </a:prstGeom>
                  </pic:spPr>
                </pic:pic>
              </a:graphicData>
            </a:graphic>
          </wp:inline>
        </w:drawing>
      </w:r>
    </w:p>
    <w:p w14:paraId="1E469225" w14:textId="77777777" w:rsidR="00DB6A8D" w:rsidRPr="00DB6A8D" w:rsidRDefault="00DB6A8D" w:rsidP="00215545">
      <w:pPr>
        <w:pStyle w:val="Caption"/>
      </w:pPr>
      <w:bookmarkStart w:id="91" w:name="_Ref461719533"/>
      <w:r w:rsidRPr="00DB6A8D">
        <w:t xml:space="preserve">Figure </w:t>
      </w:r>
      <w:r w:rsidRPr="006E7C5F">
        <w:fldChar w:fldCharType="begin"/>
      </w:r>
      <w:r w:rsidRPr="00DB6A8D">
        <w:instrText xml:space="preserve"> SEQ Figure \* ARABIC </w:instrText>
      </w:r>
      <w:r w:rsidRPr="006E7C5F">
        <w:fldChar w:fldCharType="separate"/>
      </w:r>
      <w:r w:rsidR="002F16BD">
        <w:rPr>
          <w:noProof/>
        </w:rPr>
        <w:t>6</w:t>
      </w:r>
      <w:r w:rsidRPr="006E7C5F">
        <w:fldChar w:fldCharType="end"/>
      </w:r>
      <w:bookmarkEnd w:id="91"/>
      <w:r w:rsidRPr="00DB6A8D">
        <w:t xml:space="preserve">: Pilot Environment </w:t>
      </w:r>
      <w:r>
        <w:t>S</w:t>
      </w:r>
      <w:r w:rsidRPr="00DB6A8D">
        <w:t>cripts</w:t>
      </w:r>
    </w:p>
    <w:p w14:paraId="0ACBD024" w14:textId="77777777" w:rsidR="00234AB8" w:rsidRDefault="00234AB8" w:rsidP="00234AB8">
      <w:pPr>
        <w:pStyle w:val="BodyText"/>
      </w:pPr>
    </w:p>
    <w:p w14:paraId="2A0BAEF1" w14:textId="0851D43F" w:rsidR="005B1797" w:rsidRDefault="005B1797" w:rsidP="005B1797">
      <w:pPr>
        <w:pStyle w:val="Heading4"/>
      </w:pPr>
      <w:bookmarkStart w:id="92" w:name="_UAT_Environment_Setup"/>
      <w:bookmarkEnd w:id="92"/>
      <w:r>
        <w:t>UAT Environment Setup</w:t>
      </w:r>
    </w:p>
    <w:p w14:paraId="611DA795" w14:textId="29445130" w:rsidR="00C3438E" w:rsidRPr="00C3438E" w:rsidRDefault="00C3438E" w:rsidP="00C3438E">
      <w:pPr>
        <w:pStyle w:val="BodyText"/>
      </w:pPr>
      <w:r>
        <w:t xml:space="preserve">All users will be able to access this environment using </w:t>
      </w:r>
      <w:hyperlink r:id="rId17" w:history="1">
        <w:r w:rsidR="001B62E2" w:rsidRPr="00264EBA">
          <w:rPr>
            <w:rStyle w:val="Hyperlink"/>
          </w:rPr>
          <w:t>http://bcds.vaftl.us:8080/bcds-web/</w:t>
        </w:r>
      </w:hyperlink>
      <w:r w:rsidR="001B62E2">
        <w:t xml:space="preserve"> </w:t>
      </w:r>
      <w:r>
        <w:t xml:space="preserve">url </w:t>
      </w:r>
    </w:p>
    <w:p w14:paraId="1D431C3C" w14:textId="0CD9671A" w:rsidR="005B1797" w:rsidRDefault="005B1797" w:rsidP="00C3438E">
      <w:pPr>
        <w:pStyle w:val="NormalWeb"/>
        <w:keepNext w:val="0"/>
        <w:numPr>
          <w:ilvl w:val="0"/>
          <w:numId w:val="39"/>
        </w:numPr>
        <w:spacing w:before="100" w:beforeAutospacing="1" w:after="100" w:afterAutospacing="1"/>
      </w:pPr>
      <w:r>
        <w:t xml:space="preserve">Create a </w:t>
      </w:r>
      <w:r w:rsidRPr="00D46EBF">
        <w:rPr>
          <w:i/>
        </w:rPr>
        <w:t>UAT Tomcat Instance</w:t>
      </w:r>
      <w:r>
        <w:t xml:space="preserve"> in the </w:t>
      </w:r>
      <w:r w:rsidRPr="00215545">
        <w:rPr>
          <w:rStyle w:val="HTMLCode"/>
          <w:rFonts w:ascii="Times New Roman" w:hAnsi="Times New Roman"/>
          <w:b/>
          <w:sz w:val="24"/>
          <w:szCs w:val="24"/>
        </w:rPr>
        <w:t>C:\Tomcat\tomcat_</w:t>
      </w:r>
      <w:r w:rsidR="009863EF">
        <w:rPr>
          <w:rStyle w:val="HTMLCode"/>
          <w:rFonts w:ascii="Times New Roman" w:hAnsi="Times New Roman"/>
          <w:b/>
          <w:sz w:val="24"/>
          <w:szCs w:val="24"/>
        </w:rPr>
        <w:t>uat</w:t>
      </w:r>
      <w:r w:rsidR="009863EF">
        <w:rPr>
          <w:rStyle w:val="HTMLCode"/>
        </w:rPr>
        <w:t xml:space="preserve"> </w:t>
      </w:r>
      <w:r>
        <w:t>folder</w:t>
      </w:r>
      <w:r w:rsidR="009863EF">
        <w:t xml:space="preserve"> as shown in </w:t>
      </w:r>
      <w:r w:rsidR="002F16BD">
        <w:fldChar w:fldCharType="begin"/>
      </w:r>
      <w:r w:rsidR="002F16BD">
        <w:instrText xml:space="preserve"> REF _Ref477416712 \h </w:instrText>
      </w:r>
      <w:r w:rsidR="002F16BD">
        <w:fldChar w:fldCharType="separate"/>
      </w:r>
      <w:r w:rsidR="002F16BD">
        <w:t xml:space="preserve">Figure </w:t>
      </w:r>
      <w:r w:rsidR="002F16BD">
        <w:rPr>
          <w:noProof/>
        </w:rPr>
        <w:t>7</w:t>
      </w:r>
      <w:r w:rsidR="002F16BD">
        <w:fldChar w:fldCharType="end"/>
      </w:r>
      <w:r>
        <w:t>.</w:t>
      </w:r>
    </w:p>
    <w:p w14:paraId="329EE49E" w14:textId="77777777" w:rsidR="005B1797" w:rsidRDefault="005B1797" w:rsidP="005B1797">
      <w:pPr>
        <w:pStyle w:val="NormalWeb"/>
        <w:keepNext w:val="0"/>
        <w:spacing w:before="100" w:beforeAutospacing="1" w:after="100" w:afterAutospacing="1"/>
        <w:ind w:left="720"/>
      </w:pPr>
    </w:p>
    <w:p w14:paraId="476FFBD7" w14:textId="77777777" w:rsidR="009863EF" w:rsidRDefault="007360B7" w:rsidP="001B1B78">
      <w:pPr>
        <w:pStyle w:val="NormalWeb"/>
        <w:ind w:left="720"/>
      </w:pPr>
      <w:r>
        <w:rPr>
          <w:noProof/>
        </w:rPr>
        <w:lastRenderedPageBreak/>
        <w:drawing>
          <wp:inline distT="0" distB="0" distL="0" distR="0" wp14:anchorId="7B9B76F2" wp14:editId="5FD4CD0D">
            <wp:extent cx="5943600" cy="33902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90265"/>
                    </a:xfrm>
                    <a:prstGeom prst="rect">
                      <a:avLst/>
                    </a:prstGeom>
                  </pic:spPr>
                </pic:pic>
              </a:graphicData>
            </a:graphic>
          </wp:inline>
        </w:drawing>
      </w:r>
    </w:p>
    <w:p w14:paraId="14B54B6E" w14:textId="6547D509" w:rsidR="005B1797" w:rsidRDefault="009863EF" w:rsidP="00D46EBF">
      <w:pPr>
        <w:pStyle w:val="Caption"/>
      </w:pPr>
      <w:bookmarkStart w:id="93" w:name="_Ref477416712"/>
      <w:r>
        <w:t xml:space="preserve">Figure </w:t>
      </w:r>
      <w:fldSimple w:instr=" SEQ Figure \* ARABIC ">
        <w:r w:rsidR="002F16BD">
          <w:rPr>
            <w:noProof/>
          </w:rPr>
          <w:t>7</w:t>
        </w:r>
      </w:fldSimple>
      <w:bookmarkEnd w:id="93"/>
      <w:r>
        <w:t xml:space="preserve">: </w:t>
      </w:r>
      <w:r w:rsidRPr="00D365D0">
        <w:t>UAT Environment Tomcat Folder</w:t>
      </w:r>
    </w:p>
    <w:p w14:paraId="5C0EF1D6" w14:textId="688A923B" w:rsidR="005B1797" w:rsidRDefault="005B1797" w:rsidP="00C3438E">
      <w:pPr>
        <w:pStyle w:val="NormalWeb"/>
        <w:keepNext w:val="0"/>
        <w:numPr>
          <w:ilvl w:val="0"/>
          <w:numId w:val="39"/>
        </w:numPr>
        <w:spacing w:before="100" w:beforeAutospacing="1" w:after="100" w:afterAutospacing="1"/>
        <w:rPr>
          <w:szCs w:val="24"/>
        </w:rPr>
      </w:pPr>
      <w:r w:rsidRPr="00DB6A8D">
        <w:rPr>
          <w:szCs w:val="24"/>
        </w:rPr>
        <w:t xml:space="preserve">Open the </w:t>
      </w:r>
      <w:r w:rsidR="007360B7">
        <w:rPr>
          <w:rStyle w:val="HTMLCode"/>
          <w:rFonts w:ascii="Times New Roman" w:eastAsiaTheme="majorEastAsia" w:hAnsi="Times New Roman"/>
          <w:b/>
          <w:sz w:val="24"/>
          <w:szCs w:val="24"/>
        </w:rPr>
        <w:t>tomcat_uat</w:t>
      </w:r>
      <w:r w:rsidRPr="00215545">
        <w:rPr>
          <w:rStyle w:val="HTMLCode"/>
          <w:rFonts w:ascii="Times New Roman" w:eastAsiaTheme="majorEastAsia" w:hAnsi="Times New Roman"/>
          <w:b/>
          <w:sz w:val="24"/>
          <w:szCs w:val="24"/>
        </w:rPr>
        <w:t>/conf/server.xml</w:t>
      </w:r>
      <w:r w:rsidRPr="00DB6A8D">
        <w:rPr>
          <w:szCs w:val="24"/>
        </w:rPr>
        <w:t xml:space="preserve"> file</w:t>
      </w:r>
      <w:r>
        <w:rPr>
          <w:szCs w:val="24"/>
        </w:rPr>
        <w:t xml:space="preserve"> and c</w:t>
      </w:r>
      <w:r w:rsidRPr="00DB6A8D">
        <w:rPr>
          <w:szCs w:val="24"/>
        </w:rPr>
        <w:t>hange</w:t>
      </w:r>
      <w:r>
        <w:rPr>
          <w:szCs w:val="24"/>
        </w:rPr>
        <w:t xml:space="preserve"> the </w:t>
      </w:r>
      <w:r w:rsidRPr="00215545">
        <w:rPr>
          <w:rStyle w:val="HTMLCode"/>
          <w:rFonts w:ascii="Times New Roman" w:eastAsiaTheme="majorEastAsia" w:hAnsi="Times New Roman"/>
          <w:b/>
          <w:sz w:val="24"/>
          <w:szCs w:val="24"/>
        </w:rPr>
        <w:t>HTTP</w:t>
      </w:r>
      <w:r w:rsidRPr="009304A3">
        <w:rPr>
          <w:rStyle w:val="HTMLCode"/>
          <w:rFonts w:ascii="Times New Roman" w:eastAsiaTheme="majorEastAsia" w:hAnsi="Times New Roman"/>
          <w:sz w:val="24"/>
          <w:szCs w:val="24"/>
        </w:rPr>
        <w:t>,</w:t>
      </w:r>
      <w:r w:rsidRPr="00215545">
        <w:rPr>
          <w:rStyle w:val="HTMLCode"/>
          <w:rFonts w:ascii="Times New Roman" w:eastAsiaTheme="majorEastAsia" w:hAnsi="Times New Roman"/>
          <w:b/>
          <w:sz w:val="24"/>
          <w:szCs w:val="24"/>
        </w:rPr>
        <w:t xml:space="preserve"> HTTPS</w:t>
      </w:r>
      <w:r w:rsidRPr="00030E22">
        <w:rPr>
          <w:rStyle w:val="HTMLCode"/>
          <w:rFonts w:ascii="Times New Roman" w:eastAsiaTheme="majorEastAsia" w:hAnsi="Times New Roman"/>
          <w:sz w:val="24"/>
          <w:szCs w:val="24"/>
        </w:rPr>
        <w:t>,</w:t>
      </w:r>
      <w:r w:rsidRPr="00215545">
        <w:rPr>
          <w:rStyle w:val="HTMLCode"/>
          <w:rFonts w:ascii="Times New Roman" w:eastAsiaTheme="majorEastAsia" w:hAnsi="Times New Roman"/>
          <w:b/>
          <w:sz w:val="24"/>
          <w:szCs w:val="24"/>
        </w:rPr>
        <w:t xml:space="preserve"> AJP</w:t>
      </w:r>
      <w:r w:rsidRPr="00030E22">
        <w:rPr>
          <w:rStyle w:val="HTMLCode"/>
          <w:rFonts w:ascii="Times New Roman" w:eastAsiaTheme="majorEastAsia" w:hAnsi="Times New Roman"/>
          <w:sz w:val="24"/>
          <w:szCs w:val="24"/>
        </w:rPr>
        <w:t xml:space="preserve">, </w:t>
      </w:r>
      <w:r w:rsidRPr="00DB6A8D">
        <w:rPr>
          <w:rStyle w:val="HTMLCode"/>
          <w:rFonts w:ascii="Times New Roman" w:eastAsiaTheme="majorEastAsia" w:hAnsi="Times New Roman"/>
          <w:sz w:val="24"/>
          <w:szCs w:val="24"/>
        </w:rPr>
        <w:t xml:space="preserve">and </w:t>
      </w:r>
      <w:r w:rsidRPr="00215545">
        <w:rPr>
          <w:rStyle w:val="HTMLCode"/>
          <w:rFonts w:ascii="Times New Roman" w:eastAsiaTheme="majorEastAsia" w:hAnsi="Times New Roman"/>
          <w:b/>
          <w:sz w:val="24"/>
          <w:szCs w:val="24"/>
        </w:rPr>
        <w:t>Shutdown Ports</w:t>
      </w:r>
      <w:r w:rsidRPr="00030E22">
        <w:rPr>
          <w:rStyle w:val="HTMLCode"/>
          <w:rFonts w:ascii="Times New Roman" w:eastAsiaTheme="majorEastAsia" w:hAnsi="Times New Roman"/>
          <w:sz w:val="24"/>
          <w:szCs w:val="24"/>
        </w:rPr>
        <w:t xml:space="preserve"> </w:t>
      </w:r>
      <w:r>
        <w:rPr>
          <w:szCs w:val="24"/>
        </w:rPr>
        <w:t>as shown in</w:t>
      </w:r>
      <w:r w:rsidR="002F16BD">
        <w:rPr>
          <w:szCs w:val="24"/>
        </w:rPr>
        <w:t xml:space="preserve"> </w:t>
      </w:r>
      <w:r w:rsidR="002F16BD">
        <w:rPr>
          <w:szCs w:val="24"/>
        </w:rPr>
        <w:fldChar w:fldCharType="begin"/>
      </w:r>
      <w:r w:rsidR="002F16BD">
        <w:rPr>
          <w:szCs w:val="24"/>
        </w:rPr>
        <w:instrText xml:space="preserve"> REF _Ref477416808 \h </w:instrText>
      </w:r>
      <w:r w:rsidR="002F16BD">
        <w:rPr>
          <w:szCs w:val="24"/>
        </w:rPr>
      </w:r>
      <w:r w:rsidR="002F16BD">
        <w:rPr>
          <w:szCs w:val="24"/>
        </w:rPr>
        <w:fldChar w:fldCharType="separate"/>
      </w:r>
      <w:r w:rsidR="002F16BD">
        <w:t xml:space="preserve">Figure </w:t>
      </w:r>
      <w:r w:rsidR="002F16BD">
        <w:rPr>
          <w:noProof/>
        </w:rPr>
        <w:t>8</w:t>
      </w:r>
      <w:r w:rsidR="002F16BD">
        <w:rPr>
          <w:szCs w:val="24"/>
        </w:rPr>
        <w:fldChar w:fldCharType="end"/>
      </w:r>
      <w:r>
        <w:rPr>
          <w:szCs w:val="24"/>
        </w:rPr>
        <w:t>.</w:t>
      </w:r>
    </w:p>
    <w:p w14:paraId="30F8588C" w14:textId="77777777" w:rsidR="009863EF" w:rsidRDefault="00B27500" w:rsidP="001B1B78">
      <w:pPr>
        <w:pStyle w:val="NormalWeb"/>
        <w:ind w:left="720"/>
      </w:pPr>
      <w:r>
        <w:rPr>
          <w:noProof/>
        </w:rPr>
        <w:drawing>
          <wp:inline distT="0" distB="0" distL="0" distR="0" wp14:anchorId="4497DB16" wp14:editId="785ED924">
            <wp:extent cx="5943600" cy="29464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46400"/>
                    </a:xfrm>
                    <a:prstGeom prst="rect">
                      <a:avLst/>
                    </a:prstGeom>
                  </pic:spPr>
                </pic:pic>
              </a:graphicData>
            </a:graphic>
          </wp:inline>
        </w:drawing>
      </w:r>
    </w:p>
    <w:p w14:paraId="44609102" w14:textId="6E729B01" w:rsidR="005B1797" w:rsidRDefault="009863EF" w:rsidP="00D46EBF">
      <w:pPr>
        <w:pStyle w:val="Caption"/>
      </w:pPr>
      <w:bookmarkStart w:id="94" w:name="_Ref477416808"/>
      <w:r>
        <w:t xml:space="preserve">Figure </w:t>
      </w:r>
      <w:fldSimple w:instr=" SEQ Figure \* ARABIC ">
        <w:r w:rsidR="002F16BD">
          <w:rPr>
            <w:noProof/>
          </w:rPr>
          <w:t>8</w:t>
        </w:r>
      </w:fldSimple>
      <w:bookmarkEnd w:id="94"/>
      <w:r>
        <w:t xml:space="preserve">: UAT </w:t>
      </w:r>
      <w:r w:rsidRPr="00920055">
        <w:t>Environment Server Configuration</w:t>
      </w:r>
    </w:p>
    <w:p w14:paraId="47A7D3A4" w14:textId="6C940D1D" w:rsidR="005B1797" w:rsidRDefault="005B1797" w:rsidP="002F36CA">
      <w:pPr>
        <w:pStyle w:val="Caption"/>
        <w:ind w:left="810"/>
      </w:pPr>
    </w:p>
    <w:p w14:paraId="0C6F1339" w14:textId="77777777" w:rsidR="005B1797" w:rsidRPr="008307BC" w:rsidRDefault="005B1797" w:rsidP="005B1797">
      <w:pPr>
        <w:pStyle w:val="BodyText"/>
      </w:pPr>
    </w:p>
    <w:p w14:paraId="1C41209D" w14:textId="41695358" w:rsidR="005B1797" w:rsidRDefault="005B1797" w:rsidP="00D46EBF">
      <w:pPr>
        <w:pStyle w:val="ListParagraph"/>
        <w:numPr>
          <w:ilvl w:val="0"/>
          <w:numId w:val="39"/>
        </w:numPr>
        <w:spacing w:before="100" w:beforeAutospacing="1" w:after="100" w:afterAutospacing="1"/>
      </w:pPr>
      <w:r>
        <w:t xml:space="preserve">Rename </w:t>
      </w:r>
      <w:r w:rsidRPr="00D46EBF">
        <w:rPr>
          <w:b/>
        </w:rPr>
        <w:t>startup</w:t>
      </w:r>
      <w:r>
        <w:t xml:space="preserve"> and </w:t>
      </w:r>
      <w:r w:rsidRPr="00D46EBF">
        <w:rPr>
          <w:b/>
        </w:rPr>
        <w:t>shutdown</w:t>
      </w:r>
      <w:r>
        <w:t xml:space="preserve"> scripts as shown in </w:t>
      </w:r>
      <w:r w:rsidR="002F16BD">
        <w:fldChar w:fldCharType="begin"/>
      </w:r>
      <w:r w:rsidR="002F16BD">
        <w:instrText xml:space="preserve"> REF _Ref477416808 \h </w:instrText>
      </w:r>
      <w:r w:rsidR="002F16BD">
        <w:fldChar w:fldCharType="separate"/>
      </w:r>
      <w:r w:rsidR="002F16BD">
        <w:t xml:space="preserve">Figure </w:t>
      </w:r>
      <w:r w:rsidR="002F16BD">
        <w:rPr>
          <w:noProof/>
        </w:rPr>
        <w:t>8</w:t>
      </w:r>
      <w:r w:rsidR="002F16BD">
        <w:fldChar w:fldCharType="end"/>
      </w:r>
      <w:r>
        <w:t>.</w:t>
      </w:r>
    </w:p>
    <w:p w14:paraId="098CF5A3" w14:textId="77777777" w:rsidR="005B1797" w:rsidRDefault="005B1797" w:rsidP="00D46EBF">
      <w:pPr>
        <w:pStyle w:val="ListParagraph"/>
        <w:spacing w:before="100" w:beforeAutospacing="1" w:after="100" w:afterAutospacing="1"/>
      </w:pPr>
    </w:p>
    <w:p w14:paraId="4DFCAE69" w14:textId="77777777" w:rsidR="009863EF" w:rsidRDefault="00B27500" w:rsidP="00D46EBF">
      <w:pPr>
        <w:pStyle w:val="ListParagraph"/>
        <w:keepNext/>
        <w:spacing w:before="100" w:beforeAutospacing="1" w:after="100" w:afterAutospacing="1"/>
      </w:pPr>
      <w:r>
        <w:rPr>
          <w:noProof/>
        </w:rPr>
        <w:drawing>
          <wp:inline distT="0" distB="0" distL="0" distR="0" wp14:anchorId="76621D56" wp14:editId="472DEF24">
            <wp:extent cx="5743449" cy="3352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7458" cy="3355141"/>
                    </a:xfrm>
                    <a:prstGeom prst="rect">
                      <a:avLst/>
                    </a:prstGeom>
                  </pic:spPr>
                </pic:pic>
              </a:graphicData>
            </a:graphic>
          </wp:inline>
        </w:drawing>
      </w:r>
    </w:p>
    <w:p w14:paraId="71BBD532" w14:textId="5539059A" w:rsidR="009863EF" w:rsidRDefault="009863EF" w:rsidP="001B1B78">
      <w:pPr>
        <w:pStyle w:val="Caption"/>
      </w:pPr>
      <w:r>
        <w:t xml:space="preserve">Figure </w:t>
      </w:r>
      <w:fldSimple w:instr=" SEQ Figure \* ARABIC ">
        <w:r w:rsidR="002F16BD">
          <w:rPr>
            <w:noProof/>
          </w:rPr>
          <w:t>9</w:t>
        </w:r>
      </w:fldSimple>
      <w:r>
        <w:t xml:space="preserve">: </w:t>
      </w:r>
      <w:r w:rsidRPr="000D1C9C">
        <w:t>UAT Environment Scripts</w:t>
      </w:r>
    </w:p>
    <w:p w14:paraId="7FB83671" w14:textId="525CD24D" w:rsidR="005B1797" w:rsidRDefault="005B1797" w:rsidP="00D46EBF">
      <w:pPr>
        <w:pStyle w:val="ListParagraph"/>
        <w:spacing w:before="100" w:beforeAutospacing="1" w:after="100" w:afterAutospacing="1"/>
      </w:pPr>
      <w:r>
        <w:t xml:space="preserve"> </w:t>
      </w:r>
    </w:p>
    <w:p w14:paraId="590D9126" w14:textId="7FB63E7A" w:rsidR="005B1797" w:rsidRDefault="005B1797" w:rsidP="005B1797">
      <w:pPr>
        <w:pStyle w:val="Caption"/>
      </w:pPr>
    </w:p>
    <w:p w14:paraId="788641A2" w14:textId="77777777" w:rsidR="005B1797" w:rsidRPr="00EB6C21" w:rsidRDefault="005B1797" w:rsidP="005B1797">
      <w:pPr>
        <w:pStyle w:val="BodyText"/>
      </w:pPr>
    </w:p>
    <w:p w14:paraId="7B15FFFD" w14:textId="77777777" w:rsidR="005B1797" w:rsidRPr="00AB3790" w:rsidRDefault="005B1797" w:rsidP="00234AB8">
      <w:pPr>
        <w:pStyle w:val="BodyText"/>
      </w:pPr>
    </w:p>
    <w:p w14:paraId="47FCAAE0" w14:textId="77777777" w:rsidR="005C5C08" w:rsidRPr="00AB3790" w:rsidRDefault="005C5C08" w:rsidP="005151AD">
      <w:pPr>
        <w:pStyle w:val="Heading1"/>
      </w:pPr>
      <w:bookmarkStart w:id="95" w:name="_Toc477333258"/>
      <w:r w:rsidRPr="00AB3790">
        <w:lastRenderedPageBreak/>
        <w:t xml:space="preserve">Installing and Updating the </w:t>
      </w:r>
      <w:r w:rsidR="000E531E">
        <w:t>BCDSS</w:t>
      </w:r>
      <w:r w:rsidRPr="00AB3790">
        <w:t xml:space="preserve"> Database</w:t>
      </w:r>
      <w:r w:rsidR="000E531E">
        <w:t>s</w:t>
      </w:r>
      <w:bookmarkEnd w:id="95"/>
    </w:p>
    <w:p w14:paraId="43343D40" w14:textId="77777777" w:rsidR="00234AB8" w:rsidRPr="00AB3790" w:rsidRDefault="00234AB8" w:rsidP="00314550">
      <w:pPr>
        <w:pStyle w:val="BodyText"/>
        <w:ind w:left="720"/>
      </w:pPr>
    </w:p>
    <w:p w14:paraId="461E8CFA" w14:textId="77777777" w:rsidR="005C5C08" w:rsidRPr="00AB3790" w:rsidRDefault="005C5C08" w:rsidP="004030B3">
      <w:pPr>
        <w:pStyle w:val="Heading2"/>
      </w:pPr>
      <w:bookmarkStart w:id="96" w:name="_Toc477333259"/>
      <w:r w:rsidRPr="00AB3790">
        <w:t>Script Co</w:t>
      </w:r>
      <w:r>
        <w:t>mponents</w:t>
      </w:r>
      <w:bookmarkEnd w:id="96"/>
    </w:p>
    <w:p w14:paraId="1D132CA9" w14:textId="71F0C04A" w:rsidR="001E3BF6" w:rsidRDefault="001E3BF6" w:rsidP="00C44975">
      <w:pPr>
        <w:pStyle w:val="BodyText"/>
      </w:pPr>
      <w:r>
        <w:t>The following database script should be executed against the BCD</w:t>
      </w:r>
      <w:r w:rsidR="003C447F">
        <w:t>S</w:t>
      </w:r>
      <w:r>
        <w:t>S database platform for creating all the database objects required to run the application:</w:t>
      </w:r>
    </w:p>
    <w:p w14:paraId="6A3DDAA8" w14:textId="7C347AC2" w:rsidR="00B82D79" w:rsidRDefault="00ED2F21" w:rsidP="00055C60">
      <w:pPr>
        <w:pStyle w:val="BodyText"/>
        <w:numPr>
          <w:ilvl w:val="0"/>
          <w:numId w:val="37"/>
        </w:numPr>
        <w:ind w:left="720"/>
      </w:pPr>
      <w:r w:rsidRPr="00ED2F21">
        <w:t>CreateBCDSSSchemaObject</w:t>
      </w:r>
      <w:r>
        <w:t>.sql</w:t>
      </w:r>
    </w:p>
    <w:p w14:paraId="6D079FD9" w14:textId="77777777" w:rsidR="001324A8" w:rsidRDefault="001324A8" w:rsidP="00215545">
      <w:pPr>
        <w:pStyle w:val="BodyText"/>
        <w:ind w:left="1440"/>
      </w:pPr>
    </w:p>
    <w:p w14:paraId="20C66977" w14:textId="77777777" w:rsidR="005C5C08" w:rsidRPr="00AB3790" w:rsidRDefault="005C5C08" w:rsidP="004030B3">
      <w:pPr>
        <w:pStyle w:val="Heading2"/>
      </w:pPr>
      <w:bookmarkStart w:id="97" w:name="_Prerequisites"/>
      <w:bookmarkStart w:id="98" w:name="_Toc477333260"/>
      <w:bookmarkEnd w:id="97"/>
      <w:r w:rsidRPr="00AB3790">
        <w:t>Prerequisites</w:t>
      </w:r>
      <w:bookmarkEnd w:id="98"/>
    </w:p>
    <w:p w14:paraId="76C8B4BF" w14:textId="102C3C56" w:rsidR="00B64CCB" w:rsidRPr="00EF268E" w:rsidRDefault="00B64CCB" w:rsidP="00215545">
      <w:pPr>
        <w:pStyle w:val="BodyText"/>
        <w:rPr>
          <w:shd w:val="clear" w:color="auto" w:fill="FFFFFF"/>
        </w:rPr>
      </w:pPr>
      <w:r w:rsidRPr="00EF268E">
        <w:rPr>
          <w:shd w:val="clear" w:color="auto" w:fill="FFFFFF"/>
        </w:rPr>
        <w:t>Oracle provides 32-bit (x86) and 64-bit (x64) versions of Oracle Database for Microsoft Windows. The 32-bit database version, which this installation guide describes, runs on the 32-bit version of Windows on either x86 or x64 hardware. Oracle provides limited certification for 32-bit Oracle Database Client on 64-bit Windows (x64). For additional information, visit My Oracle Support (formerly Oracle</w:t>
      </w:r>
      <w:r w:rsidRPr="00EF268E">
        <w:rPr>
          <w:i/>
          <w:iCs/>
          <w:shd w:val="clear" w:color="auto" w:fill="FFFFFF"/>
        </w:rPr>
        <w:t>MetaLink</w:t>
      </w:r>
      <w:r w:rsidRPr="00EF268E">
        <w:rPr>
          <w:shd w:val="clear" w:color="auto" w:fill="FFFFFF"/>
        </w:rPr>
        <w:t>) at:</w:t>
      </w:r>
      <w:r w:rsidR="001E3BF6" w:rsidRPr="00EF268E">
        <w:rPr>
          <w:shd w:val="clear" w:color="auto" w:fill="FFFFFF"/>
        </w:rPr>
        <w:t xml:space="preserve"> </w:t>
      </w:r>
      <w:hyperlink r:id="rId20" w:history="1">
        <w:r w:rsidR="001E3BF6" w:rsidRPr="00EF268E">
          <w:rPr>
            <w:rStyle w:val="Hyperlink"/>
            <w:rFonts w:eastAsia="Times New Roman" w:cs="Times New Roman"/>
            <w:szCs w:val="24"/>
            <w:shd w:val="clear" w:color="auto" w:fill="FFFFFF"/>
          </w:rPr>
          <w:t>https://support.oracle.com/</w:t>
        </w:r>
      </w:hyperlink>
    </w:p>
    <w:p w14:paraId="4E027B32" w14:textId="101F7E8C" w:rsidR="00DB6A8D" w:rsidRPr="00030E22" w:rsidRDefault="00DB6A8D" w:rsidP="00215545">
      <w:pPr>
        <w:pStyle w:val="Caption"/>
        <w:rPr>
          <w:rFonts w:cs="Times New Roman"/>
          <w:szCs w:val="24"/>
        </w:rPr>
      </w:pPr>
      <w:r w:rsidRPr="006E7C5F">
        <w:rPr>
          <w:rFonts w:cs="Times New Roman"/>
          <w:szCs w:val="24"/>
        </w:rPr>
        <w:t xml:space="preserve">Table </w:t>
      </w:r>
      <w:r w:rsidRPr="00030E22">
        <w:rPr>
          <w:rFonts w:cs="Times New Roman"/>
          <w:szCs w:val="24"/>
        </w:rPr>
        <w:fldChar w:fldCharType="begin"/>
      </w:r>
      <w:r w:rsidRPr="00030E22">
        <w:rPr>
          <w:rFonts w:cs="Times New Roman"/>
          <w:szCs w:val="24"/>
        </w:rPr>
        <w:instrText xml:space="preserve"> SEQ Table \* ARABIC </w:instrText>
      </w:r>
      <w:r w:rsidRPr="00030E22">
        <w:rPr>
          <w:rFonts w:cs="Times New Roman"/>
          <w:szCs w:val="24"/>
        </w:rPr>
        <w:fldChar w:fldCharType="separate"/>
      </w:r>
      <w:r w:rsidR="00CB603D">
        <w:rPr>
          <w:rFonts w:cs="Times New Roman"/>
          <w:noProof/>
          <w:szCs w:val="24"/>
        </w:rPr>
        <w:t>1</w:t>
      </w:r>
      <w:r w:rsidRPr="00030E22">
        <w:rPr>
          <w:rFonts w:cs="Times New Roman"/>
          <w:szCs w:val="24"/>
        </w:rPr>
        <w:fldChar w:fldCharType="end"/>
      </w:r>
      <w:r w:rsidRPr="00030E22">
        <w:rPr>
          <w:rFonts w:cs="Times New Roman"/>
          <w:noProof/>
          <w:szCs w:val="24"/>
        </w:rPr>
        <w:t>: Minimum Hardware Component Requirements for Windows 64-Bit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45" w:type="dxa"/>
          <w:left w:w="45" w:type="dxa"/>
          <w:bottom w:w="45" w:type="dxa"/>
          <w:right w:w="45" w:type="dxa"/>
        </w:tblCellMar>
        <w:tblLook w:val="04A0" w:firstRow="1" w:lastRow="0" w:firstColumn="1" w:lastColumn="0" w:noHBand="0" w:noVBand="1"/>
        <w:tblCaption w:val="Windows x64 Hardware Requirements"/>
        <w:tblDescription w:val="This table lists the RAM, swap, temporary disk space and disk space requirements for the installation."/>
      </w:tblPr>
      <w:tblGrid>
        <w:gridCol w:w="4675"/>
        <w:gridCol w:w="4675"/>
      </w:tblGrid>
      <w:tr w:rsidR="00DB6A8D" w:rsidRPr="00DB6A8D" w14:paraId="7F369D70" w14:textId="77777777" w:rsidTr="00215545">
        <w:trPr>
          <w:trHeight w:val="500"/>
          <w:tblHeader/>
        </w:trPr>
        <w:tc>
          <w:tcPr>
            <w:tcW w:w="2500" w:type="pct"/>
            <w:shd w:val="clear" w:color="auto" w:fill="D9D9D9" w:themeFill="background1" w:themeFillShade="D9"/>
            <w:hideMark/>
          </w:tcPr>
          <w:p w14:paraId="503D0727" w14:textId="77777777" w:rsidR="001E3BF6" w:rsidRPr="00215545" w:rsidRDefault="001E3BF6" w:rsidP="00215545">
            <w:pPr>
              <w:spacing w:before="0" w:after="0"/>
              <w:rPr>
                <w:rFonts w:eastAsia="Times New Roman" w:cs="Times New Roman"/>
                <w:b/>
                <w:bCs/>
                <w:szCs w:val="24"/>
              </w:rPr>
            </w:pPr>
            <w:r w:rsidRPr="00215545">
              <w:rPr>
                <w:rFonts w:eastAsia="Times New Roman" w:cs="Times New Roman"/>
                <w:b/>
                <w:bCs/>
                <w:szCs w:val="24"/>
              </w:rPr>
              <w:t>Requirement</w:t>
            </w:r>
          </w:p>
        </w:tc>
        <w:tc>
          <w:tcPr>
            <w:tcW w:w="2500" w:type="pct"/>
            <w:shd w:val="clear" w:color="auto" w:fill="D9D9D9" w:themeFill="background1" w:themeFillShade="D9"/>
            <w:hideMark/>
          </w:tcPr>
          <w:p w14:paraId="504842C7" w14:textId="77777777" w:rsidR="001E3BF6" w:rsidRPr="00215545" w:rsidRDefault="001E3BF6" w:rsidP="00215545">
            <w:pPr>
              <w:spacing w:before="0" w:after="0"/>
              <w:rPr>
                <w:rFonts w:eastAsia="Times New Roman" w:cs="Times New Roman"/>
                <w:b/>
                <w:bCs/>
                <w:szCs w:val="24"/>
              </w:rPr>
            </w:pPr>
            <w:r w:rsidRPr="00215545">
              <w:rPr>
                <w:rFonts w:eastAsia="Times New Roman" w:cs="Times New Roman"/>
                <w:b/>
                <w:bCs/>
                <w:szCs w:val="24"/>
              </w:rPr>
              <w:t>Value</w:t>
            </w:r>
          </w:p>
        </w:tc>
      </w:tr>
      <w:tr w:rsidR="001E3BF6" w:rsidRPr="00DB6A8D" w14:paraId="0B807290" w14:textId="77777777" w:rsidTr="00215545">
        <w:trPr>
          <w:trHeight w:val="324"/>
        </w:trPr>
        <w:tc>
          <w:tcPr>
            <w:tcW w:w="2500" w:type="pct"/>
            <w:shd w:val="clear" w:color="auto" w:fill="FFFFFF"/>
            <w:tcMar>
              <w:top w:w="120" w:type="dxa"/>
              <w:left w:w="90" w:type="dxa"/>
              <w:bottom w:w="120" w:type="dxa"/>
              <w:right w:w="90" w:type="dxa"/>
            </w:tcMar>
            <w:hideMark/>
          </w:tcPr>
          <w:p w14:paraId="6D42C706" w14:textId="77777777" w:rsidR="001E3BF6" w:rsidRPr="00215545" w:rsidRDefault="001E3BF6" w:rsidP="00215545">
            <w:pPr>
              <w:pStyle w:val="NormalWeb"/>
              <w:spacing w:before="0"/>
              <w:rPr>
                <w:rFonts w:eastAsiaTheme="minorHAnsi" w:cstheme="minorBidi"/>
                <w:szCs w:val="22"/>
                <w:shd w:val="clear" w:color="auto" w:fill="FFFFFF"/>
              </w:rPr>
            </w:pPr>
            <w:r w:rsidRPr="00215545">
              <w:rPr>
                <w:rFonts w:eastAsiaTheme="minorHAnsi" w:cstheme="minorBidi"/>
                <w:szCs w:val="22"/>
                <w:shd w:val="clear" w:color="auto" w:fill="FFFFFF"/>
              </w:rPr>
              <w:t>Physical memory (RAM)</w:t>
            </w:r>
          </w:p>
        </w:tc>
        <w:tc>
          <w:tcPr>
            <w:tcW w:w="2500" w:type="pct"/>
            <w:shd w:val="clear" w:color="auto" w:fill="FFFFFF"/>
            <w:tcMar>
              <w:top w:w="120" w:type="dxa"/>
              <w:left w:w="90" w:type="dxa"/>
              <w:bottom w:w="120" w:type="dxa"/>
              <w:right w:w="90" w:type="dxa"/>
            </w:tcMar>
            <w:hideMark/>
          </w:tcPr>
          <w:p w14:paraId="35DA1C67" w14:textId="77777777" w:rsidR="001E3BF6" w:rsidRPr="00215545" w:rsidRDefault="001E3BF6" w:rsidP="00215545">
            <w:pPr>
              <w:pStyle w:val="NormalWeb"/>
              <w:spacing w:before="0"/>
              <w:rPr>
                <w:color w:val="222222"/>
                <w:szCs w:val="24"/>
              </w:rPr>
            </w:pPr>
            <w:r w:rsidRPr="00215545">
              <w:rPr>
                <w:color w:val="222222"/>
                <w:szCs w:val="24"/>
              </w:rPr>
              <w:t>1 GB minimum</w:t>
            </w:r>
          </w:p>
        </w:tc>
      </w:tr>
      <w:tr w:rsidR="001E3BF6" w:rsidRPr="00DB6A8D" w14:paraId="31F5CE97" w14:textId="77777777" w:rsidTr="00215545">
        <w:trPr>
          <w:trHeight w:val="324"/>
        </w:trPr>
        <w:tc>
          <w:tcPr>
            <w:tcW w:w="2500" w:type="pct"/>
            <w:shd w:val="clear" w:color="auto" w:fill="F9F9F9"/>
            <w:tcMar>
              <w:top w:w="120" w:type="dxa"/>
              <w:left w:w="90" w:type="dxa"/>
              <w:bottom w:w="120" w:type="dxa"/>
              <w:right w:w="90" w:type="dxa"/>
            </w:tcMar>
            <w:hideMark/>
          </w:tcPr>
          <w:p w14:paraId="59B7BB4E" w14:textId="77777777" w:rsidR="001E3BF6" w:rsidRPr="00215545" w:rsidRDefault="001E3BF6" w:rsidP="00215545">
            <w:pPr>
              <w:pStyle w:val="NormalWeb"/>
              <w:spacing w:before="0"/>
              <w:rPr>
                <w:rFonts w:eastAsiaTheme="minorHAnsi" w:cstheme="minorBidi"/>
                <w:szCs w:val="22"/>
                <w:shd w:val="clear" w:color="auto" w:fill="FFFFFF"/>
              </w:rPr>
            </w:pPr>
            <w:r w:rsidRPr="00215545">
              <w:rPr>
                <w:rFonts w:eastAsiaTheme="minorHAnsi" w:cstheme="minorBidi"/>
                <w:szCs w:val="22"/>
                <w:shd w:val="clear" w:color="auto" w:fill="FFFFFF"/>
              </w:rPr>
              <w:t>Virtual memory</w:t>
            </w:r>
          </w:p>
        </w:tc>
        <w:tc>
          <w:tcPr>
            <w:tcW w:w="2500" w:type="pct"/>
            <w:shd w:val="clear" w:color="auto" w:fill="F9F9F9"/>
            <w:tcMar>
              <w:top w:w="120" w:type="dxa"/>
              <w:left w:w="90" w:type="dxa"/>
              <w:bottom w:w="120" w:type="dxa"/>
              <w:right w:w="90" w:type="dxa"/>
            </w:tcMar>
            <w:hideMark/>
          </w:tcPr>
          <w:p w14:paraId="789973A1" w14:textId="77777777" w:rsidR="001E3BF6" w:rsidRPr="00215545" w:rsidRDefault="001E3BF6" w:rsidP="00215545">
            <w:pPr>
              <w:pStyle w:val="NormalWeb"/>
              <w:spacing w:before="0"/>
              <w:rPr>
                <w:color w:val="222222"/>
                <w:szCs w:val="24"/>
              </w:rPr>
            </w:pPr>
            <w:r w:rsidRPr="00215545">
              <w:rPr>
                <w:color w:val="222222"/>
                <w:szCs w:val="24"/>
              </w:rPr>
              <w:t>Double the amount of RAM</w:t>
            </w:r>
          </w:p>
        </w:tc>
      </w:tr>
      <w:tr w:rsidR="001E3BF6" w:rsidRPr="00DB6A8D" w14:paraId="1474D897" w14:textId="77777777" w:rsidTr="00215545">
        <w:trPr>
          <w:trHeight w:val="649"/>
        </w:trPr>
        <w:tc>
          <w:tcPr>
            <w:tcW w:w="2500" w:type="pct"/>
            <w:shd w:val="clear" w:color="auto" w:fill="FFFFFF"/>
            <w:tcMar>
              <w:top w:w="120" w:type="dxa"/>
              <w:left w:w="90" w:type="dxa"/>
              <w:bottom w:w="120" w:type="dxa"/>
              <w:right w:w="90" w:type="dxa"/>
            </w:tcMar>
            <w:hideMark/>
          </w:tcPr>
          <w:p w14:paraId="3E034E4C" w14:textId="77777777" w:rsidR="001E3BF6" w:rsidRPr="00215545" w:rsidRDefault="001E3BF6" w:rsidP="00215545">
            <w:pPr>
              <w:pStyle w:val="NormalWeb"/>
              <w:spacing w:before="0"/>
              <w:rPr>
                <w:rFonts w:eastAsiaTheme="minorHAnsi" w:cstheme="minorBidi"/>
                <w:szCs w:val="22"/>
                <w:shd w:val="clear" w:color="auto" w:fill="FFFFFF"/>
              </w:rPr>
            </w:pPr>
            <w:r w:rsidRPr="00215545">
              <w:rPr>
                <w:rFonts w:eastAsiaTheme="minorHAnsi" w:cstheme="minorBidi"/>
                <w:szCs w:val="22"/>
                <w:shd w:val="clear" w:color="auto" w:fill="FFFFFF"/>
              </w:rPr>
              <w:t>Disk space</w:t>
            </w:r>
          </w:p>
        </w:tc>
        <w:tc>
          <w:tcPr>
            <w:tcW w:w="2500" w:type="pct"/>
            <w:shd w:val="clear" w:color="auto" w:fill="FFFFFF"/>
            <w:tcMar>
              <w:top w:w="120" w:type="dxa"/>
              <w:left w:w="90" w:type="dxa"/>
              <w:bottom w:w="120" w:type="dxa"/>
              <w:right w:w="90" w:type="dxa"/>
            </w:tcMar>
            <w:hideMark/>
          </w:tcPr>
          <w:p w14:paraId="1FDF927A" w14:textId="77777777" w:rsidR="001E3BF6" w:rsidRPr="00215545" w:rsidRDefault="001E3BF6" w:rsidP="00215545">
            <w:pPr>
              <w:pStyle w:val="NormalWeb"/>
              <w:spacing w:before="0"/>
              <w:rPr>
                <w:color w:val="222222"/>
                <w:szCs w:val="24"/>
              </w:rPr>
            </w:pPr>
            <w:r w:rsidRPr="00215545">
              <w:rPr>
                <w:color w:val="222222"/>
                <w:szCs w:val="24"/>
              </w:rPr>
              <w:t>Total: 5.22 GB</w:t>
            </w:r>
          </w:p>
          <w:p w14:paraId="5F031621" w14:textId="5EBCFD78" w:rsidR="001E3BF6" w:rsidRPr="00215545" w:rsidRDefault="001E3BF6" w:rsidP="00215545">
            <w:pPr>
              <w:pStyle w:val="NormalWeb"/>
              <w:spacing w:before="0"/>
              <w:rPr>
                <w:color w:val="222222"/>
                <w:szCs w:val="24"/>
              </w:rPr>
            </w:pPr>
            <w:r w:rsidRPr="00215545">
              <w:rPr>
                <w:color w:val="222222"/>
                <w:szCs w:val="24"/>
              </w:rPr>
              <w:t>See</w:t>
            </w:r>
            <w:r w:rsidRPr="00215545">
              <w:rPr>
                <w:rStyle w:val="apple-converted-space"/>
                <w:rFonts w:eastAsiaTheme="majorEastAsia" w:hint="eastAsia"/>
                <w:color w:val="222222"/>
                <w:szCs w:val="24"/>
              </w:rPr>
              <w:t> </w:t>
            </w:r>
            <w:hyperlink r:id="rId21" w:anchor="CHDHHGBB" w:history="1">
              <w:r w:rsidR="00561170" w:rsidRPr="00C44975">
                <w:rPr>
                  <w:rStyle w:val="Hyperlink"/>
                  <w:szCs w:val="24"/>
                </w:rPr>
                <w:t>Table 2-3</w:t>
              </w:r>
            </w:hyperlink>
            <w:r w:rsidRPr="00215545">
              <w:rPr>
                <w:rStyle w:val="apple-converted-space"/>
                <w:rFonts w:eastAsiaTheme="majorEastAsia" w:hint="eastAsia"/>
                <w:color w:val="222222"/>
                <w:szCs w:val="24"/>
              </w:rPr>
              <w:t> </w:t>
            </w:r>
            <w:r w:rsidRPr="00215545">
              <w:rPr>
                <w:color w:val="222222"/>
                <w:szCs w:val="24"/>
              </w:rPr>
              <w:t>for details.</w:t>
            </w:r>
          </w:p>
        </w:tc>
      </w:tr>
      <w:tr w:rsidR="001E3BF6" w:rsidRPr="00DB6A8D" w14:paraId="4D9884AF" w14:textId="77777777" w:rsidTr="00215545">
        <w:trPr>
          <w:trHeight w:val="324"/>
        </w:trPr>
        <w:tc>
          <w:tcPr>
            <w:tcW w:w="2500" w:type="pct"/>
            <w:shd w:val="clear" w:color="auto" w:fill="F9F9F9"/>
            <w:tcMar>
              <w:top w:w="120" w:type="dxa"/>
              <w:left w:w="90" w:type="dxa"/>
              <w:bottom w:w="120" w:type="dxa"/>
              <w:right w:w="90" w:type="dxa"/>
            </w:tcMar>
            <w:hideMark/>
          </w:tcPr>
          <w:p w14:paraId="61A5E235" w14:textId="77777777" w:rsidR="001E3BF6" w:rsidRPr="00215545" w:rsidRDefault="001E3BF6" w:rsidP="00215545">
            <w:pPr>
              <w:pStyle w:val="NormalWeb"/>
              <w:spacing w:before="0"/>
              <w:rPr>
                <w:rFonts w:eastAsiaTheme="minorHAnsi" w:cstheme="minorBidi"/>
                <w:szCs w:val="22"/>
                <w:shd w:val="clear" w:color="auto" w:fill="FFFFFF"/>
              </w:rPr>
            </w:pPr>
            <w:r w:rsidRPr="00215545">
              <w:rPr>
                <w:rFonts w:eastAsiaTheme="minorHAnsi" w:cstheme="minorBidi"/>
                <w:szCs w:val="22"/>
                <w:shd w:val="clear" w:color="auto" w:fill="FFFFFF"/>
              </w:rPr>
              <w:t>Processor</w:t>
            </w:r>
          </w:p>
        </w:tc>
        <w:tc>
          <w:tcPr>
            <w:tcW w:w="2500" w:type="pct"/>
            <w:shd w:val="clear" w:color="auto" w:fill="F9F9F9"/>
            <w:tcMar>
              <w:top w:w="120" w:type="dxa"/>
              <w:left w:w="90" w:type="dxa"/>
              <w:bottom w:w="120" w:type="dxa"/>
              <w:right w:w="90" w:type="dxa"/>
            </w:tcMar>
            <w:hideMark/>
          </w:tcPr>
          <w:p w14:paraId="33E404CA" w14:textId="22B3E61F" w:rsidR="001E3BF6" w:rsidRPr="00215545" w:rsidRDefault="001E3BF6">
            <w:pPr>
              <w:pStyle w:val="NormalWeb"/>
              <w:spacing w:before="0"/>
              <w:rPr>
                <w:color w:val="222222"/>
                <w:szCs w:val="24"/>
              </w:rPr>
            </w:pPr>
            <w:r w:rsidRPr="00215545">
              <w:rPr>
                <w:color w:val="222222"/>
                <w:szCs w:val="24"/>
              </w:rPr>
              <w:t xml:space="preserve">AMD64 or Intel Extended </w:t>
            </w:r>
            <w:r w:rsidR="00055C60">
              <w:rPr>
                <w:color w:val="222222"/>
                <w:szCs w:val="24"/>
              </w:rPr>
              <w:t>M</w:t>
            </w:r>
            <w:r w:rsidR="00055C60" w:rsidRPr="00215545">
              <w:rPr>
                <w:color w:val="222222"/>
                <w:szCs w:val="24"/>
              </w:rPr>
              <w:t xml:space="preserve">emory </w:t>
            </w:r>
            <w:r w:rsidRPr="00215545">
              <w:rPr>
                <w:color w:val="222222"/>
                <w:szCs w:val="24"/>
              </w:rPr>
              <w:t>(EM64T)</w:t>
            </w:r>
          </w:p>
        </w:tc>
      </w:tr>
      <w:tr w:rsidR="001E3BF6" w:rsidRPr="00DB6A8D" w14:paraId="1152DC74" w14:textId="77777777" w:rsidTr="00215545">
        <w:trPr>
          <w:trHeight w:val="338"/>
        </w:trPr>
        <w:tc>
          <w:tcPr>
            <w:tcW w:w="2500" w:type="pct"/>
            <w:shd w:val="clear" w:color="auto" w:fill="FFFFFF"/>
            <w:tcMar>
              <w:top w:w="120" w:type="dxa"/>
              <w:left w:w="90" w:type="dxa"/>
              <w:bottom w:w="120" w:type="dxa"/>
              <w:right w:w="90" w:type="dxa"/>
            </w:tcMar>
            <w:hideMark/>
          </w:tcPr>
          <w:p w14:paraId="6F271C77" w14:textId="77777777" w:rsidR="001E3BF6" w:rsidRPr="00215545" w:rsidRDefault="001E3BF6" w:rsidP="00215545">
            <w:pPr>
              <w:pStyle w:val="NormalWeb"/>
              <w:spacing w:before="0"/>
              <w:rPr>
                <w:rFonts w:eastAsiaTheme="minorHAnsi" w:cstheme="minorBidi"/>
                <w:szCs w:val="22"/>
                <w:shd w:val="clear" w:color="auto" w:fill="FFFFFF"/>
              </w:rPr>
            </w:pPr>
            <w:r w:rsidRPr="00215545">
              <w:rPr>
                <w:rFonts w:eastAsiaTheme="minorHAnsi" w:cstheme="minorBidi"/>
                <w:szCs w:val="22"/>
                <w:shd w:val="clear" w:color="auto" w:fill="FFFFFF"/>
              </w:rPr>
              <w:t>Video adapter</w:t>
            </w:r>
          </w:p>
        </w:tc>
        <w:tc>
          <w:tcPr>
            <w:tcW w:w="2500" w:type="pct"/>
            <w:shd w:val="clear" w:color="auto" w:fill="FFFFFF"/>
            <w:tcMar>
              <w:top w:w="120" w:type="dxa"/>
              <w:left w:w="90" w:type="dxa"/>
              <w:bottom w:w="120" w:type="dxa"/>
              <w:right w:w="90" w:type="dxa"/>
            </w:tcMar>
            <w:hideMark/>
          </w:tcPr>
          <w:p w14:paraId="4A7BFAD7" w14:textId="77777777" w:rsidR="001E3BF6" w:rsidRPr="00215545" w:rsidRDefault="001E3BF6" w:rsidP="00215545">
            <w:pPr>
              <w:pStyle w:val="NormalWeb"/>
              <w:spacing w:before="0"/>
              <w:rPr>
                <w:color w:val="222222"/>
                <w:szCs w:val="24"/>
              </w:rPr>
            </w:pPr>
            <w:r w:rsidRPr="00215545">
              <w:rPr>
                <w:color w:val="222222"/>
                <w:szCs w:val="24"/>
              </w:rPr>
              <w:t>256 colors</w:t>
            </w:r>
          </w:p>
        </w:tc>
      </w:tr>
    </w:tbl>
    <w:p w14:paraId="32E01985" w14:textId="77777777" w:rsidR="001E3BF6" w:rsidRPr="00B64CCB" w:rsidRDefault="001E3BF6" w:rsidP="00314550">
      <w:pPr>
        <w:spacing w:before="0" w:after="0"/>
        <w:ind w:left="720"/>
        <w:rPr>
          <w:rFonts w:eastAsia="Times New Roman" w:cs="Times New Roman"/>
          <w:szCs w:val="24"/>
        </w:rPr>
      </w:pPr>
    </w:p>
    <w:p w14:paraId="2F22A45F" w14:textId="77777777" w:rsidR="005C5C08" w:rsidRPr="00AB3790" w:rsidRDefault="005C5C08" w:rsidP="004030B3">
      <w:pPr>
        <w:pStyle w:val="Heading2"/>
      </w:pPr>
      <w:bookmarkStart w:id="99" w:name="_Toc477333261"/>
      <w:r w:rsidRPr="00AB3790">
        <w:t>Database Installation Procedure</w:t>
      </w:r>
      <w:bookmarkEnd w:id="99"/>
    </w:p>
    <w:p w14:paraId="5F089166" w14:textId="6EAE0310" w:rsidR="00F064FC" w:rsidRPr="00215545" w:rsidRDefault="00921193" w:rsidP="00215545">
      <w:pPr>
        <w:pStyle w:val="ListParagraph"/>
        <w:numPr>
          <w:ilvl w:val="1"/>
          <w:numId w:val="18"/>
        </w:numPr>
        <w:spacing w:before="0" w:after="0"/>
        <w:rPr>
          <w:rFonts w:eastAsia="Times New Roman" w:cs="Times New Roman"/>
          <w:color w:val="000000"/>
          <w:szCs w:val="24"/>
          <w:shd w:val="clear" w:color="auto" w:fill="FFFFFF"/>
        </w:rPr>
      </w:pPr>
      <w:r w:rsidRPr="00215545">
        <w:rPr>
          <w:rFonts w:eastAsia="Times New Roman" w:cs="Times New Roman"/>
          <w:color w:val="000000"/>
          <w:szCs w:val="24"/>
          <w:shd w:val="clear" w:color="auto" w:fill="FFFFFF"/>
        </w:rPr>
        <w:t xml:space="preserve">Download the software from </w:t>
      </w:r>
      <w:r w:rsidRPr="00215545">
        <w:rPr>
          <w:rFonts w:eastAsia="Times New Roman" w:cs="Times New Roman"/>
          <w:b/>
          <w:color w:val="000000"/>
          <w:szCs w:val="24"/>
          <w:shd w:val="clear" w:color="auto" w:fill="FFFFFF"/>
        </w:rPr>
        <w:t>edelivery.</w:t>
      </w:r>
      <w:r w:rsidR="00EB6C21" w:rsidRPr="00215545">
        <w:rPr>
          <w:rFonts w:eastAsia="Times New Roman" w:cs="Times New Roman"/>
          <w:b/>
          <w:color w:val="000000"/>
          <w:szCs w:val="24"/>
          <w:shd w:val="clear" w:color="auto" w:fill="FFFFFF"/>
        </w:rPr>
        <w:t>ora</w:t>
      </w:r>
      <w:r w:rsidR="00EB6C21">
        <w:rPr>
          <w:rFonts w:eastAsia="Times New Roman" w:cs="Times New Roman"/>
          <w:b/>
          <w:color w:val="000000"/>
          <w:szCs w:val="24"/>
          <w:shd w:val="clear" w:color="auto" w:fill="FFFFFF"/>
        </w:rPr>
        <w:t>cl</w:t>
      </w:r>
      <w:r w:rsidR="00EB6C21" w:rsidRPr="00215545">
        <w:rPr>
          <w:rFonts w:eastAsia="Times New Roman" w:cs="Times New Roman"/>
          <w:b/>
          <w:color w:val="000000"/>
          <w:szCs w:val="24"/>
          <w:shd w:val="clear" w:color="auto" w:fill="FFFFFF"/>
        </w:rPr>
        <w:t>e</w:t>
      </w:r>
      <w:r w:rsidRPr="00215545">
        <w:rPr>
          <w:rFonts w:eastAsia="Times New Roman" w:cs="Times New Roman"/>
          <w:b/>
          <w:color w:val="000000"/>
          <w:szCs w:val="24"/>
          <w:shd w:val="clear" w:color="auto" w:fill="FFFFFF"/>
        </w:rPr>
        <w:t>.com</w:t>
      </w:r>
      <w:r w:rsidRPr="00215545">
        <w:rPr>
          <w:rFonts w:eastAsia="Times New Roman" w:cs="Times New Roman"/>
          <w:color w:val="000000"/>
          <w:szCs w:val="24"/>
          <w:shd w:val="clear" w:color="auto" w:fill="FFFFFF"/>
        </w:rPr>
        <w:t xml:space="preserve"> and </w:t>
      </w:r>
      <w:r w:rsidR="004030B3">
        <w:rPr>
          <w:rFonts w:eastAsia="Times New Roman" w:cs="Times New Roman"/>
          <w:color w:val="000000"/>
          <w:szCs w:val="24"/>
          <w:shd w:val="clear" w:color="auto" w:fill="FFFFFF"/>
        </w:rPr>
        <w:t>save</w:t>
      </w:r>
      <w:r w:rsidR="00F064FC" w:rsidRPr="00215545">
        <w:rPr>
          <w:rFonts w:eastAsia="Times New Roman" w:cs="Times New Roman"/>
          <w:color w:val="000000"/>
          <w:szCs w:val="24"/>
          <w:shd w:val="clear" w:color="auto" w:fill="FFFFFF"/>
        </w:rPr>
        <w:t xml:space="preserve"> </w:t>
      </w:r>
      <w:r w:rsidR="0051261F" w:rsidRPr="00215545">
        <w:rPr>
          <w:rFonts w:eastAsia="Times New Roman" w:cs="Times New Roman"/>
          <w:color w:val="000000"/>
          <w:szCs w:val="24"/>
          <w:shd w:val="clear" w:color="auto" w:fill="FFFFFF"/>
        </w:rPr>
        <w:t>the</w:t>
      </w:r>
      <w:r w:rsidR="0051261F">
        <w:rPr>
          <w:rFonts w:eastAsia="Times New Roman" w:cs="Times New Roman"/>
          <w:color w:val="000000"/>
          <w:szCs w:val="24"/>
          <w:shd w:val="clear" w:color="auto" w:fill="FFFFFF"/>
        </w:rPr>
        <w:t xml:space="preserve"> file</w:t>
      </w:r>
      <w:r w:rsidR="0051261F" w:rsidRPr="00215545">
        <w:rPr>
          <w:rFonts w:eastAsia="Times New Roman" w:cs="Times New Roman"/>
          <w:color w:val="000000"/>
          <w:szCs w:val="24"/>
          <w:shd w:val="clear" w:color="auto" w:fill="FFFFFF"/>
        </w:rPr>
        <w:t xml:space="preserve"> </w:t>
      </w:r>
      <w:r w:rsidRPr="00215545">
        <w:rPr>
          <w:rFonts w:eastAsia="Times New Roman" w:cs="Times New Roman"/>
          <w:color w:val="000000"/>
          <w:szCs w:val="24"/>
          <w:shd w:val="clear" w:color="auto" w:fill="FFFFFF"/>
        </w:rPr>
        <w:t>in a folder.</w:t>
      </w:r>
    </w:p>
    <w:p w14:paraId="66BEDB6E" w14:textId="6A8FEBAE" w:rsidR="00F064FC" w:rsidRPr="00215545" w:rsidRDefault="00921193" w:rsidP="00215545">
      <w:pPr>
        <w:pStyle w:val="ListParagraph"/>
        <w:numPr>
          <w:ilvl w:val="1"/>
          <w:numId w:val="18"/>
        </w:numPr>
        <w:spacing w:before="0" w:after="0"/>
        <w:rPr>
          <w:rFonts w:eastAsia="Times New Roman" w:cs="Times New Roman"/>
          <w:color w:val="000000"/>
          <w:szCs w:val="24"/>
          <w:shd w:val="clear" w:color="auto" w:fill="FFFFFF"/>
        </w:rPr>
      </w:pPr>
      <w:r w:rsidRPr="00215545">
        <w:rPr>
          <w:rFonts w:eastAsia="Times New Roman" w:cs="Times New Roman"/>
          <w:color w:val="000000"/>
          <w:szCs w:val="24"/>
          <w:shd w:val="clear" w:color="auto" w:fill="FFFFFF"/>
        </w:rPr>
        <w:t xml:space="preserve">Extract </w:t>
      </w:r>
      <w:r w:rsidR="00055C60">
        <w:rPr>
          <w:rFonts w:eastAsia="Times New Roman" w:cs="Times New Roman"/>
          <w:color w:val="000000"/>
          <w:szCs w:val="24"/>
          <w:shd w:val="clear" w:color="auto" w:fill="FFFFFF"/>
        </w:rPr>
        <w:t>files from the downloaded archive</w:t>
      </w:r>
      <w:r w:rsidR="00055C60" w:rsidRPr="00215545">
        <w:rPr>
          <w:rFonts w:eastAsia="Times New Roman" w:cs="Times New Roman"/>
          <w:color w:val="000000"/>
          <w:szCs w:val="24"/>
          <w:shd w:val="clear" w:color="auto" w:fill="FFFFFF"/>
        </w:rPr>
        <w:t xml:space="preserve"> </w:t>
      </w:r>
      <w:r w:rsidRPr="00215545">
        <w:rPr>
          <w:rFonts w:eastAsia="Times New Roman" w:cs="Times New Roman"/>
          <w:color w:val="000000"/>
          <w:szCs w:val="24"/>
          <w:shd w:val="clear" w:color="auto" w:fill="FFFFFF"/>
        </w:rPr>
        <w:t xml:space="preserve">and </w:t>
      </w:r>
      <w:r w:rsidR="004030B3">
        <w:rPr>
          <w:rFonts w:eastAsia="Times New Roman" w:cs="Times New Roman"/>
          <w:color w:val="000000"/>
          <w:szCs w:val="24"/>
          <w:shd w:val="clear" w:color="auto" w:fill="FFFFFF"/>
        </w:rPr>
        <w:t>double-</w:t>
      </w:r>
      <w:r w:rsidRPr="00215545">
        <w:rPr>
          <w:rFonts w:eastAsia="Times New Roman" w:cs="Times New Roman"/>
          <w:color w:val="000000"/>
          <w:szCs w:val="24"/>
          <w:shd w:val="clear" w:color="auto" w:fill="FFFFFF"/>
        </w:rPr>
        <w:t>click the setup</w:t>
      </w:r>
      <w:r w:rsidR="005A0A04">
        <w:rPr>
          <w:rFonts w:eastAsia="Times New Roman" w:cs="Times New Roman"/>
          <w:color w:val="000000"/>
          <w:szCs w:val="24"/>
          <w:shd w:val="clear" w:color="auto" w:fill="FFFFFF"/>
        </w:rPr>
        <w:t>.exe</w:t>
      </w:r>
      <w:r w:rsidRPr="00215545">
        <w:rPr>
          <w:rFonts w:eastAsia="Times New Roman" w:cs="Times New Roman"/>
          <w:color w:val="000000"/>
          <w:szCs w:val="24"/>
          <w:shd w:val="clear" w:color="auto" w:fill="FFFFFF"/>
        </w:rPr>
        <w:t xml:space="preserve"> file. </w:t>
      </w:r>
      <w:r w:rsidR="00F064FC" w:rsidRPr="00215545">
        <w:rPr>
          <w:rFonts w:eastAsia="Times New Roman" w:cs="Times New Roman"/>
          <w:color w:val="000000"/>
          <w:szCs w:val="24"/>
          <w:shd w:val="clear" w:color="auto" w:fill="FFFFFF"/>
        </w:rPr>
        <w:t>There is n</w:t>
      </w:r>
      <w:r w:rsidRPr="00215545">
        <w:rPr>
          <w:rFonts w:eastAsia="Times New Roman" w:cs="Times New Roman"/>
          <w:color w:val="000000"/>
          <w:szCs w:val="24"/>
          <w:shd w:val="clear" w:color="auto" w:fill="FFFFFF"/>
        </w:rPr>
        <w:t>o need to supply any email address</w:t>
      </w:r>
      <w:r w:rsidR="00F064FC">
        <w:rPr>
          <w:rFonts w:eastAsia="Times New Roman" w:cs="Times New Roman"/>
          <w:color w:val="000000"/>
          <w:szCs w:val="24"/>
          <w:shd w:val="clear" w:color="auto" w:fill="FFFFFF"/>
        </w:rPr>
        <w:t>.</w:t>
      </w:r>
    </w:p>
    <w:p w14:paraId="42F501F2" w14:textId="3E53F4AF" w:rsidR="00921193" w:rsidRPr="00215545" w:rsidRDefault="00F064FC" w:rsidP="00215545">
      <w:pPr>
        <w:pStyle w:val="ListParagraph"/>
        <w:numPr>
          <w:ilvl w:val="1"/>
          <w:numId w:val="18"/>
        </w:numPr>
        <w:spacing w:before="0" w:after="0"/>
        <w:rPr>
          <w:rFonts w:eastAsia="Times New Roman" w:cs="Times New Roman"/>
          <w:color w:val="000000"/>
          <w:szCs w:val="24"/>
          <w:shd w:val="clear" w:color="auto" w:fill="FFFFFF"/>
        </w:rPr>
      </w:pPr>
      <w:r>
        <w:rPr>
          <w:rFonts w:eastAsia="Times New Roman" w:cs="Times New Roman"/>
          <w:color w:val="000000"/>
          <w:szCs w:val="24"/>
          <w:shd w:val="clear" w:color="auto" w:fill="FFFFFF"/>
        </w:rPr>
        <w:t>C</w:t>
      </w:r>
      <w:r w:rsidR="00921193" w:rsidRPr="00215545">
        <w:rPr>
          <w:rFonts w:eastAsia="Times New Roman" w:cs="Times New Roman"/>
          <w:color w:val="000000"/>
          <w:szCs w:val="24"/>
          <w:shd w:val="clear" w:color="auto" w:fill="FFFFFF"/>
        </w:rPr>
        <w:t xml:space="preserve">lick </w:t>
      </w:r>
      <w:r w:rsidRPr="00215545">
        <w:rPr>
          <w:rFonts w:eastAsia="Times New Roman" w:cs="Times New Roman"/>
          <w:b/>
          <w:color w:val="000000"/>
          <w:szCs w:val="24"/>
          <w:shd w:val="clear" w:color="auto" w:fill="FFFFFF"/>
        </w:rPr>
        <w:t>N</w:t>
      </w:r>
      <w:r w:rsidR="00921193" w:rsidRPr="00215545">
        <w:rPr>
          <w:rFonts w:eastAsia="Times New Roman" w:cs="Times New Roman"/>
          <w:b/>
          <w:color w:val="000000"/>
          <w:szCs w:val="24"/>
          <w:shd w:val="clear" w:color="auto" w:fill="FFFFFF"/>
        </w:rPr>
        <w:t>ext</w:t>
      </w:r>
      <w:r w:rsidR="00921193" w:rsidRPr="00215545">
        <w:rPr>
          <w:rFonts w:eastAsia="Times New Roman" w:cs="Times New Roman"/>
          <w:color w:val="000000"/>
          <w:szCs w:val="24"/>
          <w:shd w:val="clear" w:color="auto" w:fill="FFFFFF"/>
        </w:rPr>
        <w:t>.</w:t>
      </w:r>
    </w:p>
    <w:p w14:paraId="4C588BD6" w14:textId="77777777" w:rsidR="00921193" w:rsidRDefault="00921193" w:rsidP="00921193">
      <w:pPr>
        <w:spacing w:before="0" w:after="0"/>
        <w:ind w:firstLine="720"/>
        <w:rPr>
          <w:rFonts w:ascii="Arial" w:eastAsia="Times New Roman" w:hAnsi="Arial" w:cs="Arial"/>
          <w:color w:val="000000"/>
          <w:sz w:val="21"/>
          <w:szCs w:val="21"/>
          <w:shd w:val="clear" w:color="auto" w:fill="FFFFFF"/>
        </w:rPr>
      </w:pPr>
    </w:p>
    <w:p w14:paraId="7100516E" w14:textId="77777777" w:rsidR="009863EF" w:rsidRDefault="00921193" w:rsidP="00D46EBF">
      <w:pPr>
        <w:keepNext/>
        <w:spacing w:before="0" w:after="0"/>
        <w:ind w:left="1080" w:firstLine="720"/>
        <w:jc w:val="center"/>
      </w:pPr>
      <w:r>
        <w:rPr>
          <w:rFonts w:eastAsia="Times New Roman" w:cs="Times New Roman"/>
          <w:noProof/>
          <w:szCs w:val="24"/>
        </w:rPr>
        <w:lastRenderedPageBreak/>
        <w:drawing>
          <wp:inline distT="0" distB="0" distL="0" distR="0" wp14:anchorId="3F498711" wp14:editId="764B2847">
            <wp:extent cx="5261811" cy="39441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5-24 at 3.36.34 PM.png"/>
                    <pic:cNvPicPr/>
                  </pic:nvPicPr>
                  <pic:blipFill>
                    <a:blip r:embed="rId22">
                      <a:extLst>
                        <a:ext uri="{28A0092B-C50C-407E-A947-70E740481C1C}">
                          <a14:useLocalDpi xmlns:a14="http://schemas.microsoft.com/office/drawing/2010/main" val="0"/>
                        </a:ext>
                      </a:extLst>
                    </a:blip>
                    <a:stretch>
                      <a:fillRect/>
                    </a:stretch>
                  </pic:blipFill>
                  <pic:spPr>
                    <a:xfrm>
                      <a:off x="0" y="0"/>
                      <a:ext cx="5265912" cy="3947184"/>
                    </a:xfrm>
                    <a:prstGeom prst="rect">
                      <a:avLst/>
                    </a:prstGeom>
                  </pic:spPr>
                </pic:pic>
              </a:graphicData>
            </a:graphic>
          </wp:inline>
        </w:drawing>
      </w:r>
    </w:p>
    <w:p w14:paraId="7BF9724C" w14:textId="54C80E18" w:rsidR="00DB6A8D" w:rsidRDefault="009863EF" w:rsidP="00D46EBF">
      <w:pPr>
        <w:pStyle w:val="Caption"/>
        <w:ind w:left="1080"/>
      </w:pPr>
      <w:r>
        <w:t xml:space="preserve">Figure </w:t>
      </w:r>
      <w:fldSimple w:instr=" SEQ Figure \* ARABIC ">
        <w:r w:rsidR="002F16BD">
          <w:rPr>
            <w:noProof/>
          </w:rPr>
          <w:t>10</w:t>
        </w:r>
      </w:fldSimple>
      <w:r>
        <w:t xml:space="preserve">: </w:t>
      </w:r>
      <w:r w:rsidRPr="001A01D5">
        <w:t>Oracle Installer Step 1</w:t>
      </w:r>
    </w:p>
    <w:p w14:paraId="2BA2BA7B" w14:textId="1DCB27DC" w:rsidR="00921193" w:rsidRDefault="00921193" w:rsidP="00215545">
      <w:pPr>
        <w:pStyle w:val="Caption"/>
        <w:rPr>
          <w:rFonts w:cs="Times New Roman"/>
          <w:szCs w:val="24"/>
        </w:rPr>
      </w:pPr>
    </w:p>
    <w:p w14:paraId="1CD8D7AE" w14:textId="77777777" w:rsidR="00921193" w:rsidRDefault="00921193" w:rsidP="00921193">
      <w:pPr>
        <w:spacing w:before="0" w:after="0"/>
        <w:ind w:firstLine="720"/>
        <w:rPr>
          <w:rFonts w:eastAsia="Times New Roman" w:cs="Times New Roman"/>
          <w:szCs w:val="24"/>
        </w:rPr>
      </w:pPr>
    </w:p>
    <w:p w14:paraId="45D6DD44" w14:textId="35DEA296" w:rsidR="00921193" w:rsidRPr="005443A9" w:rsidRDefault="00921193" w:rsidP="00215545">
      <w:pPr>
        <w:pStyle w:val="ListParagraph"/>
        <w:numPr>
          <w:ilvl w:val="1"/>
          <w:numId w:val="18"/>
        </w:numPr>
        <w:rPr>
          <w:rFonts w:cs="Times New Roman"/>
          <w:szCs w:val="24"/>
        </w:rPr>
      </w:pPr>
      <w:r w:rsidRPr="005443A9">
        <w:rPr>
          <w:shd w:val="clear" w:color="auto" w:fill="FFFFFF"/>
        </w:rPr>
        <w:t xml:space="preserve">Click </w:t>
      </w:r>
      <w:r w:rsidRPr="00215545">
        <w:rPr>
          <w:b/>
          <w:shd w:val="clear" w:color="auto" w:fill="FFFFFF"/>
        </w:rPr>
        <w:t>Yes</w:t>
      </w:r>
      <w:r w:rsidR="00030E22" w:rsidRPr="00215545">
        <w:rPr>
          <w:shd w:val="clear" w:color="auto" w:fill="FFFFFF"/>
        </w:rPr>
        <w:t>.</w:t>
      </w:r>
    </w:p>
    <w:p w14:paraId="5EF3563D" w14:textId="77777777" w:rsidR="00921193" w:rsidRPr="009975C8" w:rsidRDefault="00921193" w:rsidP="00921193">
      <w:pPr>
        <w:spacing w:before="0" w:after="0"/>
        <w:ind w:firstLine="720"/>
        <w:rPr>
          <w:rFonts w:eastAsia="Times New Roman" w:cs="Times New Roman"/>
          <w:szCs w:val="24"/>
        </w:rPr>
      </w:pPr>
    </w:p>
    <w:p w14:paraId="5C9AF3CA" w14:textId="77777777" w:rsidR="002F16BD" w:rsidRDefault="00921193">
      <w:pPr>
        <w:pStyle w:val="BodyText"/>
        <w:keepNext/>
        <w:ind w:left="1440"/>
        <w:jc w:val="center"/>
      </w:pPr>
      <w:r>
        <w:rPr>
          <w:noProof/>
        </w:rPr>
        <w:drawing>
          <wp:inline distT="0" distB="0" distL="0" distR="0" wp14:anchorId="67D9BE88" wp14:editId="744D872A">
            <wp:extent cx="4884821" cy="175508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05-24 at 3.38.26 PM.png"/>
                    <pic:cNvPicPr/>
                  </pic:nvPicPr>
                  <pic:blipFill>
                    <a:blip r:embed="rId23">
                      <a:extLst>
                        <a:ext uri="{28A0092B-C50C-407E-A947-70E740481C1C}">
                          <a14:useLocalDpi xmlns:a14="http://schemas.microsoft.com/office/drawing/2010/main" val="0"/>
                        </a:ext>
                      </a:extLst>
                    </a:blip>
                    <a:stretch>
                      <a:fillRect/>
                    </a:stretch>
                  </pic:blipFill>
                  <pic:spPr>
                    <a:xfrm>
                      <a:off x="0" y="0"/>
                      <a:ext cx="4890300" cy="1757055"/>
                    </a:xfrm>
                    <a:prstGeom prst="rect">
                      <a:avLst/>
                    </a:prstGeom>
                  </pic:spPr>
                </pic:pic>
              </a:graphicData>
            </a:graphic>
          </wp:inline>
        </w:drawing>
      </w:r>
    </w:p>
    <w:p w14:paraId="6ECCD78A" w14:textId="5271A0A2" w:rsidR="009863EF" w:rsidRDefault="002F16BD" w:rsidP="00D46EBF">
      <w:pPr>
        <w:pStyle w:val="Caption"/>
      </w:pPr>
      <w:r>
        <w:t xml:space="preserve">Figure </w:t>
      </w:r>
      <w:fldSimple w:instr=" SEQ Figure \* ARABIC ">
        <w:r>
          <w:rPr>
            <w:noProof/>
          </w:rPr>
          <w:t>11</w:t>
        </w:r>
      </w:fldSimple>
      <w:r>
        <w:t xml:space="preserve">: </w:t>
      </w:r>
      <w:r w:rsidRPr="0039290C">
        <w:t>Username/Email Address Not Specified</w:t>
      </w:r>
    </w:p>
    <w:p w14:paraId="49D60AC1" w14:textId="77777777" w:rsidR="00EB6C21" w:rsidRPr="00EB6C21" w:rsidRDefault="00EB6C21" w:rsidP="00215545">
      <w:pPr>
        <w:pStyle w:val="BodyText"/>
      </w:pPr>
    </w:p>
    <w:p w14:paraId="37D5C952" w14:textId="2DDA9DCE" w:rsidR="00921193" w:rsidRPr="005443A9" w:rsidRDefault="00921193" w:rsidP="00215545">
      <w:pPr>
        <w:pStyle w:val="ListParagraph"/>
        <w:numPr>
          <w:ilvl w:val="1"/>
          <w:numId w:val="18"/>
        </w:numPr>
        <w:rPr>
          <w:rFonts w:cs="Times New Roman"/>
          <w:szCs w:val="24"/>
        </w:rPr>
      </w:pPr>
      <w:r w:rsidRPr="005443A9">
        <w:rPr>
          <w:shd w:val="clear" w:color="auto" w:fill="FFFFFF"/>
        </w:rPr>
        <w:t xml:space="preserve">Select </w:t>
      </w:r>
      <w:r w:rsidR="00055C60" w:rsidRPr="00C44975">
        <w:rPr>
          <w:b/>
          <w:shd w:val="clear" w:color="auto" w:fill="FFFFFF"/>
        </w:rPr>
        <w:t>S</w:t>
      </w:r>
      <w:r w:rsidRPr="00C44975">
        <w:rPr>
          <w:b/>
          <w:shd w:val="clear" w:color="auto" w:fill="FFFFFF"/>
        </w:rPr>
        <w:t xml:space="preserve">kip </w:t>
      </w:r>
      <w:r w:rsidR="00055C60" w:rsidRPr="00C44975">
        <w:rPr>
          <w:b/>
          <w:shd w:val="clear" w:color="auto" w:fill="FFFFFF"/>
        </w:rPr>
        <w:t>S</w:t>
      </w:r>
      <w:r w:rsidRPr="00C44975">
        <w:rPr>
          <w:b/>
          <w:shd w:val="clear" w:color="auto" w:fill="FFFFFF"/>
        </w:rPr>
        <w:t xml:space="preserve">oftware </w:t>
      </w:r>
      <w:r w:rsidR="00055C60" w:rsidRPr="00C44975">
        <w:rPr>
          <w:b/>
          <w:shd w:val="clear" w:color="auto" w:fill="FFFFFF"/>
        </w:rPr>
        <w:t>U</w:t>
      </w:r>
      <w:r w:rsidRPr="00C44975">
        <w:rPr>
          <w:b/>
          <w:shd w:val="clear" w:color="auto" w:fill="FFFFFF"/>
        </w:rPr>
        <w:t>pdates</w:t>
      </w:r>
      <w:r w:rsidRPr="005443A9">
        <w:rPr>
          <w:shd w:val="clear" w:color="auto" w:fill="FFFFFF"/>
        </w:rPr>
        <w:t xml:space="preserve"> and </w:t>
      </w:r>
      <w:r w:rsidR="00055C60">
        <w:rPr>
          <w:shd w:val="clear" w:color="auto" w:fill="FFFFFF"/>
        </w:rPr>
        <w:t xml:space="preserve">then </w:t>
      </w:r>
      <w:r w:rsidRPr="005443A9">
        <w:rPr>
          <w:shd w:val="clear" w:color="auto" w:fill="FFFFFF"/>
        </w:rPr>
        <w:t xml:space="preserve">click </w:t>
      </w:r>
      <w:r w:rsidR="00055C60" w:rsidRPr="00C44975">
        <w:rPr>
          <w:b/>
          <w:shd w:val="clear" w:color="auto" w:fill="FFFFFF"/>
        </w:rPr>
        <w:t>N</w:t>
      </w:r>
      <w:r w:rsidRPr="00C44975">
        <w:rPr>
          <w:b/>
          <w:shd w:val="clear" w:color="auto" w:fill="FFFFFF"/>
        </w:rPr>
        <w:t>ext</w:t>
      </w:r>
      <w:r w:rsidRPr="005443A9">
        <w:rPr>
          <w:shd w:val="clear" w:color="auto" w:fill="FFFFFF"/>
        </w:rPr>
        <w:t>.</w:t>
      </w:r>
    </w:p>
    <w:p w14:paraId="348658C0" w14:textId="77777777" w:rsidR="002F16BD" w:rsidRDefault="00921193">
      <w:pPr>
        <w:pStyle w:val="BodyText"/>
        <w:keepNext/>
        <w:ind w:left="1440"/>
        <w:jc w:val="center"/>
      </w:pPr>
      <w:r>
        <w:rPr>
          <w:noProof/>
        </w:rPr>
        <w:lastRenderedPageBreak/>
        <w:drawing>
          <wp:inline distT="0" distB="0" distL="0" distR="0" wp14:anchorId="77489B75" wp14:editId="2C42B7F6">
            <wp:extent cx="5430253" cy="4068629"/>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05-24 at 3.39.26 PM.png"/>
                    <pic:cNvPicPr/>
                  </pic:nvPicPr>
                  <pic:blipFill>
                    <a:blip r:embed="rId24">
                      <a:extLst>
                        <a:ext uri="{28A0092B-C50C-407E-A947-70E740481C1C}">
                          <a14:useLocalDpi xmlns:a14="http://schemas.microsoft.com/office/drawing/2010/main" val="0"/>
                        </a:ext>
                      </a:extLst>
                    </a:blip>
                    <a:stretch>
                      <a:fillRect/>
                    </a:stretch>
                  </pic:blipFill>
                  <pic:spPr>
                    <a:xfrm>
                      <a:off x="0" y="0"/>
                      <a:ext cx="5432802" cy="4070539"/>
                    </a:xfrm>
                    <a:prstGeom prst="rect">
                      <a:avLst/>
                    </a:prstGeom>
                  </pic:spPr>
                </pic:pic>
              </a:graphicData>
            </a:graphic>
          </wp:inline>
        </w:drawing>
      </w:r>
    </w:p>
    <w:p w14:paraId="51623E0A" w14:textId="73985354" w:rsidR="00084D40" w:rsidRDefault="002F16BD" w:rsidP="00D46EBF">
      <w:pPr>
        <w:pStyle w:val="Caption"/>
      </w:pPr>
      <w:r>
        <w:t xml:space="preserve">Figure </w:t>
      </w:r>
      <w:fldSimple w:instr=" SEQ Figure \* ARABIC ">
        <w:r>
          <w:rPr>
            <w:noProof/>
          </w:rPr>
          <w:t>12</w:t>
        </w:r>
      </w:fldSimple>
      <w:r>
        <w:t xml:space="preserve">: </w:t>
      </w:r>
      <w:r w:rsidRPr="00D801BF">
        <w:t>Oracle Installer Step 2</w:t>
      </w:r>
    </w:p>
    <w:p w14:paraId="41AA68A9" w14:textId="77777777" w:rsidR="00921193" w:rsidRDefault="00921193" w:rsidP="00921193">
      <w:pPr>
        <w:pStyle w:val="BodyText"/>
        <w:ind w:left="720"/>
      </w:pPr>
    </w:p>
    <w:p w14:paraId="417E0412" w14:textId="7CD985AF" w:rsidR="00921193" w:rsidRPr="00215545" w:rsidRDefault="00921193" w:rsidP="00215545">
      <w:pPr>
        <w:pStyle w:val="ListParagraph"/>
        <w:numPr>
          <w:ilvl w:val="1"/>
          <w:numId w:val="18"/>
        </w:numPr>
      </w:pPr>
      <w:r w:rsidRPr="00215545">
        <w:t xml:space="preserve">Keep the default settings </w:t>
      </w:r>
      <w:r w:rsidR="00084D40">
        <w:t xml:space="preserve">as shown in </w:t>
      </w:r>
      <w:r w:rsidR="008B044B">
        <w:t>13</w:t>
      </w:r>
      <w:r w:rsidRPr="00215545">
        <w:t xml:space="preserve"> and click </w:t>
      </w:r>
      <w:r w:rsidRPr="00215545">
        <w:rPr>
          <w:b/>
        </w:rPr>
        <w:t>Next</w:t>
      </w:r>
      <w:r w:rsidR="00084D40">
        <w:rPr>
          <w:b/>
        </w:rPr>
        <w:t>.</w:t>
      </w:r>
    </w:p>
    <w:p w14:paraId="15E06355" w14:textId="77777777" w:rsidR="002F16BD" w:rsidRDefault="00921193">
      <w:pPr>
        <w:keepNext/>
        <w:spacing w:before="0" w:after="0"/>
        <w:ind w:firstLine="720"/>
      </w:pPr>
      <w:r>
        <w:rPr>
          <w:rFonts w:eastAsia="Times New Roman" w:cs="Times New Roman"/>
          <w:noProof/>
          <w:szCs w:val="24"/>
        </w:rPr>
        <w:lastRenderedPageBreak/>
        <w:drawing>
          <wp:inline distT="0" distB="0" distL="0" distR="0" wp14:anchorId="62EBE300" wp14:editId="0E7071E3">
            <wp:extent cx="5943600" cy="44532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6-05-24 at 3.40.35 P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3255"/>
                    </a:xfrm>
                    <a:prstGeom prst="rect">
                      <a:avLst/>
                    </a:prstGeom>
                  </pic:spPr>
                </pic:pic>
              </a:graphicData>
            </a:graphic>
          </wp:inline>
        </w:drawing>
      </w:r>
    </w:p>
    <w:p w14:paraId="2E014B56" w14:textId="3AA47E49" w:rsidR="00084D40" w:rsidRDefault="002F16BD" w:rsidP="00D46EBF">
      <w:pPr>
        <w:pStyle w:val="Caption"/>
      </w:pPr>
      <w:r>
        <w:t xml:space="preserve">Figure </w:t>
      </w:r>
      <w:fldSimple w:instr=" SEQ Figure \* ARABIC ">
        <w:r>
          <w:rPr>
            <w:noProof/>
          </w:rPr>
          <w:t>13</w:t>
        </w:r>
      </w:fldSimple>
      <w:r>
        <w:t xml:space="preserve">: </w:t>
      </w:r>
      <w:r w:rsidRPr="007E047A">
        <w:t>Oracle Installer Step 3</w:t>
      </w:r>
    </w:p>
    <w:p w14:paraId="4BBB3BBE" w14:textId="77777777" w:rsidR="00921193" w:rsidRDefault="00921193" w:rsidP="00921193">
      <w:pPr>
        <w:spacing w:before="0" w:after="0"/>
        <w:ind w:firstLine="720"/>
        <w:rPr>
          <w:rFonts w:eastAsia="Times New Roman" w:cs="Times New Roman"/>
          <w:szCs w:val="24"/>
        </w:rPr>
      </w:pPr>
    </w:p>
    <w:p w14:paraId="529970B1" w14:textId="66130B1D" w:rsidR="00921193" w:rsidRPr="00EF268E" w:rsidRDefault="00084D40" w:rsidP="00215545">
      <w:pPr>
        <w:pStyle w:val="ListParagraph"/>
        <w:numPr>
          <w:ilvl w:val="1"/>
          <w:numId w:val="18"/>
        </w:numPr>
        <w:rPr>
          <w:rFonts w:cs="Times New Roman"/>
          <w:szCs w:val="24"/>
          <w:shd w:val="clear" w:color="auto" w:fill="FFFFFF"/>
        </w:rPr>
      </w:pPr>
      <w:r>
        <w:rPr>
          <w:rFonts w:cs="Times New Roman"/>
          <w:szCs w:val="24"/>
          <w:shd w:val="clear" w:color="auto" w:fill="FFFFFF"/>
        </w:rPr>
        <w:t xml:space="preserve">Select an option based </w:t>
      </w:r>
      <w:r w:rsidR="00921193" w:rsidRPr="00EF268E">
        <w:rPr>
          <w:rFonts w:cs="Times New Roman"/>
          <w:szCs w:val="24"/>
          <w:shd w:val="clear" w:color="auto" w:fill="FFFFFF"/>
        </w:rPr>
        <w:t>on your requirement</w:t>
      </w:r>
      <w:r>
        <w:rPr>
          <w:rFonts w:cs="Times New Roman"/>
          <w:szCs w:val="24"/>
          <w:shd w:val="clear" w:color="auto" w:fill="FFFFFF"/>
        </w:rPr>
        <w:t xml:space="preserve"> as shown in </w:t>
      </w:r>
      <w:r w:rsidR="00B95189">
        <w:rPr>
          <w:rFonts w:cs="Times New Roman"/>
          <w:szCs w:val="24"/>
          <w:shd w:val="clear" w:color="auto" w:fill="FFFFFF"/>
        </w:rPr>
        <w:fldChar w:fldCharType="begin"/>
      </w:r>
      <w:r w:rsidR="00B95189">
        <w:rPr>
          <w:rFonts w:cs="Times New Roman"/>
          <w:szCs w:val="24"/>
          <w:shd w:val="clear" w:color="auto" w:fill="FFFFFF"/>
        </w:rPr>
        <w:instrText xml:space="preserve"> REF _Ref461783617 \h </w:instrText>
      </w:r>
      <w:r w:rsidR="00B95189">
        <w:rPr>
          <w:rFonts w:cs="Times New Roman"/>
          <w:szCs w:val="24"/>
          <w:shd w:val="clear" w:color="auto" w:fill="FFFFFF"/>
        </w:rPr>
      </w:r>
      <w:r w:rsidR="00B95189">
        <w:rPr>
          <w:rFonts w:cs="Times New Roman"/>
          <w:szCs w:val="24"/>
          <w:shd w:val="clear" w:color="auto" w:fill="FFFFFF"/>
        </w:rPr>
        <w:fldChar w:fldCharType="separate"/>
      </w:r>
      <w:r w:rsidR="00B95189">
        <w:t xml:space="preserve">Figure </w:t>
      </w:r>
      <w:r w:rsidR="008B044B">
        <w:rPr>
          <w:noProof/>
        </w:rPr>
        <w:t>14</w:t>
      </w:r>
      <w:r w:rsidR="00B95189">
        <w:rPr>
          <w:rFonts w:cs="Times New Roman"/>
          <w:szCs w:val="24"/>
          <w:shd w:val="clear" w:color="auto" w:fill="FFFFFF"/>
        </w:rPr>
        <w:fldChar w:fldCharType="end"/>
      </w:r>
      <w:r w:rsidR="00921193" w:rsidRPr="00EF268E">
        <w:rPr>
          <w:rFonts w:cs="Times New Roman"/>
          <w:szCs w:val="24"/>
          <w:shd w:val="clear" w:color="auto" w:fill="FFFFFF"/>
        </w:rPr>
        <w:t xml:space="preserve">. </w:t>
      </w:r>
      <w:r w:rsidR="00921193" w:rsidRPr="00215545">
        <w:rPr>
          <w:rFonts w:cs="Times New Roman"/>
          <w:b/>
          <w:szCs w:val="24"/>
          <w:shd w:val="clear" w:color="auto" w:fill="FFFFFF"/>
        </w:rPr>
        <w:t xml:space="preserve">Desktop </w:t>
      </w:r>
      <w:r w:rsidR="00B95189">
        <w:rPr>
          <w:rFonts w:cs="Times New Roman"/>
          <w:b/>
          <w:szCs w:val="24"/>
          <w:shd w:val="clear" w:color="auto" w:fill="FFFFFF"/>
        </w:rPr>
        <w:t>C</w:t>
      </w:r>
      <w:r w:rsidR="00921193" w:rsidRPr="00215545">
        <w:rPr>
          <w:rFonts w:cs="Times New Roman"/>
          <w:b/>
          <w:szCs w:val="24"/>
          <w:shd w:val="clear" w:color="auto" w:fill="FFFFFF"/>
        </w:rPr>
        <w:t>lass</w:t>
      </w:r>
      <w:r w:rsidR="00921193" w:rsidRPr="00EF268E">
        <w:rPr>
          <w:rFonts w:cs="Times New Roman"/>
          <w:szCs w:val="24"/>
          <w:shd w:val="clear" w:color="auto" w:fill="FFFFFF"/>
        </w:rPr>
        <w:t xml:space="preserve"> contains</w:t>
      </w:r>
      <w:r w:rsidR="00EB727B">
        <w:rPr>
          <w:rFonts w:cs="Times New Roman"/>
          <w:szCs w:val="24"/>
          <w:shd w:val="clear" w:color="auto" w:fill="FFFFFF"/>
        </w:rPr>
        <w:t xml:space="preserve"> the</w:t>
      </w:r>
      <w:r w:rsidR="00921193" w:rsidRPr="00EF268E">
        <w:rPr>
          <w:rFonts w:cs="Times New Roman"/>
          <w:szCs w:val="24"/>
          <w:shd w:val="clear" w:color="auto" w:fill="FFFFFF"/>
        </w:rPr>
        <w:t xml:space="preserve"> normal standalone </w:t>
      </w:r>
      <w:r w:rsidR="00B95189">
        <w:rPr>
          <w:rFonts w:cs="Times New Roman"/>
          <w:szCs w:val="24"/>
          <w:shd w:val="clear" w:color="auto" w:fill="FFFFFF"/>
        </w:rPr>
        <w:t>database</w:t>
      </w:r>
      <w:r w:rsidR="00B95189" w:rsidRPr="00EF268E">
        <w:rPr>
          <w:rFonts w:cs="Times New Roman"/>
          <w:szCs w:val="24"/>
          <w:shd w:val="clear" w:color="auto" w:fill="FFFFFF"/>
        </w:rPr>
        <w:t xml:space="preserve"> </w:t>
      </w:r>
      <w:r w:rsidR="00921193" w:rsidRPr="00EF268E">
        <w:rPr>
          <w:rFonts w:cs="Times New Roman"/>
          <w:szCs w:val="24"/>
          <w:shd w:val="clear" w:color="auto" w:fill="FFFFFF"/>
        </w:rPr>
        <w:t xml:space="preserve">and </w:t>
      </w:r>
      <w:r w:rsidR="00B95189">
        <w:rPr>
          <w:rFonts w:cs="Times New Roman"/>
          <w:b/>
          <w:szCs w:val="24"/>
          <w:shd w:val="clear" w:color="auto" w:fill="FFFFFF"/>
        </w:rPr>
        <w:t>S</w:t>
      </w:r>
      <w:r w:rsidR="00921193" w:rsidRPr="00215545">
        <w:rPr>
          <w:rFonts w:cs="Times New Roman"/>
          <w:b/>
          <w:szCs w:val="24"/>
          <w:shd w:val="clear" w:color="auto" w:fill="FFFFFF"/>
        </w:rPr>
        <w:t xml:space="preserve">erver </w:t>
      </w:r>
      <w:r w:rsidR="00B95189">
        <w:rPr>
          <w:rFonts w:cs="Times New Roman"/>
          <w:b/>
          <w:szCs w:val="24"/>
          <w:shd w:val="clear" w:color="auto" w:fill="FFFFFF"/>
        </w:rPr>
        <w:t>C</w:t>
      </w:r>
      <w:r w:rsidR="00921193" w:rsidRPr="00215545">
        <w:rPr>
          <w:rFonts w:cs="Times New Roman"/>
          <w:b/>
          <w:szCs w:val="24"/>
          <w:shd w:val="clear" w:color="auto" w:fill="FFFFFF"/>
        </w:rPr>
        <w:t>lass</w:t>
      </w:r>
      <w:r w:rsidR="00921193" w:rsidRPr="00EF268E">
        <w:rPr>
          <w:rFonts w:cs="Times New Roman"/>
          <w:szCs w:val="24"/>
          <w:shd w:val="clear" w:color="auto" w:fill="FFFFFF"/>
        </w:rPr>
        <w:t xml:space="preserve"> contains RAC,</w:t>
      </w:r>
      <w:r w:rsidR="00AA74F9">
        <w:rPr>
          <w:rFonts w:cs="Times New Roman"/>
          <w:szCs w:val="24"/>
          <w:shd w:val="clear" w:color="auto" w:fill="FFFFFF"/>
        </w:rPr>
        <w:t xml:space="preserve"> </w:t>
      </w:r>
      <w:r w:rsidR="00921193" w:rsidRPr="00EF268E">
        <w:rPr>
          <w:rFonts w:cs="Times New Roman"/>
          <w:szCs w:val="24"/>
          <w:shd w:val="clear" w:color="auto" w:fill="FFFFFF"/>
        </w:rPr>
        <w:t>backup, recovery</w:t>
      </w:r>
      <w:r w:rsidR="00B95189">
        <w:rPr>
          <w:rFonts w:cs="Times New Roman"/>
          <w:szCs w:val="24"/>
          <w:shd w:val="clear" w:color="auto" w:fill="FFFFFF"/>
        </w:rPr>
        <w:t>,</w:t>
      </w:r>
      <w:r w:rsidR="00921193" w:rsidRPr="00EF268E">
        <w:rPr>
          <w:rFonts w:cs="Times New Roman"/>
          <w:szCs w:val="24"/>
          <w:shd w:val="clear" w:color="auto" w:fill="FFFFFF"/>
        </w:rPr>
        <w:t xml:space="preserve"> etc. </w:t>
      </w:r>
      <w:r w:rsidR="00B95189">
        <w:rPr>
          <w:rFonts w:cs="Times New Roman"/>
          <w:szCs w:val="24"/>
          <w:shd w:val="clear" w:color="auto" w:fill="FFFFFF"/>
        </w:rPr>
        <w:t xml:space="preserve">For illustrative purposes, the following steps presume </w:t>
      </w:r>
      <w:r w:rsidR="00B95189" w:rsidRPr="00215545">
        <w:rPr>
          <w:rFonts w:cs="Times New Roman"/>
          <w:b/>
          <w:szCs w:val="24"/>
          <w:shd w:val="clear" w:color="auto" w:fill="FFFFFF"/>
        </w:rPr>
        <w:t>D</w:t>
      </w:r>
      <w:r w:rsidR="00921193" w:rsidRPr="00215545">
        <w:rPr>
          <w:rFonts w:cs="Times New Roman"/>
          <w:b/>
          <w:szCs w:val="24"/>
          <w:shd w:val="clear" w:color="auto" w:fill="FFFFFF"/>
        </w:rPr>
        <w:t xml:space="preserve">esktop </w:t>
      </w:r>
      <w:r w:rsidR="00B95189" w:rsidRPr="00215545">
        <w:rPr>
          <w:rFonts w:cs="Times New Roman"/>
          <w:b/>
          <w:szCs w:val="24"/>
          <w:shd w:val="clear" w:color="auto" w:fill="FFFFFF"/>
        </w:rPr>
        <w:t>C</w:t>
      </w:r>
      <w:r w:rsidR="00921193" w:rsidRPr="00215545">
        <w:rPr>
          <w:rFonts w:cs="Times New Roman"/>
          <w:b/>
          <w:szCs w:val="24"/>
          <w:shd w:val="clear" w:color="auto" w:fill="FFFFFF"/>
        </w:rPr>
        <w:t>lass</w:t>
      </w:r>
      <w:r w:rsidR="00B95189">
        <w:t xml:space="preserve"> was selected.</w:t>
      </w:r>
    </w:p>
    <w:p w14:paraId="63850666" w14:textId="77777777" w:rsidR="00921193" w:rsidRDefault="00921193" w:rsidP="00084D40">
      <w:pPr>
        <w:spacing w:before="0" w:after="0"/>
        <w:ind w:left="720"/>
        <w:rPr>
          <w:rFonts w:ascii="Arial" w:eastAsia="Times New Roman" w:hAnsi="Arial" w:cs="Arial"/>
          <w:color w:val="000000"/>
          <w:sz w:val="21"/>
          <w:szCs w:val="21"/>
          <w:shd w:val="clear" w:color="auto" w:fill="FFFFFF"/>
        </w:rPr>
      </w:pPr>
    </w:p>
    <w:p w14:paraId="57032A0C" w14:textId="77777777" w:rsidR="002F16BD" w:rsidRDefault="00921193">
      <w:pPr>
        <w:keepNext/>
        <w:spacing w:before="0" w:after="0"/>
        <w:ind w:left="720"/>
      </w:pPr>
      <w:r>
        <w:rPr>
          <w:rFonts w:eastAsia="Times New Roman" w:cs="Times New Roman"/>
          <w:noProof/>
          <w:szCs w:val="24"/>
        </w:rPr>
        <w:lastRenderedPageBreak/>
        <w:drawing>
          <wp:inline distT="0" distB="0" distL="0" distR="0" wp14:anchorId="0ACDC0C0" wp14:editId="12682A78">
            <wp:extent cx="5943600" cy="44672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6-05-24 at 3.44.22 P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467225"/>
                    </a:xfrm>
                    <a:prstGeom prst="rect">
                      <a:avLst/>
                    </a:prstGeom>
                  </pic:spPr>
                </pic:pic>
              </a:graphicData>
            </a:graphic>
          </wp:inline>
        </w:drawing>
      </w:r>
    </w:p>
    <w:p w14:paraId="01535791" w14:textId="5E8B4F4D" w:rsidR="00084D40" w:rsidRDefault="002F16BD" w:rsidP="00D46EBF">
      <w:pPr>
        <w:pStyle w:val="Caption"/>
      </w:pPr>
      <w:r>
        <w:t xml:space="preserve">Figure </w:t>
      </w:r>
      <w:fldSimple w:instr=" SEQ Figure \* ARABIC ">
        <w:r>
          <w:rPr>
            <w:noProof/>
          </w:rPr>
          <w:t>14</w:t>
        </w:r>
      </w:fldSimple>
      <w:r>
        <w:t xml:space="preserve">: </w:t>
      </w:r>
      <w:r w:rsidRPr="009F204B">
        <w:t>Oracle Installer Step 4</w:t>
      </w:r>
    </w:p>
    <w:p w14:paraId="0D4DF1F3" w14:textId="77777777" w:rsidR="00921193" w:rsidRDefault="00921193" w:rsidP="00921193">
      <w:pPr>
        <w:spacing w:before="0" w:after="0"/>
        <w:ind w:left="720"/>
        <w:rPr>
          <w:rFonts w:eastAsia="Times New Roman" w:cs="Times New Roman"/>
          <w:szCs w:val="24"/>
        </w:rPr>
      </w:pPr>
    </w:p>
    <w:p w14:paraId="11AB0895" w14:textId="69B60091" w:rsidR="00921193" w:rsidRDefault="00921193" w:rsidP="00215545">
      <w:pPr>
        <w:pStyle w:val="ListParagraph"/>
        <w:numPr>
          <w:ilvl w:val="1"/>
          <w:numId w:val="18"/>
        </w:numPr>
        <w:rPr>
          <w:shd w:val="clear" w:color="auto" w:fill="FFFFFF"/>
        </w:rPr>
      </w:pPr>
      <w:r w:rsidRPr="005443A9">
        <w:rPr>
          <w:shd w:val="clear" w:color="auto" w:fill="FFFFFF"/>
        </w:rPr>
        <w:t xml:space="preserve">Fill out the details </w:t>
      </w:r>
      <w:r w:rsidR="00B95189">
        <w:rPr>
          <w:shd w:val="clear" w:color="auto" w:fill="FFFFFF"/>
        </w:rPr>
        <w:t xml:space="preserve">as shown in </w:t>
      </w:r>
      <w:r w:rsidR="00B95189">
        <w:rPr>
          <w:shd w:val="clear" w:color="auto" w:fill="FFFFFF"/>
        </w:rPr>
        <w:fldChar w:fldCharType="begin"/>
      </w:r>
      <w:r w:rsidR="00B95189">
        <w:rPr>
          <w:shd w:val="clear" w:color="auto" w:fill="FFFFFF"/>
        </w:rPr>
        <w:instrText xml:space="preserve"> REF _Ref461784121 \h </w:instrText>
      </w:r>
      <w:r w:rsidR="00B95189">
        <w:rPr>
          <w:shd w:val="clear" w:color="auto" w:fill="FFFFFF"/>
        </w:rPr>
      </w:r>
      <w:r w:rsidR="00B95189">
        <w:rPr>
          <w:shd w:val="clear" w:color="auto" w:fill="FFFFFF"/>
        </w:rPr>
        <w:fldChar w:fldCharType="separate"/>
      </w:r>
      <w:r w:rsidR="00B95189">
        <w:t xml:space="preserve">Figure </w:t>
      </w:r>
      <w:r w:rsidR="00B95189">
        <w:rPr>
          <w:noProof/>
        </w:rPr>
        <w:t>1</w:t>
      </w:r>
      <w:r w:rsidR="00B95189">
        <w:rPr>
          <w:shd w:val="clear" w:color="auto" w:fill="FFFFFF"/>
        </w:rPr>
        <w:fldChar w:fldCharType="end"/>
      </w:r>
      <w:r w:rsidR="008B044B">
        <w:rPr>
          <w:shd w:val="clear" w:color="auto" w:fill="FFFFFF"/>
        </w:rPr>
        <w:t>5</w:t>
      </w:r>
      <w:r w:rsidRPr="005443A9">
        <w:rPr>
          <w:shd w:val="clear" w:color="auto" w:fill="FFFFFF"/>
        </w:rPr>
        <w:t xml:space="preserve"> and click </w:t>
      </w:r>
      <w:r w:rsidR="00B95189" w:rsidRPr="00215545">
        <w:rPr>
          <w:b/>
          <w:shd w:val="clear" w:color="auto" w:fill="FFFFFF"/>
        </w:rPr>
        <w:t>Next</w:t>
      </w:r>
      <w:r w:rsidR="00B95189">
        <w:rPr>
          <w:shd w:val="clear" w:color="auto" w:fill="FFFFFF"/>
        </w:rPr>
        <w:t>.</w:t>
      </w:r>
    </w:p>
    <w:p w14:paraId="6974FAD8" w14:textId="77777777" w:rsidR="00921193" w:rsidRDefault="00921193" w:rsidP="00921193">
      <w:pPr>
        <w:spacing w:before="0" w:after="0"/>
        <w:ind w:firstLine="720"/>
        <w:rPr>
          <w:rFonts w:ascii="Arial" w:eastAsia="Times New Roman" w:hAnsi="Arial" w:cs="Arial"/>
          <w:color w:val="000000"/>
          <w:sz w:val="21"/>
          <w:szCs w:val="21"/>
          <w:shd w:val="clear" w:color="auto" w:fill="FFFFFF"/>
        </w:rPr>
      </w:pPr>
    </w:p>
    <w:p w14:paraId="5308943F" w14:textId="77777777" w:rsidR="001B1B78" w:rsidRDefault="00921193" w:rsidP="002F16BD">
      <w:pPr>
        <w:keepNext/>
        <w:spacing w:before="0" w:after="0"/>
        <w:ind w:firstLine="720"/>
      </w:pPr>
      <w:r>
        <w:rPr>
          <w:rFonts w:eastAsia="Times New Roman" w:cs="Times New Roman"/>
          <w:noProof/>
          <w:szCs w:val="24"/>
        </w:rPr>
        <w:lastRenderedPageBreak/>
        <w:drawing>
          <wp:inline distT="0" distB="0" distL="0" distR="0" wp14:anchorId="4131F138" wp14:editId="33FFD0F4">
            <wp:extent cx="5943600" cy="4452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6-05-24 at 3.45.41 P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452620"/>
                    </a:xfrm>
                    <a:prstGeom prst="rect">
                      <a:avLst/>
                    </a:prstGeom>
                  </pic:spPr>
                </pic:pic>
              </a:graphicData>
            </a:graphic>
          </wp:inline>
        </w:drawing>
      </w:r>
    </w:p>
    <w:p w14:paraId="47C82296" w14:textId="251F86E7" w:rsidR="00B95189" w:rsidRDefault="001B1B78" w:rsidP="00D46EBF">
      <w:pPr>
        <w:pStyle w:val="Caption"/>
      </w:pPr>
      <w:r>
        <w:t xml:space="preserve">Figure </w:t>
      </w:r>
      <w:fldSimple w:instr=" SEQ Figure \* ARABIC ">
        <w:r w:rsidR="002F16BD">
          <w:rPr>
            <w:noProof/>
          </w:rPr>
          <w:t>15</w:t>
        </w:r>
      </w:fldSimple>
      <w:r>
        <w:t xml:space="preserve">: </w:t>
      </w:r>
      <w:r w:rsidRPr="00EF6203">
        <w:t>Oracle Installer Step 5</w:t>
      </w:r>
    </w:p>
    <w:p w14:paraId="63E3A078" w14:textId="44F94BAD" w:rsidR="00921193" w:rsidRDefault="00921193" w:rsidP="00215545">
      <w:pPr>
        <w:pStyle w:val="Caption"/>
        <w:rPr>
          <w:rFonts w:cs="Times New Roman"/>
          <w:szCs w:val="24"/>
        </w:rPr>
      </w:pPr>
    </w:p>
    <w:p w14:paraId="2E8FFC7A" w14:textId="77777777" w:rsidR="00921193" w:rsidRDefault="00921193" w:rsidP="00921193">
      <w:pPr>
        <w:spacing w:before="0" w:after="0"/>
        <w:ind w:firstLine="720"/>
        <w:rPr>
          <w:rFonts w:eastAsia="Times New Roman" w:cs="Times New Roman"/>
          <w:szCs w:val="24"/>
        </w:rPr>
      </w:pPr>
    </w:p>
    <w:p w14:paraId="73BB15BF" w14:textId="0F78B799" w:rsidR="00921193" w:rsidRPr="00EB727B" w:rsidRDefault="00921193" w:rsidP="00215545">
      <w:pPr>
        <w:pStyle w:val="ListParagraph"/>
        <w:numPr>
          <w:ilvl w:val="1"/>
          <w:numId w:val="18"/>
        </w:numPr>
      </w:pPr>
      <w:r w:rsidRPr="00215545">
        <w:t xml:space="preserve">Wait </w:t>
      </w:r>
      <w:r w:rsidR="00EB727B">
        <w:t>un</w:t>
      </w:r>
      <w:r w:rsidRPr="00215545">
        <w:t>til</w:t>
      </w:r>
      <w:r w:rsidR="00EB727B">
        <w:t xml:space="preserve"> all</w:t>
      </w:r>
      <w:r w:rsidRPr="00215545">
        <w:t xml:space="preserve"> checks are completed.</w:t>
      </w:r>
    </w:p>
    <w:p w14:paraId="6B3E31D3" w14:textId="77777777" w:rsidR="00921193" w:rsidRPr="005443A9" w:rsidRDefault="00921193" w:rsidP="00921193">
      <w:pPr>
        <w:spacing w:before="0" w:after="0"/>
        <w:ind w:firstLine="720"/>
        <w:rPr>
          <w:rFonts w:eastAsia="Times New Roman" w:cs="Times New Roman"/>
          <w:szCs w:val="24"/>
        </w:rPr>
      </w:pPr>
    </w:p>
    <w:p w14:paraId="7DDE720F" w14:textId="77777777" w:rsidR="001B1B78" w:rsidRDefault="00921193" w:rsidP="002F16BD">
      <w:pPr>
        <w:keepNext/>
        <w:spacing w:before="0" w:after="0"/>
        <w:ind w:left="720"/>
      </w:pPr>
      <w:r>
        <w:rPr>
          <w:rFonts w:eastAsia="Times New Roman" w:cs="Times New Roman"/>
          <w:noProof/>
          <w:szCs w:val="24"/>
        </w:rPr>
        <w:lastRenderedPageBreak/>
        <w:drawing>
          <wp:inline distT="0" distB="0" distL="0" distR="0" wp14:anchorId="77FFF1C9" wp14:editId="30EBA15C">
            <wp:extent cx="5943600" cy="44672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6-05-24 at 3.46.47 P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467225"/>
                    </a:xfrm>
                    <a:prstGeom prst="rect">
                      <a:avLst/>
                    </a:prstGeom>
                  </pic:spPr>
                </pic:pic>
              </a:graphicData>
            </a:graphic>
          </wp:inline>
        </w:drawing>
      </w:r>
    </w:p>
    <w:p w14:paraId="4C0A6C27" w14:textId="729F7599" w:rsidR="00EB727B" w:rsidRDefault="001B1B78" w:rsidP="00D46EBF">
      <w:pPr>
        <w:pStyle w:val="Caption"/>
      </w:pPr>
      <w:r>
        <w:t xml:space="preserve">Figure </w:t>
      </w:r>
      <w:fldSimple w:instr=" SEQ Figure \* ARABIC ">
        <w:r w:rsidR="002F16BD">
          <w:rPr>
            <w:noProof/>
          </w:rPr>
          <w:t>16</w:t>
        </w:r>
      </w:fldSimple>
      <w:r>
        <w:t xml:space="preserve">: </w:t>
      </w:r>
      <w:r w:rsidRPr="006740A1">
        <w:t>Oracle Installer Step 6</w:t>
      </w:r>
    </w:p>
    <w:p w14:paraId="34257242" w14:textId="77777777" w:rsidR="00921193" w:rsidRPr="002F16BD" w:rsidRDefault="00921193" w:rsidP="00D46EBF"/>
    <w:p w14:paraId="74EB272B" w14:textId="25281444" w:rsidR="00921193" w:rsidRPr="00921193" w:rsidRDefault="00921193" w:rsidP="00215545">
      <w:pPr>
        <w:pStyle w:val="ListParagraph"/>
        <w:numPr>
          <w:ilvl w:val="1"/>
          <w:numId w:val="18"/>
        </w:numPr>
        <w:rPr>
          <w:rFonts w:cs="Times New Roman"/>
          <w:szCs w:val="24"/>
        </w:rPr>
      </w:pPr>
      <w:r w:rsidRPr="00921193">
        <w:rPr>
          <w:shd w:val="clear" w:color="auto" w:fill="FFFFFF"/>
        </w:rPr>
        <w:t xml:space="preserve">Click </w:t>
      </w:r>
      <w:r w:rsidR="00EB727B" w:rsidRPr="00215545">
        <w:rPr>
          <w:b/>
          <w:shd w:val="clear" w:color="auto" w:fill="FFFFFF"/>
        </w:rPr>
        <w:t>I</w:t>
      </w:r>
      <w:r w:rsidRPr="00215545">
        <w:rPr>
          <w:b/>
          <w:shd w:val="clear" w:color="auto" w:fill="FFFFFF"/>
        </w:rPr>
        <w:t>nstall</w:t>
      </w:r>
      <w:r w:rsidRPr="00921193">
        <w:rPr>
          <w:shd w:val="clear" w:color="auto" w:fill="FFFFFF"/>
        </w:rPr>
        <w:t xml:space="preserve"> to start the installation.</w:t>
      </w:r>
    </w:p>
    <w:p w14:paraId="7C4A85BE" w14:textId="77777777" w:rsidR="00921193" w:rsidRDefault="00921193" w:rsidP="00921193">
      <w:pPr>
        <w:spacing w:before="0" w:after="0"/>
        <w:ind w:left="720"/>
        <w:rPr>
          <w:rFonts w:eastAsia="Times New Roman" w:cs="Times New Roman"/>
          <w:szCs w:val="24"/>
        </w:rPr>
      </w:pPr>
    </w:p>
    <w:p w14:paraId="51F9C43B" w14:textId="77777777" w:rsidR="00EB727B" w:rsidRDefault="00921193" w:rsidP="00215545">
      <w:pPr>
        <w:keepNext/>
        <w:spacing w:before="0" w:after="0"/>
        <w:ind w:left="720"/>
      </w:pPr>
      <w:r>
        <w:rPr>
          <w:rFonts w:eastAsia="Times New Roman" w:cs="Times New Roman"/>
          <w:noProof/>
          <w:szCs w:val="24"/>
        </w:rPr>
        <w:lastRenderedPageBreak/>
        <w:drawing>
          <wp:inline distT="0" distB="0" distL="0" distR="0" wp14:anchorId="5A9A0B48" wp14:editId="62AFA039">
            <wp:extent cx="5943600" cy="4457700"/>
            <wp:effectExtent l="0" t="0" r="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6-05-24 at 3.47.37 P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5E9EF29" w14:textId="783E9590" w:rsidR="00921193" w:rsidRDefault="00EB727B" w:rsidP="00215545">
      <w:pPr>
        <w:pStyle w:val="Caption"/>
        <w:rPr>
          <w:rFonts w:cs="Times New Roman"/>
          <w:szCs w:val="24"/>
        </w:rPr>
      </w:pPr>
      <w:r>
        <w:t xml:space="preserve">Figure </w:t>
      </w:r>
      <w:r w:rsidR="001727AF">
        <w:fldChar w:fldCharType="begin"/>
      </w:r>
      <w:r w:rsidR="001727AF">
        <w:instrText xml:space="preserve"> SEQ Figure \* ARABIC </w:instrText>
      </w:r>
      <w:r w:rsidR="001727AF">
        <w:fldChar w:fldCharType="separate"/>
      </w:r>
      <w:r w:rsidR="002F16BD">
        <w:rPr>
          <w:noProof/>
        </w:rPr>
        <w:t>17</w:t>
      </w:r>
      <w:r w:rsidR="001727AF">
        <w:rPr>
          <w:noProof/>
        </w:rPr>
        <w:fldChar w:fldCharType="end"/>
      </w:r>
      <w:r>
        <w:t>: Oracle Installer Step 7</w:t>
      </w:r>
    </w:p>
    <w:p w14:paraId="2A88EF08" w14:textId="77777777" w:rsidR="00921193" w:rsidRDefault="00921193" w:rsidP="00921193">
      <w:pPr>
        <w:spacing w:before="0" w:after="0"/>
        <w:ind w:left="720"/>
        <w:rPr>
          <w:rFonts w:eastAsia="Times New Roman" w:cs="Times New Roman"/>
          <w:szCs w:val="24"/>
        </w:rPr>
      </w:pPr>
    </w:p>
    <w:p w14:paraId="52EE8079" w14:textId="0C9FA307" w:rsidR="00921193" w:rsidRDefault="00921193" w:rsidP="00215545">
      <w:pPr>
        <w:pStyle w:val="ListParagraph"/>
        <w:numPr>
          <w:ilvl w:val="1"/>
          <w:numId w:val="18"/>
        </w:numPr>
        <w:rPr>
          <w:shd w:val="clear" w:color="auto" w:fill="FFFFFF"/>
        </w:rPr>
      </w:pPr>
      <w:r w:rsidRPr="00921193">
        <w:rPr>
          <w:shd w:val="clear" w:color="auto" w:fill="FFFFFF"/>
        </w:rPr>
        <w:t xml:space="preserve">Wait </w:t>
      </w:r>
      <w:r w:rsidR="00EB727B">
        <w:rPr>
          <w:shd w:val="clear" w:color="auto" w:fill="FFFFFF"/>
        </w:rPr>
        <w:t>for</w:t>
      </w:r>
      <w:r w:rsidR="00EB727B" w:rsidRPr="00921193">
        <w:rPr>
          <w:shd w:val="clear" w:color="auto" w:fill="FFFFFF"/>
        </w:rPr>
        <w:t xml:space="preserve"> </w:t>
      </w:r>
      <w:r w:rsidRPr="00921193">
        <w:rPr>
          <w:shd w:val="clear" w:color="auto" w:fill="FFFFFF"/>
        </w:rPr>
        <w:t xml:space="preserve">the installation </w:t>
      </w:r>
      <w:r w:rsidR="00EB727B">
        <w:rPr>
          <w:shd w:val="clear" w:color="auto" w:fill="FFFFFF"/>
        </w:rPr>
        <w:t xml:space="preserve">to </w:t>
      </w:r>
      <w:r w:rsidRPr="00921193">
        <w:rPr>
          <w:shd w:val="clear" w:color="auto" w:fill="FFFFFF"/>
        </w:rPr>
        <w:t>complete</w:t>
      </w:r>
      <w:r w:rsidR="00EB727B">
        <w:rPr>
          <w:shd w:val="clear" w:color="auto" w:fill="FFFFFF"/>
        </w:rPr>
        <w:t>.</w:t>
      </w:r>
    </w:p>
    <w:p w14:paraId="22C38756" w14:textId="77777777" w:rsidR="00921193" w:rsidRDefault="00921193" w:rsidP="00314550">
      <w:pPr>
        <w:spacing w:before="0" w:after="0"/>
        <w:ind w:firstLine="720"/>
        <w:rPr>
          <w:rFonts w:ascii="Arial" w:eastAsia="Times New Roman" w:hAnsi="Arial" w:cs="Arial"/>
          <w:color w:val="000000"/>
          <w:sz w:val="21"/>
          <w:szCs w:val="21"/>
          <w:shd w:val="clear" w:color="auto" w:fill="FFFFFF"/>
        </w:rPr>
      </w:pPr>
    </w:p>
    <w:p w14:paraId="495970E3" w14:textId="77777777" w:rsidR="001B1B78" w:rsidRDefault="00921193" w:rsidP="002F16BD">
      <w:pPr>
        <w:keepNext/>
        <w:spacing w:before="0" w:after="0"/>
        <w:ind w:firstLine="720"/>
      </w:pPr>
      <w:r>
        <w:rPr>
          <w:rFonts w:eastAsia="Times New Roman" w:cs="Times New Roman"/>
          <w:noProof/>
          <w:szCs w:val="24"/>
        </w:rPr>
        <w:lastRenderedPageBreak/>
        <w:drawing>
          <wp:inline distT="0" distB="0" distL="0" distR="0" wp14:anchorId="06A28719" wp14:editId="24257C23">
            <wp:extent cx="5943600" cy="4457700"/>
            <wp:effectExtent l="0" t="0" r="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6-05-24 at 3.52.27 P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22BBEDD" w14:textId="450A8D18" w:rsidR="00EB727B" w:rsidRDefault="001B1B78" w:rsidP="00D46EBF">
      <w:pPr>
        <w:pStyle w:val="Caption"/>
      </w:pPr>
      <w:r>
        <w:t xml:space="preserve">Figure </w:t>
      </w:r>
      <w:fldSimple w:instr=" SEQ Figure \* ARABIC ">
        <w:r w:rsidR="002F16BD">
          <w:rPr>
            <w:noProof/>
          </w:rPr>
          <w:t>18</w:t>
        </w:r>
      </w:fldSimple>
      <w:r>
        <w:t xml:space="preserve">: </w:t>
      </w:r>
      <w:r w:rsidRPr="00F96DD7">
        <w:t>Oracle Installer Step 8</w:t>
      </w:r>
    </w:p>
    <w:p w14:paraId="51C245CF" w14:textId="77777777" w:rsidR="00921193" w:rsidRPr="005443A9" w:rsidRDefault="00921193" w:rsidP="00921193">
      <w:pPr>
        <w:spacing w:before="0" w:after="0"/>
        <w:ind w:left="720"/>
        <w:rPr>
          <w:rFonts w:eastAsia="Times New Roman" w:cs="Times New Roman"/>
          <w:szCs w:val="24"/>
        </w:rPr>
      </w:pPr>
    </w:p>
    <w:p w14:paraId="196BA075" w14:textId="72EBEE69" w:rsidR="00921193" w:rsidRDefault="00921193" w:rsidP="00215545">
      <w:pPr>
        <w:pStyle w:val="ListParagraph"/>
        <w:numPr>
          <w:ilvl w:val="1"/>
          <w:numId w:val="18"/>
        </w:numPr>
        <w:rPr>
          <w:shd w:val="clear" w:color="auto" w:fill="FFFFFF"/>
        </w:rPr>
      </w:pPr>
      <w:r w:rsidRPr="00921193">
        <w:rPr>
          <w:shd w:val="clear" w:color="auto" w:fill="FFFFFF"/>
        </w:rPr>
        <w:t xml:space="preserve">If any popups </w:t>
      </w:r>
      <w:r w:rsidR="00EB727B">
        <w:rPr>
          <w:shd w:val="clear" w:color="auto" w:fill="FFFFFF"/>
        </w:rPr>
        <w:t xml:space="preserve">appear during the installation </w:t>
      </w:r>
      <w:r w:rsidR="00055C60">
        <w:rPr>
          <w:shd w:val="clear" w:color="auto" w:fill="FFFFFF"/>
        </w:rPr>
        <w:t>for permission to</w:t>
      </w:r>
      <w:r w:rsidRPr="00921193">
        <w:rPr>
          <w:shd w:val="clear" w:color="auto" w:fill="FFFFFF"/>
        </w:rPr>
        <w:t xml:space="preserve"> access </w:t>
      </w:r>
      <w:r w:rsidR="007A1DA1">
        <w:rPr>
          <w:shd w:val="clear" w:color="auto" w:fill="FFFFFF"/>
        </w:rPr>
        <w:t xml:space="preserve">the </w:t>
      </w:r>
      <w:r w:rsidRPr="00921193">
        <w:rPr>
          <w:shd w:val="clear" w:color="auto" w:fill="FFFFFF"/>
        </w:rPr>
        <w:t>network</w:t>
      </w:r>
      <w:r w:rsidR="007A1DA1">
        <w:rPr>
          <w:shd w:val="clear" w:color="auto" w:fill="FFFFFF"/>
        </w:rPr>
        <w:t>,</w:t>
      </w:r>
      <w:r w:rsidRPr="00921193">
        <w:rPr>
          <w:shd w:val="clear" w:color="auto" w:fill="FFFFFF"/>
        </w:rPr>
        <w:t xml:space="preserve"> select </w:t>
      </w:r>
      <w:r w:rsidRPr="00215545">
        <w:rPr>
          <w:b/>
          <w:shd w:val="clear" w:color="auto" w:fill="FFFFFF"/>
        </w:rPr>
        <w:t>Yes</w:t>
      </w:r>
      <w:r w:rsidRPr="00921193">
        <w:rPr>
          <w:shd w:val="clear" w:color="auto" w:fill="FFFFFF"/>
        </w:rPr>
        <w:t xml:space="preserve"> so that</w:t>
      </w:r>
      <w:r w:rsidR="00055C60">
        <w:rPr>
          <w:shd w:val="clear" w:color="auto" w:fill="FFFFFF"/>
        </w:rPr>
        <w:t xml:space="preserve"> the</w:t>
      </w:r>
      <w:r w:rsidRPr="00921193">
        <w:rPr>
          <w:shd w:val="clear" w:color="auto" w:fill="FFFFFF"/>
        </w:rPr>
        <w:t xml:space="preserve"> installation can proceed.</w:t>
      </w:r>
    </w:p>
    <w:p w14:paraId="50F776F4" w14:textId="77777777" w:rsidR="00921193" w:rsidRDefault="00921193" w:rsidP="00314550">
      <w:pPr>
        <w:spacing w:before="0" w:after="0"/>
        <w:ind w:left="720"/>
        <w:rPr>
          <w:rFonts w:ascii="Arial" w:eastAsia="Times New Roman" w:hAnsi="Arial" w:cs="Arial"/>
          <w:color w:val="000000"/>
          <w:sz w:val="21"/>
          <w:szCs w:val="21"/>
          <w:shd w:val="clear" w:color="auto" w:fill="FFFFFF"/>
        </w:rPr>
      </w:pPr>
    </w:p>
    <w:p w14:paraId="076F2274" w14:textId="77777777" w:rsidR="009863EF" w:rsidRDefault="00921193" w:rsidP="001B1B78">
      <w:pPr>
        <w:keepNext/>
        <w:spacing w:before="0" w:after="0"/>
        <w:ind w:left="720"/>
      </w:pPr>
      <w:r>
        <w:rPr>
          <w:rFonts w:eastAsia="Times New Roman" w:cs="Times New Roman"/>
          <w:noProof/>
          <w:szCs w:val="24"/>
        </w:rPr>
        <w:lastRenderedPageBreak/>
        <w:drawing>
          <wp:inline distT="0" distB="0" distL="0" distR="0" wp14:anchorId="4D180B14" wp14:editId="2E6DD93B">
            <wp:extent cx="5943600" cy="4173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6-05-24 at 3.53.22 PM.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173220"/>
                    </a:xfrm>
                    <a:prstGeom prst="rect">
                      <a:avLst/>
                    </a:prstGeom>
                  </pic:spPr>
                </pic:pic>
              </a:graphicData>
            </a:graphic>
          </wp:inline>
        </w:drawing>
      </w:r>
    </w:p>
    <w:p w14:paraId="409B4F4C" w14:textId="06D5125D" w:rsidR="007A1DA1" w:rsidRPr="001B1B78" w:rsidRDefault="009863EF" w:rsidP="00D46EBF">
      <w:pPr>
        <w:pStyle w:val="Caption"/>
      </w:pPr>
      <w:r>
        <w:t xml:space="preserve">Figure </w:t>
      </w:r>
      <w:fldSimple w:instr=" SEQ Figure \* ARABIC ">
        <w:r w:rsidR="002F16BD">
          <w:rPr>
            <w:noProof/>
          </w:rPr>
          <w:t>19</w:t>
        </w:r>
      </w:fldSimple>
      <w:r>
        <w:t xml:space="preserve">: </w:t>
      </w:r>
      <w:r w:rsidRPr="00986D47">
        <w:t>Database Configuration Assistant In Progress</w:t>
      </w:r>
    </w:p>
    <w:p w14:paraId="620FE87F" w14:textId="77777777" w:rsidR="00921193" w:rsidRDefault="00921193" w:rsidP="00D46EBF">
      <w:pPr>
        <w:spacing w:before="0" w:after="0"/>
        <w:ind w:left="720"/>
        <w:jc w:val="center"/>
        <w:rPr>
          <w:rFonts w:eastAsia="Times New Roman" w:cs="Times New Roman"/>
          <w:szCs w:val="24"/>
        </w:rPr>
      </w:pPr>
    </w:p>
    <w:p w14:paraId="095086B3" w14:textId="1DA353D8" w:rsidR="00921193" w:rsidRDefault="007A1DA1" w:rsidP="00215545">
      <w:pPr>
        <w:pStyle w:val="ListParagraph"/>
        <w:numPr>
          <w:ilvl w:val="1"/>
          <w:numId w:val="18"/>
        </w:numPr>
        <w:rPr>
          <w:shd w:val="clear" w:color="auto" w:fill="FFFFFF"/>
        </w:rPr>
      </w:pPr>
      <w:r>
        <w:rPr>
          <w:shd w:val="clear" w:color="auto" w:fill="FFFFFF"/>
        </w:rPr>
        <w:t xml:space="preserve">When the screen shown in </w:t>
      </w:r>
      <w:r>
        <w:rPr>
          <w:shd w:val="clear" w:color="auto" w:fill="FFFFFF"/>
        </w:rPr>
        <w:fldChar w:fldCharType="begin"/>
      </w:r>
      <w:r>
        <w:rPr>
          <w:shd w:val="clear" w:color="auto" w:fill="FFFFFF"/>
        </w:rPr>
        <w:instrText xml:space="preserve"> REF _Ref461785220 \h </w:instrText>
      </w:r>
      <w:r>
        <w:rPr>
          <w:shd w:val="clear" w:color="auto" w:fill="FFFFFF"/>
        </w:rPr>
      </w:r>
      <w:r>
        <w:rPr>
          <w:shd w:val="clear" w:color="auto" w:fill="FFFFFF"/>
        </w:rPr>
        <w:fldChar w:fldCharType="separate"/>
      </w:r>
      <w:r>
        <w:t xml:space="preserve">Figure </w:t>
      </w:r>
      <w:r>
        <w:rPr>
          <w:shd w:val="clear" w:color="auto" w:fill="FFFFFF"/>
        </w:rPr>
        <w:fldChar w:fldCharType="end"/>
      </w:r>
      <w:r w:rsidR="00EC1EE0">
        <w:rPr>
          <w:shd w:val="clear" w:color="auto" w:fill="FFFFFF"/>
        </w:rPr>
        <w:t>20</w:t>
      </w:r>
      <w:r>
        <w:rPr>
          <w:shd w:val="clear" w:color="auto" w:fill="FFFFFF"/>
        </w:rPr>
        <w:t xml:space="preserve"> displays,</w:t>
      </w:r>
      <w:r w:rsidR="00921193" w:rsidRPr="00921193">
        <w:rPr>
          <w:shd w:val="clear" w:color="auto" w:fill="FFFFFF"/>
        </w:rPr>
        <w:t xml:space="preserve"> click </w:t>
      </w:r>
      <w:r w:rsidR="00921193" w:rsidRPr="00215545">
        <w:rPr>
          <w:b/>
          <w:shd w:val="clear" w:color="auto" w:fill="FFFFFF"/>
        </w:rPr>
        <w:t>OK</w:t>
      </w:r>
      <w:r>
        <w:rPr>
          <w:shd w:val="clear" w:color="auto" w:fill="FFFFFF"/>
        </w:rPr>
        <w:t>.</w:t>
      </w:r>
    </w:p>
    <w:p w14:paraId="714C2B5C" w14:textId="77777777" w:rsidR="00921193" w:rsidRDefault="00921193" w:rsidP="00314550">
      <w:pPr>
        <w:spacing w:before="0" w:after="0"/>
        <w:ind w:firstLine="720"/>
        <w:rPr>
          <w:rFonts w:ascii="Arial" w:eastAsia="Times New Roman" w:hAnsi="Arial" w:cs="Arial"/>
          <w:color w:val="000000"/>
          <w:sz w:val="21"/>
          <w:szCs w:val="21"/>
          <w:shd w:val="clear" w:color="auto" w:fill="FFFFFF"/>
        </w:rPr>
      </w:pPr>
    </w:p>
    <w:p w14:paraId="1E8BA447" w14:textId="77777777" w:rsidR="009863EF" w:rsidRDefault="00921193" w:rsidP="001B1B78">
      <w:pPr>
        <w:keepNext/>
        <w:spacing w:before="0" w:after="0"/>
        <w:ind w:firstLine="720"/>
      </w:pPr>
      <w:r>
        <w:rPr>
          <w:rFonts w:eastAsia="Times New Roman" w:cs="Times New Roman"/>
          <w:noProof/>
          <w:szCs w:val="24"/>
        </w:rPr>
        <w:lastRenderedPageBreak/>
        <w:drawing>
          <wp:inline distT="0" distB="0" distL="0" distR="0" wp14:anchorId="4733738A" wp14:editId="1BE45D6F">
            <wp:extent cx="5943600" cy="56324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6-05-24 at 3.54.08 PM.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5632450"/>
                    </a:xfrm>
                    <a:prstGeom prst="rect">
                      <a:avLst/>
                    </a:prstGeom>
                  </pic:spPr>
                </pic:pic>
              </a:graphicData>
            </a:graphic>
          </wp:inline>
        </w:drawing>
      </w:r>
    </w:p>
    <w:p w14:paraId="12285A51" w14:textId="065DCA9C" w:rsidR="007A1DA1" w:rsidRDefault="009863EF" w:rsidP="00D46EBF">
      <w:pPr>
        <w:pStyle w:val="Caption"/>
      </w:pPr>
      <w:r>
        <w:t xml:space="preserve">Figure </w:t>
      </w:r>
      <w:fldSimple w:instr=" SEQ Figure \* ARABIC ">
        <w:r w:rsidR="002F16BD">
          <w:rPr>
            <w:noProof/>
          </w:rPr>
          <w:t>20</w:t>
        </w:r>
      </w:fldSimple>
      <w:r>
        <w:t xml:space="preserve">: </w:t>
      </w:r>
      <w:r w:rsidRPr="003953B8">
        <w:t>Database Configuration Assistant Complete</w:t>
      </w:r>
    </w:p>
    <w:p w14:paraId="55A3D162" w14:textId="77777777" w:rsidR="00921193" w:rsidRDefault="00921193" w:rsidP="00314550">
      <w:pPr>
        <w:spacing w:before="0" w:after="0"/>
        <w:ind w:firstLine="720"/>
        <w:rPr>
          <w:rFonts w:eastAsia="Times New Roman" w:cs="Times New Roman"/>
          <w:szCs w:val="24"/>
        </w:rPr>
      </w:pPr>
    </w:p>
    <w:p w14:paraId="276969D9" w14:textId="32CB4480" w:rsidR="00921193" w:rsidRDefault="00921193" w:rsidP="00215545">
      <w:pPr>
        <w:pStyle w:val="ListParagraph"/>
        <w:numPr>
          <w:ilvl w:val="1"/>
          <w:numId w:val="18"/>
        </w:numPr>
        <w:rPr>
          <w:shd w:val="clear" w:color="auto" w:fill="FFFFFF"/>
        </w:rPr>
      </w:pPr>
      <w:r w:rsidRPr="00921193">
        <w:rPr>
          <w:shd w:val="clear" w:color="auto" w:fill="FFFFFF"/>
        </w:rPr>
        <w:t xml:space="preserve">Click </w:t>
      </w:r>
      <w:r w:rsidR="00055C60" w:rsidRPr="00C44975">
        <w:rPr>
          <w:b/>
          <w:shd w:val="clear" w:color="auto" w:fill="FFFFFF"/>
        </w:rPr>
        <w:t>C</w:t>
      </w:r>
      <w:r w:rsidRPr="00C44975">
        <w:rPr>
          <w:b/>
          <w:shd w:val="clear" w:color="auto" w:fill="FFFFFF"/>
        </w:rPr>
        <w:t>lose</w:t>
      </w:r>
      <w:r w:rsidRPr="00921193">
        <w:rPr>
          <w:shd w:val="clear" w:color="auto" w:fill="FFFFFF"/>
        </w:rPr>
        <w:t xml:space="preserve"> to complete the installation</w:t>
      </w:r>
      <w:r w:rsidR="00055C60">
        <w:rPr>
          <w:shd w:val="clear" w:color="auto" w:fill="FFFFFF"/>
        </w:rPr>
        <w:t>.</w:t>
      </w:r>
    </w:p>
    <w:p w14:paraId="120E6601" w14:textId="77777777" w:rsidR="00921193" w:rsidRDefault="00921193" w:rsidP="00314550">
      <w:pPr>
        <w:spacing w:before="0" w:after="0"/>
        <w:ind w:firstLine="720"/>
        <w:rPr>
          <w:rFonts w:ascii="Arial" w:eastAsia="Times New Roman" w:hAnsi="Arial" w:cs="Arial"/>
          <w:color w:val="000000"/>
          <w:sz w:val="21"/>
          <w:szCs w:val="21"/>
          <w:shd w:val="clear" w:color="auto" w:fill="FFFFFF"/>
        </w:rPr>
      </w:pPr>
    </w:p>
    <w:p w14:paraId="1F065DDE" w14:textId="77777777" w:rsidR="009863EF" w:rsidRDefault="00921193" w:rsidP="001B1B78">
      <w:pPr>
        <w:keepNext/>
        <w:spacing w:before="0" w:after="0"/>
        <w:ind w:firstLine="720"/>
      </w:pPr>
      <w:r>
        <w:rPr>
          <w:rFonts w:eastAsia="Times New Roman" w:cs="Times New Roman"/>
          <w:noProof/>
          <w:szCs w:val="24"/>
        </w:rPr>
        <w:lastRenderedPageBreak/>
        <w:drawing>
          <wp:inline distT="0" distB="0" distL="0" distR="0" wp14:anchorId="22E13F2C" wp14:editId="36413847">
            <wp:extent cx="5943600" cy="44532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6-05-24 at 3.54.56 PM.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4453255"/>
                    </a:xfrm>
                    <a:prstGeom prst="rect">
                      <a:avLst/>
                    </a:prstGeom>
                  </pic:spPr>
                </pic:pic>
              </a:graphicData>
            </a:graphic>
          </wp:inline>
        </w:drawing>
      </w:r>
    </w:p>
    <w:p w14:paraId="4D6BE25E" w14:textId="4F7B5EE9" w:rsidR="007A1DA1" w:rsidRPr="001B1B78" w:rsidRDefault="009863EF" w:rsidP="00D46EBF">
      <w:pPr>
        <w:pStyle w:val="Caption"/>
      </w:pPr>
      <w:r>
        <w:t xml:space="preserve">Figure </w:t>
      </w:r>
      <w:fldSimple w:instr=" SEQ Figure \* ARABIC ">
        <w:r w:rsidR="002F16BD">
          <w:rPr>
            <w:noProof/>
          </w:rPr>
          <w:t>21</w:t>
        </w:r>
      </w:fldSimple>
      <w:r>
        <w:t xml:space="preserve">: </w:t>
      </w:r>
      <w:r w:rsidRPr="00252130">
        <w:t>Oracle Installer Step 9</w:t>
      </w:r>
    </w:p>
    <w:p w14:paraId="4E7C66E0" w14:textId="2BBFC755" w:rsidR="007A1DA1" w:rsidRDefault="007A1DA1" w:rsidP="00921193">
      <w:pPr>
        <w:spacing w:before="0" w:after="0"/>
        <w:rPr>
          <w:rFonts w:ascii="Arial" w:eastAsia="Times New Roman" w:hAnsi="Arial" w:cs="Arial"/>
          <w:color w:val="000000"/>
          <w:sz w:val="21"/>
          <w:szCs w:val="21"/>
          <w:shd w:val="clear" w:color="auto" w:fill="FFFFFF"/>
        </w:rPr>
      </w:pPr>
    </w:p>
    <w:p w14:paraId="1A4BE748" w14:textId="5F233348" w:rsidR="005C5C08" w:rsidRPr="00AB3790" w:rsidRDefault="005C5C08" w:rsidP="004030B3">
      <w:pPr>
        <w:pStyle w:val="Heading2"/>
      </w:pPr>
      <w:bookmarkStart w:id="100" w:name="_Toc477333262"/>
      <w:r w:rsidRPr="008307BC">
        <w:t>Database</w:t>
      </w:r>
      <w:r w:rsidRPr="00AB3790">
        <w:t xml:space="preserve"> Update Procedure</w:t>
      </w:r>
      <w:bookmarkEnd w:id="100"/>
    </w:p>
    <w:p w14:paraId="6CF47BBC" w14:textId="77777777" w:rsidR="00DA6D32" w:rsidRDefault="00DA6D32" w:rsidP="00DA6D32">
      <w:pPr>
        <w:pStyle w:val="BodyText"/>
      </w:pPr>
      <w:r>
        <w:t>TBD</w:t>
      </w:r>
    </w:p>
    <w:p w14:paraId="073E9A6B" w14:textId="77777777" w:rsidR="005C5C08" w:rsidRPr="00AB3790" w:rsidRDefault="005C5C08" w:rsidP="004030B3">
      <w:pPr>
        <w:pStyle w:val="Heading2"/>
      </w:pPr>
      <w:bookmarkStart w:id="101" w:name="_Toc477333263"/>
      <w:r w:rsidRPr="00AB3790">
        <w:t xml:space="preserve">Uninstall the </w:t>
      </w:r>
      <w:r w:rsidR="00FD7C5B">
        <w:t>BCDSS</w:t>
      </w:r>
      <w:r w:rsidRPr="00AB3790">
        <w:t xml:space="preserve"> Database</w:t>
      </w:r>
      <w:bookmarkEnd w:id="101"/>
    </w:p>
    <w:p w14:paraId="07B6B9D1" w14:textId="77777777" w:rsidR="00DA6D32" w:rsidRDefault="00DA6D32" w:rsidP="00DA6D32">
      <w:pPr>
        <w:pStyle w:val="BodyText"/>
      </w:pPr>
      <w:r>
        <w:t>TBD</w:t>
      </w:r>
    </w:p>
    <w:p w14:paraId="08032A39" w14:textId="77777777" w:rsidR="00234AB8" w:rsidRPr="00AB3790" w:rsidRDefault="00234AB8" w:rsidP="00234AB8">
      <w:pPr>
        <w:pStyle w:val="BodyText"/>
      </w:pPr>
    </w:p>
    <w:p w14:paraId="7C776F05" w14:textId="77777777" w:rsidR="005C5C08" w:rsidRPr="00AB3790" w:rsidRDefault="005C5C08" w:rsidP="005151AD">
      <w:pPr>
        <w:pStyle w:val="Heading1"/>
      </w:pPr>
      <w:bookmarkStart w:id="102" w:name="_Deploying_the_Application"/>
      <w:bookmarkStart w:id="103" w:name="_Toc477333264"/>
      <w:bookmarkEnd w:id="102"/>
      <w:r w:rsidRPr="00AB3790">
        <w:lastRenderedPageBreak/>
        <w:t>Deploying the Application</w:t>
      </w:r>
      <w:bookmarkEnd w:id="103"/>
    </w:p>
    <w:p w14:paraId="0CEB1A5D" w14:textId="3B0FA363" w:rsidR="005C5C08" w:rsidRDefault="005C5C08" w:rsidP="005C5C08">
      <w:pPr>
        <w:pStyle w:val="BodyText"/>
      </w:pPr>
      <w:r w:rsidRPr="00AB3790">
        <w:t xml:space="preserve">This section provides instructions for deploying the </w:t>
      </w:r>
      <w:r w:rsidR="00FD7C5B">
        <w:t>BCDSS</w:t>
      </w:r>
      <w:r w:rsidR="002A5649">
        <w:t xml:space="preserve"> a</w:t>
      </w:r>
      <w:r w:rsidRPr="00AB3790">
        <w:t>pplication</w:t>
      </w:r>
      <w:r w:rsidR="002A5649">
        <w:t xml:space="preserve"> to the Dev </w:t>
      </w:r>
      <w:r w:rsidR="00055C60">
        <w:t xml:space="preserve">and </w:t>
      </w:r>
      <w:r w:rsidR="004030B3">
        <w:t>Pilot</w:t>
      </w:r>
      <w:r w:rsidR="00FD7C5B">
        <w:t xml:space="preserve"> Environments</w:t>
      </w:r>
      <w:r w:rsidRPr="00AB3790">
        <w:t>.</w:t>
      </w:r>
    </w:p>
    <w:p w14:paraId="325F2BE4" w14:textId="77777777" w:rsidR="005C5C08" w:rsidRPr="00AB3790" w:rsidRDefault="002A5649" w:rsidP="004030B3">
      <w:pPr>
        <w:pStyle w:val="Heading2"/>
      </w:pPr>
      <w:bookmarkStart w:id="104" w:name="_Toc477333265"/>
      <w:r>
        <w:t xml:space="preserve">Overall </w:t>
      </w:r>
      <w:r w:rsidR="005C5C08" w:rsidRPr="00AB3790">
        <w:t>Pre-Deployment Assumptions</w:t>
      </w:r>
      <w:bookmarkEnd w:id="104"/>
    </w:p>
    <w:p w14:paraId="082395F6" w14:textId="77777777" w:rsidR="005C5C08" w:rsidRPr="00AB3790" w:rsidRDefault="005C5C08" w:rsidP="00C44975">
      <w:pPr>
        <w:pStyle w:val="BodyText"/>
      </w:pPr>
      <w:r w:rsidRPr="00AB3790">
        <w:t xml:space="preserve">The following conditions must be met before performing </w:t>
      </w:r>
      <w:r w:rsidR="00FA4F68">
        <w:t>a</w:t>
      </w:r>
      <w:r w:rsidRPr="00AB3790">
        <w:t xml:space="preserve"> </w:t>
      </w:r>
      <w:r w:rsidR="00FD7C5B">
        <w:t>BCDSS</w:t>
      </w:r>
      <w:r w:rsidR="00FA4F68">
        <w:t xml:space="preserve"> de</w:t>
      </w:r>
      <w:r w:rsidRPr="00AB3790">
        <w:t>ployment:</w:t>
      </w:r>
    </w:p>
    <w:p w14:paraId="583CA075" w14:textId="77777777" w:rsidR="00FD46C2" w:rsidRDefault="00FD46C2" w:rsidP="000838B1">
      <w:pPr>
        <w:pStyle w:val="BodyText"/>
        <w:numPr>
          <w:ilvl w:val="0"/>
          <w:numId w:val="22"/>
        </w:numPr>
      </w:pPr>
      <w:r>
        <w:t xml:space="preserve">Upload the project artifacts </w:t>
      </w:r>
      <w:r w:rsidR="006B7892">
        <w:t xml:space="preserve">(JAR, EAR files) </w:t>
      </w:r>
      <w:r>
        <w:t xml:space="preserve">to </w:t>
      </w:r>
      <w:r w:rsidR="006B7892">
        <w:t xml:space="preserve">staging </w:t>
      </w:r>
      <w:r>
        <w:t xml:space="preserve">environment </w:t>
      </w:r>
      <w:r w:rsidR="006B7892">
        <w:t>folder</w:t>
      </w:r>
      <w:r>
        <w:t>.</w:t>
      </w:r>
    </w:p>
    <w:p w14:paraId="28E49B25" w14:textId="77777777" w:rsidR="00FD46C2" w:rsidRDefault="006B7892" w:rsidP="000838B1">
      <w:pPr>
        <w:pStyle w:val="BodyText"/>
        <w:numPr>
          <w:ilvl w:val="0"/>
          <w:numId w:val="22"/>
        </w:numPr>
      </w:pPr>
      <w:r>
        <w:t>Verify</w:t>
      </w:r>
      <w:r w:rsidR="00FD46C2">
        <w:t xml:space="preserve"> JAR and EAR files are loaded in the </w:t>
      </w:r>
      <w:r>
        <w:t xml:space="preserve">staging </w:t>
      </w:r>
      <w:r w:rsidR="00FD46C2">
        <w:t>environment</w:t>
      </w:r>
      <w:r>
        <w:t xml:space="preserve"> folder.</w:t>
      </w:r>
    </w:p>
    <w:p w14:paraId="6520B0D5" w14:textId="77777777" w:rsidR="005C5C08" w:rsidRDefault="00FD46C2" w:rsidP="000838B1">
      <w:pPr>
        <w:pStyle w:val="BodyText"/>
        <w:numPr>
          <w:ilvl w:val="0"/>
          <w:numId w:val="12"/>
        </w:numPr>
        <w:ind w:left="720"/>
      </w:pPr>
      <w:r>
        <w:t>Upload the project documentation deliverables to an internal directory workspace.</w:t>
      </w:r>
    </w:p>
    <w:p w14:paraId="322CC5C7" w14:textId="77777777" w:rsidR="006B7892" w:rsidRDefault="006B7892" w:rsidP="000838B1">
      <w:pPr>
        <w:pStyle w:val="BodyText"/>
        <w:numPr>
          <w:ilvl w:val="0"/>
          <w:numId w:val="12"/>
        </w:numPr>
        <w:ind w:left="720"/>
      </w:pPr>
      <w:r>
        <w:t xml:space="preserve">Apply the </w:t>
      </w:r>
      <w:r w:rsidR="0076761D">
        <w:t xml:space="preserve">Liquibase </w:t>
      </w:r>
      <w:r>
        <w:t>Database</w:t>
      </w:r>
      <w:r w:rsidR="007053B1">
        <w:t xml:space="preserve"> </w:t>
      </w:r>
      <w:r>
        <w:t>Change</w:t>
      </w:r>
      <w:r w:rsidR="007053B1">
        <w:t xml:space="preserve"> </w:t>
      </w:r>
      <w:r>
        <w:t>Logs to the target database. A Change</w:t>
      </w:r>
      <w:r w:rsidR="007053B1">
        <w:t xml:space="preserve"> </w:t>
      </w:r>
      <w:r>
        <w:t>set can be seen as everything needed to migrate from one version of the database to another.</w:t>
      </w:r>
    </w:p>
    <w:p w14:paraId="7AAC3A6E" w14:textId="61FBF257" w:rsidR="0076761D" w:rsidRDefault="0076761D" w:rsidP="000838B1">
      <w:pPr>
        <w:pStyle w:val="BodyText"/>
        <w:numPr>
          <w:ilvl w:val="0"/>
          <w:numId w:val="12"/>
        </w:numPr>
        <w:ind w:left="720"/>
      </w:pPr>
      <w:r>
        <w:t>This requires corresponding SQL-statements that are grouped and then executed together.</w:t>
      </w:r>
    </w:p>
    <w:p w14:paraId="3C4A97AE" w14:textId="2323E637" w:rsidR="00141E15" w:rsidRDefault="00D04080" w:rsidP="004030B3">
      <w:pPr>
        <w:pStyle w:val="Heading2"/>
      </w:pPr>
      <w:bookmarkStart w:id="105" w:name="_Builds_and_Deployments"/>
      <w:bookmarkStart w:id="106" w:name="_Toc477333266"/>
      <w:bookmarkEnd w:id="105"/>
      <w:r>
        <w:t xml:space="preserve">Builds and </w:t>
      </w:r>
      <w:r w:rsidR="00141E15">
        <w:t>Deployments to Dev</w:t>
      </w:r>
      <w:bookmarkEnd w:id="106"/>
    </w:p>
    <w:p w14:paraId="14A9C2A8" w14:textId="52B9905B" w:rsidR="007C6F02" w:rsidRDefault="009E5CC6" w:rsidP="00314550">
      <w:pPr>
        <w:pStyle w:val="BodyText"/>
      </w:pPr>
      <w:r>
        <w:t xml:space="preserve">Continuous Integration (CI) builds are automated through </w:t>
      </w:r>
      <w:r w:rsidR="00E43017">
        <w:t xml:space="preserve">the </w:t>
      </w:r>
      <w:r>
        <w:t xml:space="preserve">Jenkins pooling task. </w:t>
      </w:r>
      <w:r w:rsidR="00721175">
        <w:t>Jenkins sends failure notification</w:t>
      </w:r>
      <w:r w:rsidR="00E43017">
        <w:t>s</w:t>
      </w:r>
      <w:r w:rsidR="00721175">
        <w:t xml:space="preserve"> to </w:t>
      </w:r>
      <w:r w:rsidR="00E43017">
        <w:t xml:space="preserve">the </w:t>
      </w:r>
      <w:r w:rsidR="00721175">
        <w:t xml:space="preserve">development team for all build failures. </w:t>
      </w:r>
      <w:r w:rsidR="00D04080">
        <w:t xml:space="preserve">CI build artifacts will be deployed on </w:t>
      </w:r>
      <w:r w:rsidR="00E43017">
        <w:t xml:space="preserve">the </w:t>
      </w:r>
      <w:r w:rsidR="00D04080">
        <w:t>Development Integration environment manually.</w:t>
      </w:r>
    </w:p>
    <w:p w14:paraId="4F9D75B5" w14:textId="77777777" w:rsidR="00F75795" w:rsidRDefault="00F75795" w:rsidP="007C6F02">
      <w:pPr>
        <w:pStyle w:val="BodyText"/>
      </w:pPr>
    </w:p>
    <w:p w14:paraId="097A8FB9" w14:textId="77777777" w:rsidR="009863EF" w:rsidRDefault="00D04080" w:rsidP="001B1B78">
      <w:pPr>
        <w:pStyle w:val="BodyText"/>
        <w:keepNext/>
        <w:spacing w:after="240"/>
        <w:jc w:val="center"/>
      </w:pPr>
      <w:r>
        <w:rPr>
          <w:noProof/>
        </w:rPr>
        <w:drawing>
          <wp:inline distT="0" distB="0" distL="0" distR="0" wp14:anchorId="60F74D34" wp14:editId="75E453C3">
            <wp:extent cx="5943600" cy="2762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7308BD41" w14:textId="208754D1" w:rsidR="004030B3" w:rsidRDefault="009863EF" w:rsidP="00D46EBF">
      <w:pPr>
        <w:pStyle w:val="Caption"/>
      </w:pPr>
      <w:r>
        <w:t xml:space="preserve">Figure </w:t>
      </w:r>
      <w:fldSimple w:instr=" SEQ Figure \* ARABIC ">
        <w:r w:rsidR="002F16BD">
          <w:rPr>
            <w:noProof/>
          </w:rPr>
          <w:t>22</w:t>
        </w:r>
      </w:fldSimple>
      <w:r>
        <w:t xml:space="preserve">: </w:t>
      </w:r>
      <w:r w:rsidRPr="00240470">
        <w:t>Dev Builds Dashboard</w:t>
      </w:r>
    </w:p>
    <w:p w14:paraId="4FDFF644" w14:textId="74FC323C" w:rsidR="008C6D73" w:rsidRPr="00957EF5" w:rsidRDefault="00EB6C21" w:rsidP="008C6D73">
      <w:pPr>
        <w:pStyle w:val="BodyText"/>
        <w:spacing w:after="240"/>
        <w:rPr>
          <w:szCs w:val="24"/>
        </w:rPr>
      </w:pPr>
      <w:r>
        <w:rPr>
          <w:szCs w:val="24"/>
        </w:rPr>
        <w:t xml:space="preserve">The </w:t>
      </w:r>
      <w:r w:rsidR="008C6D73" w:rsidRPr="00957EF5">
        <w:rPr>
          <w:szCs w:val="24"/>
        </w:rPr>
        <w:t>BCDSS team uses the following tools for development integration environment deployments</w:t>
      </w:r>
      <w:r w:rsidR="00CB603D">
        <w:rPr>
          <w:szCs w:val="24"/>
        </w:rPr>
        <w:t>:</w:t>
      </w:r>
    </w:p>
    <w:p w14:paraId="5DF760E6" w14:textId="77777777" w:rsidR="008C6D73" w:rsidRPr="00957EF5" w:rsidRDefault="008C6D73" w:rsidP="00215545">
      <w:pPr>
        <w:pStyle w:val="BodyText"/>
        <w:numPr>
          <w:ilvl w:val="0"/>
          <w:numId w:val="24"/>
        </w:numPr>
        <w:spacing w:before="0" w:after="0"/>
        <w:rPr>
          <w:szCs w:val="24"/>
        </w:rPr>
      </w:pPr>
      <w:r w:rsidRPr="00957EF5">
        <w:rPr>
          <w:szCs w:val="24"/>
        </w:rPr>
        <w:t xml:space="preserve">Jenkins tool for Web application deployments </w:t>
      </w:r>
    </w:p>
    <w:p w14:paraId="764D3B5B" w14:textId="77777777" w:rsidR="00DB3D8C" w:rsidRPr="00957EF5" w:rsidRDefault="008C6D73" w:rsidP="00215545">
      <w:pPr>
        <w:pStyle w:val="BodyText"/>
        <w:numPr>
          <w:ilvl w:val="0"/>
          <w:numId w:val="24"/>
        </w:numPr>
        <w:spacing w:before="0" w:after="0"/>
        <w:rPr>
          <w:szCs w:val="24"/>
        </w:rPr>
      </w:pPr>
      <w:r w:rsidRPr="00957EF5">
        <w:rPr>
          <w:szCs w:val="24"/>
        </w:rPr>
        <w:t>Liquibase for database changes</w:t>
      </w:r>
    </w:p>
    <w:p w14:paraId="53D7E9B5" w14:textId="3A87B1BF" w:rsidR="00C2365D" w:rsidRDefault="00C2365D" w:rsidP="004030B3">
      <w:pPr>
        <w:pStyle w:val="Heading2"/>
      </w:pPr>
      <w:bookmarkStart w:id="107" w:name="_Toc477333267"/>
      <w:r>
        <w:lastRenderedPageBreak/>
        <w:t xml:space="preserve">Deployments to </w:t>
      </w:r>
      <w:r w:rsidR="00E43017">
        <w:t>Pilot</w:t>
      </w:r>
      <w:bookmarkEnd w:id="107"/>
    </w:p>
    <w:p w14:paraId="7B2F931E" w14:textId="77777777" w:rsidR="00EC4665" w:rsidRDefault="00EC4665" w:rsidP="00CB603D">
      <w:pPr>
        <w:pStyle w:val="Heading3"/>
      </w:pPr>
      <w:bookmarkStart w:id="108" w:name="_Toc420422303"/>
      <w:bookmarkStart w:id="109" w:name="_Toc420422573"/>
      <w:bookmarkStart w:id="110" w:name="_Toc420496577"/>
      <w:bookmarkStart w:id="111" w:name="_Toc477333268"/>
      <w:bookmarkStart w:id="112" w:name="_Toc283798603"/>
      <w:bookmarkStart w:id="113" w:name="_Toc291959486"/>
      <w:bookmarkEnd w:id="108"/>
      <w:bookmarkEnd w:id="109"/>
      <w:bookmarkEnd w:id="110"/>
      <w:r>
        <w:t>Additional Pre-deployment Assumptions</w:t>
      </w:r>
      <w:bookmarkEnd w:id="111"/>
    </w:p>
    <w:p w14:paraId="6B2BEE44" w14:textId="0A200B4E" w:rsidR="004E5FBA" w:rsidRDefault="00DA6D32" w:rsidP="00215545">
      <w:pPr>
        <w:pStyle w:val="BodyText"/>
        <w:numPr>
          <w:ilvl w:val="0"/>
          <w:numId w:val="22"/>
        </w:numPr>
        <w:spacing w:before="0" w:after="0"/>
      </w:pPr>
      <w:r>
        <w:t xml:space="preserve">Update the </w:t>
      </w:r>
      <w:r w:rsidR="00CB603D">
        <w:t>P</w:t>
      </w:r>
      <w:r>
        <w:t>ilot database</w:t>
      </w:r>
      <w:r w:rsidR="004E5FBA">
        <w:t xml:space="preserve"> </w:t>
      </w:r>
      <w:r>
        <w:t xml:space="preserve">configurations in environment specific </w:t>
      </w:r>
      <w:r w:rsidR="004E5FBA">
        <w:t>properties file.</w:t>
      </w:r>
    </w:p>
    <w:p w14:paraId="0F609706" w14:textId="634388BF" w:rsidR="004E5FBA" w:rsidRDefault="004E5FBA" w:rsidP="00215545">
      <w:pPr>
        <w:pStyle w:val="BodyText"/>
        <w:numPr>
          <w:ilvl w:val="0"/>
          <w:numId w:val="22"/>
        </w:numPr>
        <w:spacing w:before="0" w:after="0"/>
      </w:pPr>
      <w:r>
        <w:t>Upload the project artifacts (JAR</w:t>
      </w:r>
      <w:r w:rsidR="00CB603D">
        <w:t xml:space="preserve"> and </w:t>
      </w:r>
      <w:r>
        <w:t xml:space="preserve">EAR files) to </w:t>
      </w:r>
      <w:r w:rsidR="00CB603D">
        <w:t>P</w:t>
      </w:r>
      <w:r>
        <w:t>ilot staging environment folder.</w:t>
      </w:r>
    </w:p>
    <w:p w14:paraId="078E7F73" w14:textId="77777777" w:rsidR="004E5FBA" w:rsidRDefault="004E5FBA" w:rsidP="00215545">
      <w:pPr>
        <w:pStyle w:val="BodyText"/>
        <w:numPr>
          <w:ilvl w:val="0"/>
          <w:numId w:val="22"/>
        </w:numPr>
        <w:spacing w:before="0" w:after="0"/>
      </w:pPr>
      <w:r>
        <w:t>Verify JAR and EAR files are loaded in the staging environment folder.</w:t>
      </w:r>
    </w:p>
    <w:p w14:paraId="00BC1016" w14:textId="77777777" w:rsidR="009C2A75" w:rsidRDefault="009C2A75" w:rsidP="00CB603D">
      <w:pPr>
        <w:pStyle w:val="Heading3"/>
      </w:pPr>
      <w:bookmarkStart w:id="114" w:name="_Ref375577170"/>
      <w:bookmarkStart w:id="115" w:name="_Toc283798605"/>
      <w:bookmarkStart w:id="116" w:name="_Toc291959487"/>
      <w:bookmarkStart w:id="117" w:name="_Toc477333269"/>
      <w:bookmarkEnd w:id="112"/>
      <w:bookmarkEnd w:id="113"/>
      <w:r>
        <w:t xml:space="preserve">Configure Deployment </w:t>
      </w:r>
      <w:bookmarkEnd w:id="114"/>
      <w:bookmarkEnd w:id="115"/>
      <w:r>
        <w:t>Properties</w:t>
      </w:r>
      <w:bookmarkEnd w:id="116"/>
      <w:bookmarkEnd w:id="117"/>
    </w:p>
    <w:p w14:paraId="49C1BD09" w14:textId="49BDD277" w:rsidR="00234AB8" w:rsidRPr="00234AB8" w:rsidRDefault="004E5FBA" w:rsidP="00215545">
      <w:pPr>
        <w:pStyle w:val="BodyText"/>
      </w:pPr>
      <w:r>
        <w:t>The profile based config</w:t>
      </w:r>
      <w:r w:rsidR="00DA6D32">
        <w:t>uration</w:t>
      </w:r>
      <w:r>
        <w:t xml:space="preserve"> file in the </w:t>
      </w:r>
      <w:r w:rsidRPr="004E5FBA">
        <w:t xml:space="preserve">persistence </w:t>
      </w:r>
      <w:r>
        <w:t>/</w:t>
      </w:r>
      <w:r w:rsidRPr="004E5FBA">
        <w:t xml:space="preserve">resources directory </w:t>
      </w:r>
      <w:r>
        <w:t xml:space="preserve">contains </w:t>
      </w:r>
      <w:r w:rsidRPr="004E5FBA">
        <w:t>data</w:t>
      </w:r>
      <w:r w:rsidR="00DA6D32">
        <w:t xml:space="preserve"> </w:t>
      </w:r>
      <w:r w:rsidRPr="004E5FBA">
        <w:t>source information. The standard build will utilize application-local.yml</w:t>
      </w:r>
      <w:r w:rsidR="00CB603D">
        <w:t xml:space="preserve"> and </w:t>
      </w:r>
      <w:r>
        <w:t>update it to application-test</w:t>
      </w:r>
      <w:r w:rsidRPr="004E5FBA">
        <w:t>.yml</w:t>
      </w:r>
      <w:r>
        <w:t xml:space="preserve"> for </w:t>
      </w:r>
      <w:r w:rsidR="00CB603D">
        <w:t>the P</w:t>
      </w:r>
      <w:r>
        <w:t xml:space="preserve">ilot environment.  </w:t>
      </w:r>
    </w:p>
    <w:p w14:paraId="287DE015" w14:textId="77777777" w:rsidR="005C5C08" w:rsidRDefault="005C5C08" w:rsidP="00CB603D">
      <w:pPr>
        <w:pStyle w:val="Heading3"/>
      </w:pPr>
      <w:bookmarkStart w:id="118" w:name="_Toc420421769"/>
      <w:bookmarkStart w:id="119" w:name="_Toc420422039"/>
      <w:bookmarkStart w:id="120" w:name="_Toc420422309"/>
      <w:bookmarkStart w:id="121" w:name="_Toc420422579"/>
      <w:bookmarkStart w:id="122" w:name="_Toc420496583"/>
      <w:bookmarkStart w:id="123" w:name="_Toc420421770"/>
      <w:bookmarkStart w:id="124" w:name="_Toc420422040"/>
      <w:bookmarkStart w:id="125" w:name="_Toc420422310"/>
      <w:bookmarkStart w:id="126" w:name="_Toc420422580"/>
      <w:bookmarkStart w:id="127" w:name="_Toc420496584"/>
      <w:bookmarkStart w:id="128" w:name="_Toc420421771"/>
      <w:bookmarkStart w:id="129" w:name="_Toc420422041"/>
      <w:bookmarkStart w:id="130" w:name="_Toc420422311"/>
      <w:bookmarkStart w:id="131" w:name="_Toc420422581"/>
      <w:bookmarkStart w:id="132" w:name="_Toc420496585"/>
      <w:bookmarkStart w:id="133" w:name="_Toc420421772"/>
      <w:bookmarkStart w:id="134" w:name="_Toc420422042"/>
      <w:bookmarkStart w:id="135" w:name="_Toc420422312"/>
      <w:bookmarkStart w:id="136" w:name="_Toc420422582"/>
      <w:bookmarkStart w:id="137" w:name="_Toc420496586"/>
      <w:bookmarkStart w:id="138" w:name="_Toc420421773"/>
      <w:bookmarkStart w:id="139" w:name="_Toc420422043"/>
      <w:bookmarkStart w:id="140" w:name="_Toc420422313"/>
      <w:bookmarkStart w:id="141" w:name="_Toc420422583"/>
      <w:bookmarkStart w:id="142" w:name="_Toc420496587"/>
      <w:bookmarkStart w:id="143" w:name="_Toc420421774"/>
      <w:bookmarkStart w:id="144" w:name="_Toc420422044"/>
      <w:bookmarkStart w:id="145" w:name="_Toc420422314"/>
      <w:bookmarkStart w:id="146" w:name="_Toc420422584"/>
      <w:bookmarkStart w:id="147" w:name="_Toc420496588"/>
      <w:bookmarkStart w:id="148" w:name="_Toc420421775"/>
      <w:bookmarkStart w:id="149" w:name="_Toc420422045"/>
      <w:bookmarkStart w:id="150" w:name="_Toc420422315"/>
      <w:bookmarkStart w:id="151" w:name="_Toc420422585"/>
      <w:bookmarkStart w:id="152" w:name="_Toc420496589"/>
      <w:bookmarkStart w:id="153" w:name="_Toc420421776"/>
      <w:bookmarkStart w:id="154" w:name="_Toc420422046"/>
      <w:bookmarkStart w:id="155" w:name="_Toc420422316"/>
      <w:bookmarkStart w:id="156" w:name="_Toc420422586"/>
      <w:bookmarkStart w:id="157" w:name="_Toc420496590"/>
      <w:bookmarkStart w:id="158" w:name="_Toc420421777"/>
      <w:bookmarkStart w:id="159" w:name="_Toc420422047"/>
      <w:bookmarkStart w:id="160" w:name="_Toc420422317"/>
      <w:bookmarkStart w:id="161" w:name="_Toc420422587"/>
      <w:bookmarkStart w:id="162" w:name="_Toc420496591"/>
      <w:bookmarkStart w:id="163" w:name="_Toc420421778"/>
      <w:bookmarkStart w:id="164" w:name="_Toc420422048"/>
      <w:bookmarkStart w:id="165" w:name="_Toc420422318"/>
      <w:bookmarkStart w:id="166" w:name="_Toc420422588"/>
      <w:bookmarkStart w:id="167" w:name="_Toc420496592"/>
      <w:bookmarkStart w:id="168" w:name="_Toc420421779"/>
      <w:bookmarkStart w:id="169" w:name="_Toc420422049"/>
      <w:bookmarkStart w:id="170" w:name="_Toc420422319"/>
      <w:bookmarkStart w:id="171" w:name="_Toc420422589"/>
      <w:bookmarkStart w:id="172" w:name="_Toc420496593"/>
      <w:bookmarkStart w:id="173" w:name="_Toc420421780"/>
      <w:bookmarkStart w:id="174" w:name="_Toc420422050"/>
      <w:bookmarkStart w:id="175" w:name="_Toc420422320"/>
      <w:bookmarkStart w:id="176" w:name="_Toc420422590"/>
      <w:bookmarkStart w:id="177" w:name="_Toc420496594"/>
      <w:bookmarkStart w:id="178" w:name="_Toc420421781"/>
      <w:bookmarkStart w:id="179" w:name="_Toc420422051"/>
      <w:bookmarkStart w:id="180" w:name="_Toc420422321"/>
      <w:bookmarkStart w:id="181" w:name="_Toc420422591"/>
      <w:bookmarkStart w:id="182" w:name="_Toc420496595"/>
      <w:bookmarkStart w:id="183" w:name="_Toc420421782"/>
      <w:bookmarkStart w:id="184" w:name="_Toc420422052"/>
      <w:bookmarkStart w:id="185" w:name="_Toc420422322"/>
      <w:bookmarkStart w:id="186" w:name="_Toc420422592"/>
      <w:bookmarkStart w:id="187" w:name="_Toc420496596"/>
      <w:bookmarkStart w:id="188" w:name="_Toc420421783"/>
      <w:bookmarkStart w:id="189" w:name="_Toc420422053"/>
      <w:bookmarkStart w:id="190" w:name="_Toc420422323"/>
      <w:bookmarkStart w:id="191" w:name="_Toc420422593"/>
      <w:bookmarkStart w:id="192" w:name="_Toc420496597"/>
      <w:bookmarkStart w:id="193" w:name="_Toc420421784"/>
      <w:bookmarkStart w:id="194" w:name="_Toc420422054"/>
      <w:bookmarkStart w:id="195" w:name="_Toc420422324"/>
      <w:bookmarkStart w:id="196" w:name="_Toc420422594"/>
      <w:bookmarkStart w:id="197" w:name="_Toc420496598"/>
      <w:bookmarkStart w:id="198" w:name="_Toc420421785"/>
      <w:bookmarkStart w:id="199" w:name="_Toc420422055"/>
      <w:bookmarkStart w:id="200" w:name="_Toc420422325"/>
      <w:bookmarkStart w:id="201" w:name="_Toc420422595"/>
      <w:bookmarkStart w:id="202" w:name="_Toc420496599"/>
      <w:bookmarkStart w:id="203" w:name="_Toc420421786"/>
      <w:bookmarkStart w:id="204" w:name="_Toc420422056"/>
      <w:bookmarkStart w:id="205" w:name="_Toc420422326"/>
      <w:bookmarkStart w:id="206" w:name="_Toc420422596"/>
      <w:bookmarkStart w:id="207" w:name="_Toc420496600"/>
      <w:bookmarkStart w:id="208" w:name="_Toc381541610"/>
      <w:bookmarkStart w:id="209" w:name="_Toc381541900"/>
      <w:bookmarkStart w:id="210" w:name="_Toc381542190"/>
      <w:bookmarkStart w:id="211" w:name="_Toc381543647"/>
      <w:bookmarkStart w:id="212" w:name="_Toc381543940"/>
      <w:bookmarkStart w:id="213" w:name="_Toc381546358"/>
      <w:bookmarkStart w:id="214" w:name="_Toc381621828"/>
      <w:bookmarkStart w:id="215" w:name="_Toc381541611"/>
      <w:bookmarkStart w:id="216" w:name="_Toc381541901"/>
      <w:bookmarkStart w:id="217" w:name="_Toc381542191"/>
      <w:bookmarkStart w:id="218" w:name="_Toc381543648"/>
      <w:bookmarkStart w:id="219" w:name="_Toc381543941"/>
      <w:bookmarkStart w:id="220" w:name="_Toc381546359"/>
      <w:bookmarkStart w:id="221" w:name="_Toc381621829"/>
      <w:bookmarkStart w:id="222" w:name="_Toc381537552"/>
      <w:bookmarkStart w:id="223" w:name="_Toc381537839"/>
      <w:bookmarkStart w:id="224" w:name="_Toc381538126"/>
      <w:bookmarkStart w:id="225" w:name="_Toc381538414"/>
      <w:bookmarkStart w:id="226" w:name="_Toc381538702"/>
      <w:bookmarkStart w:id="227" w:name="_Toc381538989"/>
      <w:bookmarkStart w:id="228" w:name="_Toc381541612"/>
      <w:bookmarkStart w:id="229" w:name="_Toc381541902"/>
      <w:bookmarkStart w:id="230" w:name="_Toc381542192"/>
      <w:bookmarkStart w:id="231" w:name="_Toc381543649"/>
      <w:bookmarkStart w:id="232" w:name="_Toc381543942"/>
      <w:bookmarkStart w:id="233" w:name="_Toc381546360"/>
      <w:bookmarkStart w:id="234" w:name="_Toc381621830"/>
      <w:bookmarkStart w:id="235" w:name="_Toc381537553"/>
      <w:bookmarkStart w:id="236" w:name="_Toc381537840"/>
      <w:bookmarkStart w:id="237" w:name="_Toc381538127"/>
      <w:bookmarkStart w:id="238" w:name="_Toc381538415"/>
      <w:bookmarkStart w:id="239" w:name="_Toc381538703"/>
      <w:bookmarkStart w:id="240" w:name="_Toc381538990"/>
      <w:bookmarkStart w:id="241" w:name="_Toc381541613"/>
      <w:bookmarkStart w:id="242" w:name="_Toc381541903"/>
      <w:bookmarkStart w:id="243" w:name="_Toc381542193"/>
      <w:bookmarkStart w:id="244" w:name="_Toc381543650"/>
      <w:bookmarkStart w:id="245" w:name="_Toc381543943"/>
      <w:bookmarkStart w:id="246" w:name="_Toc381546361"/>
      <w:bookmarkStart w:id="247" w:name="_Toc381621831"/>
      <w:bookmarkStart w:id="248" w:name="_Toc381537554"/>
      <w:bookmarkStart w:id="249" w:name="_Toc381537841"/>
      <w:bookmarkStart w:id="250" w:name="_Toc381538128"/>
      <w:bookmarkStart w:id="251" w:name="_Toc381538416"/>
      <w:bookmarkStart w:id="252" w:name="_Toc381538704"/>
      <w:bookmarkStart w:id="253" w:name="_Toc381538991"/>
      <w:bookmarkStart w:id="254" w:name="_Toc381541614"/>
      <w:bookmarkStart w:id="255" w:name="_Toc381541904"/>
      <w:bookmarkStart w:id="256" w:name="_Toc381542194"/>
      <w:bookmarkStart w:id="257" w:name="_Toc381543651"/>
      <w:bookmarkStart w:id="258" w:name="_Toc381543944"/>
      <w:bookmarkStart w:id="259" w:name="_Toc381546362"/>
      <w:bookmarkStart w:id="260" w:name="_Toc381621832"/>
      <w:bookmarkStart w:id="261" w:name="_Toc381537555"/>
      <w:bookmarkStart w:id="262" w:name="_Toc381537842"/>
      <w:bookmarkStart w:id="263" w:name="_Toc381538129"/>
      <w:bookmarkStart w:id="264" w:name="_Toc381538417"/>
      <w:bookmarkStart w:id="265" w:name="_Toc381538705"/>
      <w:bookmarkStart w:id="266" w:name="_Toc381538992"/>
      <w:bookmarkStart w:id="267" w:name="_Toc381541615"/>
      <w:bookmarkStart w:id="268" w:name="_Toc381541905"/>
      <w:bookmarkStart w:id="269" w:name="_Toc381542195"/>
      <w:bookmarkStart w:id="270" w:name="_Toc381543652"/>
      <w:bookmarkStart w:id="271" w:name="_Toc381543945"/>
      <w:bookmarkStart w:id="272" w:name="_Toc381546363"/>
      <w:bookmarkStart w:id="273" w:name="_Toc381621833"/>
      <w:bookmarkStart w:id="274" w:name="_Toc381537556"/>
      <w:bookmarkStart w:id="275" w:name="_Toc381537843"/>
      <w:bookmarkStart w:id="276" w:name="_Toc381538130"/>
      <w:bookmarkStart w:id="277" w:name="_Toc381538418"/>
      <w:bookmarkStart w:id="278" w:name="_Toc381538706"/>
      <w:bookmarkStart w:id="279" w:name="_Toc381538993"/>
      <w:bookmarkStart w:id="280" w:name="_Toc381541616"/>
      <w:bookmarkStart w:id="281" w:name="_Toc381541906"/>
      <w:bookmarkStart w:id="282" w:name="_Toc381542196"/>
      <w:bookmarkStart w:id="283" w:name="_Toc381543653"/>
      <w:bookmarkStart w:id="284" w:name="_Toc381543946"/>
      <w:bookmarkStart w:id="285" w:name="_Toc381546364"/>
      <w:bookmarkStart w:id="286" w:name="_Toc381621834"/>
      <w:bookmarkStart w:id="287" w:name="_Toc420421787"/>
      <w:bookmarkStart w:id="288" w:name="_Toc420422057"/>
      <w:bookmarkStart w:id="289" w:name="_Toc420422327"/>
      <w:bookmarkStart w:id="290" w:name="_Toc420422597"/>
      <w:bookmarkStart w:id="291" w:name="_Toc420496601"/>
      <w:bookmarkStart w:id="292" w:name="_Toc420421788"/>
      <w:bookmarkStart w:id="293" w:name="_Toc420422058"/>
      <w:bookmarkStart w:id="294" w:name="_Toc420422328"/>
      <w:bookmarkStart w:id="295" w:name="_Toc420422598"/>
      <w:bookmarkStart w:id="296" w:name="_Toc420496602"/>
      <w:bookmarkStart w:id="297" w:name="_Toc420421789"/>
      <w:bookmarkStart w:id="298" w:name="_Toc420422059"/>
      <w:bookmarkStart w:id="299" w:name="_Toc420422329"/>
      <w:bookmarkStart w:id="300" w:name="_Toc420422599"/>
      <w:bookmarkStart w:id="301" w:name="_Toc420496603"/>
      <w:bookmarkStart w:id="302" w:name="_Toc420421790"/>
      <w:bookmarkStart w:id="303" w:name="_Toc420422060"/>
      <w:bookmarkStart w:id="304" w:name="_Toc420422330"/>
      <w:bookmarkStart w:id="305" w:name="_Toc420422600"/>
      <w:bookmarkStart w:id="306" w:name="_Toc420496604"/>
      <w:bookmarkStart w:id="307" w:name="_Toc420421791"/>
      <w:bookmarkStart w:id="308" w:name="_Toc420422061"/>
      <w:bookmarkStart w:id="309" w:name="_Toc420422331"/>
      <w:bookmarkStart w:id="310" w:name="_Toc420422601"/>
      <w:bookmarkStart w:id="311" w:name="_Toc420496605"/>
      <w:bookmarkStart w:id="312" w:name="_Toc420421792"/>
      <w:bookmarkStart w:id="313" w:name="_Toc420422062"/>
      <w:bookmarkStart w:id="314" w:name="_Toc420422332"/>
      <w:bookmarkStart w:id="315" w:name="_Toc420422602"/>
      <w:bookmarkStart w:id="316" w:name="_Toc420496606"/>
      <w:bookmarkStart w:id="317" w:name="_Toc420421793"/>
      <w:bookmarkStart w:id="318" w:name="_Toc420422063"/>
      <w:bookmarkStart w:id="319" w:name="_Toc420422333"/>
      <w:bookmarkStart w:id="320" w:name="_Toc420422603"/>
      <w:bookmarkStart w:id="321" w:name="_Toc420496607"/>
      <w:bookmarkStart w:id="322" w:name="_Toc420421794"/>
      <w:bookmarkStart w:id="323" w:name="_Toc420422064"/>
      <w:bookmarkStart w:id="324" w:name="_Toc420422334"/>
      <w:bookmarkStart w:id="325" w:name="_Toc420422604"/>
      <w:bookmarkStart w:id="326" w:name="_Toc420496608"/>
      <w:bookmarkStart w:id="327" w:name="_Toc420421795"/>
      <w:bookmarkStart w:id="328" w:name="_Toc420422065"/>
      <w:bookmarkStart w:id="329" w:name="_Toc420422335"/>
      <w:bookmarkStart w:id="330" w:name="_Toc420422605"/>
      <w:bookmarkStart w:id="331" w:name="_Toc420496609"/>
      <w:bookmarkStart w:id="332" w:name="_Toc420421796"/>
      <w:bookmarkStart w:id="333" w:name="_Toc420422066"/>
      <w:bookmarkStart w:id="334" w:name="_Toc420422336"/>
      <w:bookmarkStart w:id="335" w:name="_Toc420422606"/>
      <w:bookmarkStart w:id="336" w:name="_Toc420496610"/>
      <w:bookmarkStart w:id="337" w:name="_Toc420421797"/>
      <w:bookmarkStart w:id="338" w:name="_Toc420422067"/>
      <w:bookmarkStart w:id="339" w:name="_Toc420422337"/>
      <w:bookmarkStart w:id="340" w:name="_Toc420422607"/>
      <w:bookmarkStart w:id="341" w:name="_Toc420496611"/>
      <w:bookmarkStart w:id="342" w:name="_Toc420421798"/>
      <w:bookmarkStart w:id="343" w:name="_Toc420422068"/>
      <w:bookmarkStart w:id="344" w:name="_Toc420422338"/>
      <w:bookmarkStart w:id="345" w:name="_Toc420422608"/>
      <w:bookmarkStart w:id="346" w:name="_Toc420496612"/>
      <w:bookmarkStart w:id="347" w:name="_Toc420421799"/>
      <w:bookmarkStart w:id="348" w:name="_Toc420422069"/>
      <w:bookmarkStart w:id="349" w:name="_Toc420422339"/>
      <w:bookmarkStart w:id="350" w:name="_Toc420422609"/>
      <w:bookmarkStart w:id="351" w:name="_Toc420496613"/>
      <w:bookmarkStart w:id="352" w:name="_Toc420421800"/>
      <w:bookmarkStart w:id="353" w:name="_Toc420422070"/>
      <w:bookmarkStart w:id="354" w:name="_Toc420422340"/>
      <w:bookmarkStart w:id="355" w:name="_Toc420422610"/>
      <w:bookmarkStart w:id="356" w:name="_Toc420496614"/>
      <w:bookmarkStart w:id="357" w:name="_Toc420421801"/>
      <w:bookmarkStart w:id="358" w:name="_Toc420422071"/>
      <w:bookmarkStart w:id="359" w:name="_Toc420422341"/>
      <w:bookmarkStart w:id="360" w:name="_Toc420422611"/>
      <w:bookmarkStart w:id="361" w:name="_Toc420496615"/>
      <w:bookmarkStart w:id="362" w:name="_Toc420421802"/>
      <w:bookmarkStart w:id="363" w:name="_Toc420422072"/>
      <w:bookmarkStart w:id="364" w:name="_Toc420422342"/>
      <w:bookmarkStart w:id="365" w:name="_Toc420422612"/>
      <w:bookmarkStart w:id="366" w:name="_Toc420496616"/>
      <w:bookmarkStart w:id="367" w:name="_Toc420421803"/>
      <w:bookmarkStart w:id="368" w:name="_Toc420422073"/>
      <w:bookmarkStart w:id="369" w:name="_Toc420422343"/>
      <w:bookmarkStart w:id="370" w:name="_Toc420422613"/>
      <w:bookmarkStart w:id="371" w:name="_Toc420496617"/>
      <w:bookmarkStart w:id="372" w:name="_Toc420421804"/>
      <w:bookmarkStart w:id="373" w:name="_Toc420422074"/>
      <w:bookmarkStart w:id="374" w:name="_Toc420422344"/>
      <w:bookmarkStart w:id="375" w:name="_Toc420422614"/>
      <w:bookmarkStart w:id="376" w:name="_Toc420496618"/>
      <w:bookmarkStart w:id="377" w:name="_Toc420421805"/>
      <w:bookmarkStart w:id="378" w:name="_Toc420422075"/>
      <w:bookmarkStart w:id="379" w:name="_Toc420422345"/>
      <w:bookmarkStart w:id="380" w:name="_Toc420422615"/>
      <w:bookmarkStart w:id="381" w:name="_Toc420496619"/>
      <w:bookmarkStart w:id="382" w:name="_Toc381537559"/>
      <w:bookmarkStart w:id="383" w:name="_Toc381537846"/>
      <w:bookmarkStart w:id="384" w:name="_Toc381538133"/>
      <w:bookmarkStart w:id="385" w:name="_Toc381538421"/>
      <w:bookmarkStart w:id="386" w:name="_Toc381538709"/>
      <w:bookmarkStart w:id="387" w:name="_Toc381538996"/>
      <w:bookmarkStart w:id="388" w:name="_Toc381541619"/>
      <w:bookmarkStart w:id="389" w:name="_Toc381541909"/>
      <w:bookmarkStart w:id="390" w:name="_Toc381542199"/>
      <w:bookmarkStart w:id="391" w:name="_Toc381543656"/>
      <w:bookmarkStart w:id="392" w:name="_Toc381543949"/>
      <w:bookmarkStart w:id="393" w:name="_Toc381546367"/>
      <w:bookmarkStart w:id="394" w:name="_Toc381621837"/>
      <w:bookmarkStart w:id="395" w:name="_Toc381537560"/>
      <w:bookmarkStart w:id="396" w:name="_Toc381537847"/>
      <w:bookmarkStart w:id="397" w:name="_Toc381538134"/>
      <w:bookmarkStart w:id="398" w:name="_Toc381538422"/>
      <w:bookmarkStart w:id="399" w:name="_Toc381538710"/>
      <w:bookmarkStart w:id="400" w:name="_Toc381538997"/>
      <w:bookmarkStart w:id="401" w:name="_Toc381541620"/>
      <w:bookmarkStart w:id="402" w:name="_Toc381541910"/>
      <w:bookmarkStart w:id="403" w:name="_Toc381542200"/>
      <w:bookmarkStart w:id="404" w:name="_Toc381543657"/>
      <w:bookmarkStart w:id="405" w:name="_Toc381543950"/>
      <w:bookmarkStart w:id="406" w:name="_Toc381546368"/>
      <w:bookmarkStart w:id="407" w:name="_Toc381621838"/>
      <w:bookmarkStart w:id="408" w:name="_Toc381537561"/>
      <w:bookmarkStart w:id="409" w:name="_Toc381537848"/>
      <w:bookmarkStart w:id="410" w:name="_Toc381538135"/>
      <w:bookmarkStart w:id="411" w:name="_Toc381538423"/>
      <w:bookmarkStart w:id="412" w:name="_Toc381538711"/>
      <w:bookmarkStart w:id="413" w:name="_Toc381538998"/>
      <w:bookmarkStart w:id="414" w:name="_Toc381541621"/>
      <w:bookmarkStart w:id="415" w:name="_Toc381541911"/>
      <w:bookmarkStart w:id="416" w:name="_Toc381542201"/>
      <w:bookmarkStart w:id="417" w:name="_Toc381543658"/>
      <w:bookmarkStart w:id="418" w:name="_Toc381543951"/>
      <w:bookmarkStart w:id="419" w:name="_Toc381546369"/>
      <w:bookmarkStart w:id="420" w:name="_Toc381621839"/>
      <w:bookmarkStart w:id="421" w:name="_Toc381537562"/>
      <w:bookmarkStart w:id="422" w:name="_Toc381537849"/>
      <w:bookmarkStart w:id="423" w:name="_Toc381538136"/>
      <w:bookmarkStart w:id="424" w:name="_Toc381538424"/>
      <w:bookmarkStart w:id="425" w:name="_Toc381538712"/>
      <w:bookmarkStart w:id="426" w:name="_Toc381538999"/>
      <w:bookmarkStart w:id="427" w:name="_Toc381541622"/>
      <w:bookmarkStart w:id="428" w:name="_Toc381541912"/>
      <w:bookmarkStart w:id="429" w:name="_Toc381542202"/>
      <w:bookmarkStart w:id="430" w:name="_Toc381543659"/>
      <w:bookmarkStart w:id="431" w:name="_Toc381543952"/>
      <w:bookmarkStart w:id="432" w:name="_Toc381546370"/>
      <w:bookmarkStart w:id="433" w:name="_Toc381621840"/>
      <w:bookmarkStart w:id="434" w:name="_Toc381537563"/>
      <w:bookmarkStart w:id="435" w:name="_Toc381537850"/>
      <w:bookmarkStart w:id="436" w:name="_Toc381538137"/>
      <w:bookmarkStart w:id="437" w:name="_Toc381538425"/>
      <w:bookmarkStart w:id="438" w:name="_Toc381538713"/>
      <w:bookmarkStart w:id="439" w:name="_Toc381539000"/>
      <w:bookmarkStart w:id="440" w:name="_Toc381541623"/>
      <w:bookmarkStart w:id="441" w:name="_Toc381541913"/>
      <w:bookmarkStart w:id="442" w:name="_Toc381542203"/>
      <w:bookmarkStart w:id="443" w:name="_Toc381543660"/>
      <w:bookmarkStart w:id="444" w:name="_Toc381543953"/>
      <w:bookmarkStart w:id="445" w:name="_Toc381546371"/>
      <w:bookmarkStart w:id="446" w:name="_Toc381621841"/>
      <w:bookmarkStart w:id="447" w:name="_Toc381537564"/>
      <w:bookmarkStart w:id="448" w:name="_Toc381537851"/>
      <w:bookmarkStart w:id="449" w:name="_Toc381538138"/>
      <w:bookmarkStart w:id="450" w:name="_Toc381538426"/>
      <w:bookmarkStart w:id="451" w:name="_Toc381538714"/>
      <w:bookmarkStart w:id="452" w:name="_Toc381539001"/>
      <w:bookmarkStart w:id="453" w:name="_Toc381541624"/>
      <w:bookmarkStart w:id="454" w:name="_Toc381541914"/>
      <w:bookmarkStart w:id="455" w:name="_Toc381542204"/>
      <w:bookmarkStart w:id="456" w:name="_Toc381543661"/>
      <w:bookmarkStart w:id="457" w:name="_Toc381543954"/>
      <w:bookmarkStart w:id="458" w:name="_Toc381546372"/>
      <w:bookmarkStart w:id="459" w:name="_Toc381621842"/>
      <w:bookmarkStart w:id="460" w:name="_Toc381537565"/>
      <w:bookmarkStart w:id="461" w:name="_Toc381537852"/>
      <w:bookmarkStart w:id="462" w:name="_Toc381538139"/>
      <w:bookmarkStart w:id="463" w:name="_Toc381538427"/>
      <w:bookmarkStart w:id="464" w:name="_Toc381538715"/>
      <w:bookmarkStart w:id="465" w:name="_Toc381539002"/>
      <w:bookmarkStart w:id="466" w:name="_Toc381541625"/>
      <w:bookmarkStart w:id="467" w:name="_Toc381541915"/>
      <w:bookmarkStart w:id="468" w:name="_Toc381542205"/>
      <w:bookmarkStart w:id="469" w:name="_Toc381543662"/>
      <w:bookmarkStart w:id="470" w:name="_Toc381543955"/>
      <w:bookmarkStart w:id="471" w:name="_Toc381546373"/>
      <w:bookmarkStart w:id="472" w:name="_Toc381621843"/>
      <w:bookmarkStart w:id="473" w:name="_Toc381537566"/>
      <w:bookmarkStart w:id="474" w:name="_Toc381537853"/>
      <w:bookmarkStart w:id="475" w:name="_Toc381538140"/>
      <w:bookmarkStart w:id="476" w:name="_Toc381538428"/>
      <w:bookmarkStart w:id="477" w:name="_Toc381538716"/>
      <w:bookmarkStart w:id="478" w:name="_Toc381539003"/>
      <w:bookmarkStart w:id="479" w:name="_Toc381541626"/>
      <w:bookmarkStart w:id="480" w:name="_Toc381541916"/>
      <w:bookmarkStart w:id="481" w:name="_Toc381542206"/>
      <w:bookmarkStart w:id="482" w:name="_Toc381543663"/>
      <w:bookmarkStart w:id="483" w:name="_Toc381543956"/>
      <w:bookmarkStart w:id="484" w:name="_Toc381546374"/>
      <w:bookmarkStart w:id="485" w:name="_Toc381621844"/>
      <w:bookmarkStart w:id="486" w:name="_Toc381537567"/>
      <w:bookmarkStart w:id="487" w:name="_Toc381537854"/>
      <w:bookmarkStart w:id="488" w:name="_Toc381538141"/>
      <w:bookmarkStart w:id="489" w:name="_Toc381538429"/>
      <w:bookmarkStart w:id="490" w:name="_Toc381538717"/>
      <w:bookmarkStart w:id="491" w:name="_Toc381539004"/>
      <w:bookmarkStart w:id="492" w:name="_Toc381541627"/>
      <w:bookmarkStart w:id="493" w:name="_Toc381541917"/>
      <w:bookmarkStart w:id="494" w:name="_Toc381542207"/>
      <w:bookmarkStart w:id="495" w:name="_Toc381543664"/>
      <w:bookmarkStart w:id="496" w:name="_Toc381543957"/>
      <w:bookmarkStart w:id="497" w:name="_Toc381546375"/>
      <w:bookmarkStart w:id="498" w:name="_Toc381621845"/>
      <w:bookmarkStart w:id="499" w:name="_Toc381537568"/>
      <w:bookmarkStart w:id="500" w:name="_Toc381537855"/>
      <w:bookmarkStart w:id="501" w:name="_Toc381538142"/>
      <w:bookmarkStart w:id="502" w:name="_Toc381538430"/>
      <w:bookmarkStart w:id="503" w:name="_Toc381538718"/>
      <w:bookmarkStart w:id="504" w:name="_Toc381539005"/>
      <w:bookmarkStart w:id="505" w:name="_Toc381541628"/>
      <w:bookmarkStart w:id="506" w:name="_Toc381541918"/>
      <w:bookmarkStart w:id="507" w:name="_Toc381542208"/>
      <w:bookmarkStart w:id="508" w:name="_Toc381543665"/>
      <w:bookmarkStart w:id="509" w:name="_Toc381543958"/>
      <w:bookmarkStart w:id="510" w:name="_Toc381546376"/>
      <w:bookmarkStart w:id="511" w:name="_Toc381621846"/>
      <w:bookmarkStart w:id="512" w:name="_Toc381537569"/>
      <w:bookmarkStart w:id="513" w:name="_Toc381537856"/>
      <w:bookmarkStart w:id="514" w:name="_Toc381538143"/>
      <w:bookmarkStart w:id="515" w:name="_Toc381538431"/>
      <w:bookmarkStart w:id="516" w:name="_Toc381538719"/>
      <w:bookmarkStart w:id="517" w:name="_Toc381539006"/>
      <w:bookmarkStart w:id="518" w:name="_Toc381541629"/>
      <w:bookmarkStart w:id="519" w:name="_Toc381541919"/>
      <w:bookmarkStart w:id="520" w:name="_Toc381542209"/>
      <w:bookmarkStart w:id="521" w:name="_Toc381543666"/>
      <w:bookmarkStart w:id="522" w:name="_Toc381543959"/>
      <w:bookmarkStart w:id="523" w:name="_Toc381546377"/>
      <w:bookmarkStart w:id="524" w:name="_Toc381621847"/>
      <w:bookmarkStart w:id="525" w:name="_Toc381537570"/>
      <w:bookmarkStart w:id="526" w:name="_Toc381537857"/>
      <w:bookmarkStart w:id="527" w:name="_Toc381538144"/>
      <w:bookmarkStart w:id="528" w:name="_Toc381538432"/>
      <w:bookmarkStart w:id="529" w:name="_Toc381538720"/>
      <w:bookmarkStart w:id="530" w:name="_Toc381539007"/>
      <w:bookmarkStart w:id="531" w:name="_Toc381541630"/>
      <w:bookmarkStart w:id="532" w:name="_Toc381541920"/>
      <w:bookmarkStart w:id="533" w:name="_Toc381542210"/>
      <w:bookmarkStart w:id="534" w:name="_Toc381543667"/>
      <w:bookmarkStart w:id="535" w:name="_Toc381543960"/>
      <w:bookmarkStart w:id="536" w:name="_Toc381546378"/>
      <w:bookmarkStart w:id="537" w:name="_Toc381621848"/>
      <w:bookmarkStart w:id="538" w:name="_Toc381537571"/>
      <w:bookmarkStart w:id="539" w:name="_Toc381537858"/>
      <w:bookmarkStart w:id="540" w:name="_Toc381538145"/>
      <w:bookmarkStart w:id="541" w:name="_Toc381538433"/>
      <w:bookmarkStart w:id="542" w:name="_Toc381538721"/>
      <w:bookmarkStart w:id="543" w:name="_Toc381539008"/>
      <w:bookmarkStart w:id="544" w:name="_Toc381541631"/>
      <w:bookmarkStart w:id="545" w:name="_Toc381541921"/>
      <w:bookmarkStart w:id="546" w:name="_Toc381542211"/>
      <w:bookmarkStart w:id="547" w:name="_Toc381543668"/>
      <w:bookmarkStart w:id="548" w:name="_Toc381543961"/>
      <w:bookmarkStart w:id="549" w:name="_Toc381546379"/>
      <w:bookmarkStart w:id="550" w:name="_Toc381621849"/>
      <w:bookmarkStart w:id="551" w:name="_Toc381537572"/>
      <w:bookmarkStart w:id="552" w:name="_Toc381537859"/>
      <w:bookmarkStart w:id="553" w:name="_Toc381538146"/>
      <w:bookmarkStart w:id="554" w:name="_Toc381538434"/>
      <w:bookmarkStart w:id="555" w:name="_Toc381538722"/>
      <w:bookmarkStart w:id="556" w:name="_Toc381539009"/>
      <w:bookmarkStart w:id="557" w:name="_Toc381541632"/>
      <w:bookmarkStart w:id="558" w:name="_Toc381541922"/>
      <w:bookmarkStart w:id="559" w:name="_Toc381542212"/>
      <w:bookmarkStart w:id="560" w:name="_Toc381543669"/>
      <w:bookmarkStart w:id="561" w:name="_Toc381543962"/>
      <w:bookmarkStart w:id="562" w:name="_Toc381546380"/>
      <w:bookmarkStart w:id="563" w:name="_Toc381621850"/>
      <w:bookmarkStart w:id="564" w:name="_Toc381537573"/>
      <w:bookmarkStart w:id="565" w:name="_Toc381537860"/>
      <w:bookmarkStart w:id="566" w:name="_Toc381538147"/>
      <w:bookmarkStart w:id="567" w:name="_Toc381538435"/>
      <w:bookmarkStart w:id="568" w:name="_Toc381538723"/>
      <w:bookmarkStart w:id="569" w:name="_Toc381539010"/>
      <w:bookmarkStart w:id="570" w:name="_Toc381541633"/>
      <w:bookmarkStart w:id="571" w:name="_Toc381541923"/>
      <w:bookmarkStart w:id="572" w:name="_Toc381542213"/>
      <w:bookmarkStart w:id="573" w:name="_Toc381543670"/>
      <w:bookmarkStart w:id="574" w:name="_Toc381543963"/>
      <w:bookmarkStart w:id="575" w:name="_Toc381546381"/>
      <w:bookmarkStart w:id="576" w:name="_Toc381621851"/>
      <w:bookmarkStart w:id="577" w:name="_Toc381537574"/>
      <w:bookmarkStart w:id="578" w:name="_Toc381537861"/>
      <w:bookmarkStart w:id="579" w:name="_Toc381538148"/>
      <w:bookmarkStart w:id="580" w:name="_Toc381538436"/>
      <w:bookmarkStart w:id="581" w:name="_Toc381538724"/>
      <w:bookmarkStart w:id="582" w:name="_Toc381539011"/>
      <w:bookmarkStart w:id="583" w:name="_Toc381541634"/>
      <w:bookmarkStart w:id="584" w:name="_Toc381541924"/>
      <w:bookmarkStart w:id="585" w:name="_Toc381542214"/>
      <w:bookmarkStart w:id="586" w:name="_Toc381543671"/>
      <w:bookmarkStart w:id="587" w:name="_Toc381543964"/>
      <w:bookmarkStart w:id="588" w:name="_Toc381546382"/>
      <w:bookmarkStart w:id="589" w:name="_Toc381621852"/>
      <w:bookmarkStart w:id="590" w:name="_Toc381537575"/>
      <w:bookmarkStart w:id="591" w:name="_Toc381537862"/>
      <w:bookmarkStart w:id="592" w:name="_Toc381538149"/>
      <w:bookmarkStart w:id="593" w:name="_Toc381538437"/>
      <w:bookmarkStart w:id="594" w:name="_Toc381538725"/>
      <w:bookmarkStart w:id="595" w:name="_Toc381539012"/>
      <w:bookmarkStart w:id="596" w:name="_Toc381541635"/>
      <w:bookmarkStart w:id="597" w:name="_Toc381541925"/>
      <w:bookmarkStart w:id="598" w:name="_Toc381542215"/>
      <w:bookmarkStart w:id="599" w:name="_Toc381543672"/>
      <w:bookmarkStart w:id="600" w:name="_Toc381543965"/>
      <w:bookmarkStart w:id="601" w:name="_Toc381546383"/>
      <w:bookmarkStart w:id="602" w:name="_Toc381621853"/>
      <w:bookmarkStart w:id="603" w:name="_Toc381537576"/>
      <w:bookmarkStart w:id="604" w:name="_Toc381537863"/>
      <w:bookmarkStart w:id="605" w:name="_Toc381538150"/>
      <w:bookmarkStart w:id="606" w:name="_Toc381538438"/>
      <w:bookmarkStart w:id="607" w:name="_Toc381538726"/>
      <w:bookmarkStart w:id="608" w:name="_Toc381539013"/>
      <w:bookmarkStart w:id="609" w:name="_Toc381541636"/>
      <w:bookmarkStart w:id="610" w:name="_Toc381541926"/>
      <w:bookmarkStart w:id="611" w:name="_Toc381542216"/>
      <w:bookmarkStart w:id="612" w:name="_Toc381543673"/>
      <w:bookmarkStart w:id="613" w:name="_Toc381543966"/>
      <w:bookmarkStart w:id="614" w:name="_Toc381546384"/>
      <w:bookmarkStart w:id="615" w:name="_Toc381621854"/>
      <w:bookmarkStart w:id="616" w:name="_Toc381537577"/>
      <w:bookmarkStart w:id="617" w:name="_Toc381537864"/>
      <w:bookmarkStart w:id="618" w:name="_Toc381538151"/>
      <w:bookmarkStart w:id="619" w:name="_Toc381538439"/>
      <w:bookmarkStart w:id="620" w:name="_Toc381538727"/>
      <w:bookmarkStart w:id="621" w:name="_Toc381539014"/>
      <w:bookmarkStart w:id="622" w:name="_Toc381541637"/>
      <w:bookmarkStart w:id="623" w:name="_Toc381541927"/>
      <w:bookmarkStart w:id="624" w:name="_Toc381542217"/>
      <w:bookmarkStart w:id="625" w:name="_Toc381543674"/>
      <w:bookmarkStart w:id="626" w:name="_Toc381543967"/>
      <w:bookmarkStart w:id="627" w:name="_Toc381546385"/>
      <w:bookmarkStart w:id="628" w:name="_Toc381621855"/>
      <w:bookmarkStart w:id="629" w:name="_Toc381537578"/>
      <w:bookmarkStart w:id="630" w:name="_Toc381537865"/>
      <w:bookmarkStart w:id="631" w:name="_Toc381538152"/>
      <w:bookmarkStart w:id="632" w:name="_Toc381538440"/>
      <w:bookmarkStart w:id="633" w:name="_Toc381538728"/>
      <w:bookmarkStart w:id="634" w:name="_Toc381539015"/>
      <w:bookmarkStart w:id="635" w:name="_Toc381541638"/>
      <w:bookmarkStart w:id="636" w:name="_Toc381541928"/>
      <w:bookmarkStart w:id="637" w:name="_Toc381542218"/>
      <w:bookmarkStart w:id="638" w:name="_Toc381543675"/>
      <w:bookmarkStart w:id="639" w:name="_Toc381543968"/>
      <w:bookmarkStart w:id="640" w:name="_Toc381546386"/>
      <w:bookmarkStart w:id="641" w:name="_Toc381621856"/>
      <w:bookmarkStart w:id="642" w:name="_Toc381454418"/>
      <w:bookmarkStart w:id="643" w:name="_Toc381537579"/>
      <w:bookmarkStart w:id="644" w:name="_Toc381537866"/>
      <w:bookmarkStart w:id="645" w:name="_Toc381538153"/>
      <w:bookmarkStart w:id="646" w:name="_Toc381538441"/>
      <w:bookmarkStart w:id="647" w:name="_Toc381538729"/>
      <w:bookmarkStart w:id="648" w:name="_Toc381539016"/>
      <w:bookmarkStart w:id="649" w:name="_Toc381541639"/>
      <w:bookmarkStart w:id="650" w:name="_Toc381541929"/>
      <w:bookmarkStart w:id="651" w:name="_Toc381542219"/>
      <w:bookmarkStart w:id="652" w:name="_Toc381543676"/>
      <w:bookmarkStart w:id="653" w:name="_Toc381543969"/>
      <w:bookmarkStart w:id="654" w:name="_Toc381546387"/>
      <w:bookmarkStart w:id="655" w:name="_Toc381621857"/>
      <w:bookmarkStart w:id="656" w:name="_Toc381454419"/>
      <w:bookmarkStart w:id="657" w:name="_Toc381537580"/>
      <w:bookmarkStart w:id="658" w:name="_Toc381537867"/>
      <w:bookmarkStart w:id="659" w:name="_Toc381538154"/>
      <w:bookmarkStart w:id="660" w:name="_Toc381538442"/>
      <w:bookmarkStart w:id="661" w:name="_Toc381538730"/>
      <w:bookmarkStart w:id="662" w:name="_Toc381539017"/>
      <w:bookmarkStart w:id="663" w:name="_Toc381541640"/>
      <w:bookmarkStart w:id="664" w:name="_Toc381541930"/>
      <w:bookmarkStart w:id="665" w:name="_Toc381542220"/>
      <w:bookmarkStart w:id="666" w:name="_Toc381543677"/>
      <w:bookmarkStart w:id="667" w:name="_Toc381543970"/>
      <w:bookmarkStart w:id="668" w:name="_Toc381546388"/>
      <w:bookmarkStart w:id="669" w:name="_Toc381621858"/>
      <w:bookmarkStart w:id="670" w:name="_Toc381454420"/>
      <w:bookmarkStart w:id="671" w:name="_Toc381537581"/>
      <w:bookmarkStart w:id="672" w:name="_Toc381537868"/>
      <w:bookmarkStart w:id="673" w:name="_Toc381538155"/>
      <w:bookmarkStart w:id="674" w:name="_Toc381538443"/>
      <w:bookmarkStart w:id="675" w:name="_Toc381538731"/>
      <w:bookmarkStart w:id="676" w:name="_Toc381539018"/>
      <w:bookmarkStart w:id="677" w:name="_Toc381541641"/>
      <w:bookmarkStart w:id="678" w:name="_Toc381541931"/>
      <w:bookmarkStart w:id="679" w:name="_Toc381542221"/>
      <w:bookmarkStart w:id="680" w:name="_Toc381543678"/>
      <w:bookmarkStart w:id="681" w:name="_Toc381543971"/>
      <w:bookmarkStart w:id="682" w:name="_Toc381546389"/>
      <w:bookmarkStart w:id="683" w:name="_Toc381621859"/>
      <w:bookmarkStart w:id="684" w:name="_Toc381454421"/>
      <w:bookmarkStart w:id="685" w:name="_Toc381537582"/>
      <w:bookmarkStart w:id="686" w:name="_Toc381537869"/>
      <w:bookmarkStart w:id="687" w:name="_Toc381538156"/>
      <w:bookmarkStart w:id="688" w:name="_Toc381538444"/>
      <w:bookmarkStart w:id="689" w:name="_Toc381538732"/>
      <w:bookmarkStart w:id="690" w:name="_Toc381539019"/>
      <w:bookmarkStart w:id="691" w:name="_Toc381541642"/>
      <w:bookmarkStart w:id="692" w:name="_Toc381541932"/>
      <w:bookmarkStart w:id="693" w:name="_Toc381542222"/>
      <w:bookmarkStart w:id="694" w:name="_Toc381543679"/>
      <w:bookmarkStart w:id="695" w:name="_Toc381543972"/>
      <w:bookmarkStart w:id="696" w:name="_Toc381546390"/>
      <w:bookmarkStart w:id="697" w:name="_Toc381621860"/>
      <w:bookmarkStart w:id="698" w:name="_Toc381454422"/>
      <w:bookmarkStart w:id="699" w:name="_Toc381537583"/>
      <w:bookmarkStart w:id="700" w:name="_Toc381537870"/>
      <w:bookmarkStart w:id="701" w:name="_Toc381538157"/>
      <w:bookmarkStart w:id="702" w:name="_Toc381538445"/>
      <w:bookmarkStart w:id="703" w:name="_Toc381538733"/>
      <w:bookmarkStart w:id="704" w:name="_Toc381539020"/>
      <w:bookmarkStart w:id="705" w:name="_Toc381541643"/>
      <w:bookmarkStart w:id="706" w:name="_Toc381541933"/>
      <w:bookmarkStart w:id="707" w:name="_Toc381542223"/>
      <w:bookmarkStart w:id="708" w:name="_Toc381543680"/>
      <w:bookmarkStart w:id="709" w:name="_Toc381543973"/>
      <w:bookmarkStart w:id="710" w:name="_Toc381546391"/>
      <w:bookmarkStart w:id="711" w:name="_Toc381621861"/>
      <w:bookmarkStart w:id="712" w:name="_Toc381454423"/>
      <w:bookmarkStart w:id="713" w:name="_Toc381537584"/>
      <w:bookmarkStart w:id="714" w:name="_Toc381537871"/>
      <w:bookmarkStart w:id="715" w:name="_Toc381538158"/>
      <w:bookmarkStart w:id="716" w:name="_Toc381538446"/>
      <w:bookmarkStart w:id="717" w:name="_Toc381538734"/>
      <w:bookmarkStart w:id="718" w:name="_Toc381539021"/>
      <w:bookmarkStart w:id="719" w:name="_Toc381541644"/>
      <w:bookmarkStart w:id="720" w:name="_Toc381541934"/>
      <w:bookmarkStart w:id="721" w:name="_Toc381542224"/>
      <w:bookmarkStart w:id="722" w:name="_Toc381543681"/>
      <w:bookmarkStart w:id="723" w:name="_Toc381543974"/>
      <w:bookmarkStart w:id="724" w:name="_Toc381546392"/>
      <w:bookmarkStart w:id="725" w:name="_Toc381621862"/>
      <w:bookmarkStart w:id="726" w:name="_Toc381454424"/>
      <w:bookmarkStart w:id="727" w:name="_Toc381537585"/>
      <w:bookmarkStart w:id="728" w:name="_Toc381537872"/>
      <w:bookmarkStart w:id="729" w:name="_Toc381538159"/>
      <w:bookmarkStart w:id="730" w:name="_Toc381538447"/>
      <w:bookmarkStart w:id="731" w:name="_Toc381538735"/>
      <w:bookmarkStart w:id="732" w:name="_Toc381539022"/>
      <w:bookmarkStart w:id="733" w:name="_Toc381541645"/>
      <w:bookmarkStart w:id="734" w:name="_Toc381541935"/>
      <w:bookmarkStart w:id="735" w:name="_Toc381542225"/>
      <w:bookmarkStart w:id="736" w:name="_Toc381543682"/>
      <w:bookmarkStart w:id="737" w:name="_Toc381543975"/>
      <w:bookmarkStart w:id="738" w:name="_Toc381546393"/>
      <w:bookmarkStart w:id="739" w:name="_Toc381621863"/>
      <w:bookmarkStart w:id="740" w:name="_Toc381454425"/>
      <w:bookmarkStart w:id="741" w:name="_Toc381537586"/>
      <w:bookmarkStart w:id="742" w:name="_Toc381537873"/>
      <w:bookmarkStart w:id="743" w:name="_Toc381538160"/>
      <w:bookmarkStart w:id="744" w:name="_Toc381538448"/>
      <w:bookmarkStart w:id="745" w:name="_Toc381538736"/>
      <w:bookmarkStart w:id="746" w:name="_Toc381539023"/>
      <w:bookmarkStart w:id="747" w:name="_Toc381541646"/>
      <w:bookmarkStart w:id="748" w:name="_Toc381541936"/>
      <w:bookmarkStart w:id="749" w:name="_Toc381542226"/>
      <w:bookmarkStart w:id="750" w:name="_Toc381543683"/>
      <w:bookmarkStart w:id="751" w:name="_Toc381543976"/>
      <w:bookmarkStart w:id="752" w:name="_Toc381546394"/>
      <w:bookmarkStart w:id="753" w:name="_Toc381621864"/>
      <w:bookmarkStart w:id="754" w:name="_Toc381454426"/>
      <w:bookmarkStart w:id="755" w:name="_Toc381537587"/>
      <w:bookmarkStart w:id="756" w:name="_Toc381537874"/>
      <w:bookmarkStart w:id="757" w:name="_Toc381538161"/>
      <w:bookmarkStart w:id="758" w:name="_Toc381538449"/>
      <w:bookmarkStart w:id="759" w:name="_Toc381538737"/>
      <w:bookmarkStart w:id="760" w:name="_Toc381539024"/>
      <w:bookmarkStart w:id="761" w:name="_Toc381541647"/>
      <w:bookmarkStart w:id="762" w:name="_Toc381541937"/>
      <w:bookmarkStart w:id="763" w:name="_Toc381542227"/>
      <w:bookmarkStart w:id="764" w:name="_Toc381543684"/>
      <w:bookmarkStart w:id="765" w:name="_Toc381543977"/>
      <w:bookmarkStart w:id="766" w:name="_Toc381546395"/>
      <w:bookmarkStart w:id="767" w:name="_Toc381621865"/>
      <w:bookmarkStart w:id="768" w:name="_Toc381454427"/>
      <w:bookmarkStart w:id="769" w:name="_Toc381537588"/>
      <w:bookmarkStart w:id="770" w:name="_Toc381537875"/>
      <w:bookmarkStart w:id="771" w:name="_Toc381538162"/>
      <w:bookmarkStart w:id="772" w:name="_Toc381538450"/>
      <w:bookmarkStart w:id="773" w:name="_Toc381538738"/>
      <w:bookmarkStart w:id="774" w:name="_Toc381539025"/>
      <w:bookmarkStart w:id="775" w:name="_Toc381541648"/>
      <w:bookmarkStart w:id="776" w:name="_Toc381541938"/>
      <w:bookmarkStart w:id="777" w:name="_Toc381542228"/>
      <w:bookmarkStart w:id="778" w:name="_Toc381543685"/>
      <w:bookmarkStart w:id="779" w:name="_Toc381543978"/>
      <w:bookmarkStart w:id="780" w:name="_Toc381546396"/>
      <w:bookmarkStart w:id="781" w:name="_Toc381621866"/>
      <w:bookmarkStart w:id="782" w:name="_Toc381454428"/>
      <w:bookmarkStart w:id="783" w:name="_Toc381537589"/>
      <w:bookmarkStart w:id="784" w:name="_Toc381537876"/>
      <w:bookmarkStart w:id="785" w:name="_Toc381538163"/>
      <w:bookmarkStart w:id="786" w:name="_Toc381538451"/>
      <w:bookmarkStart w:id="787" w:name="_Toc381538739"/>
      <w:bookmarkStart w:id="788" w:name="_Toc381539026"/>
      <w:bookmarkStart w:id="789" w:name="_Toc381541649"/>
      <w:bookmarkStart w:id="790" w:name="_Toc381541939"/>
      <w:bookmarkStart w:id="791" w:name="_Toc381542229"/>
      <w:bookmarkStart w:id="792" w:name="_Toc381543686"/>
      <w:bookmarkStart w:id="793" w:name="_Toc381543979"/>
      <w:bookmarkStart w:id="794" w:name="_Toc381546397"/>
      <w:bookmarkStart w:id="795" w:name="_Toc381621867"/>
      <w:bookmarkStart w:id="796" w:name="_Toc381454429"/>
      <w:bookmarkStart w:id="797" w:name="_Toc381537590"/>
      <w:bookmarkStart w:id="798" w:name="_Toc381537877"/>
      <w:bookmarkStart w:id="799" w:name="_Toc381538164"/>
      <w:bookmarkStart w:id="800" w:name="_Toc381538452"/>
      <w:bookmarkStart w:id="801" w:name="_Toc381538740"/>
      <w:bookmarkStart w:id="802" w:name="_Toc381539027"/>
      <w:bookmarkStart w:id="803" w:name="_Toc381541650"/>
      <w:bookmarkStart w:id="804" w:name="_Toc381541940"/>
      <w:bookmarkStart w:id="805" w:name="_Toc381542230"/>
      <w:bookmarkStart w:id="806" w:name="_Toc381543687"/>
      <w:bookmarkStart w:id="807" w:name="_Toc381543980"/>
      <w:bookmarkStart w:id="808" w:name="_Toc381546398"/>
      <w:bookmarkStart w:id="809" w:name="_Toc381621868"/>
      <w:bookmarkStart w:id="810" w:name="_Toc381454430"/>
      <w:bookmarkStart w:id="811" w:name="_Toc381537591"/>
      <w:bookmarkStart w:id="812" w:name="_Toc381537878"/>
      <w:bookmarkStart w:id="813" w:name="_Toc381538165"/>
      <w:bookmarkStart w:id="814" w:name="_Toc381538453"/>
      <w:bookmarkStart w:id="815" w:name="_Toc381538741"/>
      <w:bookmarkStart w:id="816" w:name="_Toc381539028"/>
      <w:bookmarkStart w:id="817" w:name="_Toc381541651"/>
      <w:bookmarkStart w:id="818" w:name="_Toc381541941"/>
      <w:bookmarkStart w:id="819" w:name="_Toc381542231"/>
      <w:bookmarkStart w:id="820" w:name="_Toc381543688"/>
      <w:bookmarkStart w:id="821" w:name="_Toc381543981"/>
      <w:bookmarkStart w:id="822" w:name="_Toc381546399"/>
      <w:bookmarkStart w:id="823" w:name="_Toc381621869"/>
      <w:bookmarkStart w:id="824" w:name="_Toc381454431"/>
      <w:bookmarkStart w:id="825" w:name="_Toc381537592"/>
      <w:bookmarkStart w:id="826" w:name="_Toc381537879"/>
      <w:bookmarkStart w:id="827" w:name="_Toc381538166"/>
      <w:bookmarkStart w:id="828" w:name="_Toc381538454"/>
      <w:bookmarkStart w:id="829" w:name="_Toc381538742"/>
      <w:bookmarkStart w:id="830" w:name="_Toc381539029"/>
      <w:bookmarkStart w:id="831" w:name="_Toc381541652"/>
      <w:bookmarkStart w:id="832" w:name="_Toc381541942"/>
      <w:bookmarkStart w:id="833" w:name="_Toc381542232"/>
      <w:bookmarkStart w:id="834" w:name="_Toc381543689"/>
      <w:bookmarkStart w:id="835" w:name="_Toc381543982"/>
      <w:bookmarkStart w:id="836" w:name="_Toc381546400"/>
      <w:bookmarkStart w:id="837" w:name="_Toc381621870"/>
      <w:bookmarkStart w:id="838" w:name="_Toc381454432"/>
      <w:bookmarkStart w:id="839" w:name="_Toc381537593"/>
      <w:bookmarkStart w:id="840" w:name="_Toc381537880"/>
      <w:bookmarkStart w:id="841" w:name="_Toc381538167"/>
      <w:bookmarkStart w:id="842" w:name="_Toc381538455"/>
      <w:bookmarkStart w:id="843" w:name="_Toc381538743"/>
      <w:bookmarkStart w:id="844" w:name="_Toc381539030"/>
      <w:bookmarkStart w:id="845" w:name="_Toc381541653"/>
      <w:bookmarkStart w:id="846" w:name="_Toc381541943"/>
      <w:bookmarkStart w:id="847" w:name="_Toc381542233"/>
      <w:bookmarkStart w:id="848" w:name="_Toc381543690"/>
      <w:bookmarkStart w:id="849" w:name="_Toc381543983"/>
      <w:bookmarkStart w:id="850" w:name="_Toc381546401"/>
      <w:bookmarkStart w:id="851" w:name="_Toc381621871"/>
      <w:bookmarkStart w:id="852" w:name="_Toc381454433"/>
      <w:bookmarkStart w:id="853" w:name="_Toc381537594"/>
      <w:bookmarkStart w:id="854" w:name="_Toc381537881"/>
      <w:bookmarkStart w:id="855" w:name="_Toc381538168"/>
      <w:bookmarkStart w:id="856" w:name="_Toc381538456"/>
      <w:bookmarkStart w:id="857" w:name="_Toc381538744"/>
      <w:bookmarkStart w:id="858" w:name="_Toc381539031"/>
      <w:bookmarkStart w:id="859" w:name="_Toc381541654"/>
      <w:bookmarkStart w:id="860" w:name="_Toc381541944"/>
      <w:bookmarkStart w:id="861" w:name="_Toc381542234"/>
      <w:bookmarkStart w:id="862" w:name="_Toc381543691"/>
      <w:bookmarkStart w:id="863" w:name="_Toc381543984"/>
      <w:bookmarkStart w:id="864" w:name="_Toc381546402"/>
      <w:bookmarkStart w:id="865" w:name="_Toc381621872"/>
      <w:bookmarkStart w:id="866" w:name="_Toc381454434"/>
      <w:bookmarkStart w:id="867" w:name="_Toc381537595"/>
      <w:bookmarkStart w:id="868" w:name="_Toc381537882"/>
      <w:bookmarkStart w:id="869" w:name="_Toc381538169"/>
      <w:bookmarkStart w:id="870" w:name="_Toc381538457"/>
      <w:bookmarkStart w:id="871" w:name="_Toc381538745"/>
      <w:bookmarkStart w:id="872" w:name="_Toc381539032"/>
      <w:bookmarkStart w:id="873" w:name="_Toc381541655"/>
      <w:bookmarkStart w:id="874" w:name="_Toc381541945"/>
      <w:bookmarkStart w:id="875" w:name="_Toc381542235"/>
      <w:bookmarkStart w:id="876" w:name="_Toc381543692"/>
      <w:bookmarkStart w:id="877" w:name="_Toc381543985"/>
      <w:bookmarkStart w:id="878" w:name="_Toc381546403"/>
      <w:bookmarkStart w:id="879" w:name="_Toc381621873"/>
      <w:bookmarkStart w:id="880" w:name="_Toc381454435"/>
      <w:bookmarkStart w:id="881" w:name="_Toc381537596"/>
      <w:bookmarkStart w:id="882" w:name="_Toc381537883"/>
      <w:bookmarkStart w:id="883" w:name="_Toc381538170"/>
      <w:bookmarkStart w:id="884" w:name="_Toc381538458"/>
      <w:bookmarkStart w:id="885" w:name="_Toc381538746"/>
      <w:bookmarkStart w:id="886" w:name="_Toc381539033"/>
      <w:bookmarkStart w:id="887" w:name="_Toc381541656"/>
      <w:bookmarkStart w:id="888" w:name="_Toc381541946"/>
      <w:bookmarkStart w:id="889" w:name="_Toc381542236"/>
      <w:bookmarkStart w:id="890" w:name="_Toc381543693"/>
      <w:bookmarkStart w:id="891" w:name="_Toc381543986"/>
      <w:bookmarkStart w:id="892" w:name="_Toc381546404"/>
      <w:bookmarkStart w:id="893" w:name="_Toc381621874"/>
      <w:bookmarkStart w:id="894" w:name="_Toc381454436"/>
      <w:bookmarkStart w:id="895" w:name="_Toc381537597"/>
      <w:bookmarkStart w:id="896" w:name="_Toc381537884"/>
      <w:bookmarkStart w:id="897" w:name="_Toc381538171"/>
      <w:bookmarkStart w:id="898" w:name="_Toc381538459"/>
      <w:bookmarkStart w:id="899" w:name="_Toc381538747"/>
      <w:bookmarkStart w:id="900" w:name="_Toc381539034"/>
      <w:bookmarkStart w:id="901" w:name="_Toc381541657"/>
      <w:bookmarkStart w:id="902" w:name="_Toc381541947"/>
      <w:bookmarkStart w:id="903" w:name="_Toc381542237"/>
      <w:bookmarkStart w:id="904" w:name="_Toc381543694"/>
      <w:bookmarkStart w:id="905" w:name="_Toc381543987"/>
      <w:bookmarkStart w:id="906" w:name="_Toc381546405"/>
      <w:bookmarkStart w:id="907" w:name="_Toc381621875"/>
      <w:bookmarkStart w:id="908" w:name="_Toc381454437"/>
      <w:bookmarkStart w:id="909" w:name="_Toc381537598"/>
      <w:bookmarkStart w:id="910" w:name="_Toc381537885"/>
      <w:bookmarkStart w:id="911" w:name="_Toc381538172"/>
      <w:bookmarkStart w:id="912" w:name="_Toc381538460"/>
      <w:bookmarkStart w:id="913" w:name="_Toc381538748"/>
      <w:bookmarkStart w:id="914" w:name="_Toc381539035"/>
      <w:bookmarkStart w:id="915" w:name="_Toc381541658"/>
      <w:bookmarkStart w:id="916" w:name="_Toc381541948"/>
      <w:bookmarkStart w:id="917" w:name="_Toc381542238"/>
      <w:bookmarkStart w:id="918" w:name="_Toc381543695"/>
      <w:bookmarkStart w:id="919" w:name="_Toc381543988"/>
      <w:bookmarkStart w:id="920" w:name="_Toc381546406"/>
      <w:bookmarkStart w:id="921" w:name="_Toc381621876"/>
      <w:bookmarkStart w:id="922" w:name="_Toc381454438"/>
      <w:bookmarkStart w:id="923" w:name="_Toc381537599"/>
      <w:bookmarkStart w:id="924" w:name="_Toc381537886"/>
      <w:bookmarkStart w:id="925" w:name="_Toc381538173"/>
      <w:bookmarkStart w:id="926" w:name="_Toc381538461"/>
      <w:bookmarkStart w:id="927" w:name="_Toc381538749"/>
      <w:bookmarkStart w:id="928" w:name="_Toc381539036"/>
      <w:bookmarkStart w:id="929" w:name="_Toc381541659"/>
      <w:bookmarkStart w:id="930" w:name="_Toc381541949"/>
      <w:bookmarkStart w:id="931" w:name="_Toc381542239"/>
      <w:bookmarkStart w:id="932" w:name="_Toc381543696"/>
      <w:bookmarkStart w:id="933" w:name="_Toc381543989"/>
      <w:bookmarkStart w:id="934" w:name="_Toc381546407"/>
      <w:bookmarkStart w:id="935" w:name="_Toc381621877"/>
      <w:bookmarkStart w:id="936" w:name="_Toc381454439"/>
      <w:bookmarkStart w:id="937" w:name="_Toc381537600"/>
      <w:bookmarkStart w:id="938" w:name="_Toc381537887"/>
      <w:bookmarkStart w:id="939" w:name="_Toc381538174"/>
      <w:bookmarkStart w:id="940" w:name="_Toc381538462"/>
      <w:bookmarkStart w:id="941" w:name="_Toc381538750"/>
      <w:bookmarkStart w:id="942" w:name="_Toc381539037"/>
      <w:bookmarkStart w:id="943" w:name="_Toc381541660"/>
      <w:bookmarkStart w:id="944" w:name="_Toc381541950"/>
      <w:bookmarkStart w:id="945" w:name="_Toc381542240"/>
      <w:bookmarkStart w:id="946" w:name="_Toc381543697"/>
      <w:bookmarkStart w:id="947" w:name="_Toc381543990"/>
      <w:bookmarkStart w:id="948" w:name="_Toc381546408"/>
      <w:bookmarkStart w:id="949" w:name="_Toc381621878"/>
      <w:bookmarkStart w:id="950" w:name="_Toc381454440"/>
      <w:bookmarkStart w:id="951" w:name="_Toc381537601"/>
      <w:bookmarkStart w:id="952" w:name="_Toc381537888"/>
      <w:bookmarkStart w:id="953" w:name="_Toc381538175"/>
      <w:bookmarkStart w:id="954" w:name="_Toc381538463"/>
      <w:bookmarkStart w:id="955" w:name="_Toc381538751"/>
      <w:bookmarkStart w:id="956" w:name="_Toc381539038"/>
      <w:bookmarkStart w:id="957" w:name="_Toc381541661"/>
      <w:bookmarkStart w:id="958" w:name="_Toc381541951"/>
      <w:bookmarkStart w:id="959" w:name="_Toc381542241"/>
      <w:bookmarkStart w:id="960" w:name="_Toc381543698"/>
      <w:bookmarkStart w:id="961" w:name="_Toc381543991"/>
      <w:bookmarkStart w:id="962" w:name="_Toc381546409"/>
      <w:bookmarkStart w:id="963" w:name="_Toc381621879"/>
      <w:bookmarkStart w:id="964" w:name="_Toc381454441"/>
      <w:bookmarkStart w:id="965" w:name="_Toc381537602"/>
      <w:bookmarkStart w:id="966" w:name="_Toc381537889"/>
      <w:bookmarkStart w:id="967" w:name="_Toc381538176"/>
      <w:bookmarkStart w:id="968" w:name="_Toc381538464"/>
      <w:bookmarkStart w:id="969" w:name="_Toc381538752"/>
      <w:bookmarkStart w:id="970" w:name="_Toc381539039"/>
      <w:bookmarkStart w:id="971" w:name="_Toc381541662"/>
      <w:bookmarkStart w:id="972" w:name="_Toc381541952"/>
      <w:bookmarkStart w:id="973" w:name="_Toc381542242"/>
      <w:bookmarkStart w:id="974" w:name="_Toc381543699"/>
      <w:bookmarkStart w:id="975" w:name="_Toc381543992"/>
      <w:bookmarkStart w:id="976" w:name="_Toc381546410"/>
      <w:bookmarkStart w:id="977" w:name="_Toc381621880"/>
      <w:bookmarkStart w:id="978" w:name="_Toc381454442"/>
      <w:bookmarkStart w:id="979" w:name="_Toc381537603"/>
      <w:bookmarkStart w:id="980" w:name="_Toc381537890"/>
      <w:bookmarkStart w:id="981" w:name="_Toc381538177"/>
      <w:bookmarkStart w:id="982" w:name="_Toc381538465"/>
      <w:bookmarkStart w:id="983" w:name="_Toc381538753"/>
      <w:bookmarkStart w:id="984" w:name="_Toc381539040"/>
      <w:bookmarkStart w:id="985" w:name="_Toc381541663"/>
      <w:bookmarkStart w:id="986" w:name="_Toc381541953"/>
      <w:bookmarkStart w:id="987" w:name="_Toc381542243"/>
      <w:bookmarkStart w:id="988" w:name="_Toc381543700"/>
      <w:bookmarkStart w:id="989" w:name="_Toc381543993"/>
      <w:bookmarkStart w:id="990" w:name="_Toc381546411"/>
      <w:bookmarkStart w:id="991" w:name="_Toc381621881"/>
      <w:bookmarkStart w:id="992" w:name="_Toc420421806"/>
      <w:bookmarkStart w:id="993" w:name="_Toc420422076"/>
      <w:bookmarkStart w:id="994" w:name="_Toc420422346"/>
      <w:bookmarkStart w:id="995" w:name="_Toc420422616"/>
      <w:bookmarkStart w:id="996" w:name="_Toc420496620"/>
      <w:bookmarkStart w:id="997" w:name="_Toc420421807"/>
      <w:bookmarkStart w:id="998" w:name="_Toc420422077"/>
      <w:bookmarkStart w:id="999" w:name="_Toc420422347"/>
      <w:bookmarkStart w:id="1000" w:name="_Toc420422617"/>
      <w:bookmarkStart w:id="1001" w:name="_Toc420496621"/>
      <w:bookmarkStart w:id="1002" w:name="_Toc420421808"/>
      <w:bookmarkStart w:id="1003" w:name="_Toc420422078"/>
      <w:bookmarkStart w:id="1004" w:name="_Toc420422348"/>
      <w:bookmarkStart w:id="1005" w:name="_Toc420422618"/>
      <w:bookmarkStart w:id="1006" w:name="_Toc420496622"/>
      <w:bookmarkStart w:id="1007" w:name="_Toc420421809"/>
      <w:bookmarkStart w:id="1008" w:name="_Toc420422079"/>
      <w:bookmarkStart w:id="1009" w:name="_Toc420422349"/>
      <w:bookmarkStart w:id="1010" w:name="_Toc420422619"/>
      <w:bookmarkStart w:id="1011" w:name="_Toc420496623"/>
      <w:bookmarkStart w:id="1012" w:name="_Toc420421810"/>
      <w:bookmarkStart w:id="1013" w:name="_Toc420422080"/>
      <w:bookmarkStart w:id="1014" w:name="_Toc420422350"/>
      <w:bookmarkStart w:id="1015" w:name="_Toc420422620"/>
      <w:bookmarkStart w:id="1016" w:name="_Toc420496624"/>
      <w:bookmarkStart w:id="1017" w:name="_Toc420421811"/>
      <w:bookmarkStart w:id="1018" w:name="_Toc420422081"/>
      <w:bookmarkStart w:id="1019" w:name="_Toc420422351"/>
      <w:bookmarkStart w:id="1020" w:name="_Toc420422621"/>
      <w:bookmarkStart w:id="1021" w:name="_Toc420496625"/>
      <w:bookmarkStart w:id="1022" w:name="_Toc420421812"/>
      <w:bookmarkStart w:id="1023" w:name="_Toc420422082"/>
      <w:bookmarkStart w:id="1024" w:name="_Toc420422352"/>
      <w:bookmarkStart w:id="1025" w:name="_Toc420422622"/>
      <w:bookmarkStart w:id="1026" w:name="_Toc420496626"/>
      <w:bookmarkStart w:id="1027" w:name="_Toc420421813"/>
      <w:bookmarkStart w:id="1028" w:name="_Toc420422083"/>
      <w:bookmarkStart w:id="1029" w:name="_Toc420422353"/>
      <w:bookmarkStart w:id="1030" w:name="_Toc420422623"/>
      <w:bookmarkStart w:id="1031" w:name="_Toc420496627"/>
      <w:bookmarkStart w:id="1032" w:name="_Toc420421814"/>
      <w:bookmarkStart w:id="1033" w:name="_Toc420422084"/>
      <w:bookmarkStart w:id="1034" w:name="_Toc420422354"/>
      <w:bookmarkStart w:id="1035" w:name="_Toc420422624"/>
      <w:bookmarkStart w:id="1036" w:name="_Toc420496628"/>
      <w:bookmarkStart w:id="1037" w:name="_Toc420421815"/>
      <w:bookmarkStart w:id="1038" w:name="_Toc420422085"/>
      <w:bookmarkStart w:id="1039" w:name="_Toc420422355"/>
      <w:bookmarkStart w:id="1040" w:name="_Toc420422625"/>
      <w:bookmarkStart w:id="1041" w:name="_Toc420496629"/>
      <w:bookmarkStart w:id="1042" w:name="_Toc420421816"/>
      <w:bookmarkStart w:id="1043" w:name="_Toc420422086"/>
      <w:bookmarkStart w:id="1044" w:name="_Toc420422356"/>
      <w:bookmarkStart w:id="1045" w:name="_Toc420422626"/>
      <w:bookmarkStart w:id="1046" w:name="_Toc420496630"/>
      <w:bookmarkStart w:id="1047" w:name="_Toc420421817"/>
      <w:bookmarkStart w:id="1048" w:name="_Toc420422087"/>
      <w:bookmarkStart w:id="1049" w:name="_Toc420422357"/>
      <w:bookmarkStart w:id="1050" w:name="_Toc420422627"/>
      <w:bookmarkStart w:id="1051" w:name="_Toc420496631"/>
      <w:bookmarkStart w:id="1052" w:name="_Toc420421818"/>
      <w:bookmarkStart w:id="1053" w:name="_Toc420422088"/>
      <w:bookmarkStart w:id="1054" w:name="_Toc420422358"/>
      <w:bookmarkStart w:id="1055" w:name="_Toc420422628"/>
      <w:bookmarkStart w:id="1056" w:name="_Toc420496632"/>
      <w:bookmarkStart w:id="1057" w:name="_Toc420421819"/>
      <w:bookmarkStart w:id="1058" w:name="_Toc420422089"/>
      <w:bookmarkStart w:id="1059" w:name="_Toc420422359"/>
      <w:bookmarkStart w:id="1060" w:name="_Toc420422629"/>
      <w:bookmarkStart w:id="1061" w:name="_Toc420496633"/>
      <w:bookmarkStart w:id="1062" w:name="_Toc420421820"/>
      <w:bookmarkStart w:id="1063" w:name="_Toc420422090"/>
      <w:bookmarkStart w:id="1064" w:name="_Toc420422360"/>
      <w:bookmarkStart w:id="1065" w:name="_Toc420422630"/>
      <w:bookmarkStart w:id="1066" w:name="_Toc420496634"/>
      <w:bookmarkStart w:id="1067" w:name="_Toc420421821"/>
      <w:bookmarkStart w:id="1068" w:name="_Toc420422091"/>
      <w:bookmarkStart w:id="1069" w:name="_Toc420422361"/>
      <w:bookmarkStart w:id="1070" w:name="_Toc420422631"/>
      <w:bookmarkStart w:id="1071" w:name="_Toc420496635"/>
      <w:bookmarkStart w:id="1072" w:name="_Toc420421822"/>
      <w:bookmarkStart w:id="1073" w:name="_Toc420422092"/>
      <w:bookmarkStart w:id="1074" w:name="_Toc420422362"/>
      <w:bookmarkStart w:id="1075" w:name="_Toc420422632"/>
      <w:bookmarkStart w:id="1076" w:name="_Toc420496636"/>
      <w:bookmarkStart w:id="1077" w:name="_Toc420421823"/>
      <w:bookmarkStart w:id="1078" w:name="_Toc420422093"/>
      <w:bookmarkStart w:id="1079" w:name="_Toc420422363"/>
      <w:bookmarkStart w:id="1080" w:name="_Toc420422633"/>
      <w:bookmarkStart w:id="1081" w:name="_Toc420496637"/>
      <w:bookmarkStart w:id="1082" w:name="_Toc420421824"/>
      <w:bookmarkStart w:id="1083" w:name="_Toc420422094"/>
      <w:bookmarkStart w:id="1084" w:name="_Toc420422364"/>
      <w:bookmarkStart w:id="1085" w:name="_Toc420422634"/>
      <w:bookmarkStart w:id="1086" w:name="_Toc420496638"/>
      <w:bookmarkStart w:id="1087" w:name="_Toc420421825"/>
      <w:bookmarkStart w:id="1088" w:name="_Toc420422095"/>
      <w:bookmarkStart w:id="1089" w:name="_Toc420422365"/>
      <w:bookmarkStart w:id="1090" w:name="_Toc420422635"/>
      <w:bookmarkStart w:id="1091" w:name="_Toc420496639"/>
      <w:bookmarkStart w:id="1092" w:name="_Toc420421826"/>
      <w:bookmarkStart w:id="1093" w:name="_Toc420422096"/>
      <w:bookmarkStart w:id="1094" w:name="_Toc420422366"/>
      <w:bookmarkStart w:id="1095" w:name="_Toc420422636"/>
      <w:bookmarkStart w:id="1096" w:name="_Toc420496640"/>
      <w:bookmarkStart w:id="1097" w:name="_Toc420421827"/>
      <w:bookmarkStart w:id="1098" w:name="_Toc420422097"/>
      <w:bookmarkStart w:id="1099" w:name="_Toc420422367"/>
      <w:bookmarkStart w:id="1100" w:name="_Toc420422637"/>
      <w:bookmarkStart w:id="1101" w:name="_Toc420496641"/>
      <w:bookmarkStart w:id="1102" w:name="_Toc420421828"/>
      <w:bookmarkStart w:id="1103" w:name="_Toc420422098"/>
      <w:bookmarkStart w:id="1104" w:name="_Toc420422368"/>
      <w:bookmarkStart w:id="1105" w:name="_Toc420422638"/>
      <w:bookmarkStart w:id="1106" w:name="_Toc420496642"/>
      <w:bookmarkStart w:id="1107" w:name="_Toc420421829"/>
      <w:bookmarkStart w:id="1108" w:name="_Toc420422099"/>
      <w:bookmarkStart w:id="1109" w:name="_Toc420422369"/>
      <w:bookmarkStart w:id="1110" w:name="_Toc420422639"/>
      <w:bookmarkStart w:id="1111" w:name="_Toc420496643"/>
      <w:bookmarkStart w:id="1112" w:name="_Toc420421830"/>
      <w:bookmarkStart w:id="1113" w:name="_Toc420422100"/>
      <w:bookmarkStart w:id="1114" w:name="_Toc420422370"/>
      <w:bookmarkStart w:id="1115" w:name="_Toc420422640"/>
      <w:bookmarkStart w:id="1116" w:name="_Toc420496644"/>
      <w:bookmarkStart w:id="1117" w:name="_Toc420421831"/>
      <w:bookmarkStart w:id="1118" w:name="_Toc420422101"/>
      <w:bookmarkStart w:id="1119" w:name="_Toc420422371"/>
      <w:bookmarkStart w:id="1120" w:name="_Toc420422641"/>
      <w:bookmarkStart w:id="1121" w:name="_Toc420496645"/>
      <w:bookmarkStart w:id="1122" w:name="_Toc420421832"/>
      <w:bookmarkStart w:id="1123" w:name="_Toc420422102"/>
      <w:bookmarkStart w:id="1124" w:name="_Toc420422372"/>
      <w:bookmarkStart w:id="1125" w:name="_Toc420422642"/>
      <w:bookmarkStart w:id="1126" w:name="_Toc420496646"/>
      <w:bookmarkStart w:id="1127" w:name="_Toc420421833"/>
      <w:bookmarkStart w:id="1128" w:name="_Toc420422103"/>
      <w:bookmarkStart w:id="1129" w:name="_Toc420422373"/>
      <w:bookmarkStart w:id="1130" w:name="_Toc420422643"/>
      <w:bookmarkStart w:id="1131" w:name="_Toc420496647"/>
      <w:bookmarkStart w:id="1132" w:name="_Toc420421834"/>
      <w:bookmarkStart w:id="1133" w:name="_Toc420422104"/>
      <w:bookmarkStart w:id="1134" w:name="_Toc420422374"/>
      <w:bookmarkStart w:id="1135" w:name="_Toc420422644"/>
      <w:bookmarkStart w:id="1136" w:name="_Toc420496648"/>
      <w:bookmarkStart w:id="1137" w:name="_Toc420421835"/>
      <w:bookmarkStart w:id="1138" w:name="_Toc420422105"/>
      <w:bookmarkStart w:id="1139" w:name="_Toc420422375"/>
      <w:bookmarkStart w:id="1140" w:name="_Toc420422645"/>
      <w:bookmarkStart w:id="1141" w:name="_Toc420496649"/>
      <w:bookmarkStart w:id="1142" w:name="_Toc420421836"/>
      <w:bookmarkStart w:id="1143" w:name="_Toc420422106"/>
      <w:bookmarkStart w:id="1144" w:name="_Toc420422376"/>
      <w:bookmarkStart w:id="1145" w:name="_Toc420422646"/>
      <w:bookmarkStart w:id="1146" w:name="_Toc420496650"/>
      <w:bookmarkStart w:id="1147" w:name="_Toc420421837"/>
      <w:bookmarkStart w:id="1148" w:name="_Toc420422107"/>
      <w:bookmarkStart w:id="1149" w:name="_Toc420422377"/>
      <w:bookmarkStart w:id="1150" w:name="_Toc420422647"/>
      <w:bookmarkStart w:id="1151" w:name="_Toc420496651"/>
      <w:bookmarkStart w:id="1152" w:name="_Toc420421838"/>
      <w:bookmarkStart w:id="1153" w:name="_Toc420422108"/>
      <w:bookmarkStart w:id="1154" w:name="_Toc420422378"/>
      <w:bookmarkStart w:id="1155" w:name="_Toc420422648"/>
      <w:bookmarkStart w:id="1156" w:name="_Toc420496652"/>
      <w:bookmarkStart w:id="1157" w:name="_Toc420421839"/>
      <w:bookmarkStart w:id="1158" w:name="_Toc420422109"/>
      <w:bookmarkStart w:id="1159" w:name="_Toc420422379"/>
      <w:bookmarkStart w:id="1160" w:name="_Toc420422649"/>
      <w:bookmarkStart w:id="1161" w:name="_Toc420496653"/>
      <w:bookmarkStart w:id="1162" w:name="_Toc420421840"/>
      <w:bookmarkStart w:id="1163" w:name="_Toc420422110"/>
      <w:bookmarkStart w:id="1164" w:name="_Toc420422380"/>
      <w:bookmarkStart w:id="1165" w:name="_Toc420422650"/>
      <w:bookmarkStart w:id="1166" w:name="_Toc420496654"/>
      <w:bookmarkStart w:id="1167" w:name="_Toc420421841"/>
      <w:bookmarkStart w:id="1168" w:name="_Toc420422111"/>
      <w:bookmarkStart w:id="1169" w:name="_Toc420422381"/>
      <w:bookmarkStart w:id="1170" w:name="_Toc420422651"/>
      <w:bookmarkStart w:id="1171" w:name="_Toc420496655"/>
      <w:bookmarkStart w:id="1172" w:name="_Toc420421842"/>
      <w:bookmarkStart w:id="1173" w:name="_Toc420422112"/>
      <w:bookmarkStart w:id="1174" w:name="_Toc420422382"/>
      <w:bookmarkStart w:id="1175" w:name="_Toc420422652"/>
      <w:bookmarkStart w:id="1176" w:name="_Toc420496656"/>
      <w:bookmarkStart w:id="1177" w:name="_Toc420421843"/>
      <w:bookmarkStart w:id="1178" w:name="_Toc420422113"/>
      <w:bookmarkStart w:id="1179" w:name="_Toc420422383"/>
      <w:bookmarkStart w:id="1180" w:name="_Toc420422653"/>
      <w:bookmarkStart w:id="1181" w:name="_Toc420496657"/>
      <w:bookmarkStart w:id="1182" w:name="_Toc420421844"/>
      <w:bookmarkStart w:id="1183" w:name="_Toc420422114"/>
      <w:bookmarkStart w:id="1184" w:name="_Toc420422384"/>
      <w:bookmarkStart w:id="1185" w:name="_Toc420422654"/>
      <w:bookmarkStart w:id="1186" w:name="_Toc420496658"/>
      <w:bookmarkStart w:id="1187" w:name="_Toc420421845"/>
      <w:bookmarkStart w:id="1188" w:name="_Toc420422115"/>
      <w:bookmarkStart w:id="1189" w:name="_Toc420422385"/>
      <w:bookmarkStart w:id="1190" w:name="_Toc420422655"/>
      <w:bookmarkStart w:id="1191" w:name="_Toc420496659"/>
      <w:bookmarkStart w:id="1192" w:name="_Toc420421846"/>
      <w:bookmarkStart w:id="1193" w:name="_Toc420422116"/>
      <w:bookmarkStart w:id="1194" w:name="_Toc420422386"/>
      <w:bookmarkStart w:id="1195" w:name="_Toc420422656"/>
      <w:bookmarkStart w:id="1196" w:name="_Toc420496660"/>
      <w:bookmarkStart w:id="1197" w:name="_Toc420421847"/>
      <w:bookmarkStart w:id="1198" w:name="_Toc420422117"/>
      <w:bookmarkStart w:id="1199" w:name="_Toc420422387"/>
      <w:bookmarkStart w:id="1200" w:name="_Toc420422657"/>
      <w:bookmarkStart w:id="1201" w:name="_Toc420496661"/>
      <w:bookmarkStart w:id="1202" w:name="_Toc420421848"/>
      <w:bookmarkStart w:id="1203" w:name="_Toc420422118"/>
      <w:bookmarkStart w:id="1204" w:name="_Toc420422388"/>
      <w:bookmarkStart w:id="1205" w:name="_Toc420422658"/>
      <w:bookmarkStart w:id="1206" w:name="_Toc420496662"/>
      <w:bookmarkStart w:id="1207" w:name="_Toc420421849"/>
      <w:bookmarkStart w:id="1208" w:name="_Toc420422119"/>
      <w:bookmarkStart w:id="1209" w:name="_Toc420422389"/>
      <w:bookmarkStart w:id="1210" w:name="_Toc420422659"/>
      <w:bookmarkStart w:id="1211" w:name="_Toc420496663"/>
      <w:bookmarkStart w:id="1212" w:name="_Toc420421850"/>
      <w:bookmarkStart w:id="1213" w:name="_Toc420422120"/>
      <w:bookmarkStart w:id="1214" w:name="_Toc420422390"/>
      <w:bookmarkStart w:id="1215" w:name="_Toc420422660"/>
      <w:bookmarkStart w:id="1216" w:name="_Toc420496664"/>
      <w:bookmarkStart w:id="1217" w:name="_Toc420421851"/>
      <w:bookmarkStart w:id="1218" w:name="_Toc420422121"/>
      <w:bookmarkStart w:id="1219" w:name="_Toc420422391"/>
      <w:bookmarkStart w:id="1220" w:name="_Toc420422661"/>
      <w:bookmarkStart w:id="1221" w:name="_Toc420496665"/>
      <w:bookmarkStart w:id="1222" w:name="_Toc420421852"/>
      <w:bookmarkStart w:id="1223" w:name="_Toc420422122"/>
      <w:bookmarkStart w:id="1224" w:name="_Toc420422392"/>
      <w:bookmarkStart w:id="1225" w:name="_Toc420422662"/>
      <w:bookmarkStart w:id="1226" w:name="_Toc420496666"/>
      <w:bookmarkStart w:id="1227" w:name="_Toc420421853"/>
      <w:bookmarkStart w:id="1228" w:name="_Toc420422123"/>
      <w:bookmarkStart w:id="1229" w:name="_Toc420422393"/>
      <w:bookmarkStart w:id="1230" w:name="_Toc420422663"/>
      <w:bookmarkStart w:id="1231" w:name="_Toc420496667"/>
      <w:bookmarkStart w:id="1232" w:name="_Toc420421854"/>
      <w:bookmarkStart w:id="1233" w:name="_Toc420422124"/>
      <w:bookmarkStart w:id="1234" w:name="_Toc420422394"/>
      <w:bookmarkStart w:id="1235" w:name="_Toc420422664"/>
      <w:bookmarkStart w:id="1236" w:name="_Toc420496668"/>
      <w:bookmarkStart w:id="1237" w:name="_Toc420421855"/>
      <w:bookmarkStart w:id="1238" w:name="_Toc420422125"/>
      <w:bookmarkStart w:id="1239" w:name="_Toc420422395"/>
      <w:bookmarkStart w:id="1240" w:name="_Toc420422665"/>
      <w:bookmarkStart w:id="1241" w:name="_Toc420496669"/>
      <w:bookmarkStart w:id="1242" w:name="_Toc420421856"/>
      <w:bookmarkStart w:id="1243" w:name="_Toc420422126"/>
      <w:bookmarkStart w:id="1244" w:name="_Toc420422396"/>
      <w:bookmarkStart w:id="1245" w:name="_Toc420422666"/>
      <w:bookmarkStart w:id="1246" w:name="_Toc420496670"/>
      <w:bookmarkStart w:id="1247" w:name="_Toc420421857"/>
      <w:bookmarkStart w:id="1248" w:name="_Toc420422127"/>
      <w:bookmarkStart w:id="1249" w:name="_Toc420422397"/>
      <w:bookmarkStart w:id="1250" w:name="_Toc420422667"/>
      <w:bookmarkStart w:id="1251" w:name="_Toc420496671"/>
      <w:bookmarkStart w:id="1252" w:name="_Toc420421858"/>
      <w:bookmarkStart w:id="1253" w:name="_Toc420422128"/>
      <w:bookmarkStart w:id="1254" w:name="_Toc420422398"/>
      <w:bookmarkStart w:id="1255" w:name="_Toc420422668"/>
      <w:bookmarkStart w:id="1256" w:name="_Toc420496672"/>
      <w:bookmarkStart w:id="1257" w:name="_Toc420421859"/>
      <w:bookmarkStart w:id="1258" w:name="_Toc420422129"/>
      <w:bookmarkStart w:id="1259" w:name="_Toc420422399"/>
      <w:bookmarkStart w:id="1260" w:name="_Toc420422669"/>
      <w:bookmarkStart w:id="1261" w:name="_Toc420496673"/>
      <w:bookmarkStart w:id="1262" w:name="_Toc420421860"/>
      <w:bookmarkStart w:id="1263" w:name="_Toc420422130"/>
      <w:bookmarkStart w:id="1264" w:name="_Toc420422400"/>
      <w:bookmarkStart w:id="1265" w:name="_Toc420422670"/>
      <w:bookmarkStart w:id="1266" w:name="_Toc420496674"/>
      <w:bookmarkStart w:id="1267" w:name="_Toc420421861"/>
      <w:bookmarkStart w:id="1268" w:name="_Toc420422131"/>
      <w:bookmarkStart w:id="1269" w:name="_Toc420422401"/>
      <w:bookmarkStart w:id="1270" w:name="_Toc420422671"/>
      <w:bookmarkStart w:id="1271" w:name="_Toc420496675"/>
      <w:bookmarkStart w:id="1272" w:name="_Toc420421862"/>
      <w:bookmarkStart w:id="1273" w:name="_Toc420422132"/>
      <w:bookmarkStart w:id="1274" w:name="_Toc420422402"/>
      <w:bookmarkStart w:id="1275" w:name="_Toc420422672"/>
      <w:bookmarkStart w:id="1276" w:name="_Toc420496676"/>
      <w:bookmarkStart w:id="1277" w:name="_Toc420421863"/>
      <w:bookmarkStart w:id="1278" w:name="_Toc420422133"/>
      <w:bookmarkStart w:id="1279" w:name="_Toc420422403"/>
      <w:bookmarkStart w:id="1280" w:name="_Toc420422673"/>
      <w:bookmarkStart w:id="1281" w:name="_Toc420496677"/>
      <w:bookmarkStart w:id="1282" w:name="_Toc420421864"/>
      <w:bookmarkStart w:id="1283" w:name="_Toc420422134"/>
      <w:bookmarkStart w:id="1284" w:name="_Toc420422404"/>
      <w:bookmarkStart w:id="1285" w:name="_Toc420422674"/>
      <w:bookmarkStart w:id="1286" w:name="_Toc420496678"/>
      <w:bookmarkStart w:id="1287" w:name="_Toc420421865"/>
      <w:bookmarkStart w:id="1288" w:name="_Toc420422135"/>
      <w:bookmarkStart w:id="1289" w:name="_Toc420422405"/>
      <w:bookmarkStart w:id="1290" w:name="_Toc420422675"/>
      <w:bookmarkStart w:id="1291" w:name="_Toc420496679"/>
      <w:bookmarkStart w:id="1292" w:name="_Toc420421866"/>
      <w:bookmarkStart w:id="1293" w:name="_Toc420422136"/>
      <w:bookmarkStart w:id="1294" w:name="_Toc420422406"/>
      <w:bookmarkStart w:id="1295" w:name="_Toc420422676"/>
      <w:bookmarkStart w:id="1296" w:name="_Toc420496680"/>
      <w:bookmarkStart w:id="1297" w:name="_Toc420421867"/>
      <w:bookmarkStart w:id="1298" w:name="_Toc420422137"/>
      <w:bookmarkStart w:id="1299" w:name="_Toc420422407"/>
      <w:bookmarkStart w:id="1300" w:name="_Toc420422677"/>
      <w:bookmarkStart w:id="1301" w:name="_Toc420496681"/>
      <w:bookmarkStart w:id="1302" w:name="_Toc420421868"/>
      <w:bookmarkStart w:id="1303" w:name="_Toc420422138"/>
      <w:bookmarkStart w:id="1304" w:name="_Toc420422408"/>
      <w:bookmarkStart w:id="1305" w:name="_Toc420422678"/>
      <w:bookmarkStart w:id="1306" w:name="_Toc420496682"/>
      <w:bookmarkStart w:id="1307" w:name="_Toc420421869"/>
      <w:bookmarkStart w:id="1308" w:name="_Toc420422139"/>
      <w:bookmarkStart w:id="1309" w:name="_Toc420422409"/>
      <w:bookmarkStart w:id="1310" w:name="_Toc420422679"/>
      <w:bookmarkStart w:id="1311" w:name="_Toc420496683"/>
      <w:bookmarkStart w:id="1312" w:name="_Toc420421870"/>
      <w:bookmarkStart w:id="1313" w:name="_Toc420422140"/>
      <w:bookmarkStart w:id="1314" w:name="_Toc420422410"/>
      <w:bookmarkStart w:id="1315" w:name="_Toc420422680"/>
      <w:bookmarkStart w:id="1316" w:name="_Toc420496684"/>
      <w:bookmarkStart w:id="1317" w:name="_Toc420421871"/>
      <w:bookmarkStart w:id="1318" w:name="_Toc420422141"/>
      <w:bookmarkStart w:id="1319" w:name="_Toc420422411"/>
      <w:bookmarkStart w:id="1320" w:name="_Toc420422681"/>
      <w:bookmarkStart w:id="1321" w:name="_Toc420496685"/>
      <w:bookmarkStart w:id="1322" w:name="_Toc420421872"/>
      <w:bookmarkStart w:id="1323" w:name="_Toc420422142"/>
      <w:bookmarkStart w:id="1324" w:name="_Toc420422412"/>
      <w:bookmarkStart w:id="1325" w:name="_Toc420422682"/>
      <w:bookmarkStart w:id="1326" w:name="_Toc420496686"/>
      <w:bookmarkStart w:id="1327" w:name="_Toc420421873"/>
      <w:bookmarkStart w:id="1328" w:name="_Toc420422143"/>
      <w:bookmarkStart w:id="1329" w:name="_Toc420422413"/>
      <w:bookmarkStart w:id="1330" w:name="_Toc420422683"/>
      <w:bookmarkStart w:id="1331" w:name="_Toc420496687"/>
      <w:bookmarkStart w:id="1332" w:name="_Toc420421874"/>
      <w:bookmarkStart w:id="1333" w:name="_Toc420422144"/>
      <w:bookmarkStart w:id="1334" w:name="_Toc420422414"/>
      <w:bookmarkStart w:id="1335" w:name="_Toc420422684"/>
      <w:bookmarkStart w:id="1336" w:name="_Toc420496688"/>
      <w:bookmarkStart w:id="1337" w:name="_Toc420421875"/>
      <w:bookmarkStart w:id="1338" w:name="_Toc420422145"/>
      <w:bookmarkStart w:id="1339" w:name="_Toc420422415"/>
      <w:bookmarkStart w:id="1340" w:name="_Toc420422685"/>
      <w:bookmarkStart w:id="1341" w:name="_Toc420496689"/>
      <w:bookmarkStart w:id="1342" w:name="_Toc420421876"/>
      <w:bookmarkStart w:id="1343" w:name="_Toc420422146"/>
      <w:bookmarkStart w:id="1344" w:name="_Toc420422416"/>
      <w:bookmarkStart w:id="1345" w:name="_Toc420422686"/>
      <w:bookmarkStart w:id="1346" w:name="_Toc420496690"/>
      <w:bookmarkStart w:id="1347" w:name="_Toc381449181"/>
      <w:bookmarkStart w:id="1348" w:name="_Toc381449358"/>
      <w:bookmarkStart w:id="1349" w:name="_Toc381449511"/>
      <w:bookmarkStart w:id="1350" w:name="_Toc381454445"/>
      <w:bookmarkStart w:id="1351" w:name="_Toc381449182"/>
      <w:bookmarkStart w:id="1352" w:name="_Toc381449359"/>
      <w:bookmarkStart w:id="1353" w:name="_Toc381449512"/>
      <w:bookmarkStart w:id="1354" w:name="_Toc381454446"/>
      <w:bookmarkStart w:id="1355" w:name="_Toc381449183"/>
      <w:bookmarkStart w:id="1356" w:name="_Toc381449360"/>
      <w:bookmarkStart w:id="1357" w:name="_Toc381449513"/>
      <w:bookmarkStart w:id="1358" w:name="_Toc381454447"/>
      <w:bookmarkStart w:id="1359" w:name="_Toc381449184"/>
      <w:bookmarkStart w:id="1360" w:name="_Toc381449361"/>
      <w:bookmarkStart w:id="1361" w:name="_Toc381449514"/>
      <w:bookmarkStart w:id="1362" w:name="_Toc381454448"/>
      <w:bookmarkStart w:id="1363" w:name="_Toc381449185"/>
      <w:bookmarkStart w:id="1364" w:name="_Toc381449362"/>
      <w:bookmarkStart w:id="1365" w:name="_Toc381449515"/>
      <w:bookmarkStart w:id="1366" w:name="_Toc381454449"/>
      <w:bookmarkStart w:id="1367" w:name="_Toc381449186"/>
      <w:bookmarkStart w:id="1368" w:name="_Toc381449363"/>
      <w:bookmarkStart w:id="1369" w:name="_Toc381449516"/>
      <w:bookmarkStart w:id="1370" w:name="_Toc381454450"/>
      <w:bookmarkStart w:id="1371" w:name="_Toc381449187"/>
      <w:bookmarkStart w:id="1372" w:name="_Toc381449364"/>
      <w:bookmarkStart w:id="1373" w:name="_Toc381449517"/>
      <w:bookmarkStart w:id="1374" w:name="_Toc381454451"/>
      <w:bookmarkStart w:id="1375" w:name="_Toc420421877"/>
      <w:bookmarkStart w:id="1376" w:name="_Toc420422147"/>
      <w:bookmarkStart w:id="1377" w:name="_Toc420422417"/>
      <w:bookmarkStart w:id="1378" w:name="_Toc420422687"/>
      <w:bookmarkStart w:id="1379" w:name="_Toc420496691"/>
      <w:bookmarkStart w:id="1380" w:name="_Toc420421878"/>
      <w:bookmarkStart w:id="1381" w:name="_Toc420422148"/>
      <w:bookmarkStart w:id="1382" w:name="_Toc420422418"/>
      <w:bookmarkStart w:id="1383" w:name="_Toc420422688"/>
      <w:bookmarkStart w:id="1384" w:name="_Toc420496692"/>
      <w:bookmarkStart w:id="1385" w:name="_Toc420421879"/>
      <w:bookmarkStart w:id="1386" w:name="_Toc420422149"/>
      <w:bookmarkStart w:id="1387" w:name="_Toc420422419"/>
      <w:bookmarkStart w:id="1388" w:name="_Toc420422689"/>
      <w:bookmarkStart w:id="1389" w:name="_Toc420496693"/>
      <w:bookmarkStart w:id="1390" w:name="_Toc420421880"/>
      <w:bookmarkStart w:id="1391" w:name="_Toc420422150"/>
      <w:bookmarkStart w:id="1392" w:name="_Toc420422420"/>
      <w:bookmarkStart w:id="1393" w:name="_Toc420422690"/>
      <w:bookmarkStart w:id="1394" w:name="_Toc420496694"/>
      <w:bookmarkStart w:id="1395" w:name="_Toc420421881"/>
      <w:bookmarkStart w:id="1396" w:name="_Toc420422151"/>
      <w:bookmarkStart w:id="1397" w:name="_Toc420422421"/>
      <w:bookmarkStart w:id="1398" w:name="_Toc420422691"/>
      <w:bookmarkStart w:id="1399" w:name="_Toc420496695"/>
      <w:bookmarkStart w:id="1400" w:name="_Toc420421882"/>
      <w:bookmarkStart w:id="1401" w:name="_Toc420422152"/>
      <w:bookmarkStart w:id="1402" w:name="_Toc420422422"/>
      <w:bookmarkStart w:id="1403" w:name="_Toc420422692"/>
      <w:bookmarkStart w:id="1404" w:name="_Toc420496696"/>
      <w:bookmarkStart w:id="1405" w:name="_Toc420421883"/>
      <w:bookmarkStart w:id="1406" w:name="_Toc420422153"/>
      <w:bookmarkStart w:id="1407" w:name="_Toc420422423"/>
      <w:bookmarkStart w:id="1408" w:name="_Toc420422693"/>
      <w:bookmarkStart w:id="1409" w:name="_Toc420496697"/>
      <w:bookmarkStart w:id="1410" w:name="_Toc420421884"/>
      <w:bookmarkStart w:id="1411" w:name="_Toc420422154"/>
      <w:bookmarkStart w:id="1412" w:name="_Toc420422424"/>
      <w:bookmarkStart w:id="1413" w:name="_Toc420422694"/>
      <w:bookmarkStart w:id="1414" w:name="_Toc420496698"/>
      <w:bookmarkStart w:id="1415" w:name="_Toc420421885"/>
      <w:bookmarkStart w:id="1416" w:name="_Toc420422155"/>
      <w:bookmarkStart w:id="1417" w:name="_Toc420422425"/>
      <w:bookmarkStart w:id="1418" w:name="_Toc420422695"/>
      <w:bookmarkStart w:id="1419" w:name="_Toc420496699"/>
      <w:bookmarkStart w:id="1420" w:name="_Toc420421886"/>
      <w:bookmarkStart w:id="1421" w:name="_Toc420422156"/>
      <w:bookmarkStart w:id="1422" w:name="_Toc420422426"/>
      <w:bookmarkStart w:id="1423" w:name="_Toc420422696"/>
      <w:bookmarkStart w:id="1424" w:name="_Toc420496700"/>
      <w:bookmarkStart w:id="1425" w:name="_Toc420421887"/>
      <w:bookmarkStart w:id="1426" w:name="_Toc420422157"/>
      <w:bookmarkStart w:id="1427" w:name="_Toc420422427"/>
      <w:bookmarkStart w:id="1428" w:name="_Toc420422697"/>
      <w:bookmarkStart w:id="1429" w:name="_Toc420496701"/>
      <w:bookmarkStart w:id="1430" w:name="_Toc420421888"/>
      <w:bookmarkStart w:id="1431" w:name="_Toc420422158"/>
      <w:bookmarkStart w:id="1432" w:name="_Toc420422428"/>
      <w:bookmarkStart w:id="1433" w:name="_Toc420422698"/>
      <w:bookmarkStart w:id="1434" w:name="_Toc420496702"/>
      <w:bookmarkStart w:id="1435" w:name="_Toc420421889"/>
      <w:bookmarkStart w:id="1436" w:name="_Toc420422159"/>
      <w:bookmarkStart w:id="1437" w:name="_Toc420422429"/>
      <w:bookmarkStart w:id="1438" w:name="_Toc420422699"/>
      <w:bookmarkStart w:id="1439" w:name="_Toc420496703"/>
      <w:bookmarkStart w:id="1440" w:name="_Toc420421890"/>
      <w:bookmarkStart w:id="1441" w:name="_Toc420422160"/>
      <w:bookmarkStart w:id="1442" w:name="_Toc420422430"/>
      <w:bookmarkStart w:id="1443" w:name="_Toc420422700"/>
      <w:bookmarkStart w:id="1444" w:name="_Toc420496704"/>
      <w:bookmarkStart w:id="1445" w:name="_Toc420421891"/>
      <w:bookmarkStart w:id="1446" w:name="_Toc420422161"/>
      <w:bookmarkStart w:id="1447" w:name="_Toc420422431"/>
      <w:bookmarkStart w:id="1448" w:name="_Toc420422701"/>
      <w:bookmarkStart w:id="1449" w:name="_Toc420496705"/>
      <w:bookmarkStart w:id="1450" w:name="_Toc420421892"/>
      <w:bookmarkStart w:id="1451" w:name="_Toc420422162"/>
      <w:bookmarkStart w:id="1452" w:name="_Toc420422432"/>
      <w:bookmarkStart w:id="1453" w:name="_Toc420422702"/>
      <w:bookmarkStart w:id="1454" w:name="_Toc420496706"/>
      <w:bookmarkStart w:id="1455" w:name="_Toc420421893"/>
      <w:bookmarkStart w:id="1456" w:name="_Toc420422163"/>
      <w:bookmarkStart w:id="1457" w:name="_Toc420422433"/>
      <w:bookmarkStart w:id="1458" w:name="_Toc420422703"/>
      <w:bookmarkStart w:id="1459" w:name="_Toc420496707"/>
      <w:bookmarkStart w:id="1460" w:name="_Toc420421894"/>
      <w:bookmarkStart w:id="1461" w:name="_Toc420422164"/>
      <w:bookmarkStart w:id="1462" w:name="_Toc420422434"/>
      <w:bookmarkStart w:id="1463" w:name="_Toc420422704"/>
      <w:bookmarkStart w:id="1464" w:name="_Toc420496708"/>
      <w:bookmarkStart w:id="1465" w:name="_Toc420421895"/>
      <w:bookmarkStart w:id="1466" w:name="_Toc420422165"/>
      <w:bookmarkStart w:id="1467" w:name="_Toc420422435"/>
      <w:bookmarkStart w:id="1468" w:name="_Toc420422705"/>
      <w:bookmarkStart w:id="1469" w:name="_Toc420496709"/>
      <w:bookmarkStart w:id="1470" w:name="_Toc420421896"/>
      <w:bookmarkStart w:id="1471" w:name="_Toc420422166"/>
      <w:bookmarkStart w:id="1472" w:name="_Toc420422436"/>
      <w:bookmarkStart w:id="1473" w:name="_Toc420422706"/>
      <w:bookmarkStart w:id="1474" w:name="_Toc420496710"/>
      <w:bookmarkStart w:id="1475" w:name="_Toc420421897"/>
      <w:bookmarkStart w:id="1476" w:name="_Toc420422167"/>
      <w:bookmarkStart w:id="1477" w:name="_Toc420422437"/>
      <w:bookmarkStart w:id="1478" w:name="_Toc420422707"/>
      <w:bookmarkStart w:id="1479" w:name="_Toc420496711"/>
      <w:bookmarkStart w:id="1480" w:name="_Toc420421898"/>
      <w:bookmarkStart w:id="1481" w:name="_Toc420422168"/>
      <w:bookmarkStart w:id="1482" w:name="_Toc420422438"/>
      <w:bookmarkStart w:id="1483" w:name="_Toc420422708"/>
      <w:bookmarkStart w:id="1484" w:name="_Toc420496712"/>
      <w:bookmarkStart w:id="1485" w:name="_Toc420421899"/>
      <w:bookmarkStart w:id="1486" w:name="_Toc420422169"/>
      <w:bookmarkStart w:id="1487" w:name="_Toc420422439"/>
      <w:bookmarkStart w:id="1488" w:name="_Toc420422709"/>
      <w:bookmarkStart w:id="1489" w:name="_Toc420496713"/>
      <w:bookmarkStart w:id="1490" w:name="_Toc420421900"/>
      <w:bookmarkStart w:id="1491" w:name="_Toc420422170"/>
      <w:bookmarkStart w:id="1492" w:name="_Toc420422440"/>
      <w:bookmarkStart w:id="1493" w:name="_Toc420422710"/>
      <w:bookmarkStart w:id="1494" w:name="_Toc420496714"/>
      <w:bookmarkStart w:id="1495" w:name="_Toc420421901"/>
      <w:bookmarkStart w:id="1496" w:name="_Toc420422171"/>
      <w:bookmarkStart w:id="1497" w:name="_Toc420422441"/>
      <w:bookmarkStart w:id="1498" w:name="_Toc420422711"/>
      <w:bookmarkStart w:id="1499" w:name="_Toc420496715"/>
      <w:bookmarkStart w:id="1500" w:name="_Toc420421902"/>
      <w:bookmarkStart w:id="1501" w:name="_Toc420422172"/>
      <w:bookmarkStart w:id="1502" w:name="_Toc420422442"/>
      <w:bookmarkStart w:id="1503" w:name="_Toc420422712"/>
      <w:bookmarkStart w:id="1504" w:name="_Toc420496716"/>
      <w:bookmarkStart w:id="1505" w:name="_Toc420421903"/>
      <w:bookmarkStart w:id="1506" w:name="_Toc420422173"/>
      <w:bookmarkStart w:id="1507" w:name="_Toc420422443"/>
      <w:bookmarkStart w:id="1508" w:name="_Toc420422713"/>
      <w:bookmarkStart w:id="1509" w:name="_Toc420496717"/>
      <w:bookmarkStart w:id="1510" w:name="_Toc420421904"/>
      <w:bookmarkStart w:id="1511" w:name="_Toc420422174"/>
      <w:bookmarkStart w:id="1512" w:name="_Toc420422444"/>
      <w:bookmarkStart w:id="1513" w:name="_Toc420422714"/>
      <w:bookmarkStart w:id="1514" w:name="_Toc420496718"/>
      <w:bookmarkStart w:id="1515" w:name="_Toc420421905"/>
      <w:bookmarkStart w:id="1516" w:name="_Toc420422175"/>
      <w:bookmarkStart w:id="1517" w:name="_Toc420422445"/>
      <w:bookmarkStart w:id="1518" w:name="_Toc420422715"/>
      <w:bookmarkStart w:id="1519" w:name="_Toc420496719"/>
      <w:bookmarkStart w:id="1520" w:name="_Toc420421906"/>
      <w:bookmarkStart w:id="1521" w:name="_Toc420422176"/>
      <w:bookmarkStart w:id="1522" w:name="_Toc420422446"/>
      <w:bookmarkStart w:id="1523" w:name="_Toc420422716"/>
      <w:bookmarkStart w:id="1524" w:name="_Toc420496720"/>
      <w:bookmarkStart w:id="1525" w:name="_Toc420421907"/>
      <w:bookmarkStart w:id="1526" w:name="_Toc420422177"/>
      <w:bookmarkStart w:id="1527" w:name="_Toc420422447"/>
      <w:bookmarkStart w:id="1528" w:name="_Toc420422717"/>
      <w:bookmarkStart w:id="1529" w:name="_Toc420496721"/>
      <w:bookmarkStart w:id="1530" w:name="_Toc420421908"/>
      <w:bookmarkStart w:id="1531" w:name="_Toc420422178"/>
      <w:bookmarkStart w:id="1532" w:name="_Toc420422448"/>
      <w:bookmarkStart w:id="1533" w:name="_Toc420422718"/>
      <w:bookmarkStart w:id="1534" w:name="_Toc420496722"/>
      <w:bookmarkStart w:id="1535" w:name="_Toc420421909"/>
      <w:bookmarkStart w:id="1536" w:name="_Toc420422179"/>
      <w:bookmarkStart w:id="1537" w:name="_Toc420422449"/>
      <w:bookmarkStart w:id="1538" w:name="_Toc420422719"/>
      <w:bookmarkStart w:id="1539" w:name="_Toc420496723"/>
      <w:bookmarkStart w:id="1540" w:name="_Toc420421910"/>
      <w:bookmarkStart w:id="1541" w:name="_Toc420422180"/>
      <w:bookmarkStart w:id="1542" w:name="_Toc420422450"/>
      <w:bookmarkStart w:id="1543" w:name="_Toc420422720"/>
      <w:bookmarkStart w:id="1544" w:name="_Toc420496724"/>
      <w:bookmarkStart w:id="1545" w:name="_Toc420421911"/>
      <w:bookmarkStart w:id="1546" w:name="_Toc420422181"/>
      <w:bookmarkStart w:id="1547" w:name="_Toc420422451"/>
      <w:bookmarkStart w:id="1548" w:name="_Toc420422721"/>
      <w:bookmarkStart w:id="1549" w:name="_Toc420496725"/>
      <w:bookmarkStart w:id="1550" w:name="_Toc420421912"/>
      <w:bookmarkStart w:id="1551" w:name="_Toc420422182"/>
      <w:bookmarkStart w:id="1552" w:name="_Toc420422452"/>
      <w:bookmarkStart w:id="1553" w:name="_Toc420422722"/>
      <w:bookmarkStart w:id="1554" w:name="_Toc420496726"/>
      <w:bookmarkStart w:id="1555" w:name="_Toc420421913"/>
      <w:bookmarkStart w:id="1556" w:name="_Toc420422183"/>
      <w:bookmarkStart w:id="1557" w:name="_Toc420422453"/>
      <w:bookmarkStart w:id="1558" w:name="_Toc420422723"/>
      <w:bookmarkStart w:id="1559" w:name="_Toc420496727"/>
      <w:bookmarkStart w:id="1560" w:name="_Toc420421914"/>
      <w:bookmarkStart w:id="1561" w:name="_Toc420422184"/>
      <w:bookmarkStart w:id="1562" w:name="_Toc420422454"/>
      <w:bookmarkStart w:id="1563" w:name="_Toc420422724"/>
      <w:bookmarkStart w:id="1564" w:name="_Toc420496728"/>
      <w:bookmarkStart w:id="1565" w:name="_Toc420421915"/>
      <w:bookmarkStart w:id="1566" w:name="_Toc420422185"/>
      <w:bookmarkStart w:id="1567" w:name="_Toc420422455"/>
      <w:bookmarkStart w:id="1568" w:name="_Toc420422725"/>
      <w:bookmarkStart w:id="1569" w:name="_Toc420496729"/>
      <w:bookmarkStart w:id="1570" w:name="_Toc420421916"/>
      <w:bookmarkStart w:id="1571" w:name="_Toc420422186"/>
      <w:bookmarkStart w:id="1572" w:name="_Toc420422456"/>
      <w:bookmarkStart w:id="1573" w:name="_Toc420422726"/>
      <w:bookmarkStart w:id="1574" w:name="_Toc420496730"/>
      <w:bookmarkStart w:id="1575" w:name="_Toc420421917"/>
      <w:bookmarkStart w:id="1576" w:name="_Toc420422187"/>
      <w:bookmarkStart w:id="1577" w:name="_Toc420422457"/>
      <w:bookmarkStart w:id="1578" w:name="_Toc420422727"/>
      <w:bookmarkStart w:id="1579" w:name="_Toc420496731"/>
      <w:bookmarkStart w:id="1580" w:name="_Toc420421918"/>
      <w:bookmarkStart w:id="1581" w:name="_Toc420422188"/>
      <w:bookmarkStart w:id="1582" w:name="_Toc420422458"/>
      <w:bookmarkStart w:id="1583" w:name="_Toc420422728"/>
      <w:bookmarkStart w:id="1584" w:name="_Toc420496732"/>
      <w:bookmarkStart w:id="1585" w:name="_Toc420421919"/>
      <w:bookmarkStart w:id="1586" w:name="_Toc420422189"/>
      <w:bookmarkStart w:id="1587" w:name="_Toc420422459"/>
      <w:bookmarkStart w:id="1588" w:name="_Toc420422729"/>
      <w:bookmarkStart w:id="1589" w:name="_Toc420496733"/>
      <w:bookmarkStart w:id="1590" w:name="_Toc420421920"/>
      <w:bookmarkStart w:id="1591" w:name="_Toc420422190"/>
      <w:bookmarkStart w:id="1592" w:name="_Toc420422460"/>
      <w:bookmarkStart w:id="1593" w:name="_Toc420422730"/>
      <w:bookmarkStart w:id="1594" w:name="_Toc420496734"/>
      <w:bookmarkStart w:id="1595" w:name="_Toc420421921"/>
      <w:bookmarkStart w:id="1596" w:name="_Toc420422191"/>
      <w:bookmarkStart w:id="1597" w:name="_Toc420422461"/>
      <w:bookmarkStart w:id="1598" w:name="_Toc420422731"/>
      <w:bookmarkStart w:id="1599" w:name="_Toc420496735"/>
      <w:bookmarkStart w:id="1600" w:name="_Toc420421922"/>
      <w:bookmarkStart w:id="1601" w:name="_Toc420422192"/>
      <w:bookmarkStart w:id="1602" w:name="_Toc420422462"/>
      <w:bookmarkStart w:id="1603" w:name="_Toc420422732"/>
      <w:bookmarkStart w:id="1604" w:name="_Toc420496736"/>
      <w:bookmarkStart w:id="1605" w:name="_Toc420421923"/>
      <w:bookmarkStart w:id="1606" w:name="_Toc420422193"/>
      <w:bookmarkStart w:id="1607" w:name="_Toc420422463"/>
      <w:bookmarkStart w:id="1608" w:name="_Toc420422733"/>
      <w:bookmarkStart w:id="1609" w:name="_Toc420496737"/>
      <w:bookmarkStart w:id="1610" w:name="_Toc381537607"/>
      <w:bookmarkStart w:id="1611" w:name="_Toc381537894"/>
      <w:bookmarkStart w:id="1612" w:name="_Toc381538181"/>
      <w:bookmarkStart w:id="1613" w:name="_Toc381538469"/>
      <w:bookmarkStart w:id="1614" w:name="_Toc381538757"/>
      <w:bookmarkStart w:id="1615" w:name="_Toc381539044"/>
      <w:bookmarkStart w:id="1616" w:name="_Toc381541667"/>
      <w:bookmarkStart w:id="1617" w:name="_Toc381541957"/>
      <w:bookmarkStart w:id="1618" w:name="_Toc381542247"/>
      <w:bookmarkStart w:id="1619" w:name="_Toc381543704"/>
      <w:bookmarkStart w:id="1620" w:name="_Toc381543997"/>
      <w:bookmarkStart w:id="1621" w:name="_Toc381546415"/>
      <w:bookmarkStart w:id="1622" w:name="_Toc381621885"/>
      <w:bookmarkStart w:id="1623" w:name="_Toc381537608"/>
      <w:bookmarkStart w:id="1624" w:name="_Toc381537895"/>
      <w:bookmarkStart w:id="1625" w:name="_Toc381538182"/>
      <w:bookmarkStart w:id="1626" w:name="_Toc381538470"/>
      <w:bookmarkStart w:id="1627" w:name="_Toc381538758"/>
      <w:bookmarkStart w:id="1628" w:name="_Toc381539045"/>
      <w:bookmarkStart w:id="1629" w:name="_Toc381541668"/>
      <w:bookmarkStart w:id="1630" w:name="_Toc381541958"/>
      <w:bookmarkStart w:id="1631" w:name="_Toc381542248"/>
      <w:bookmarkStart w:id="1632" w:name="_Toc381543705"/>
      <w:bookmarkStart w:id="1633" w:name="_Toc381543998"/>
      <w:bookmarkStart w:id="1634" w:name="_Toc381546416"/>
      <w:bookmarkStart w:id="1635" w:name="_Toc381621886"/>
      <w:bookmarkStart w:id="1636" w:name="_Toc381537609"/>
      <w:bookmarkStart w:id="1637" w:name="_Toc381537896"/>
      <w:bookmarkStart w:id="1638" w:name="_Toc381538183"/>
      <w:bookmarkStart w:id="1639" w:name="_Toc381538471"/>
      <w:bookmarkStart w:id="1640" w:name="_Toc381538759"/>
      <w:bookmarkStart w:id="1641" w:name="_Toc381539046"/>
      <w:bookmarkStart w:id="1642" w:name="_Toc381541669"/>
      <w:bookmarkStart w:id="1643" w:name="_Toc381541959"/>
      <w:bookmarkStart w:id="1644" w:name="_Toc381542249"/>
      <w:bookmarkStart w:id="1645" w:name="_Toc381543706"/>
      <w:bookmarkStart w:id="1646" w:name="_Toc381543999"/>
      <w:bookmarkStart w:id="1647" w:name="_Toc381546417"/>
      <w:bookmarkStart w:id="1648" w:name="_Toc381621887"/>
      <w:bookmarkStart w:id="1649" w:name="_Toc381537610"/>
      <w:bookmarkStart w:id="1650" w:name="_Toc381537897"/>
      <w:bookmarkStart w:id="1651" w:name="_Toc381538184"/>
      <w:bookmarkStart w:id="1652" w:name="_Toc381538472"/>
      <w:bookmarkStart w:id="1653" w:name="_Toc381538760"/>
      <w:bookmarkStart w:id="1654" w:name="_Toc381539047"/>
      <w:bookmarkStart w:id="1655" w:name="_Toc381541670"/>
      <w:bookmarkStart w:id="1656" w:name="_Toc381541960"/>
      <w:bookmarkStart w:id="1657" w:name="_Toc381542250"/>
      <w:bookmarkStart w:id="1658" w:name="_Toc381543707"/>
      <w:bookmarkStart w:id="1659" w:name="_Toc381544000"/>
      <w:bookmarkStart w:id="1660" w:name="_Toc381546418"/>
      <w:bookmarkStart w:id="1661" w:name="_Toc381621888"/>
      <w:bookmarkStart w:id="1662" w:name="_Toc381537611"/>
      <w:bookmarkStart w:id="1663" w:name="_Toc381537898"/>
      <w:bookmarkStart w:id="1664" w:name="_Toc381538185"/>
      <w:bookmarkStart w:id="1665" w:name="_Toc381538473"/>
      <w:bookmarkStart w:id="1666" w:name="_Toc381538761"/>
      <w:bookmarkStart w:id="1667" w:name="_Toc381539048"/>
      <w:bookmarkStart w:id="1668" w:name="_Toc381541671"/>
      <w:bookmarkStart w:id="1669" w:name="_Toc381541961"/>
      <w:bookmarkStart w:id="1670" w:name="_Toc381542251"/>
      <w:bookmarkStart w:id="1671" w:name="_Toc381543708"/>
      <w:bookmarkStart w:id="1672" w:name="_Toc381544001"/>
      <w:bookmarkStart w:id="1673" w:name="_Toc381546419"/>
      <w:bookmarkStart w:id="1674" w:name="_Toc381621889"/>
      <w:bookmarkStart w:id="1675" w:name="_Toc381537612"/>
      <w:bookmarkStart w:id="1676" w:name="_Toc381537899"/>
      <w:bookmarkStart w:id="1677" w:name="_Toc381538186"/>
      <w:bookmarkStart w:id="1678" w:name="_Toc381538474"/>
      <w:bookmarkStart w:id="1679" w:name="_Toc381538762"/>
      <w:bookmarkStart w:id="1680" w:name="_Toc381539049"/>
      <w:bookmarkStart w:id="1681" w:name="_Toc381541672"/>
      <w:bookmarkStart w:id="1682" w:name="_Toc381541962"/>
      <w:bookmarkStart w:id="1683" w:name="_Toc381542252"/>
      <w:bookmarkStart w:id="1684" w:name="_Toc381543709"/>
      <w:bookmarkStart w:id="1685" w:name="_Toc381544002"/>
      <w:bookmarkStart w:id="1686" w:name="_Toc381546420"/>
      <w:bookmarkStart w:id="1687" w:name="_Toc381621890"/>
      <w:bookmarkStart w:id="1688" w:name="_Toc381537613"/>
      <w:bookmarkStart w:id="1689" w:name="_Toc381537900"/>
      <w:bookmarkStart w:id="1690" w:name="_Toc381538187"/>
      <w:bookmarkStart w:id="1691" w:name="_Toc381538475"/>
      <w:bookmarkStart w:id="1692" w:name="_Toc381538763"/>
      <w:bookmarkStart w:id="1693" w:name="_Toc381539050"/>
      <w:bookmarkStart w:id="1694" w:name="_Toc381541673"/>
      <w:bookmarkStart w:id="1695" w:name="_Toc381541963"/>
      <w:bookmarkStart w:id="1696" w:name="_Toc381542253"/>
      <w:bookmarkStart w:id="1697" w:name="_Toc381543710"/>
      <w:bookmarkStart w:id="1698" w:name="_Toc381544003"/>
      <w:bookmarkStart w:id="1699" w:name="_Toc381546421"/>
      <w:bookmarkStart w:id="1700" w:name="_Toc381621891"/>
      <w:bookmarkStart w:id="1701" w:name="_Toc381537614"/>
      <w:bookmarkStart w:id="1702" w:name="_Toc381537901"/>
      <w:bookmarkStart w:id="1703" w:name="_Toc381538188"/>
      <w:bookmarkStart w:id="1704" w:name="_Toc381538476"/>
      <w:bookmarkStart w:id="1705" w:name="_Toc381538764"/>
      <w:bookmarkStart w:id="1706" w:name="_Toc381539051"/>
      <w:bookmarkStart w:id="1707" w:name="_Toc381541674"/>
      <w:bookmarkStart w:id="1708" w:name="_Toc381541964"/>
      <w:bookmarkStart w:id="1709" w:name="_Toc381542254"/>
      <w:bookmarkStart w:id="1710" w:name="_Toc381543711"/>
      <w:bookmarkStart w:id="1711" w:name="_Toc381544004"/>
      <w:bookmarkStart w:id="1712" w:name="_Toc381546422"/>
      <w:bookmarkStart w:id="1713" w:name="_Toc381621892"/>
      <w:bookmarkStart w:id="1714" w:name="_Toc381537615"/>
      <w:bookmarkStart w:id="1715" w:name="_Toc381537902"/>
      <w:bookmarkStart w:id="1716" w:name="_Toc381538189"/>
      <w:bookmarkStart w:id="1717" w:name="_Toc381538477"/>
      <w:bookmarkStart w:id="1718" w:name="_Toc381538765"/>
      <w:bookmarkStart w:id="1719" w:name="_Toc381539052"/>
      <w:bookmarkStart w:id="1720" w:name="_Toc381541675"/>
      <w:bookmarkStart w:id="1721" w:name="_Toc381541965"/>
      <w:bookmarkStart w:id="1722" w:name="_Toc381542255"/>
      <w:bookmarkStart w:id="1723" w:name="_Toc381543712"/>
      <w:bookmarkStart w:id="1724" w:name="_Toc381544005"/>
      <w:bookmarkStart w:id="1725" w:name="_Toc381546423"/>
      <w:bookmarkStart w:id="1726" w:name="_Toc381621893"/>
      <w:bookmarkStart w:id="1727" w:name="_Toc381537616"/>
      <w:bookmarkStart w:id="1728" w:name="_Toc381537903"/>
      <w:bookmarkStart w:id="1729" w:name="_Toc381538190"/>
      <w:bookmarkStart w:id="1730" w:name="_Toc381538478"/>
      <w:bookmarkStart w:id="1731" w:name="_Toc381538766"/>
      <w:bookmarkStart w:id="1732" w:name="_Toc381539053"/>
      <w:bookmarkStart w:id="1733" w:name="_Toc381541676"/>
      <w:bookmarkStart w:id="1734" w:name="_Toc381541966"/>
      <w:bookmarkStart w:id="1735" w:name="_Toc381542256"/>
      <w:bookmarkStart w:id="1736" w:name="_Toc381543713"/>
      <w:bookmarkStart w:id="1737" w:name="_Toc381544006"/>
      <w:bookmarkStart w:id="1738" w:name="_Toc381546424"/>
      <w:bookmarkStart w:id="1739" w:name="_Toc381621894"/>
      <w:bookmarkStart w:id="1740" w:name="_Toc381449189"/>
      <w:bookmarkStart w:id="1741" w:name="_Toc381449366"/>
      <w:bookmarkStart w:id="1742" w:name="_Toc381449519"/>
      <w:bookmarkStart w:id="1743" w:name="_Toc381454453"/>
      <w:bookmarkStart w:id="1744" w:name="_Toc381537617"/>
      <w:bookmarkStart w:id="1745" w:name="_Toc381537904"/>
      <w:bookmarkStart w:id="1746" w:name="_Toc381538191"/>
      <w:bookmarkStart w:id="1747" w:name="_Toc381538479"/>
      <w:bookmarkStart w:id="1748" w:name="_Toc381538767"/>
      <w:bookmarkStart w:id="1749" w:name="_Toc381539054"/>
      <w:bookmarkStart w:id="1750" w:name="_Toc381541677"/>
      <w:bookmarkStart w:id="1751" w:name="_Toc381541967"/>
      <w:bookmarkStart w:id="1752" w:name="_Toc381542257"/>
      <w:bookmarkStart w:id="1753" w:name="_Toc381543714"/>
      <w:bookmarkStart w:id="1754" w:name="_Toc381544007"/>
      <w:bookmarkStart w:id="1755" w:name="_Toc381546425"/>
      <w:bookmarkStart w:id="1756" w:name="_Toc381621895"/>
      <w:bookmarkStart w:id="1757" w:name="_Toc381449190"/>
      <w:bookmarkStart w:id="1758" w:name="_Toc381449367"/>
      <w:bookmarkStart w:id="1759" w:name="_Toc381449520"/>
      <w:bookmarkStart w:id="1760" w:name="_Toc381454454"/>
      <w:bookmarkStart w:id="1761" w:name="_Toc381537618"/>
      <w:bookmarkStart w:id="1762" w:name="_Toc381537905"/>
      <w:bookmarkStart w:id="1763" w:name="_Toc381538192"/>
      <w:bookmarkStart w:id="1764" w:name="_Toc381538480"/>
      <w:bookmarkStart w:id="1765" w:name="_Toc381538768"/>
      <w:bookmarkStart w:id="1766" w:name="_Toc381539055"/>
      <w:bookmarkStart w:id="1767" w:name="_Toc381541678"/>
      <w:bookmarkStart w:id="1768" w:name="_Toc381541968"/>
      <w:bookmarkStart w:id="1769" w:name="_Toc381542258"/>
      <w:bookmarkStart w:id="1770" w:name="_Toc381543715"/>
      <w:bookmarkStart w:id="1771" w:name="_Toc381544008"/>
      <w:bookmarkStart w:id="1772" w:name="_Toc381546426"/>
      <w:bookmarkStart w:id="1773" w:name="_Toc381621896"/>
      <w:bookmarkStart w:id="1774" w:name="_Toc381449191"/>
      <w:bookmarkStart w:id="1775" w:name="_Toc381449368"/>
      <w:bookmarkStart w:id="1776" w:name="_Toc381449521"/>
      <w:bookmarkStart w:id="1777" w:name="_Toc381454455"/>
      <w:bookmarkStart w:id="1778" w:name="_Toc381537619"/>
      <w:bookmarkStart w:id="1779" w:name="_Toc381537906"/>
      <w:bookmarkStart w:id="1780" w:name="_Toc381538193"/>
      <w:bookmarkStart w:id="1781" w:name="_Toc381538481"/>
      <w:bookmarkStart w:id="1782" w:name="_Toc381538769"/>
      <w:bookmarkStart w:id="1783" w:name="_Toc381539056"/>
      <w:bookmarkStart w:id="1784" w:name="_Toc381541679"/>
      <w:bookmarkStart w:id="1785" w:name="_Toc381541969"/>
      <w:bookmarkStart w:id="1786" w:name="_Toc381542259"/>
      <w:bookmarkStart w:id="1787" w:name="_Toc381543716"/>
      <w:bookmarkStart w:id="1788" w:name="_Toc381544009"/>
      <w:bookmarkStart w:id="1789" w:name="_Toc381546427"/>
      <w:bookmarkStart w:id="1790" w:name="_Toc381621897"/>
      <w:bookmarkStart w:id="1791" w:name="_Toc381449192"/>
      <w:bookmarkStart w:id="1792" w:name="_Toc381449369"/>
      <w:bookmarkStart w:id="1793" w:name="_Toc381449522"/>
      <w:bookmarkStart w:id="1794" w:name="_Toc381454456"/>
      <w:bookmarkStart w:id="1795" w:name="_Toc381537620"/>
      <w:bookmarkStart w:id="1796" w:name="_Toc381537907"/>
      <w:bookmarkStart w:id="1797" w:name="_Toc381538194"/>
      <w:bookmarkStart w:id="1798" w:name="_Toc381538482"/>
      <w:bookmarkStart w:id="1799" w:name="_Toc381538770"/>
      <w:bookmarkStart w:id="1800" w:name="_Toc381539057"/>
      <w:bookmarkStart w:id="1801" w:name="_Toc381541680"/>
      <w:bookmarkStart w:id="1802" w:name="_Toc381541970"/>
      <w:bookmarkStart w:id="1803" w:name="_Toc381542260"/>
      <w:bookmarkStart w:id="1804" w:name="_Toc381543717"/>
      <w:bookmarkStart w:id="1805" w:name="_Toc381544010"/>
      <w:bookmarkStart w:id="1806" w:name="_Toc381546428"/>
      <w:bookmarkStart w:id="1807" w:name="_Toc381621898"/>
      <w:bookmarkStart w:id="1808" w:name="_Toc381449193"/>
      <w:bookmarkStart w:id="1809" w:name="_Toc381449370"/>
      <w:bookmarkStart w:id="1810" w:name="_Toc381449523"/>
      <w:bookmarkStart w:id="1811" w:name="_Toc381454457"/>
      <w:bookmarkStart w:id="1812" w:name="_Toc381537621"/>
      <w:bookmarkStart w:id="1813" w:name="_Toc381537908"/>
      <w:bookmarkStart w:id="1814" w:name="_Toc381538195"/>
      <w:bookmarkStart w:id="1815" w:name="_Toc381538483"/>
      <w:bookmarkStart w:id="1816" w:name="_Toc381538771"/>
      <w:bookmarkStart w:id="1817" w:name="_Toc381539058"/>
      <w:bookmarkStart w:id="1818" w:name="_Toc381541681"/>
      <w:bookmarkStart w:id="1819" w:name="_Toc381541971"/>
      <w:bookmarkStart w:id="1820" w:name="_Toc381542261"/>
      <w:bookmarkStart w:id="1821" w:name="_Toc381543718"/>
      <w:bookmarkStart w:id="1822" w:name="_Toc381544011"/>
      <w:bookmarkStart w:id="1823" w:name="_Toc381546429"/>
      <w:bookmarkStart w:id="1824" w:name="_Toc381621899"/>
      <w:bookmarkStart w:id="1825" w:name="_Toc381449194"/>
      <w:bookmarkStart w:id="1826" w:name="_Toc381449371"/>
      <w:bookmarkStart w:id="1827" w:name="_Toc381449524"/>
      <w:bookmarkStart w:id="1828" w:name="_Toc381454458"/>
      <w:bookmarkStart w:id="1829" w:name="_Toc381537622"/>
      <w:bookmarkStart w:id="1830" w:name="_Toc381537909"/>
      <w:bookmarkStart w:id="1831" w:name="_Toc381538196"/>
      <w:bookmarkStart w:id="1832" w:name="_Toc381538484"/>
      <w:bookmarkStart w:id="1833" w:name="_Toc381538772"/>
      <w:bookmarkStart w:id="1834" w:name="_Toc381539059"/>
      <w:bookmarkStart w:id="1835" w:name="_Toc381541682"/>
      <w:bookmarkStart w:id="1836" w:name="_Toc381541972"/>
      <w:bookmarkStart w:id="1837" w:name="_Toc381542262"/>
      <w:bookmarkStart w:id="1838" w:name="_Toc381543719"/>
      <w:bookmarkStart w:id="1839" w:name="_Toc381544012"/>
      <w:bookmarkStart w:id="1840" w:name="_Toc381546430"/>
      <w:bookmarkStart w:id="1841" w:name="_Toc381621900"/>
      <w:bookmarkStart w:id="1842" w:name="_Toc381449195"/>
      <w:bookmarkStart w:id="1843" w:name="_Toc381449372"/>
      <w:bookmarkStart w:id="1844" w:name="_Toc381449525"/>
      <w:bookmarkStart w:id="1845" w:name="_Toc381454459"/>
      <w:bookmarkStart w:id="1846" w:name="_Toc381537623"/>
      <w:bookmarkStart w:id="1847" w:name="_Toc381537910"/>
      <w:bookmarkStart w:id="1848" w:name="_Toc381538197"/>
      <w:bookmarkStart w:id="1849" w:name="_Toc381538485"/>
      <w:bookmarkStart w:id="1850" w:name="_Toc381538773"/>
      <w:bookmarkStart w:id="1851" w:name="_Toc381539060"/>
      <w:bookmarkStart w:id="1852" w:name="_Toc381541683"/>
      <w:bookmarkStart w:id="1853" w:name="_Toc381541973"/>
      <w:bookmarkStart w:id="1854" w:name="_Toc381542263"/>
      <w:bookmarkStart w:id="1855" w:name="_Toc381543720"/>
      <w:bookmarkStart w:id="1856" w:name="_Toc381544013"/>
      <w:bookmarkStart w:id="1857" w:name="_Toc381546431"/>
      <w:bookmarkStart w:id="1858" w:name="_Toc381621901"/>
      <w:bookmarkStart w:id="1859" w:name="_Toc381449196"/>
      <w:bookmarkStart w:id="1860" w:name="_Toc381449373"/>
      <w:bookmarkStart w:id="1861" w:name="_Toc381449526"/>
      <w:bookmarkStart w:id="1862" w:name="_Toc381454460"/>
      <w:bookmarkStart w:id="1863" w:name="_Toc381537624"/>
      <w:bookmarkStart w:id="1864" w:name="_Toc381537911"/>
      <w:bookmarkStart w:id="1865" w:name="_Toc381538198"/>
      <w:bookmarkStart w:id="1866" w:name="_Toc381538486"/>
      <w:bookmarkStart w:id="1867" w:name="_Toc381538774"/>
      <w:bookmarkStart w:id="1868" w:name="_Toc381539061"/>
      <w:bookmarkStart w:id="1869" w:name="_Toc381541684"/>
      <w:bookmarkStart w:id="1870" w:name="_Toc381541974"/>
      <w:bookmarkStart w:id="1871" w:name="_Toc381542264"/>
      <w:bookmarkStart w:id="1872" w:name="_Toc381543721"/>
      <w:bookmarkStart w:id="1873" w:name="_Toc381544014"/>
      <w:bookmarkStart w:id="1874" w:name="_Toc381546432"/>
      <w:bookmarkStart w:id="1875" w:name="_Toc381621902"/>
      <w:bookmarkStart w:id="1876" w:name="_Toc381449197"/>
      <w:bookmarkStart w:id="1877" w:name="_Toc381449374"/>
      <w:bookmarkStart w:id="1878" w:name="_Toc381449527"/>
      <w:bookmarkStart w:id="1879" w:name="_Toc381454461"/>
      <w:bookmarkStart w:id="1880" w:name="_Toc381537625"/>
      <w:bookmarkStart w:id="1881" w:name="_Toc381537912"/>
      <w:bookmarkStart w:id="1882" w:name="_Toc381538199"/>
      <w:bookmarkStart w:id="1883" w:name="_Toc381538487"/>
      <w:bookmarkStart w:id="1884" w:name="_Toc381538775"/>
      <w:bookmarkStart w:id="1885" w:name="_Toc381539062"/>
      <w:bookmarkStart w:id="1886" w:name="_Toc381541685"/>
      <w:bookmarkStart w:id="1887" w:name="_Toc381541975"/>
      <w:bookmarkStart w:id="1888" w:name="_Toc381542265"/>
      <w:bookmarkStart w:id="1889" w:name="_Toc381543722"/>
      <w:bookmarkStart w:id="1890" w:name="_Toc381544015"/>
      <w:bookmarkStart w:id="1891" w:name="_Toc381546433"/>
      <w:bookmarkStart w:id="1892" w:name="_Toc381621903"/>
      <w:bookmarkStart w:id="1893" w:name="_Toc381449198"/>
      <w:bookmarkStart w:id="1894" w:name="_Toc381449375"/>
      <w:bookmarkStart w:id="1895" w:name="_Toc381449528"/>
      <w:bookmarkStart w:id="1896" w:name="_Toc381454462"/>
      <w:bookmarkStart w:id="1897" w:name="_Toc381537626"/>
      <w:bookmarkStart w:id="1898" w:name="_Toc381537913"/>
      <w:bookmarkStart w:id="1899" w:name="_Toc381538200"/>
      <w:bookmarkStart w:id="1900" w:name="_Toc381538488"/>
      <w:bookmarkStart w:id="1901" w:name="_Toc381538776"/>
      <w:bookmarkStart w:id="1902" w:name="_Toc381539063"/>
      <w:bookmarkStart w:id="1903" w:name="_Toc381541686"/>
      <w:bookmarkStart w:id="1904" w:name="_Toc381541976"/>
      <w:bookmarkStart w:id="1905" w:name="_Toc381542266"/>
      <w:bookmarkStart w:id="1906" w:name="_Toc381543723"/>
      <w:bookmarkStart w:id="1907" w:name="_Toc381544016"/>
      <w:bookmarkStart w:id="1908" w:name="_Toc381546434"/>
      <w:bookmarkStart w:id="1909" w:name="_Toc381621904"/>
      <w:bookmarkStart w:id="1910" w:name="_Toc381449199"/>
      <w:bookmarkStart w:id="1911" w:name="_Toc381449376"/>
      <w:bookmarkStart w:id="1912" w:name="_Toc381449529"/>
      <w:bookmarkStart w:id="1913" w:name="_Toc381454463"/>
      <w:bookmarkStart w:id="1914" w:name="_Toc381537627"/>
      <w:bookmarkStart w:id="1915" w:name="_Toc381537914"/>
      <w:bookmarkStart w:id="1916" w:name="_Toc381538201"/>
      <w:bookmarkStart w:id="1917" w:name="_Toc381538489"/>
      <w:bookmarkStart w:id="1918" w:name="_Toc381538777"/>
      <w:bookmarkStart w:id="1919" w:name="_Toc381539064"/>
      <w:bookmarkStart w:id="1920" w:name="_Toc381541687"/>
      <w:bookmarkStart w:id="1921" w:name="_Toc381541977"/>
      <w:bookmarkStart w:id="1922" w:name="_Toc381542267"/>
      <w:bookmarkStart w:id="1923" w:name="_Toc381543724"/>
      <w:bookmarkStart w:id="1924" w:name="_Toc381544017"/>
      <w:bookmarkStart w:id="1925" w:name="_Toc381546435"/>
      <w:bookmarkStart w:id="1926" w:name="_Toc381621905"/>
      <w:bookmarkStart w:id="1927" w:name="_Toc381449200"/>
      <w:bookmarkStart w:id="1928" w:name="_Toc381449377"/>
      <w:bookmarkStart w:id="1929" w:name="_Toc381449530"/>
      <w:bookmarkStart w:id="1930" w:name="_Toc381454464"/>
      <w:bookmarkStart w:id="1931" w:name="_Toc381537628"/>
      <w:bookmarkStart w:id="1932" w:name="_Toc381537915"/>
      <w:bookmarkStart w:id="1933" w:name="_Toc381538202"/>
      <w:bookmarkStart w:id="1934" w:name="_Toc381538490"/>
      <w:bookmarkStart w:id="1935" w:name="_Toc381538778"/>
      <w:bookmarkStart w:id="1936" w:name="_Toc381539065"/>
      <w:bookmarkStart w:id="1937" w:name="_Toc381541688"/>
      <w:bookmarkStart w:id="1938" w:name="_Toc381541978"/>
      <w:bookmarkStart w:id="1939" w:name="_Toc381542268"/>
      <w:bookmarkStart w:id="1940" w:name="_Toc381543725"/>
      <w:bookmarkStart w:id="1941" w:name="_Toc381544018"/>
      <w:bookmarkStart w:id="1942" w:name="_Toc381546436"/>
      <w:bookmarkStart w:id="1943" w:name="_Toc381621906"/>
      <w:bookmarkStart w:id="1944" w:name="_Toc381449201"/>
      <w:bookmarkStart w:id="1945" w:name="_Toc381449378"/>
      <w:bookmarkStart w:id="1946" w:name="_Toc381449531"/>
      <w:bookmarkStart w:id="1947" w:name="_Toc381454465"/>
      <w:bookmarkStart w:id="1948" w:name="_Toc381537629"/>
      <w:bookmarkStart w:id="1949" w:name="_Toc381537916"/>
      <w:bookmarkStart w:id="1950" w:name="_Toc381538203"/>
      <w:bookmarkStart w:id="1951" w:name="_Toc381538491"/>
      <w:bookmarkStart w:id="1952" w:name="_Toc381538779"/>
      <w:bookmarkStart w:id="1953" w:name="_Toc381539066"/>
      <w:bookmarkStart w:id="1954" w:name="_Toc381541689"/>
      <w:bookmarkStart w:id="1955" w:name="_Toc381541979"/>
      <w:bookmarkStart w:id="1956" w:name="_Toc381542269"/>
      <w:bookmarkStart w:id="1957" w:name="_Toc381543726"/>
      <w:bookmarkStart w:id="1958" w:name="_Toc381544019"/>
      <w:bookmarkStart w:id="1959" w:name="_Toc381546437"/>
      <w:bookmarkStart w:id="1960" w:name="_Toc381621907"/>
      <w:bookmarkStart w:id="1961" w:name="_Toc381449202"/>
      <w:bookmarkStart w:id="1962" w:name="_Toc381449379"/>
      <w:bookmarkStart w:id="1963" w:name="_Toc381449532"/>
      <w:bookmarkStart w:id="1964" w:name="_Toc381454466"/>
      <w:bookmarkStart w:id="1965" w:name="_Toc381537630"/>
      <w:bookmarkStart w:id="1966" w:name="_Toc381537917"/>
      <w:bookmarkStart w:id="1967" w:name="_Toc381538204"/>
      <w:bookmarkStart w:id="1968" w:name="_Toc381538492"/>
      <w:bookmarkStart w:id="1969" w:name="_Toc381538780"/>
      <w:bookmarkStart w:id="1970" w:name="_Toc381539067"/>
      <w:bookmarkStart w:id="1971" w:name="_Toc381541690"/>
      <w:bookmarkStart w:id="1972" w:name="_Toc381541980"/>
      <w:bookmarkStart w:id="1973" w:name="_Toc381542270"/>
      <w:bookmarkStart w:id="1974" w:name="_Toc381543727"/>
      <w:bookmarkStart w:id="1975" w:name="_Toc381544020"/>
      <w:bookmarkStart w:id="1976" w:name="_Toc381546438"/>
      <w:bookmarkStart w:id="1977" w:name="_Toc381621908"/>
      <w:bookmarkStart w:id="1978" w:name="_Toc392776932"/>
      <w:bookmarkStart w:id="1979" w:name="_Toc392777038"/>
      <w:bookmarkStart w:id="1980" w:name="_Toc392776933"/>
      <w:bookmarkStart w:id="1981" w:name="_Toc392777039"/>
      <w:bookmarkStart w:id="1982" w:name="_Toc392776934"/>
      <w:bookmarkStart w:id="1983" w:name="_Toc392777040"/>
      <w:bookmarkStart w:id="1984" w:name="_Toc392776935"/>
      <w:bookmarkStart w:id="1985" w:name="_Toc392777041"/>
      <w:bookmarkStart w:id="1986" w:name="_Toc392776936"/>
      <w:bookmarkStart w:id="1987" w:name="_Toc392777042"/>
      <w:bookmarkStart w:id="1988" w:name="_Toc392776937"/>
      <w:bookmarkStart w:id="1989" w:name="_Toc392777043"/>
      <w:bookmarkStart w:id="1990" w:name="_Toc392776938"/>
      <w:bookmarkStart w:id="1991" w:name="_Toc392777044"/>
      <w:bookmarkStart w:id="1992" w:name="_Toc392776939"/>
      <w:bookmarkStart w:id="1993" w:name="_Toc392777045"/>
      <w:bookmarkStart w:id="1994" w:name="_Toc392776940"/>
      <w:bookmarkStart w:id="1995" w:name="_Toc392777046"/>
      <w:bookmarkStart w:id="1996" w:name="_Toc392776941"/>
      <w:bookmarkStart w:id="1997" w:name="_Toc392777047"/>
      <w:bookmarkStart w:id="1998" w:name="_Toc392776942"/>
      <w:bookmarkStart w:id="1999" w:name="_Toc392777048"/>
      <w:bookmarkStart w:id="2000" w:name="_Toc392776943"/>
      <w:bookmarkStart w:id="2001" w:name="_Toc392777049"/>
      <w:bookmarkStart w:id="2002" w:name="_Toc392776944"/>
      <w:bookmarkStart w:id="2003" w:name="_Toc392777050"/>
      <w:bookmarkStart w:id="2004" w:name="_Toc392776945"/>
      <w:bookmarkStart w:id="2005" w:name="_Toc392777051"/>
      <w:bookmarkStart w:id="2006" w:name="_Toc420421924"/>
      <w:bookmarkStart w:id="2007" w:name="_Toc420422194"/>
      <w:bookmarkStart w:id="2008" w:name="_Toc420422464"/>
      <w:bookmarkStart w:id="2009" w:name="_Toc420422734"/>
      <w:bookmarkStart w:id="2010" w:name="_Toc420496738"/>
      <w:bookmarkStart w:id="2011" w:name="_Toc420421925"/>
      <w:bookmarkStart w:id="2012" w:name="_Toc420422195"/>
      <w:bookmarkStart w:id="2013" w:name="_Toc420422465"/>
      <w:bookmarkStart w:id="2014" w:name="_Toc420422735"/>
      <w:bookmarkStart w:id="2015" w:name="_Toc420496739"/>
      <w:bookmarkStart w:id="2016" w:name="_Toc420421926"/>
      <w:bookmarkStart w:id="2017" w:name="_Toc420422196"/>
      <w:bookmarkStart w:id="2018" w:name="_Toc420422466"/>
      <w:bookmarkStart w:id="2019" w:name="_Toc420422736"/>
      <w:bookmarkStart w:id="2020" w:name="_Toc420496740"/>
      <w:bookmarkStart w:id="2021" w:name="_Toc420421927"/>
      <w:bookmarkStart w:id="2022" w:name="_Toc420422197"/>
      <w:bookmarkStart w:id="2023" w:name="_Toc420422467"/>
      <w:bookmarkStart w:id="2024" w:name="_Toc420422737"/>
      <w:bookmarkStart w:id="2025" w:name="_Toc420496741"/>
      <w:bookmarkStart w:id="2026" w:name="_Toc420421928"/>
      <w:bookmarkStart w:id="2027" w:name="_Toc420422198"/>
      <w:bookmarkStart w:id="2028" w:name="_Toc420422468"/>
      <w:bookmarkStart w:id="2029" w:name="_Toc420422738"/>
      <w:bookmarkStart w:id="2030" w:name="_Toc420496742"/>
      <w:bookmarkStart w:id="2031" w:name="_Toc420421929"/>
      <w:bookmarkStart w:id="2032" w:name="_Toc420422199"/>
      <w:bookmarkStart w:id="2033" w:name="_Toc420422469"/>
      <w:bookmarkStart w:id="2034" w:name="_Toc420422739"/>
      <w:bookmarkStart w:id="2035" w:name="_Toc420496743"/>
      <w:bookmarkStart w:id="2036" w:name="_Toc420421930"/>
      <w:bookmarkStart w:id="2037" w:name="_Toc420422200"/>
      <w:bookmarkStart w:id="2038" w:name="_Toc420422470"/>
      <w:bookmarkStart w:id="2039" w:name="_Toc420422740"/>
      <w:bookmarkStart w:id="2040" w:name="_Toc420496744"/>
      <w:bookmarkStart w:id="2041" w:name="_Toc420421931"/>
      <w:bookmarkStart w:id="2042" w:name="_Toc420422201"/>
      <w:bookmarkStart w:id="2043" w:name="_Toc420422471"/>
      <w:bookmarkStart w:id="2044" w:name="_Toc420422741"/>
      <w:bookmarkStart w:id="2045" w:name="_Toc420496745"/>
      <w:bookmarkStart w:id="2046" w:name="_Toc420421932"/>
      <w:bookmarkStart w:id="2047" w:name="_Toc420422202"/>
      <w:bookmarkStart w:id="2048" w:name="_Toc420422472"/>
      <w:bookmarkStart w:id="2049" w:name="_Toc420422742"/>
      <w:bookmarkStart w:id="2050" w:name="_Toc420496746"/>
      <w:bookmarkStart w:id="2051" w:name="_Toc420421933"/>
      <w:bookmarkStart w:id="2052" w:name="_Toc420422203"/>
      <w:bookmarkStart w:id="2053" w:name="_Toc420422473"/>
      <w:bookmarkStart w:id="2054" w:name="_Toc420422743"/>
      <w:bookmarkStart w:id="2055" w:name="_Toc420496747"/>
      <w:bookmarkStart w:id="2056" w:name="_Toc420421934"/>
      <w:bookmarkStart w:id="2057" w:name="_Toc420422204"/>
      <w:bookmarkStart w:id="2058" w:name="_Toc420422474"/>
      <w:bookmarkStart w:id="2059" w:name="_Toc420422744"/>
      <w:bookmarkStart w:id="2060" w:name="_Toc420496748"/>
      <w:bookmarkStart w:id="2061" w:name="_Toc420421935"/>
      <w:bookmarkStart w:id="2062" w:name="_Toc420422205"/>
      <w:bookmarkStart w:id="2063" w:name="_Toc420422475"/>
      <w:bookmarkStart w:id="2064" w:name="_Toc420422745"/>
      <w:bookmarkStart w:id="2065" w:name="_Toc420496749"/>
      <w:bookmarkStart w:id="2066" w:name="_Toc420421936"/>
      <w:bookmarkStart w:id="2067" w:name="_Toc420422206"/>
      <w:bookmarkStart w:id="2068" w:name="_Toc420422476"/>
      <w:bookmarkStart w:id="2069" w:name="_Toc420422746"/>
      <w:bookmarkStart w:id="2070" w:name="_Toc420496750"/>
      <w:bookmarkStart w:id="2071" w:name="_Toc420421937"/>
      <w:bookmarkStart w:id="2072" w:name="_Toc420422207"/>
      <w:bookmarkStart w:id="2073" w:name="_Toc420422477"/>
      <w:bookmarkStart w:id="2074" w:name="_Toc420422747"/>
      <w:bookmarkStart w:id="2075" w:name="_Toc420496751"/>
      <w:bookmarkStart w:id="2076" w:name="_Toc420421938"/>
      <w:bookmarkStart w:id="2077" w:name="_Toc420422208"/>
      <w:bookmarkStart w:id="2078" w:name="_Toc420422478"/>
      <w:bookmarkStart w:id="2079" w:name="_Toc420422748"/>
      <w:bookmarkStart w:id="2080" w:name="_Toc420496752"/>
      <w:bookmarkStart w:id="2081" w:name="_Toc420421939"/>
      <w:bookmarkStart w:id="2082" w:name="_Toc420422209"/>
      <w:bookmarkStart w:id="2083" w:name="_Toc420422479"/>
      <w:bookmarkStart w:id="2084" w:name="_Toc420422749"/>
      <w:bookmarkStart w:id="2085" w:name="_Toc420496753"/>
      <w:bookmarkStart w:id="2086" w:name="_Toc420421940"/>
      <w:bookmarkStart w:id="2087" w:name="_Toc420422210"/>
      <w:bookmarkStart w:id="2088" w:name="_Toc420422480"/>
      <w:bookmarkStart w:id="2089" w:name="_Toc420422750"/>
      <w:bookmarkStart w:id="2090" w:name="_Toc420496754"/>
      <w:bookmarkStart w:id="2091" w:name="_Toc392790255"/>
      <w:bookmarkStart w:id="2092" w:name="_Toc392790256"/>
      <w:bookmarkStart w:id="2093" w:name="_Toc392790258"/>
      <w:bookmarkStart w:id="2094" w:name="_Toc392790261"/>
      <w:bookmarkStart w:id="2095" w:name="_Toc381537633"/>
      <w:bookmarkStart w:id="2096" w:name="_Toc381537920"/>
      <w:bookmarkStart w:id="2097" w:name="_Toc381538207"/>
      <w:bookmarkStart w:id="2098" w:name="_Toc381538495"/>
      <w:bookmarkStart w:id="2099" w:name="_Toc381538783"/>
      <w:bookmarkStart w:id="2100" w:name="_Toc381539070"/>
      <w:bookmarkStart w:id="2101" w:name="_Toc381541693"/>
      <w:bookmarkStart w:id="2102" w:name="_Toc381541983"/>
      <w:bookmarkStart w:id="2103" w:name="_Toc381542273"/>
      <w:bookmarkStart w:id="2104" w:name="_Toc381543730"/>
      <w:bookmarkStart w:id="2105" w:name="_Toc381544023"/>
      <w:bookmarkStart w:id="2106" w:name="_Toc381546441"/>
      <w:bookmarkStart w:id="2107" w:name="_Toc381621911"/>
      <w:bookmarkStart w:id="2108" w:name="_Toc381537634"/>
      <w:bookmarkStart w:id="2109" w:name="_Toc381537921"/>
      <w:bookmarkStart w:id="2110" w:name="_Toc381538208"/>
      <w:bookmarkStart w:id="2111" w:name="_Toc381538496"/>
      <w:bookmarkStart w:id="2112" w:name="_Toc381538784"/>
      <w:bookmarkStart w:id="2113" w:name="_Toc381539071"/>
      <w:bookmarkStart w:id="2114" w:name="_Toc381541694"/>
      <w:bookmarkStart w:id="2115" w:name="_Toc381541984"/>
      <w:bookmarkStart w:id="2116" w:name="_Toc381542274"/>
      <w:bookmarkStart w:id="2117" w:name="_Toc381543731"/>
      <w:bookmarkStart w:id="2118" w:name="_Toc381544024"/>
      <w:bookmarkStart w:id="2119" w:name="_Toc381546442"/>
      <w:bookmarkStart w:id="2120" w:name="_Toc381621912"/>
      <w:bookmarkStart w:id="2121" w:name="_Toc381537635"/>
      <w:bookmarkStart w:id="2122" w:name="_Toc381537922"/>
      <w:bookmarkStart w:id="2123" w:name="_Toc381538209"/>
      <w:bookmarkStart w:id="2124" w:name="_Toc381538497"/>
      <w:bookmarkStart w:id="2125" w:name="_Toc381538785"/>
      <w:bookmarkStart w:id="2126" w:name="_Toc381539072"/>
      <w:bookmarkStart w:id="2127" w:name="_Toc381541695"/>
      <w:bookmarkStart w:id="2128" w:name="_Toc381541985"/>
      <w:bookmarkStart w:id="2129" w:name="_Toc381542275"/>
      <w:bookmarkStart w:id="2130" w:name="_Toc381543732"/>
      <w:bookmarkStart w:id="2131" w:name="_Toc381544025"/>
      <w:bookmarkStart w:id="2132" w:name="_Toc381546443"/>
      <w:bookmarkStart w:id="2133" w:name="_Toc381621913"/>
      <w:bookmarkStart w:id="2134" w:name="_Toc381537636"/>
      <w:bookmarkStart w:id="2135" w:name="_Toc381537923"/>
      <w:bookmarkStart w:id="2136" w:name="_Toc381538210"/>
      <w:bookmarkStart w:id="2137" w:name="_Toc381538498"/>
      <w:bookmarkStart w:id="2138" w:name="_Toc381538786"/>
      <w:bookmarkStart w:id="2139" w:name="_Toc381539073"/>
      <w:bookmarkStart w:id="2140" w:name="_Toc381541696"/>
      <w:bookmarkStart w:id="2141" w:name="_Toc381541986"/>
      <w:bookmarkStart w:id="2142" w:name="_Toc381542276"/>
      <w:bookmarkStart w:id="2143" w:name="_Toc381543733"/>
      <w:bookmarkStart w:id="2144" w:name="_Toc381544026"/>
      <w:bookmarkStart w:id="2145" w:name="_Toc381546444"/>
      <w:bookmarkStart w:id="2146" w:name="_Toc381621914"/>
      <w:bookmarkStart w:id="2147" w:name="_Toc381537637"/>
      <w:bookmarkStart w:id="2148" w:name="_Toc381537924"/>
      <w:bookmarkStart w:id="2149" w:name="_Toc381538211"/>
      <w:bookmarkStart w:id="2150" w:name="_Toc381538499"/>
      <w:bookmarkStart w:id="2151" w:name="_Toc381538787"/>
      <w:bookmarkStart w:id="2152" w:name="_Toc381539074"/>
      <w:bookmarkStart w:id="2153" w:name="_Toc381541697"/>
      <w:bookmarkStart w:id="2154" w:name="_Toc381541987"/>
      <w:bookmarkStart w:id="2155" w:name="_Toc381542277"/>
      <w:bookmarkStart w:id="2156" w:name="_Toc381543734"/>
      <w:bookmarkStart w:id="2157" w:name="_Toc381544027"/>
      <w:bookmarkStart w:id="2158" w:name="_Toc381546445"/>
      <w:bookmarkStart w:id="2159" w:name="_Toc381621915"/>
      <w:bookmarkStart w:id="2160" w:name="_Toc381537638"/>
      <w:bookmarkStart w:id="2161" w:name="_Toc381537925"/>
      <w:bookmarkStart w:id="2162" w:name="_Toc381538212"/>
      <w:bookmarkStart w:id="2163" w:name="_Toc381538500"/>
      <w:bookmarkStart w:id="2164" w:name="_Toc381538788"/>
      <w:bookmarkStart w:id="2165" w:name="_Toc381539075"/>
      <w:bookmarkStart w:id="2166" w:name="_Toc381541698"/>
      <w:bookmarkStart w:id="2167" w:name="_Toc381541988"/>
      <w:bookmarkStart w:id="2168" w:name="_Toc381542278"/>
      <w:bookmarkStart w:id="2169" w:name="_Toc381543735"/>
      <w:bookmarkStart w:id="2170" w:name="_Toc381544028"/>
      <w:bookmarkStart w:id="2171" w:name="_Toc381546446"/>
      <w:bookmarkStart w:id="2172" w:name="_Toc381621916"/>
      <w:bookmarkStart w:id="2173" w:name="_Toc381537639"/>
      <w:bookmarkStart w:id="2174" w:name="_Toc381537926"/>
      <w:bookmarkStart w:id="2175" w:name="_Toc381538213"/>
      <w:bookmarkStart w:id="2176" w:name="_Toc381538501"/>
      <w:bookmarkStart w:id="2177" w:name="_Toc381538789"/>
      <w:bookmarkStart w:id="2178" w:name="_Toc381539076"/>
      <w:bookmarkStart w:id="2179" w:name="_Toc381541699"/>
      <w:bookmarkStart w:id="2180" w:name="_Toc381541989"/>
      <w:bookmarkStart w:id="2181" w:name="_Toc381542279"/>
      <w:bookmarkStart w:id="2182" w:name="_Toc381543736"/>
      <w:bookmarkStart w:id="2183" w:name="_Toc381544029"/>
      <w:bookmarkStart w:id="2184" w:name="_Toc381546447"/>
      <w:bookmarkStart w:id="2185" w:name="_Toc381621917"/>
      <w:bookmarkStart w:id="2186" w:name="_Toc381537640"/>
      <w:bookmarkStart w:id="2187" w:name="_Toc381537927"/>
      <w:bookmarkStart w:id="2188" w:name="_Toc381538214"/>
      <w:bookmarkStart w:id="2189" w:name="_Toc381538502"/>
      <w:bookmarkStart w:id="2190" w:name="_Toc381538790"/>
      <w:bookmarkStart w:id="2191" w:name="_Toc381539077"/>
      <w:bookmarkStart w:id="2192" w:name="_Toc381541700"/>
      <w:bookmarkStart w:id="2193" w:name="_Toc381541990"/>
      <w:bookmarkStart w:id="2194" w:name="_Toc381542280"/>
      <w:bookmarkStart w:id="2195" w:name="_Toc381543737"/>
      <w:bookmarkStart w:id="2196" w:name="_Toc381544030"/>
      <w:bookmarkStart w:id="2197" w:name="_Toc381546448"/>
      <w:bookmarkStart w:id="2198" w:name="_Toc381621918"/>
      <w:bookmarkStart w:id="2199" w:name="_Toc381537641"/>
      <w:bookmarkStart w:id="2200" w:name="_Toc381537928"/>
      <w:bookmarkStart w:id="2201" w:name="_Toc381538215"/>
      <w:bookmarkStart w:id="2202" w:name="_Toc381538503"/>
      <w:bookmarkStart w:id="2203" w:name="_Toc381538791"/>
      <w:bookmarkStart w:id="2204" w:name="_Toc381539078"/>
      <w:bookmarkStart w:id="2205" w:name="_Toc381541701"/>
      <w:bookmarkStart w:id="2206" w:name="_Toc381541991"/>
      <w:bookmarkStart w:id="2207" w:name="_Toc381542281"/>
      <w:bookmarkStart w:id="2208" w:name="_Toc381543738"/>
      <w:bookmarkStart w:id="2209" w:name="_Toc381544031"/>
      <w:bookmarkStart w:id="2210" w:name="_Toc381546449"/>
      <w:bookmarkStart w:id="2211" w:name="_Toc381621919"/>
      <w:bookmarkStart w:id="2212" w:name="_Toc381537642"/>
      <w:bookmarkStart w:id="2213" w:name="_Toc381537929"/>
      <w:bookmarkStart w:id="2214" w:name="_Toc381538216"/>
      <w:bookmarkStart w:id="2215" w:name="_Toc381538504"/>
      <w:bookmarkStart w:id="2216" w:name="_Toc381538792"/>
      <w:bookmarkStart w:id="2217" w:name="_Toc381539079"/>
      <w:bookmarkStart w:id="2218" w:name="_Toc381541702"/>
      <w:bookmarkStart w:id="2219" w:name="_Toc381541992"/>
      <w:bookmarkStart w:id="2220" w:name="_Toc381542282"/>
      <w:bookmarkStart w:id="2221" w:name="_Toc381543739"/>
      <w:bookmarkStart w:id="2222" w:name="_Toc381544032"/>
      <w:bookmarkStart w:id="2223" w:name="_Toc381546450"/>
      <w:bookmarkStart w:id="2224" w:name="_Toc381621920"/>
      <w:bookmarkStart w:id="2225" w:name="_Toc381537643"/>
      <w:bookmarkStart w:id="2226" w:name="_Toc381537930"/>
      <w:bookmarkStart w:id="2227" w:name="_Toc381538217"/>
      <w:bookmarkStart w:id="2228" w:name="_Toc381538505"/>
      <w:bookmarkStart w:id="2229" w:name="_Toc381538793"/>
      <w:bookmarkStart w:id="2230" w:name="_Toc381539080"/>
      <w:bookmarkStart w:id="2231" w:name="_Toc381541703"/>
      <w:bookmarkStart w:id="2232" w:name="_Toc381541993"/>
      <w:bookmarkStart w:id="2233" w:name="_Toc381542283"/>
      <w:bookmarkStart w:id="2234" w:name="_Toc381543740"/>
      <w:bookmarkStart w:id="2235" w:name="_Toc381544033"/>
      <w:bookmarkStart w:id="2236" w:name="_Toc381546451"/>
      <w:bookmarkStart w:id="2237" w:name="_Toc381621921"/>
      <w:bookmarkStart w:id="2238" w:name="_Toc381537644"/>
      <w:bookmarkStart w:id="2239" w:name="_Toc381537931"/>
      <w:bookmarkStart w:id="2240" w:name="_Toc381538218"/>
      <w:bookmarkStart w:id="2241" w:name="_Toc381538506"/>
      <w:bookmarkStart w:id="2242" w:name="_Toc381538794"/>
      <w:bookmarkStart w:id="2243" w:name="_Toc381539081"/>
      <w:bookmarkStart w:id="2244" w:name="_Toc381541704"/>
      <w:bookmarkStart w:id="2245" w:name="_Toc381541994"/>
      <w:bookmarkStart w:id="2246" w:name="_Toc381542284"/>
      <w:bookmarkStart w:id="2247" w:name="_Toc381543741"/>
      <w:bookmarkStart w:id="2248" w:name="_Toc381544034"/>
      <w:bookmarkStart w:id="2249" w:name="_Toc381546452"/>
      <w:bookmarkStart w:id="2250" w:name="_Toc381621922"/>
      <w:bookmarkStart w:id="2251" w:name="_Toc381537645"/>
      <w:bookmarkStart w:id="2252" w:name="_Toc381537932"/>
      <w:bookmarkStart w:id="2253" w:name="_Toc381538219"/>
      <w:bookmarkStart w:id="2254" w:name="_Toc381538507"/>
      <w:bookmarkStart w:id="2255" w:name="_Toc381538795"/>
      <w:bookmarkStart w:id="2256" w:name="_Toc381539082"/>
      <w:bookmarkStart w:id="2257" w:name="_Toc381541705"/>
      <w:bookmarkStart w:id="2258" w:name="_Toc381541995"/>
      <w:bookmarkStart w:id="2259" w:name="_Toc381542285"/>
      <w:bookmarkStart w:id="2260" w:name="_Toc381543742"/>
      <w:bookmarkStart w:id="2261" w:name="_Toc381544035"/>
      <w:bookmarkStart w:id="2262" w:name="_Toc381546453"/>
      <w:bookmarkStart w:id="2263" w:name="_Toc381621923"/>
      <w:bookmarkStart w:id="2264" w:name="_Toc381537646"/>
      <w:bookmarkStart w:id="2265" w:name="_Toc381537933"/>
      <w:bookmarkStart w:id="2266" w:name="_Toc381538220"/>
      <w:bookmarkStart w:id="2267" w:name="_Toc381538508"/>
      <w:bookmarkStart w:id="2268" w:name="_Toc381538796"/>
      <w:bookmarkStart w:id="2269" w:name="_Toc381539083"/>
      <w:bookmarkStart w:id="2270" w:name="_Toc381541706"/>
      <w:bookmarkStart w:id="2271" w:name="_Toc381541996"/>
      <w:bookmarkStart w:id="2272" w:name="_Toc381542286"/>
      <w:bookmarkStart w:id="2273" w:name="_Toc381543743"/>
      <w:bookmarkStart w:id="2274" w:name="_Toc381544036"/>
      <w:bookmarkStart w:id="2275" w:name="_Toc381546454"/>
      <w:bookmarkStart w:id="2276" w:name="_Toc381621924"/>
      <w:bookmarkStart w:id="2277" w:name="_Toc381537647"/>
      <w:bookmarkStart w:id="2278" w:name="_Toc381537934"/>
      <w:bookmarkStart w:id="2279" w:name="_Toc381538221"/>
      <w:bookmarkStart w:id="2280" w:name="_Toc381538509"/>
      <w:bookmarkStart w:id="2281" w:name="_Toc381538797"/>
      <w:bookmarkStart w:id="2282" w:name="_Toc381539084"/>
      <w:bookmarkStart w:id="2283" w:name="_Toc381541707"/>
      <w:bookmarkStart w:id="2284" w:name="_Toc381541997"/>
      <w:bookmarkStart w:id="2285" w:name="_Toc381542287"/>
      <w:bookmarkStart w:id="2286" w:name="_Toc381543744"/>
      <w:bookmarkStart w:id="2287" w:name="_Toc381544037"/>
      <w:bookmarkStart w:id="2288" w:name="_Toc381546455"/>
      <w:bookmarkStart w:id="2289" w:name="_Toc381621925"/>
      <w:bookmarkStart w:id="2290" w:name="_Toc381537648"/>
      <w:bookmarkStart w:id="2291" w:name="_Toc381537935"/>
      <w:bookmarkStart w:id="2292" w:name="_Toc381538222"/>
      <w:bookmarkStart w:id="2293" w:name="_Toc381538510"/>
      <w:bookmarkStart w:id="2294" w:name="_Toc381538798"/>
      <w:bookmarkStart w:id="2295" w:name="_Toc381539085"/>
      <w:bookmarkStart w:id="2296" w:name="_Toc381541708"/>
      <w:bookmarkStart w:id="2297" w:name="_Toc381541998"/>
      <w:bookmarkStart w:id="2298" w:name="_Toc381542288"/>
      <w:bookmarkStart w:id="2299" w:name="_Toc381543745"/>
      <w:bookmarkStart w:id="2300" w:name="_Toc381544038"/>
      <w:bookmarkStart w:id="2301" w:name="_Toc381546456"/>
      <w:bookmarkStart w:id="2302" w:name="_Toc381621926"/>
      <w:bookmarkStart w:id="2303" w:name="_Toc381537649"/>
      <w:bookmarkStart w:id="2304" w:name="_Toc381537936"/>
      <w:bookmarkStart w:id="2305" w:name="_Toc381538223"/>
      <w:bookmarkStart w:id="2306" w:name="_Toc381538511"/>
      <w:bookmarkStart w:id="2307" w:name="_Toc381538799"/>
      <w:bookmarkStart w:id="2308" w:name="_Toc381539086"/>
      <w:bookmarkStart w:id="2309" w:name="_Toc381541709"/>
      <w:bookmarkStart w:id="2310" w:name="_Toc381541999"/>
      <w:bookmarkStart w:id="2311" w:name="_Toc381542289"/>
      <w:bookmarkStart w:id="2312" w:name="_Toc381543746"/>
      <w:bookmarkStart w:id="2313" w:name="_Toc381544039"/>
      <w:bookmarkStart w:id="2314" w:name="_Toc381546457"/>
      <w:bookmarkStart w:id="2315" w:name="_Toc381621927"/>
      <w:bookmarkStart w:id="2316" w:name="_Toc381537650"/>
      <w:bookmarkStart w:id="2317" w:name="_Toc381537937"/>
      <w:bookmarkStart w:id="2318" w:name="_Toc381538224"/>
      <w:bookmarkStart w:id="2319" w:name="_Toc381538512"/>
      <w:bookmarkStart w:id="2320" w:name="_Toc381538800"/>
      <w:bookmarkStart w:id="2321" w:name="_Toc381539087"/>
      <w:bookmarkStart w:id="2322" w:name="_Toc381541710"/>
      <w:bookmarkStart w:id="2323" w:name="_Toc381542000"/>
      <w:bookmarkStart w:id="2324" w:name="_Toc381542290"/>
      <w:bookmarkStart w:id="2325" w:name="_Toc381543747"/>
      <w:bookmarkStart w:id="2326" w:name="_Toc381544040"/>
      <w:bookmarkStart w:id="2327" w:name="_Toc381546458"/>
      <w:bookmarkStart w:id="2328" w:name="_Toc381621928"/>
      <w:bookmarkStart w:id="2329" w:name="_Toc381537651"/>
      <w:bookmarkStart w:id="2330" w:name="_Toc381537938"/>
      <w:bookmarkStart w:id="2331" w:name="_Toc381538225"/>
      <w:bookmarkStart w:id="2332" w:name="_Toc381538513"/>
      <w:bookmarkStart w:id="2333" w:name="_Toc381538801"/>
      <w:bookmarkStart w:id="2334" w:name="_Toc381539088"/>
      <w:bookmarkStart w:id="2335" w:name="_Toc381541711"/>
      <w:bookmarkStart w:id="2336" w:name="_Toc381542001"/>
      <w:bookmarkStart w:id="2337" w:name="_Toc381542291"/>
      <w:bookmarkStart w:id="2338" w:name="_Toc381543748"/>
      <w:bookmarkStart w:id="2339" w:name="_Toc381544041"/>
      <w:bookmarkStart w:id="2340" w:name="_Toc381546459"/>
      <w:bookmarkStart w:id="2341" w:name="_Toc381621929"/>
      <w:bookmarkStart w:id="2342" w:name="_Toc381537652"/>
      <w:bookmarkStart w:id="2343" w:name="_Toc381537939"/>
      <w:bookmarkStart w:id="2344" w:name="_Toc381538226"/>
      <w:bookmarkStart w:id="2345" w:name="_Toc381538514"/>
      <w:bookmarkStart w:id="2346" w:name="_Toc381538802"/>
      <w:bookmarkStart w:id="2347" w:name="_Toc381539089"/>
      <w:bookmarkStart w:id="2348" w:name="_Toc381541712"/>
      <w:bookmarkStart w:id="2349" w:name="_Toc381542002"/>
      <w:bookmarkStart w:id="2350" w:name="_Toc381542292"/>
      <w:bookmarkStart w:id="2351" w:name="_Toc381543749"/>
      <w:bookmarkStart w:id="2352" w:name="_Toc381544042"/>
      <w:bookmarkStart w:id="2353" w:name="_Toc381546460"/>
      <w:bookmarkStart w:id="2354" w:name="_Toc381621930"/>
      <w:bookmarkStart w:id="2355" w:name="_Toc381537653"/>
      <w:bookmarkStart w:id="2356" w:name="_Toc381537940"/>
      <w:bookmarkStart w:id="2357" w:name="_Toc381538227"/>
      <w:bookmarkStart w:id="2358" w:name="_Toc381538515"/>
      <w:bookmarkStart w:id="2359" w:name="_Toc381538803"/>
      <w:bookmarkStart w:id="2360" w:name="_Toc381539090"/>
      <w:bookmarkStart w:id="2361" w:name="_Toc381541713"/>
      <w:bookmarkStart w:id="2362" w:name="_Toc381542003"/>
      <w:bookmarkStart w:id="2363" w:name="_Toc381542293"/>
      <w:bookmarkStart w:id="2364" w:name="_Toc381543750"/>
      <w:bookmarkStart w:id="2365" w:name="_Toc381544043"/>
      <w:bookmarkStart w:id="2366" w:name="_Toc381546461"/>
      <w:bookmarkStart w:id="2367" w:name="_Toc381621931"/>
      <w:bookmarkStart w:id="2368" w:name="_Toc381537654"/>
      <w:bookmarkStart w:id="2369" w:name="_Toc381537941"/>
      <w:bookmarkStart w:id="2370" w:name="_Toc381538228"/>
      <w:bookmarkStart w:id="2371" w:name="_Toc381538516"/>
      <w:bookmarkStart w:id="2372" w:name="_Toc381538804"/>
      <w:bookmarkStart w:id="2373" w:name="_Toc381539091"/>
      <w:bookmarkStart w:id="2374" w:name="_Toc381541714"/>
      <w:bookmarkStart w:id="2375" w:name="_Toc381542004"/>
      <w:bookmarkStart w:id="2376" w:name="_Toc381542294"/>
      <w:bookmarkStart w:id="2377" w:name="_Toc381543751"/>
      <w:bookmarkStart w:id="2378" w:name="_Toc381544044"/>
      <w:bookmarkStart w:id="2379" w:name="_Toc381546462"/>
      <w:bookmarkStart w:id="2380" w:name="_Toc381621932"/>
      <w:bookmarkStart w:id="2381" w:name="_Toc381537655"/>
      <w:bookmarkStart w:id="2382" w:name="_Toc381537942"/>
      <w:bookmarkStart w:id="2383" w:name="_Toc381538229"/>
      <w:bookmarkStart w:id="2384" w:name="_Toc381538517"/>
      <w:bookmarkStart w:id="2385" w:name="_Toc381538805"/>
      <w:bookmarkStart w:id="2386" w:name="_Toc381539092"/>
      <w:bookmarkStart w:id="2387" w:name="_Toc381541715"/>
      <w:bookmarkStart w:id="2388" w:name="_Toc381542005"/>
      <w:bookmarkStart w:id="2389" w:name="_Toc381542295"/>
      <w:bookmarkStart w:id="2390" w:name="_Toc381543752"/>
      <w:bookmarkStart w:id="2391" w:name="_Toc381544045"/>
      <w:bookmarkStart w:id="2392" w:name="_Toc381546463"/>
      <w:bookmarkStart w:id="2393" w:name="_Toc381621933"/>
      <w:bookmarkStart w:id="2394" w:name="_Toc381537656"/>
      <w:bookmarkStart w:id="2395" w:name="_Toc381537943"/>
      <w:bookmarkStart w:id="2396" w:name="_Toc381538230"/>
      <w:bookmarkStart w:id="2397" w:name="_Toc381538518"/>
      <w:bookmarkStart w:id="2398" w:name="_Toc381538806"/>
      <w:bookmarkStart w:id="2399" w:name="_Toc381539093"/>
      <w:bookmarkStart w:id="2400" w:name="_Toc381541716"/>
      <w:bookmarkStart w:id="2401" w:name="_Toc381542006"/>
      <w:bookmarkStart w:id="2402" w:name="_Toc381542296"/>
      <w:bookmarkStart w:id="2403" w:name="_Toc381543753"/>
      <w:bookmarkStart w:id="2404" w:name="_Toc381544046"/>
      <w:bookmarkStart w:id="2405" w:name="_Toc381546464"/>
      <w:bookmarkStart w:id="2406" w:name="_Toc381621934"/>
      <w:bookmarkStart w:id="2407" w:name="_Toc381537657"/>
      <w:bookmarkStart w:id="2408" w:name="_Toc381537944"/>
      <w:bookmarkStart w:id="2409" w:name="_Toc381538231"/>
      <w:bookmarkStart w:id="2410" w:name="_Toc381538519"/>
      <w:bookmarkStart w:id="2411" w:name="_Toc381538807"/>
      <w:bookmarkStart w:id="2412" w:name="_Toc381539094"/>
      <w:bookmarkStart w:id="2413" w:name="_Toc381541717"/>
      <w:bookmarkStart w:id="2414" w:name="_Toc381542007"/>
      <w:bookmarkStart w:id="2415" w:name="_Toc381542297"/>
      <w:bookmarkStart w:id="2416" w:name="_Toc381543754"/>
      <w:bookmarkStart w:id="2417" w:name="_Toc381544047"/>
      <w:bookmarkStart w:id="2418" w:name="_Toc381546465"/>
      <w:bookmarkStart w:id="2419" w:name="_Toc381621935"/>
      <w:bookmarkStart w:id="2420" w:name="_Toc381537658"/>
      <w:bookmarkStart w:id="2421" w:name="_Toc381537945"/>
      <w:bookmarkStart w:id="2422" w:name="_Toc381538232"/>
      <w:bookmarkStart w:id="2423" w:name="_Toc381538520"/>
      <w:bookmarkStart w:id="2424" w:name="_Toc381538808"/>
      <w:bookmarkStart w:id="2425" w:name="_Toc381539095"/>
      <w:bookmarkStart w:id="2426" w:name="_Toc381541718"/>
      <w:bookmarkStart w:id="2427" w:name="_Toc381542008"/>
      <w:bookmarkStart w:id="2428" w:name="_Toc381542298"/>
      <w:bookmarkStart w:id="2429" w:name="_Toc381543755"/>
      <w:bookmarkStart w:id="2430" w:name="_Toc381544048"/>
      <w:bookmarkStart w:id="2431" w:name="_Toc381546466"/>
      <w:bookmarkStart w:id="2432" w:name="_Toc381621936"/>
      <w:bookmarkStart w:id="2433" w:name="_Toc381537659"/>
      <w:bookmarkStart w:id="2434" w:name="_Toc381537946"/>
      <w:bookmarkStart w:id="2435" w:name="_Toc381538233"/>
      <w:bookmarkStart w:id="2436" w:name="_Toc381538521"/>
      <w:bookmarkStart w:id="2437" w:name="_Toc381538809"/>
      <w:bookmarkStart w:id="2438" w:name="_Toc381539096"/>
      <w:bookmarkStart w:id="2439" w:name="_Toc381541719"/>
      <w:bookmarkStart w:id="2440" w:name="_Toc381542009"/>
      <w:bookmarkStart w:id="2441" w:name="_Toc381542299"/>
      <w:bookmarkStart w:id="2442" w:name="_Toc381543756"/>
      <w:bookmarkStart w:id="2443" w:name="_Toc381544049"/>
      <w:bookmarkStart w:id="2444" w:name="_Toc381546467"/>
      <w:bookmarkStart w:id="2445" w:name="_Toc381621937"/>
      <w:bookmarkStart w:id="2446" w:name="_Toc381537660"/>
      <w:bookmarkStart w:id="2447" w:name="_Toc381537947"/>
      <w:bookmarkStart w:id="2448" w:name="_Toc381538234"/>
      <w:bookmarkStart w:id="2449" w:name="_Toc381538522"/>
      <w:bookmarkStart w:id="2450" w:name="_Toc381538810"/>
      <w:bookmarkStart w:id="2451" w:name="_Toc381539097"/>
      <w:bookmarkStart w:id="2452" w:name="_Toc381541720"/>
      <w:bookmarkStart w:id="2453" w:name="_Toc381542010"/>
      <w:bookmarkStart w:id="2454" w:name="_Toc381542300"/>
      <w:bookmarkStart w:id="2455" w:name="_Toc381543757"/>
      <w:bookmarkStart w:id="2456" w:name="_Toc381544050"/>
      <w:bookmarkStart w:id="2457" w:name="_Toc381546468"/>
      <w:bookmarkStart w:id="2458" w:name="_Toc381621938"/>
      <w:bookmarkStart w:id="2459" w:name="_Toc381537661"/>
      <w:bookmarkStart w:id="2460" w:name="_Toc381537948"/>
      <w:bookmarkStart w:id="2461" w:name="_Toc381538235"/>
      <w:bookmarkStart w:id="2462" w:name="_Toc381538523"/>
      <w:bookmarkStart w:id="2463" w:name="_Toc381538811"/>
      <w:bookmarkStart w:id="2464" w:name="_Toc381539098"/>
      <w:bookmarkStart w:id="2465" w:name="_Toc381541721"/>
      <w:bookmarkStart w:id="2466" w:name="_Toc381542011"/>
      <w:bookmarkStart w:id="2467" w:name="_Toc381542301"/>
      <w:bookmarkStart w:id="2468" w:name="_Toc381543758"/>
      <w:bookmarkStart w:id="2469" w:name="_Toc381544051"/>
      <w:bookmarkStart w:id="2470" w:name="_Toc381546469"/>
      <w:bookmarkStart w:id="2471" w:name="_Toc381621939"/>
      <w:bookmarkStart w:id="2472" w:name="_Toc381537662"/>
      <w:bookmarkStart w:id="2473" w:name="_Toc381537949"/>
      <w:bookmarkStart w:id="2474" w:name="_Toc381538236"/>
      <w:bookmarkStart w:id="2475" w:name="_Toc381538524"/>
      <w:bookmarkStart w:id="2476" w:name="_Toc381538812"/>
      <w:bookmarkStart w:id="2477" w:name="_Toc381539099"/>
      <w:bookmarkStart w:id="2478" w:name="_Toc381541722"/>
      <w:bookmarkStart w:id="2479" w:name="_Toc381542012"/>
      <w:bookmarkStart w:id="2480" w:name="_Toc381542302"/>
      <w:bookmarkStart w:id="2481" w:name="_Toc381543759"/>
      <w:bookmarkStart w:id="2482" w:name="_Toc381544052"/>
      <w:bookmarkStart w:id="2483" w:name="_Toc381546470"/>
      <w:bookmarkStart w:id="2484" w:name="_Toc381621940"/>
      <w:bookmarkStart w:id="2485" w:name="_Toc381537663"/>
      <w:bookmarkStart w:id="2486" w:name="_Toc381537950"/>
      <w:bookmarkStart w:id="2487" w:name="_Toc381538237"/>
      <w:bookmarkStart w:id="2488" w:name="_Toc381538525"/>
      <w:bookmarkStart w:id="2489" w:name="_Toc381538813"/>
      <w:bookmarkStart w:id="2490" w:name="_Toc381539100"/>
      <w:bookmarkStart w:id="2491" w:name="_Toc381541723"/>
      <w:bookmarkStart w:id="2492" w:name="_Toc381542013"/>
      <w:bookmarkStart w:id="2493" w:name="_Toc381542303"/>
      <w:bookmarkStart w:id="2494" w:name="_Toc381543760"/>
      <w:bookmarkStart w:id="2495" w:name="_Toc381544053"/>
      <w:bookmarkStart w:id="2496" w:name="_Toc381546471"/>
      <w:bookmarkStart w:id="2497" w:name="_Toc381621941"/>
      <w:bookmarkStart w:id="2498" w:name="_Toc381537664"/>
      <w:bookmarkStart w:id="2499" w:name="_Toc381537951"/>
      <w:bookmarkStart w:id="2500" w:name="_Toc381538238"/>
      <w:bookmarkStart w:id="2501" w:name="_Toc381538526"/>
      <w:bookmarkStart w:id="2502" w:name="_Toc381538814"/>
      <w:bookmarkStart w:id="2503" w:name="_Toc381539101"/>
      <w:bookmarkStart w:id="2504" w:name="_Toc381541724"/>
      <w:bookmarkStart w:id="2505" w:name="_Toc381542014"/>
      <w:bookmarkStart w:id="2506" w:name="_Toc381542304"/>
      <w:bookmarkStart w:id="2507" w:name="_Toc381543761"/>
      <w:bookmarkStart w:id="2508" w:name="_Toc381544054"/>
      <w:bookmarkStart w:id="2509" w:name="_Toc381546472"/>
      <w:bookmarkStart w:id="2510" w:name="_Toc381621942"/>
      <w:bookmarkStart w:id="2511" w:name="_Toc381537665"/>
      <w:bookmarkStart w:id="2512" w:name="_Toc381537952"/>
      <w:bookmarkStart w:id="2513" w:name="_Toc381538239"/>
      <w:bookmarkStart w:id="2514" w:name="_Toc381538527"/>
      <w:bookmarkStart w:id="2515" w:name="_Toc381538815"/>
      <w:bookmarkStart w:id="2516" w:name="_Toc381539102"/>
      <w:bookmarkStart w:id="2517" w:name="_Toc381541725"/>
      <w:bookmarkStart w:id="2518" w:name="_Toc381542015"/>
      <w:bookmarkStart w:id="2519" w:name="_Toc381542305"/>
      <w:bookmarkStart w:id="2520" w:name="_Toc381543762"/>
      <w:bookmarkStart w:id="2521" w:name="_Toc381544055"/>
      <w:bookmarkStart w:id="2522" w:name="_Toc381546473"/>
      <w:bookmarkStart w:id="2523" w:name="_Toc381621943"/>
      <w:bookmarkStart w:id="2524" w:name="_Toc381537666"/>
      <w:bookmarkStart w:id="2525" w:name="_Toc381537953"/>
      <w:bookmarkStart w:id="2526" w:name="_Toc381538240"/>
      <w:bookmarkStart w:id="2527" w:name="_Toc381538528"/>
      <w:bookmarkStart w:id="2528" w:name="_Toc381538816"/>
      <w:bookmarkStart w:id="2529" w:name="_Toc381539103"/>
      <w:bookmarkStart w:id="2530" w:name="_Toc381541726"/>
      <w:bookmarkStart w:id="2531" w:name="_Toc381542016"/>
      <w:bookmarkStart w:id="2532" w:name="_Toc381542306"/>
      <w:bookmarkStart w:id="2533" w:name="_Toc381543763"/>
      <w:bookmarkStart w:id="2534" w:name="_Toc381544056"/>
      <w:bookmarkStart w:id="2535" w:name="_Toc381546474"/>
      <w:bookmarkStart w:id="2536" w:name="_Toc381621944"/>
      <w:bookmarkStart w:id="2537" w:name="_Toc381537667"/>
      <w:bookmarkStart w:id="2538" w:name="_Toc381537954"/>
      <w:bookmarkStart w:id="2539" w:name="_Toc381538241"/>
      <w:bookmarkStart w:id="2540" w:name="_Toc381538529"/>
      <w:bookmarkStart w:id="2541" w:name="_Toc381538817"/>
      <w:bookmarkStart w:id="2542" w:name="_Toc381539104"/>
      <w:bookmarkStart w:id="2543" w:name="_Toc381541727"/>
      <w:bookmarkStart w:id="2544" w:name="_Toc381542017"/>
      <w:bookmarkStart w:id="2545" w:name="_Toc381542307"/>
      <w:bookmarkStart w:id="2546" w:name="_Toc381543764"/>
      <w:bookmarkStart w:id="2547" w:name="_Toc381544057"/>
      <w:bookmarkStart w:id="2548" w:name="_Toc381546475"/>
      <w:bookmarkStart w:id="2549" w:name="_Toc381621945"/>
      <w:bookmarkStart w:id="2550" w:name="_Toc381537668"/>
      <w:bookmarkStart w:id="2551" w:name="_Toc381537955"/>
      <w:bookmarkStart w:id="2552" w:name="_Toc381538242"/>
      <w:bookmarkStart w:id="2553" w:name="_Toc381538530"/>
      <w:bookmarkStart w:id="2554" w:name="_Toc381538818"/>
      <w:bookmarkStart w:id="2555" w:name="_Toc381539105"/>
      <w:bookmarkStart w:id="2556" w:name="_Toc381541728"/>
      <w:bookmarkStart w:id="2557" w:name="_Toc381542018"/>
      <w:bookmarkStart w:id="2558" w:name="_Toc381542308"/>
      <w:bookmarkStart w:id="2559" w:name="_Toc381543765"/>
      <w:bookmarkStart w:id="2560" w:name="_Toc381544058"/>
      <w:bookmarkStart w:id="2561" w:name="_Toc381546476"/>
      <w:bookmarkStart w:id="2562" w:name="_Toc381621946"/>
      <w:bookmarkStart w:id="2563" w:name="_Toc381537669"/>
      <w:bookmarkStart w:id="2564" w:name="_Toc381537956"/>
      <w:bookmarkStart w:id="2565" w:name="_Toc381538243"/>
      <w:bookmarkStart w:id="2566" w:name="_Toc381538531"/>
      <w:bookmarkStart w:id="2567" w:name="_Toc381538819"/>
      <w:bookmarkStart w:id="2568" w:name="_Toc381539106"/>
      <w:bookmarkStart w:id="2569" w:name="_Toc381541729"/>
      <w:bookmarkStart w:id="2570" w:name="_Toc381542019"/>
      <w:bookmarkStart w:id="2571" w:name="_Toc381542309"/>
      <w:bookmarkStart w:id="2572" w:name="_Toc381543766"/>
      <w:bookmarkStart w:id="2573" w:name="_Toc381544059"/>
      <w:bookmarkStart w:id="2574" w:name="_Toc381546477"/>
      <w:bookmarkStart w:id="2575" w:name="_Toc381621947"/>
      <w:bookmarkStart w:id="2576" w:name="_Toc381537670"/>
      <w:bookmarkStart w:id="2577" w:name="_Toc381537957"/>
      <w:bookmarkStart w:id="2578" w:name="_Toc381538244"/>
      <w:bookmarkStart w:id="2579" w:name="_Toc381538532"/>
      <w:bookmarkStart w:id="2580" w:name="_Toc381538820"/>
      <w:bookmarkStart w:id="2581" w:name="_Toc381539107"/>
      <w:bookmarkStart w:id="2582" w:name="_Toc381541730"/>
      <w:bookmarkStart w:id="2583" w:name="_Toc381542020"/>
      <w:bookmarkStart w:id="2584" w:name="_Toc381542310"/>
      <w:bookmarkStart w:id="2585" w:name="_Toc381543767"/>
      <w:bookmarkStart w:id="2586" w:name="_Toc381544060"/>
      <w:bookmarkStart w:id="2587" w:name="_Toc381546478"/>
      <w:bookmarkStart w:id="2588" w:name="_Toc381621948"/>
      <w:bookmarkStart w:id="2589" w:name="_Toc381537671"/>
      <w:bookmarkStart w:id="2590" w:name="_Toc381537958"/>
      <w:bookmarkStart w:id="2591" w:name="_Toc381538245"/>
      <w:bookmarkStart w:id="2592" w:name="_Toc381538533"/>
      <w:bookmarkStart w:id="2593" w:name="_Toc381538821"/>
      <w:bookmarkStart w:id="2594" w:name="_Toc381539108"/>
      <w:bookmarkStart w:id="2595" w:name="_Toc381541731"/>
      <w:bookmarkStart w:id="2596" w:name="_Toc381542021"/>
      <w:bookmarkStart w:id="2597" w:name="_Toc381542311"/>
      <w:bookmarkStart w:id="2598" w:name="_Toc381543768"/>
      <w:bookmarkStart w:id="2599" w:name="_Toc381544061"/>
      <w:bookmarkStart w:id="2600" w:name="_Toc381546479"/>
      <w:bookmarkStart w:id="2601" w:name="_Toc381621949"/>
      <w:bookmarkStart w:id="2602" w:name="_Toc381537672"/>
      <w:bookmarkStart w:id="2603" w:name="_Toc381537959"/>
      <w:bookmarkStart w:id="2604" w:name="_Toc381538246"/>
      <w:bookmarkStart w:id="2605" w:name="_Toc381538534"/>
      <w:bookmarkStart w:id="2606" w:name="_Toc381538822"/>
      <w:bookmarkStart w:id="2607" w:name="_Toc381539109"/>
      <w:bookmarkStart w:id="2608" w:name="_Toc381541732"/>
      <w:bookmarkStart w:id="2609" w:name="_Toc381542022"/>
      <w:bookmarkStart w:id="2610" w:name="_Toc381542312"/>
      <w:bookmarkStart w:id="2611" w:name="_Toc381543769"/>
      <w:bookmarkStart w:id="2612" w:name="_Toc381544062"/>
      <w:bookmarkStart w:id="2613" w:name="_Toc381546480"/>
      <w:bookmarkStart w:id="2614" w:name="_Toc381621950"/>
      <w:bookmarkStart w:id="2615" w:name="_Toc381537673"/>
      <w:bookmarkStart w:id="2616" w:name="_Toc381537960"/>
      <w:bookmarkStart w:id="2617" w:name="_Toc381538247"/>
      <w:bookmarkStart w:id="2618" w:name="_Toc381538535"/>
      <w:bookmarkStart w:id="2619" w:name="_Toc381538823"/>
      <w:bookmarkStart w:id="2620" w:name="_Toc381539110"/>
      <w:bookmarkStart w:id="2621" w:name="_Toc381541733"/>
      <w:bookmarkStart w:id="2622" w:name="_Toc381542023"/>
      <w:bookmarkStart w:id="2623" w:name="_Toc381542313"/>
      <w:bookmarkStart w:id="2624" w:name="_Toc381543770"/>
      <w:bookmarkStart w:id="2625" w:name="_Toc381544063"/>
      <w:bookmarkStart w:id="2626" w:name="_Toc381546481"/>
      <w:bookmarkStart w:id="2627" w:name="_Toc381621951"/>
      <w:bookmarkStart w:id="2628" w:name="_Toc381537674"/>
      <w:bookmarkStart w:id="2629" w:name="_Toc381537961"/>
      <w:bookmarkStart w:id="2630" w:name="_Toc381538248"/>
      <w:bookmarkStart w:id="2631" w:name="_Toc381538536"/>
      <w:bookmarkStart w:id="2632" w:name="_Toc381538824"/>
      <w:bookmarkStart w:id="2633" w:name="_Toc381539111"/>
      <w:bookmarkStart w:id="2634" w:name="_Toc381541734"/>
      <w:bookmarkStart w:id="2635" w:name="_Toc381542024"/>
      <w:bookmarkStart w:id="2636" w:name="_Toc381542314"/>
      <w:bookmarkStart w:id="2637" w:name="_Toc381543771"/>
      <w:bookmarkStart w:id="2638" w:name="_Toc381544064"/>
      <w:bookmarkStart w:id="2639" w:name="_Toc381546482"/>
      <w:bookmarkStart w:id="2640" w:name="_Toc381621952"/>
      <w:bookmarkStart w:id="2641" w:name="_Toc381537675"/>
      <w:bookmarkStart w:id="2642" w:name="_Toc381537962"/>
      <w:bookmarkStart w:id="2643" w:name="_Toc381538249"/>
      <w:bookmarkStart w:id="2644" w:name="_Toc381538537"/>
      <w:bookmarkStart w:id="2645" w:name="_Toc381538825"/>
      <w:bookmarkStart w:id="2646" w:name="_Toc381539112"/>
      <w:bookmarkStart w:id="2647" w:name="_Toc381541735"/>
      <w:bookmarkStart w:id="2648" w:name="_Toc381542025"/>
      <w:bookmarkStart w:id="2649" w:name="_Toc381542315"/>
      <w:bookmarkStart w:id="2650" w:name="_Toc381543772"/>
      <w:bookmarkStart w:id="2651" w:name="_Toc381544065"/>
      <w:bookmarkStart w:id="2652" w:name="_Toc381546483"/>
      <w:bookmarkStart w:id="2653" w:name="_Toc381621953"/>
      <w:bookmarkStart w:id="2654" w:name="_Toc381537676"/>
      <w:bookmarkStart w:id="2655" w:name="_Toc381537963"/>
      <w:bookmarkStart w:id="2656" w:name="_Toc381538250"/>
      <w:bookmarkStart w:id="2657" w:name="_Toc381538538"/>
      <w:bookmarkStart w:id="2658" w:name="_Toc381538826"/>
      <w:bookmarkStart w:id="2659" w:name="_Toc381539113"/>
      <w:bookmarkStart w:id="2660" w:name="_Toc381541736"/>
      <w:bookmarkStart w:id="2661" w:name="_Toc381542026"/>
      <w:bookmarkStart w:id="2662" w:name="_Toc381542316"/>
      <w:bookmarkStart w:id="2663" w:name="_Toc381543773"/>
      <w:bookmarkStart w:id="2664" w:name="_Toc381544066"/>
      <w:bookmarkStart w:id="2665" w:name="_Toc381546484"/>
      <w:bookmarkStart w:id="2666" w:name="_Toc381621954"/>
      <w:bookmarkStart w:id="2667" w:name="_Toc381537677"/>
      <w:bookmarkStart w:id="2668" w:name="_Toc381537964"/>
      <w:bookmarkStart w:id="2669" w:name="_Toc381538251"/>
      <w:bookmarkStart w:id="2670" w:name="_Toc381538539"/>
      <w:bookmarkStart w:id="2671" w:name="_Toc381538827"/>
      <w:bookmarkStart w:id="2672" w:name="_Toc381539114"/>
      <w:bookmarkStart w:id="2673" w:name="_Toc381541737"/>
      <w:bookmarkStart w:id="2674" w:name="_Toc381542027"/>
      <w:bookmarkStart w:id="2675" w:name="_Toc381542317"/>
      <w:bookmarkStart w:id="2676" w:name="_Toc381543774"/>
      <w:bookmarkStart w:id="2677" w:name="_Toc381544067"/>
      <w:bookmarkStart w:id="2678" w:name="_Toc381546485"/>
      <w:bookmarkStart w:id="2679" w:name="_Toc381621955"/>
      <w:bookmarkStart w:id="2680" w:name="_Toc381537678"/>
      <w:bookmarkStart w:id="2681" w:name="_Toc381537965"/>
      <w:bookmarkStart w:id="2682" w:name="_Toc381538252"/>
      <w:bookmarkStart w:id="2683" w:name="_Toc381538540"/>
      <w:bookmarkStart w:id="2684" w:name="_Toc381538828"/>
      <w:bookmarkStart w:id="2685" w:name="_Toc381539115"/>
      <w:bookmarkStart w:id="2686" w:name="_Toc381541738"/>
      <w:bookmarkStart w:id="2687" w:name="_Toc381542028"/>
      <w:bookmarkStart w:id="2688" w:name="_Toc381542318"/>
      <w:bookmarkStart w:id="2689" w:name="_Toc381543775"/>
      <w:bookmarkStart w:id="2690" w:name="_Toc381544068"/>
      <w:bookmarkStart w:id="2691" w:name="_Toc381546486"/>
      <w:bookmarkStart w:id="2692" w:name="_Toc381621956"/>
      <w:bookmarkStart w:id="2693" w:name="_Toc381537679"/>
      <w:bookmarkStart w:id="2694" w:name="_Toc381537966"/>
      <w:bookmarkStart w:id="2695" w:name="_Toc381538253"/>
      <w:bookmarkStart w:id="2696" w:name="_Toc381538541"/>
      <w:bookmarkStart w:id="2697" w:name="_Toc381538829"/>
      <w:bookmarkStart w:id="2698" w:name="_Toc381539116"/>
      <w:bookmarkStart w:id="2699" w:name="_Toc381541739"/>
      <w:bookmarkStart w:id="2700" w:name="_Toc381542029"/>
      <w:bookmarkStart w:id="2701" w:name="_Toc381542319"/>
      <w:bookmarkStart w:id="2702" w:name="_Toc381543776"/>
      <w:bookmarkStart w:id="2703" w:name="_Toc381544069"/>
      <w:bookmarkStart w:id="2704" w:name="_Toc381546487"/>
      <w:bookmarkStart w:id="2705" w:name="_Toc381621957"/>
      <w:bookmarkStart w:id="2706" w:name="_Toc381537680"/>
      <w:bookmarkStart w:id="2707" w:name="_Toc381537967"/>
      <w:bookmarkStart w:id="2708" w:name="_Toc381538254"/>
      <w:bookmarkStart w:id="2709" w:name="_Toc381538542"/>
      <w:bookmarkStart w:id="2710" w:name="_Toc381538830"/>
      <w:bookmarkStart w:id="2711" w:name="_Toc381539117"/>
      <w:bookmarkStart w:id="2712" w:name="_Toc381541740"/>
      <w:bookmarkStart w:id="2713" w:name="_Toc381542030"/>
      <w:bookmarkStart w:id="2714" w:name="_Toc381542320"/>
      <w:bookmarkStart w:id="2715" w:name="_Toc381543777"/>
      <w:bookmarkStart w:id="2716" w:name="_Toc381544070"/>
      <w:bookmarkStart w:id="2717" w:name="_Toc381546488"/>
      <w:bookmarkStart w:id="2718" w:name="_Toc381621958"/>
      <w:bookmarkStart w:id="2719" w:name="_Toc381537681"/>
      <w:bookmarkStart w:id="2720" w:name="_Toc381537968"/>
      <w:bookmarkStart w:id="2721" w:name="_Toc381538255"/>
      <w:bookmarkStart w:id="2722" w:name="_Toc381538543"/>
      <w:bookmarkStart w:id="2723" w:name="_Toc381538831"/>
      <w:bookmarkStart w:id="2724" w:name="_Toc381539118"/>
      <w:bookmarkStart w:id="2725" w:name="_Toc381541741"/>
      <w:bookmarkStart w:id="2726" w:name="_Toc381542031"/>
      <w:bookmarkStart w:id="2727" w:name="_Toc381542321"/>
      <w:bookmarkStart w:id="2728" w:name="_Toc381543778"/>
      <w:bookmarkStart w:id="2729" w:name="_Toc381544071"/>
      <w:bookmarkStart w:id="2730" w:name="_Toc381546489"/>
      <w:bookmarkStart w:id="2731" w:name="_Toc381621959"/>
      <w:bookmarkStart w:id="2732" w:name="_Toc381537682"/>
      <w:bookmarkStart w:id="2733" w:name="_Toc381537969"/>
      <w:bookmarkStart w:id="2734" w:name="_Toc381538256"/>
      <w:bookmarkStart w:id="2735" w:name="_Toc381538544"/>
      <w:bookmarkStart w:id="2736" w:name="_Toc381538832"/>
      <w:bookmarkStart w:id="2737" w:name="_Toc381539119"/>
      <w:bookmarkStart w:id="2738" w:name="_Toc381541742"/>
      <w:bookmarkStart w:id="2739" w:name="_Toc381542032"/>
      <w:bookmarkStart w:id="2740" w:name="_Toc381542322"/>
      <w:bookmarkStart w:id="2741" w:name="_Toc381543779"/>
      <w:bookmarkStart w:id="2742" w:name="_Toc381544072"/>
      <w:bookmarkStart w:id="2743" w:name="_Toc381546490"/>
      <w:bookmarkStart w:id="2744" w:name="_Toc381621960"/>
      <w:bookmarkStart w:id="2745" w:name="_Toc381537683"/>
      <w:bookmarkStart w:id="2746" w:name="_Toc381537970"/>
      <w:bookmarkStart w:id="2747" w:name="_Toc381538257"/>
      <w:bookmarkStart w:id="2748" w:name="_Toc381538545"/>
      <w:bookmarkStart w:id="2749" w:name="_Toc381538833"/>
      <w:bookmarkStart w:id="2750" w:name="_Toc381539120"/>
      <w:bookmarkStart w:id="2751" w:name="_Toc381541743"/>
      <w:bookmarkStart w:id="2752" w:name="_Toc381542033"/>
      <w:bookmarkStart w:id="2753" w:name="_Toc381542323"/>
      <w:bookmarkStart w:id="2754" w:name="_Toc381543780"/>
      <w:bookmarkStart w:id="2755" w:name="_Toc381544073"/>
      <w:bookmarkStart w:id="2756" w:name="_Toc381546491"/>
      <w:bookmarkStart w:id="2757" w:name="_Toc381621961"/>
      <w:bookmarkStart w:id="2758" w:name="_Toc381537684"/>
      <w:bookmarkStart w:id="2759" w:name="_Toc381537971"/>
      <w:bookmarkStart w:id="2760" w:name="_Toc381538258"/>
      <w:bookmarkStart w:id="2761" w:name="_Toc381538546"/>
      <w:bookmarkStart w:id="2762" w:name="_Toc381538834"/>
      <w:bookmarkStart w:id="2763" w:name="_Toc381539121"/>
      <w:bookmarkStart w:id="2764" w:name="_Toc381541744"/>
      <w:bookmarkStart w:id="2765" w:name="_Toc381542034"/>
      <w:bookmarkStart w:id="2766" w:name="_Toc381542324"/>
      <w:bookmarkStart w:id="2767" w:name="_Toc381543781"/>
      <w:bookmarkStart w:id="2768" w:name="_Toc381544074"/>
      <w:bookmarkStart w:id="2769" w:name="_Toc381546492"/>
      <w:bookmarkStart w:id="2770" w:name="_Toc381621962"/>
      <w:bookmarkStart w:id="2771" w:name="_Toc381537685"/>
      <w:bookmarkStart w:id="2772" w:name="_Toc381537972"/>
      <w:bookmarkStart w:id="2773" w:name="_Toc381538259"/>
      <w:bookmarkStart w:id="2774" w:name="_Toc381538547"/>
      <w:bookmarkStart w:id="2775" w:name="_Toc381538835"/>
      <w:bookmarkStart w:id="2776" w:name="_Toc381539122"/>
      <w:bookmarkStart w:id="2777" w:name="_Toc381541745"/>
      <w:bookmarkStart w:id="2778" w:name="_Toc381542035"/>
      <w:bookmarkStart w:id="2779" w:name="_Toc381542325"/>
      <w:bookmarkStart w:id="2780" w:name="_Toc381543782"/>
      <w:bookmarkStart w:id="2781" w:name="_Toc381544075"/>
      <w:bookmarkStart w:id="2782" w:name="_Toc381546493"/>
      <w:bookmarkStart w:id="2783" w:name="_Toc381621963"/>
      <w:bookmarkStart w:id="2784" w:name="_Toc381537686"/>
      <w:bookmarkStart w:id="2785" w:name="_Toc381537973"/>
      <w:bookmarkStart w:id="2786" w:name="_Toc381538260"/>
      <w:bookmarkStart w:id="2787" w:name="_Toc381538548"/>
      <w:bookmarkStart w:id="2788" w:name="_Toc381538836"/>
      <w:bookmarkStart w:id="2789" w:name="_Toc381539123"/>
      <w:bookmarkStart w:id="2790" w:name="_Toc381541746"/>
      <w:bookmarkStart w:id="2791" w:name="_Toc381542036"/>
      <w:bookmarkStart w:id="2792" w:name="_Toc381542326"/>
      <w:bookmarkStart w:id="2793" w:name="_Toc381543783"/>
      <w:bookmarkStart w:id="2794" w:name="_Toc381544076"/>
      <w:bookmarkStart w:id="2795" w:name="_Toc381546494"/>
      <w:bookmarkStart w:id="2796" w:name="_Toc381621964"/>
      <w:bookmarkStart w:id="2797" w:name="_Toc381537687"/>
      <w:bookmarkStart w:id="2798" w:name="_Toc381537974"/>
      <w:bookmarkStart w:id="2799" w:name="_Toc381538261"/>
      <w:bookmarkStart w:id="2800" w:name="_Toc381538549"/>
      <w:bookmarkStart w:id="2801" w:name="_Toc381538837"/>
      <w:bookmarkStart w:id="2802" w:name="_Toc381539124"/>
      <w:bookmarkStart w:id="2803" w:name="_Toc381541747"/>
      <w:bookmarkStart w:id="2804" w:name="_Toc381542037"/>
      <w:bookmarkStart w:id="2805" w:name="_Toc381542327"/>
      <w:bookmarkStart w:id="2806" w:name="_Toc381543784"/>
      <w:bookmarkStart w:id="2807" w:name="_Toc381544077"/>
      <w:bookmarkStart w:id="2808" w:name="_Toc381546495"/>
      <w:bookmarkStart w:id="2809" w:name="_Toc381621965"/>
      <w:bookmarkStart w:id="2810" w:name="_Toc381537688"/>
      <w:bookmarkStart w:id="2811" w:name="_Toc381537975"/>
      <w:bookmarkStart w:id="2812" w:name="_Toc381538262"/>
      <w:bookmarkStart w:id="2813" w:name="_Toc381538550"/>
      <w:bookmarkStart w:id="2814" w:name="_Toc381538838"/>
      <w:bookmarkStart w:id="2815" w:name="_Toc381539125"/>
      <w:bookmarkStart w:id="2816" w:name="_Toc381541748"/>
      <w:bookmarkStart w:id="2817" w:name="_Toc381542038"/>
      <w:bookmarkStart w:id="2818" w:name="_Toc381542328"/>
      <w:bookmarkStart w:id="2819" w:name="_Toc381543785"/>
      <w:bookmarkStart w:id="2820" w:name="_Toc381544078"/>
      <w:bookmarkStart w:id="2821" w:name="_Toc381546496"/>
      <w:bookmarkStart w:id="2822" w:name="_Toc381621966"/>
      <w:bookmarkStart w:id="2823" w:name="_Toc381537689"/>
      <w:bookmarkStart w:id="2824" w:name="_Toc381537976"/>
      <w:bookmarkStart w:id="2825" w:name="_Toc381538263"/>
      <w:bookmarkStart w:id="2826" w:name="_Toc381538551"/>
      <w:bookmarkStart w:id="2827" w:name="_Toc381538839"/>
      <w:bookmarkStart w:id="2828" w:name="_Toc381539126"/>
      <w:bookmarkStart w:id="2829" w:name="_Toc381541749"/>
      <w:bookmarkStart w:id="2830" w:name="_Toc381542039"/>
      <w:bookmarkStart w:id="2831" w:name="_Toc381542329"/>
      <w:bookmarkStart w:id="2832" w:name="_Toc381543786"/>
      <w:bookmarkStart w:id="2833" w:name="_Toc381544079"/>
      <w:bookmarkStart w:id="2834" w:name="_Toc381546497"/>
      <w:bookmarkStart w:id="2835" w:name="_Toc381621967"/>
      <w:bookmarkStart w:id="2836" w:name="_Toc381537690"/>
      <w:bookmarkStart w:id="2837" w:name="_Toc381537977"/>
      <w:bookmarkStart w:id="2838" w:name="_Toc381538264"/>
      <w:bookmarkStart w:id="2839" w:name="_Toc381538552"/>
      <w:bookmarkStart w:id="2840" w:name="_Toc381538840"/>
      <w:bookmarkStart w:id="2841" w:name="_Toc381539127"/>
      <w:bookmarkStart w:id="2842" w:name="_Toc381541750"/>
      <w:bookmarkStart w:id="2843" w:name="_Toc381542040"/>
      <w:bookmarkStart w:id="2844" w:name="_Toc381542330"/>
      <w:bookmarkStart w:id="2845" w:name="_Toc381543787"/>
      <w:bookmarkStart w:id="2846" w:name="_Toc381544080"/>
      <w:bookmarkStart w:id="2847" w:name="_Toc381546498"/>
      <w:bookmarkStart w:id="2848" w:name="_Toc381621968"/>
      <w:bookmarkStart w:id="2849" w:name="_Toc381537691"/>
      <w:bookmarkStart w:id="2850" w:name="_Toc381537978"/>
      <w:bookmarkStart w:id="2851" w:name="_Toc381538265"/>
      <w:bookmarkStart w:id="2852" w:name="_Toc381538553"/>
      <w:bookmarkStart w:id="2853" w:name="_Toc381538841"/>
      <w:bookmarkStart w:id="2854" w:name="_Toc381539128"/>
      <w:bookmarkStart w:id="2855" w:name="_Toc381541751"/>
      <w:bookmarkStart w:id="2856" w:name="_Toc381542041"/>
      <w:bookmarkStart w:id="2857" w:name="_Toc381542331"/>
      <w:bookmarkStart w:id="2858" w:name="_Toc381543788"/>
      <w:bookmarkStart w:id="2859" w:name="_Toc381544081"/>
      <w:bookmarkStart w:id="2860" w:name="_Toc381546499"/>
      <w:bookmarkStart w:id="2861" w:name="_Toc381621969"/>
      <w:bookmarkStart w:id="2862" w:name="_Toc381537692"/>
      <w:bookmarkStart w:id="2863" w:name="_Toc381537979"/>
      <w:bookmarkStart w:id="2864" w:name="_Toc381538266"/>
      <w:bookmarkStart w:id="2865" w:name="_Toc381538554"/>
      <w:bookmarkStart w:id="2866" w:name="_Toc381538842"/>
      <w:bookmarkStart w:id="2867" w:name="_Toc381539129"/>
      <w:bookmarkStart w:id="2868" w:name="_Toc381541752"/>
      <w:bookmarkStart w:id="2869" w:name="_Toc381542042"/>
      <w:bookmarkStart w:id="2870" w:name="_Toc381542332"/>
      <w:bookmarkStart w:id="2871" w:name="_Toc381543789"/>
      <w:bookmarkStart w:id="2872" w:name="_Toc381544082"/>
      <w:bookmarkStart w:id="2873" w:name="_Toc381546500"/>
      <w:bookmarkStart w:id="2874" w:name="_Toc381621970"/>
      <w:bookmarkStart w:id="2875" w:name="_Toc381537693"/>
      <w:bookmarkStart w:id="2876" w:name="_Toc381537980"/>
      <w:bookmarkStart w:id="2877" w:name="_Toc381538267"/>
      <w:bookmarkStart w:id="2878" w:name="_Toc381538555"/>
      <w:bookmarkStart w:id="2879" w:name="_Toc381538843"/>
      <w:bookmarkStart w:id="2880" w:name="_Toc381539130"/>
      <w:bookmarkStart w:id="2881" w:name="_Toc381541753"/>
      <w:bookmarkStart w:id="2882" w:name="_Toc381542043"/>
      <w:bookmarkStart w:id="2883" w:name="_Toc381542333"/>
      <w:bookmarkStart w:id="2884" w:name="_Toc381543790"/>
      <w:bookmarkStart w:id="2885" w:name="_Toc381544083"/>
      <w:bookmarkStart w:id="2886" w:name="_Toc381546501"/>
      <w:bookmarkStart w:id="2887" w:name="_Toc381621971"/>
      <w:bookmarkStart w:id="2888" w:name="_Toc381537694"/>
      <w:bookmarkStart w:id="2889" w:name="_Toc381537981"/>
      <w:bookmarkStart w:id="2890" w:name="_Toc381538268"/>
      <w:bookmarkStart w:id="2891" w:name="_Toc381538556"/>
      <w:bookmarkStart w:id="2892" w:name="_Toc381538844"/>
      <w:bookmarkStart w:id="2893" w:name="_Toc381539131"/>
      <w:bookmarkStart w:id="2894" w:name="_Toc381541754"/>
      <w:bookmarkStart w:id="2895" w:name="_Toc381542044"/>
      <w:bookmarkStart w:id="2896" w:name="_Toc381542334"/>
      <w:bookmarkStart w:id="2897" w:name="_Toc381543791"/>
      <w:bookmarkStart w:id="2898" w:name="_Toc381544084"/>
      <w:bookmarkStart w:id="2899" w:name="_Toc381546502"/>
      <w:bookmarkStart w:id="2900" w:name="_Toc381621972"/>
      <w:bookmarkStart w:id="2901" w:name="_Toc381537695"/>
      <w:bookmarkStart w:id="2902" w:name="_Toc381537982"/>
      <w:bookmarkStart w:id="2903" w:name="_Toc381538269"/>
      <w:bookmarkStart w:id="2904" w:name="_Toc381538557"/>
      <w:bookmarkStart w:id="2905" w:name="_Toc381538845"/>
      <w:bookmarkStart w:id="2906" w:name="_Toc381539132"/>
      <w:bookmarkStart w:id="2907" w:name="_Toc381541755"/>
      <w:bookmarkStart w:id="2908" w:name="_Toc381542045"/>
      <w:bookmarkStart w:id="2909" w:name="_Toc381542335"/>
      <w:bookmarkStart w:id="2910" w:name="_Toc381543792"/>
      <w:bookmarkStart w:id="2911" w:name="_Toc381544085"/>
      <w:bookmarkStart w:id="2912" w:name="_Toc381546503"/>
      <w:bookmarkStart w:id="2913" w:name="_Toc381621973"/>
      <w:bookmarkStart w:id="2914" w:name="_Toc381537696"/>
      <w:bookmarkStart w:id="2915" w:name="_Toc381537983"/>
      <w:bookmarkStart w:id="2916" w:name="_Toc381538270"/>
      <w:bookmarkStart w:id="2917" w:name="_Toc381538558"/>
      <w:bookmarkStart w:id="2918" w:name="_Toc381538846"/>
      <w:bookmarkStart w:id="2919" w:name="_Toc381539133"/>
      <w:bookmarkStart w:id="2920" w:name="_Toc381541756"/>
      <w:bookmarkStart w:id="2921" w:name="_Toc381542046"/>
      <w:bookmarkStart w:id="2922" w:name="_Toc381542336"/>
      <w:bookmarkStart w:id="2923" w:name="_Toc381543793"/>
      <w:bookmarkStart w:id="2924" w:name="_Toc381544086"/>
      <w:bookmarkStart w:id="2925" w:name="_Toc381546504"/>
      <w:bookmarkStart w:id="2926" w:name="_Toc381621974"/>
      <w:bookmarkStart w:id="2927" w:name="_Toc381537697"/>
      <w:bookmarkStart w:id="2928" w:name="_Toc381537984"/>
      <w:bookmarkStart w:id="2929" w:name="_Toc381538271"/>
      <w:bookmarkStart w:id="2930" w:name="_Toc381538559"/>
      <w:bookmarkStart w:id="2931" w:name="_Toc381538847"/>
      <w:bookmarkStart w:id="2932" w:name="_Toc381539134"/>
      <w:bookmarkStart w:id="2933" w:name="_Toc381541757"/>
      <w:bookmarkStart w:id="2934" w:name="_Toc381542047"/>
      <w:bookmarkStart w:id="2935" w:name="_Toc381542337"/>
      <w:bookmarkStart w:id="2936" w:name="_Toc381543794"/>
      <w:bookmarkStart w:id="2937" w:name="_Toc381544087"/>
      <w:bookmarkStart w:id="2938" w:name="_Toc381546505"/>
      <w:bookmarkStart w:id="2939" w:name="_Toc381621975"/>
      <w:bookmarkStart w:id="2940" w:name="_Toc381537698"/>
      <w:bookmarkStart w:id="2941" w:name="_Toc381537985"/>
      <w:bookmarkStart w:id="2942" w:name="_Toc381538272"/>
      <w:bookmarkStart w:id="2943" w:name="_Toc381538560"/>
      <w:bookmarkStart w:id="2944" w:name="_Toc381538848"/>
      <w:bookmarkStart w:id="2945" w:name="_Toc381539135"/>
      <w:bookmarkStart w:id="2946" w:name="_Toc381541758"/>
      <w:bookmarkStart w:id="2947" w:name="_Toc381542048"/>
      <w:bookmarkStart w:id="2948" w:name="_Toc381542338"/>
      <w:bookmarkStart w:id="2949" w:name="_Toc381543795"/>
      <w:bookmarkStart w:id="2950" w:name="_Toc381544088"/>
      <w:bookmarkStart w:id="2951" w:name="_Toc381546506"/>
      <w:bookmarkStart w:id="2952" w:name="_Toc381621976"/>
      <w:bookmarkStart w:id="2953" w:name="_Toc381537699"/>
      <w:bookmarkStart w:id="2954" w:name="_Toc381537986"/>
      <w:bookmarkStart w:id="2955" w:name="_Toc381538273"/>
      <w:bookmarkStart w:id="2956" w:name="_Toc381538561"/>
      <w:bookmarkStart w:id="2957" w:name="_Toc381538849"/>
      <w:bookmarkStart w:id="2958" w:name="_Toc381539136"/>
      <w:bookmarkStart w:id="2959" w:name="_Toc381541759"/>
      <w:bookmarkStart w:id="2960" w:name="_Toc381542049"/>
      <w:bookmarkStart w:id="2961" w:name="_Toc381542339"/>
      <w:bookmarkStart w:id="2962" w:name="_Toc381543796"/>
      <w:bookmarkStart w:id="2963" w:name="_Toc381544089"/>
      <w:bookmarkStart w:id="2964" w:name="_Toc381546507"/>
      <w:bookmarkStart w:id="2965" w:name="_Toc381621977"/>
      <w:bookmarkStart w:id="2966" w:name="_Toc381537700"/>
      <w:bookmarkStart w:id="2967" w:name="_Toc381537987"/>
      <w:bookmarkStart w:id="2968" w:name="_Toc381538274"/>
      <w:bookmarkStart w:id="2969" w:name="_Toc381538562"/>
      <w:bookmarkStart w:id="2970" w:name="_Toc381538850"/>
      <w:bookmarkStart w:id="2971" w:name="_Toc381539137"/>
      <w:bookmarkStart w:id="2972" w:name="_Toc381541760"/>
      <w:bookmarkStart w:id="2973" w:name="_Toc381542050"/>
      <w:bookmarkStart w:id="2974" w:name="_Toc381542340"/>
      <w:bookmarkStart w:id="2975" w:name="_Toc381543797"/>
      <w:bookmarkStart w:id="2976" w:name="_Toc381544090"/>
      <w:bookmarkStart w:id="2977" w:name="_Toc381546508"/>
      <w:bookmarkStart w:id="2978" w:name="_Toc381621978"/>
      <w:bookmarkStart w:id="2979" w:name="_Toc381537701"/>
      <w:bookmarkStart w:id="2980" w:name="_Toc381537988"/>
      <w:bookmarkStart w:id="2981" w:name="_Toc381538275"/>
      <w:bookmarkStart w:id="2982" w:name="_Toc381538563"/>
      <w:bookmarkStart w:id="2983" w:name="_Toc381538851"/>
      <w:bookmarkStart w:id="2984" w:name="_Toc381539138"/>
      <w:bookmarkStart w:id="2985" w:name="_Toc381541761"/>
      <w:bookmarkStart w:id="2986" w:name="_Toc381542051"/>
      <w:bookmarkStart w:id="2987" w:name="_Toc381542341"/>
      <w:bookmarkStart w:id="2988" w:name="_Toc381543798"/>
      <w:bookmarkStart w:id="2989" w:name="_Toc381544091"/>
      <w:bookmarkStart w:id="2990" w:name="_Toc381546509"/>
      <w:bookmarkStart w:id="2991" w:name="_Toc381621979"/>
      <w:bookmarkStart w:id="2992" w:name="_Toc381537702"/>
      <w:bookmarkStart w:id="2993" w:name="_Toc381537989"/>
      <w:bookmarkStart w:id="2994" w:name="_Toc381538276"/>
      <w:bookmarkStart w:id="2995" w:name="_Toc381538564"/>
      <w:bookmarkStart w:id="2996" w:name="_Toc381538852"/>
      <w:bookmarkStart w:id="2997" w:name="_Toc381539139"/>
      <w:bookmarkStart w:id="2998" w:name="_Toc381541762"/>
      <w:bookmarkStart w:id="2999" w:name="_Toc381542052"/>
      <w:bookmarkStart w:id="3000" w:name="_Toc381542342"/>
      <w:bookmarkStart w:id="3001" w:name="_Toc381543799"/>
      <w:bookmarkStart w:id="3002" w:name="_Toc381544092"/>
      <w:bookmarkStart w:id="3003" w:name="_Toc381546510"/>
      <w:bookmarkStart w:id="3004" w:name="_Toc381621980"/>
      <w:bookmarkStart w:id="3005" w:name="_Toc381537703"/>
      <w:bookmarkStart w:id="3006" w:name="_Toc381537990"/>
      <w:bookmarkStart w:id="3007" w:name="_Toc381538277"/>
      <w:bookmarkStart w:id="3008" w:name="_Toc381538565"/>
      <w:bookmarkStart w:id="3009" w:name="_Toc381538853"/>
      <w:bookmarkStart w:id="3010" w:name="_Toc381539140"/>
      <w:bookmarkStart w:id="3011" w:name="_Toc381541763"/>
      <w:bookmarkStart w:id="3012" w:name="_Toc381542053"/>
      <w:bookmarkStart w:id="3013" w:name="_Toc381542343"/>
      <w:bookmarkStart w:id="3014" w:name="_Toc381543800"/>
      <w:bookmarkStart w:id="3015" w:name="_Toc381544093"/>
      <w:bookmarkStart w:id="3016" w:name="_Toc381546511"/>
      <w:bookmarkStart w:id="3017" w:name="_Toc381621981"/>
      <w:bookmarkStart w:id="3018" w:name="_Toc381537704"/>
      <w:bookmarkStart w:id="3019" w:name="_Toc381537991"/>
      <w:bookmarkStart w:id="3020" w:name="_Toc381538278"/>
      <w:bookmarkStart w:id="3021" w:name="_Toc381538566"/>
      <w:bookmarkStart w:id="3022" w:name="_Toc381538854"/>
      <w:bookmarkStart w:id="3023" w:name="_Toc381539141"/>
      <w:bookmarkStart w:id="3024" w:name="_Toc381541764"/>
      <w:bookmarkStart w:id="3025" w:name="_Toc381542054"/>
      <w:bookmarkStart w:id="3026" w:name="_Toc381542344"/>
      <w:bookmarkStart w:id="3027" w:name="_Toc381543801"/>
      <w:bookmarkStart w:id="3028" w:name="_Toc381544094"/>
      <w:bookmarkStart w:id="3029" w:name="_Toc381546512"/>
      <w:bookmarkStart w:id="3030" w:name="_Toc381621982"/>
      <w:bookmarkStart w:id="3031" w:name="_Toc381537705"/>
      <w:bookmarkStart w:id="3032" w:name="_Toc381537992"/>
      <w:bookmarkStart w:id="3033" w:name="_Toc381538279"/>
      <w:bookmarkStart w:id="3034" w:name="_Toc381538567"/>
      <w:bookmarkStart w:id="3035" w:name="_Toc381538855"/>
      <w:bookmarkStart w:id="3036" w:name="_Toc381539142"/>
      <w:bookmarkStart w:id="3037" w:name="_Toc381541765"/>
      <w:bookmarkStart w:id="3038" w:name="_Toc381542055"/>
      <w:bookmarkStart w:id="3039" w:name="_Toc381542345"/>
      <w:bookmarkStart w:id="3040" w:name="_Toc381543802"/>
      <w:bookmarkStart w:id="3041" w:name="_Toc381544095"/>
      <w:bookmarkStart w:id="3042" w:name="_Toc381546513"/>
      <w:bookmarkStart w:id="3043" w:name="_Toc381621983"/>
      <w:bookmarkStart w:id="3044" w:name="_Toc381537706"/>
      <w:bookmarkStart w:id="3045" w:name="_Toc381537993"/>
      <w:bookmarkStart w:id="3046" w:name="_Toc381538280"/>
      <w:bookmarkStart w:id="3047" w:name="_Toc381538568"/>
      <w:bookmarkStart w:id="3048" w:name="_Toc381538856"/>
      <w:bookmarkStart w:id="3049" w:name="_Toc381539143"/>
      <w:bookmarkStart w:id="3050" w:name="_Toc381541766"/>
      <w:bookmarkStart w:id="3051" w:name="_Toc381542056"/>
      <w:bookmarkStart w:id="3052" w:name="_Toc381542346"/>
      <w:bookmarkStart w:id="3053" w:name="_Toc381543803"/>
      <w:bookmarkStart w:id="3054" w:name="_Toc381544096"/>
      <w:bookmarkStart w:id="3055" w:name="_Toc381546514"/>
      <w:bookmarkStart w:id="3056" w:name="_Toc381621984"/>
      <w:bookmarkStart w:id="3057" w:name="_Toc381537707"/>
      <w:bookmarkStart w:id="3058" w:name="_Toc381537994"/>
      <w:bookmarkStart w:id="3059" w:name="_Toc381538281"/>
      <w:bookmarkStart w:id="3060" w:name="_Toc381538569"/>
      <w:bookmarkStart w:id="3061" w:name="_Toc381538857"/>
      <w:bookmarkStart w:id="3062" w:name="_Toc381539144"/>
      <w:bookmarkStart w:id="3063" w:name="_Toc381541767"/>
      <w:bookmarkStart w:id="3064" w:name="_Toc381542057"/>
      <w:bookmarkStart w:id="3065" w:name="_Toc381542347"/>
      <w:bookmarkStart w:id="3066" w:name="_Toc381543804"/>
      <w:bookmarkStart w:id="3067" w:name="_Toc381544097"/>
      <w:bookmarkStart w:id="3068" w:name="_Toc381546515"/>
      <w:bookmarkStart w:id="3069" w:name="_Toc381621985"/>
      <w:bookmarkStart w:id="3070" w:name="_Toc381537708"/>
      <w:bookmarkStart w:id="3071" w:name="_Toc381537995"/>
      <w:bookmarkStart w:id="3072" w:name="_Toc381538282"/>
      <w:bookmarkStart w:id="3073" w:name="_Toc381538570"/>
      <w:bookmarkStart w:id="3074" w:name="_Toc381538858"/>
      <w:bookmarkStart w:id="3075" w:name="_Toc381539145"/>
      <w:bookmarkStart w:id="3076" w:name="_Toc381541768"/>
      <w:bookmarkStart w:id="3077" w:name="_Toc381542058"/>
      <w:bookmarkStart w:id="3078" w:name="_Toc381542348"/>
      <w:bookmarkStart w:id="3079" w:name="_Toc381543805"/>
      <w:bookmarkStart w:id="3080" w:name="_Toc381544098"/>
      <w:bookmarkStart w:id="3081" w:name="_Toc381546516"/>
      <w:bookmarkStart w:id="3082" w:name="_Toc381621986"/>
      <w:bookmarkStart w:id="3083" w:name="_Toc420421941"/>
      <w:bookmarkStart w:id="3084" w:name="_Toc420422211"/>
      <w:bookmarkStart w:id="3085" w:name="_Toc420422481"/>
      <w:bookmarkStart w:id="3086" w:name="_Toc420422751"/>
      <w:bookmarkStart w:id="3087" w:name="_Toc420496755"/>
      <w:bookmarkStart w:id="3088" w:name="_Toc420421942"/>
      <w:bookmarkStart w:id="3089" w:name="_Toc420422212"/>
      <w:bookmarkStart w:id="3090" w:name="_Toc420422482"/>
      <w:bookmarkStart w:id="3091" w:name="_Toc420422752"/>
      <w:bookmarkStart w:id="3092" w:name="_Toc420496756"/>
      <w:bookmarkStart w:id="3093" w:name="_Toc420421943"/>
      <w:bookmarkStart w:id="3094" w:name="_Toc420422213"/>
      <w:bookmarkStart w:id="3095" w:name="_Toc420422483"/>
      <w:bookmarkStart w:id="3096" w:name="_Toc420422753"/>
      <w:bookmarkStart w:id="3097" w:name="_Toc420496757"/>
      <w:bookmarkStart w:id="3098" w:name="_Toc420421944"/>
      <w:bookmarkStart w:id="3099" w:name="_Toc420422214"/>
      <w:bookmarkStart w:id="3100" w:name="_Toc420422484"/>
      <w:bookmarkStart w:id="3101" w:name="_Toc420422754"/>
      <w:bookmarkStart w:id="3102" w:name="_Toc420496758"/>
      <w:bookmarkStart w:id="3103" w:name="_Toc420421945"/>
      <w:bookmarkStart w:id="3104" w:name="_Toc420422215"/>
      <w:bookmarkStart w:id="3105" w:name="_Toc420422485"/>
      <w:bookmarkStart w:id="3106" w:name="_Toc420422755"/>
      <w:bookmarkStart w:id="3107" w:name="_Toc420496759"/>
      <w:bookmarkStart w:id="3108" w:name="_Toc420421946"/>
      <w:bookmarkStart w:id="3109" w:name="_Toc420422216"/>
      <w:bookmarkStart w:id="3110" w:name="_Toc420422486"/>
      <w:bookmarkStart w:id="3111" w:name="_Toc420422756"/>
      <w:bookmarkStart w:id="3112" w:name="_Toc420496760"/>
      <w:bookmarkStart w:id="3113" w:name="_Toc420421947"/>
      <w:bookmarkStart w:id="3114" w:name="_Toc420422217"/>
      <w:bookmarkStart w:id="3115" w:name="_Toc420422487"/>
      <w:bookmarkStart w:id="3116" w:name="_Toc420422757"/>
      <w:bookmarkStart w:id="3117" w:name="_Toc420496761"/>
      <w:bookmarkStart w:id="3118" w:name="_Toc420421948"/>
      <w:bookmarkStart w:id="3119" w:name="_Toc420422218"/>
      <w:bookmarkStart w:id="3120" w:name="_Toc420422488"/>
      <w:bookmarkStart w:id="3121" w:name="_Toc420422758"/>
      <w:bookmarkStart w:id="3122" w:name="_Toc420496762"/>
      <w:bookmarkStart w:id="3123" w:name="_Toc420421949"/>
      <w:bookmarkStart w:id="3124" w:name="_Toc420422219"/>
      <w:bookmarkStart w:id="3125" w:name="_Toc420422489"/>
      <w:bookmarkStart w:id="3126" w:name="_Toc420422759"/>
      <w:bookmarkStart w:id="3127" w:name="_Toc420496763"/>
      <w:bookmarkStart w:id="3128" w:name="_Toc420421950"/>
      <w:bookmarkStart w:id="3129" w:name="_Toc420422220"/>
      <w:bookmarkStart w:id="3130" w:name="_Toc420422490"/>
      <w:bookmarkStart w:id="3131" w:name="_Toc420422760"/>
      <w:bookmarkStart w:id="3132" w:name="_Toc420496764"/>
      <w:bookmarkStart w:id="3133" w:name="_Toc420421951"/>
      <w:bookmarkStart w:id="3134" w:name="_Toc420422221"/>
      <w:bookmarkStart w:id="3135" w:name="_Toc420422491"/>
      <w:bookmarkStart w:id="3136" w:name="_Toc420422761"/>
      <w:bookmarkStart w:id="3137" w:name="_Toc420496765"/>
      <w:bookmarkStart w:id="3138" w:name="_Toc420421952"/>
      <w:bookmarkStart w:id="3139" w:name="_Toc420422222"/>
      <w:bookmarkStart w:id="3140" w:name="_Toc420422492"/>
      <w:bookmarkStart w:id="3141" w:name="_Toc420422762"/>
      <w:bookmarkStart w:id="3142" w:name="_Toc420496766"/>
      <w:bookmarkStart w:id="3143" w:name="_Toc420421953"/>
      <w:bookmarkStart w:id="3144" w:name="_Toc420422223"/>
      <w:bookmarkStart w:id="3145" w:name="_Toc420422493"/>
      <w:bookmarkStart w:id="3146" w:name="_Toc420422763"/>
      <w:bookmarkStart w:id="3147" w:name="_Toc420496767"/>
      <w:bookmarkStart w:id="3148" w:name="_Toc420421954"/>
      <w:bookmarkStart w:id="3149" w:name="_Toc420422224"/>
      <w:bookmarkStart w:id="3150" w:name="_Toc420422494"/>
      <w:bookmarkStart w:id="3151" w:name="_Toc420422764"/>
      <w:bookmarkStart w:id="3152" w:name="_Toc420496768"/>
      <w:bookmarkStart w:id="3153" w:name="_Toc420421955"/>
      <w:bookmarkStart w:id="3154" w:name="_Toc420422225"/>
      <w:bookmarkStart w:id="3155" w:name="_Toc420422495"/>
      <w:bookmarkStart w:id="3156" w:name="_Toc420422765"/>
      <w:bookmarkStart w:id="3157" w:name="_Toc420496769"/>
      <w:bookmarkStart w:id="3158" w:name="_Toc477333270"/>
      <w:bookmarkStart w:id="3159" w:name="_Ref365978504"/>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r w:rsidRPr="00AB3790">
        <w:t xml:space="preserve">Deploy </w:t>
      </w:r>
      <w:r w:rsidR="00FD7C5B">
        <w:t>BCDSS</w:t>
      </w:r>
      <w:bookmarkEnd w:id="3158"/>
    </w:p>
    <w:p w14:paraId="000A5475" w14:textId="515F7643" w:rsidR="0003293E" w:rsidRDefault="001C49F5" w:rsidP="0003293E">
      <w:pPr>
        <w:pStyle w:val="BodyText"/>
      </w:pPr>
      <w:r>
        <w:t xml:space="preserve">Sprint candidate builds will be deployed to </w:t>
      </w:r>
      <w:r w:rsidR="00CB603D">
        <w:t xml:space="preserve">the </w:t>
      </w:r>
      <w:r>
        <w:t xml:space="preserve">Pilot environment </w:t>
      </w:r>
      <w:r w:rsidR="00DC0AAA">
        <w:t xml:space="preserve">manually </w:t>
      </w:r>
      <w:r>
        <w:t xml:space="preserve">at the end of the each sprint (every </w:t>
      </w:r>
      <w:r w:rsidR="00CB603D">
        <w:t xml:space="preserve">two </w:t>
      </w:r>
      <w:r>
        <w:t>weeks)</w:t>
      </w:r>
      <w:r w:rsidR="0003293E">
        <w:t xml:space="preserve">.  </w:t>
      </w:r>
    </w:p>
    <w:p w14:paraId="6B5913BA" w14:textId="055D85C0" w:rsidR="00CB603D" w:rsidRPr="00CB603D" w:rsidRDefault="005C5C08" w:rsidP="00CB603D">
      <w:pPr>
        <w:pStyle w:val="Heading2"/>
      </w:pPr>
      <w:bookmarkStart w:id="3160" w:name="_Toc420421958"/>
      <w:bookmarkStart w:id="3161" w:name="_Toc420422228"/>
      <w:bookmarkStart w:id="3162" w:name="_Toc420422498"/>
      <w:bookmarkStart w:id="3163" w:name="_Toc420422768"/>
      <w:bookmarkStart w:id="3164" w:name="_Toc420496772"/>
      <w:bookmarkStart w:id="3165" w:name="_Toc420421959"/>
      <w:bookmarkStart w:id="3166" w:name="_Toc420422229"/>
      <w:bookmarkStart w:id="3167" w:name="_Toc420422499"/>
      <w:bookmarkStart w:id="3168" w:name="_Toc420422769"/>
      <w:bookmarkStart w:id="3169" w:name="_Toc420496773"/>
      <w:bookmarkStart w:id="3170" w:name="_Toc420421960"/>
      <w:bookmarkStart w:id="3171" w:name="_Toc420422230"/>
      <w:bookmarkStart w:id="3172" w:name="_Toc420422500"/>
      <w:bookmarkStart w:id="3173" w:name="_Toc420422770"/>
      <w:bookmarkStart w:id="3174" w:name="_Toc420496774"/>
      <w:bookmarkStart w:id="3175" w:name="_Toc420421961"/>
      <w:bookmarkStart w:id="3176" w:name="_Toc420422231"/>
      <w:bookmarkStart w:id="3177" w:name="_Toc420422501"/>
      <w:bookmarkStart w:id="3178" w:name="_Toc420422771"/>
      <w:bookmarkStart w:id="3179" w:name="_Toc420496775"/>
      <w:bookmarkStart w:id="3180" w:name="_Toc420421962"/>
      <w:bookmarkStart w:id="3181" w:name="_Toc420422232"/>
      <w:bookmarkStart w:id="3182" w:name="_Toc420422502"/>
      <w:bookmarkStart w:id="3183" w:name="_Toc420422772"/>
      <w:bookmarkStart w:id="3184" w:name="_Toc420496776"/>
      <w:bookmarkStart w:id="3185" w:name="_Toc420421963"/>
      <w:bookmarkStart w:id="3186" w:name="_Toc420422233"/>
      <w:bookmarkStart w:id="3187" w:name="_Toc420422503"/>
      <w:bookmarkStart w:id="3188" w:name="_Toc420422773"/>
      <w:bookmarkStart w:id="3189" w:name="_Toc420496777"/>
      <w:bookmarkStart w:id="3190" w:name="_Toc392776950"/>
      <w:bookmarkStart w:id="3191" w:name="_Toc392777056"/>
      <w:bookmarkStart w:id="3192" w:name="_Toc392776951"/>
      <w:bookmarkStart w:id="3193" w:name="_Toc392777057"/>
      <w:bookmarkStart w:id="3194" w:name="_Toc392776952"/>
      <w:bookmarkStart w:id="3195" w:name="_Toc392777058"/>
      <w:bookmarkStart w:id="3196" w:name="_Toc392776953"/>
      <w:bookmarkStart w:id="3197" w:name="_Toc392777059"/>
      <w:bookmarkStart w:id="3198" w:name="_Toc392776954"/>
      <w:bookmarkStart w:id="3199" w:name="_Toc392777060"/>
      <w:bookmarkStart w:id="3200" w:name="_Toc392776955"/>
      <w:bookmarkStart w:id="3201" w:name="_Toc392777061"/>
      <w:bookmarkStart w:id="3202" w:name="_Toc392776956"/>
      <w:bookmarkStart w:id="3203" w:name="_Toc392777062"/>
      <w:bookmarkStart w:id="3204" w:name="_Toc392776957"/>
      <w:bookmarkStart w:id="3205" w:name="_Toc392777063"/>
      <w:bookmarkStart w:id="3206" w:name="_Toc392776958"/>
      <w:bookmarkStart w:id="3207" w:name="_Toc392777064"/>
      <w:bookmarkStart w:id="3208" w:name="_Toc392776959"/>
      <w:bookmarkStart w:id="3209" w:name="_Toc392777065"/>
      <w:bookmarkStart w:id="3210" w:name="_Toc392776960"/>
      <w:bookmarkStart w:id="3211" w:name="_Toc392777066"/>
      <w:bookmarkStart w:id="3212" w:name="_Toc392776961"/>
      <w:bookmarkStart w:id="3213" w:name="_Toc392777067"/>
      <w:bookmarkStart w:id="3214" w:name="_Toc392776962"/>
      <w:bookmarkStart w:id="3215" w:name="_Toc392777068"/>
      <w:bookmarkStart w:id="3216" w:name="_Toc392776963"/>
      <w:bookmarkStart w:id="3217" w:name="_Toc392777069"/>
      <w:bookmarkStart w:id="3218" w:name="_Toc392776964"/>
      <w:bookmarkStart w:id="3219" w:name="_Toc392777070"/>
      <w:bookmarkStart w:id="3220" w:name="_Toc477333271"/>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r>
        <w:t>V</w:t>
      </w:r>
      <w:r w:rsidRPr="00AB3790">
        <w:t xml:space="preserve">erify </w:t>
      </w:r>
      <w:r>
        <w:t>Application Availability and Version</w:t>
      </w:r>
      <w:bookmarkEnd w:id="3220"/>
    </w:p>
    <w:p w14:paraId="120D0688" w14:textId="2744F45A" w:rsidR="00230237" w:rsidRDefault="00230237" w:rsidP="00215545">
      <w:r>
        <w:t>Perform the following application sanity check steps</w:t>
      </w:r>
      <w:r w:rsidR="00CB603D">
        <w:t>:</w:t>
      </w:r>
    </w:p>
    <w:p w14:paraId="18C0382C" w14:textId="3D815760" w:rsidR="00234AB8" w:rsidRDefault="00230237" w:rsidP="00C44975">
      <w:pPr>
        <w:pStyle w:val="ListParagraph"/>
        <w:numPr>
          <w:ilvl w:val="0"/>
          <w:numId w:val="38"/>
        </w:numPr>
      </w:pPr>
      <w:r>
        <w:t xml:space="preserve">Access </w:t>
      </w:r>
      <w:r w:rsidR="001B268F">
        <w:t xml:space="preserve">the </w:t>
      </w:r>
      <w:r>
        <w:t>BCDSS application home page.</w:t>
      </w:r>
    </w:p>
    <w:p w14:paraId="21379C45" w14:textId="2601C0B7" w:rsidR="00230237" w:rsidRDefault="00230237" w:rsidP="00C44975">
      <w:pPr>
        <w:pStyle w:val="ListParagraph"/>
        <w:numPr>
          <w:ilvl w:val="0"/>
          <w:numId w:val="38"/>
        </w:numPr>
      </w:pPr>
      <w:r>
        <w:t xml:space="preserve">Login as </w:t>
      </w:r>
      <w:r w:rsidR="001B268F">
        <w:t xml:space="preserve">a </w:t>
      </w:r>
      <w:r>
        <w:t>test user and verify the version number located in the footer.</w:t>
      </w:r>
    </w:p>
    <w:p w14:paraId="6D72C3F4" w14:textId="77777777" w:rsidR="00230237" w:rsidRDefault="00230237" w:rsidP="00230237">
      <w:pPr>
        <w:pStyle w:val="ListParagraph"/>
      </w:pPr>
    </w:p>
    <w:p w14:paraId="66D44D04" w14:textId="77777777" w:rsidR="00E968AA" w:rsidRDefault="00E968AA" w:rsidP="005151AD">
      <w:pPr>
        <w:pStyle w:val="Heading1"/>
      </w:pPr>
      <w:bookmarkStart w:id="3221" w:name="_Toc420421965"/>
      <w:bookmarkStart w:id="3222" w:name="_Toc420422235"/>
      <w:bookmarkStart w:id="3223" w:name="_Toc420422505"/>
      <w:bookmarkStart w:id="3224" w:name="_Toc420422775"/>
      <w:bookmarkStart w:id="3225" w:name="_Toc420496779"/>
      <w:bookmarkStart w:id="3226" w:name="_Toc420421966"/>
      <w:bookmarkStart w:id="3227" w:name="_Toc420422236"/>
      <w:bookmarkStart w:id="3228" w:name="_Toc420422506"/>
      <w:bookmarkStart w:id="3229" w:name="_Toc420422776"/>
      <w:bookmarkStart w:id="3230" w:name="_Toc420496780"/>
      <w:bookmarkStart w:id="3231" w:name="_Toc420421967"/>
      <w:bookmarkStart w:id="3232" w:name="_Toc420422237"/>
      <w:bookmarkStart w:id="3233" w:name="_Toc420422507"/>
      <w:bookmarkStart w:id="3234" w:name="_Toc420422777"/>
      <w:bookmarkStart w:id="3235" w:name="_Toc420496781"/>
      <w:bookmarkStart w:id="3236" w:name="_Toc420421968"/>
      <w:bookmarkStart w:id="3237" w:name="_Toc420422238"/>
      <w:bookmarkStart w:id="3238" w:name="_Toc420422508"/>
      <w:bookmarkStart w:id="3239" w:name="_Toc420422778"/>
      <w:bookmarkStart w:id="3240" w:name="_Toc420496782"/>
      <w:bookmarkStart w:id="3241" w:name="_Toc420421969"/>
      <w:bookmarkStart w:id="3242" w:name="_Toc420422239"/>
      <w:bookmarkStart w:id="3243" w:name="_Toc420422509"/>
      <w:bookmarkStart w:id="3244" w:name="_Toc420422779"/>
      <w:bookmarkStart w:id="3245" w:name="_Toc420496783"/>
      <w:bookmarkStart w:id="3246" w:name="_Toc420421970"/>
      <w:bookmarkStart w:id="3247" w:name="_Toc420422240"/>
      <w:bookmarkStart w:id="3248" w:name="_Toc420422510"/>
      <w:bookmarkStart w:id="3249" w:name="_Toc420422780"/>
      <w:bookmarkStart w:id="3250" w:name="_Toc420496784"/>
      <w:bookmarkStart w:id="3251" w:name="_Release_Plan"/>
      <w:bookmarkStart w:id="3252" w:name="_Toc477333272"/>
      <w:bookmarkEnd w:id="3159"/>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r>
        <w:lastRenderedPageBreak/>
        <w:t>Release Plan</w:t>
      </w:r>
      <w:bookmarkEnd w:id="3252"/>
    </w:p>
    <w:p w14:paraId="799B8983" w14:textId="2FBE1CE7" w:rsidR="00ED4549" w:rsidRDefault="002641D2" w:rsidP="00541356">
      <w:pPr>
        <w:pStyle w:val="BodyText"/>
      </w:pPr>
      <w:r>
        <w:fldChar w:fldCharType="begin"/>
      </w:r>
      <w:r>
        <w:instrText xml:space="preserve"> REF _Ref461788622 \h </w:instrText>
      </w:r>
      <w:r>
        <w:fldChar w:fldCharType="separate"/>
      </w:r>
      <w:r>
        <w:t xml:space="preserve">Table </w:t>
      </w:r>
      <w:r>
        <w:rPr>
          <w:noProof/>
        </w:rPr>
        <w:t>2</w:t>
      </w:r>
      <w:r>
        <w:fldChar w:fldCharType="end"/>
      </w:r>
      <w:r>
        <w:t xml:space="preserve"> provides</w:t>
      </w:r>
      <w:r w:rsidR="00163982">
        <w:t xml:space="preserve"> the estimated release schedule for BCDSS application. </w:t>
      </w:r>
    </w:p>
    <w:p w14:paraId="6F402350" w14:textId="35A6F60B" w:rsidR="00CB603D" w:rsidRDefault="00CB603D" w:rsidP="00215545">
      <w:pPr>
        <w:pStyle w:val="Caption"/>
      </w:pPr>
      <w:bookmarkStart w:id="3253" w:name="_Ref461788622"/>
      <w:r>
        <w:t xml:space="preserve">Table </w:t>
      </w:r>
      <w:r w:rsidR="001727AF">
        <w:fldChar w:fldCharType="begin"/>
      </w:r>
      <w:r w:rsidR="001727AF">
        <w:instrText xml:space="preserve"> SEQ Table \* ARABIC </w:instrText>
      </w:r>
      <w:r w:rsidR="001727AF">
        <w:fldChar w:fldCharType="separate"/>
      </w:r>
      <w:r>
        <w:rPr>
          <w:noProof/>
        </w:rPr>
        <w:t>2</w:t>
      </w:r>
      <w:r w:rsidR="001727AF">
        <w:rPr>
          <w:noProof/>
        </w:rPr>
        <w:fldChar w:fldCharType="end"/>
      </w:r>
      <w:bookmarkEnd w:id="3253"/>
      <w:r>
        <w:t>: Estimated BCDSS Release Schedule</w:t>
      </w:r>
    </w:p>
    <w:tbl>
      <w:tblPr>
        <w:tblStyle w:val="TableGrid"/>
        <w:tblW w:w="0" w:type="auto"/>
        <w:tblLook w:val="04A0" w:firstRow="1" w:lastRow="0" w:firstColumn="1" w:lastColumn="0" w:noHBand="0" w:noVBand="1"/>
      </w:tblPr>
      <w:tblGrid>
        <w:gridCol w:w="3116"/>
        <w:gridCol w:w="3117"/>
        <w:gridCol w:w="2492"/>
      </w:tblGrid>
      <w:tr w:rsidR="00ED4549" w:rsidRPr="00CB603D" w14:paraId="40B1FED6" w14:textId="77777777" w:rsidTr="00215545">
        <w:tc>
          <w:tcPr>
            <w:tcW w:w="3116" w:type="dxa"/>
            <w:shd w:val="clear" w:color="auto" w:fill="BFBFBF" w:themeFill="background1" w:themeFillShade="BF"/>
          </w:tcPr>
          <w:p w14:paraId="5EF7587B" w14:textId="77777777" w:rsidR="00ED4549" w:rsidRPr="00215545" w:rsidRDefault="00ED4549" w:rsidP="00CB603D">
            <w:pPr>
              <w:pStyle w:val="BodyText"/>
              <w:rPr>
                <w:rFonts w:cs="Times New Roman"/>
                <w:szCs w:val="24"/>
              </w:rPr>
            </w:pPr>
            <w:r w:rsidRPr="00215545">
              <w:rPr>
                <w:rFonts w:cs="Times New Roman"/>
                <w:b/>
                <w:bCs/>
                <w:color w:val="000000"/>
                <w:szCs w:val="24"/>
              </w:rPr>
              <w:t>Release Number</w:t>
            </w:r>
          </w:p>
        </w:tc>
        <w:tc>
          <w:tcPr>
            <w:tcW w:w="3117" w:type="dxa"/>
            <w:shd w:val="clear" w:color="auto" w:fill="BFBFBF" w:themeFill="background1" w:themeFillShade="BF"/>
          </w:tcPr>
          <w:p w14:paraId="520A441E" w14:textId="77777777" w:rsidR="00ED4549" w:rsidRPr="00215545" w:rsidRDefault="00ED4549" w:rsidP="00CB603D">
            <w:pPr>
              <w:pStyle w:val="BodyText"/>
              <w:rPr>
                <w:rFonts w:cs="Times New Roman"/>
                <w:b/>
                <w:szCs w:val="24"/>
              </w:rPr>
            </w:pPr>
            <w:r w:rsidRPr="00215545">
              <w:rPr>
                <w:rFonts w:cs="Times New Roman"/>
                <w:b/>
                <w:szCs w:val="24"/>
              </w:rPr>
              <w:t>Description</w:t>
            </w:r>
          </w:p>
        </w:tc>
        <w:tc>
          <w:tcPr>
            <w:tcW w:w="2492" w:type="dxa"/>
            <w:shd w:val="clear" w:color="auto" w:fill="BFBFBF" w:themeFill="background1" w:themeFillShade="BF"/>
          </w:tcPr>
          <w:p w14:paraId="6EE42024" w14:textId="77777777" w:rsidR="00ED4549" w:rsidRPr="00215545" w:rsidRDefault="00ED4549" w:rsidP="00CB603D">
            <w:pPr>
              <w:pStyle w:val="BodyText"/>
              <w:rPr>
                <w:rFonts w:cs="Times New Roman"/>
                <w:b/>
                <w:szCs w:val="24"/>
              </w:rPr>
            </w:pPr>
            <w:r w:rsidRPr="00215545">
              <w:rPr>
                <w:rFonts w:cs="Times New Roman"/>
                <w:b/>
                <w:szCs w:val="24"/>
              </w:rPr>
              <w:t>Estimated Release Date</w:t>
            </w:r>
          </w:p>
        </w:tc>
      </w:tr>
      <w:tr w:rsidR="00ED4549" w:rsidRPr="00CB603D" w14:paraId="680E8CF2" w14:textId="77777777" w:rsidTr="00215545">
        <w:tc>
          <w:tcPr>
            <w:tcW w:w="3116" w:type="dxa"/>
          </w:tcPr>
          <w:p w14:paraId="078A3807" w14:textId="77777777" w:rsidR="00ED4549" w:rsidRPr="00215545" w:rsidRDefault="00ED4549" w:rsidP="00CB603D">
            <w:pPr>
              <w:pStyle w:val="BodyText"/>
              <w:rPr>
                <w:rFonts w:cs="Times New Roman"/>
                <w:szCs w:val="24"/>
              </w:rPr>
            </w:pPr>
            <w:r w:rsidRPr="00215545">
              <w:rPr>
                <w:rFonts w:cs="Times New Roman"/>
                <w:color w:val="000000"/>
                <w:szCs w:val="24"/>
              </w:rPr>
              <w:t xml:space="preserve">BCDSS v1.0 </w:t>
            </w:r>
          </w:p>
        </w:tc>
        <w:tc>
          <w:tcPr>
            <w:tcW w:w="3117" w:type="dxa"/>
          </w:tcPr>
          <w:p w14:paraId="5C9427AD" w14:textId="77777777" w:rsidR="00ED4549" w:rsidRPr="00215545" w:rsidRDefault="00ED4549" w:rsidP="00CB603D">
            <w:pPr>
              <w:pStyle w:val="BodyText"/>
              <w:rPr>
                <w:rFonts w:cs="Times New Roman"/>
                <w:szCs w:val="24"/>
              </w:rPr>
            </w:pPr>
            <w:r w:rsidRPr="00215545">
              <w:rPr>
                <w:rFonts w:cs="Times New Roman"/>
                <w:color w:val="000000"/>
                <w:szCs w:val="24"/>
              </w:rPr>
              <w:t>First version of BCDSS</w:t>
            </w:r>
          </w:p>
        </w:tc>
        <w:tc>
          <w:tcPr>
            <w:tcW w:w="2492" w:type="dxa"/>
          </w:tcPr>
          <w:p w14:paraId="3AC30E76" w14:textId="77777777" w:rsidR="00ED4549" w:rsidRPr="00215545" w:rsidRDefault="00ED4549" w:rsidP="00CB603D">
            <w:pPr>
              <w:pStyle w:val="BodyText"/>
              <w:rPr>
                <w:rFonts w:cs="Times New Roman"/>
                <w:szCs w:val="24"/>
              </w:rPr>
            </w:pPr>
            <w:r w:rsidRPr="00215545">
              <w:rPr>
                <w:rFonts w:cs="Times New Roman"/>
                <w:color w:val="000000"/>
                <w:szCs w:val="24"/>
              </w:rPr>
              <w:t>19-Aug-16</w:t>
            </w:r>
          </w:p>
        </w:tc>
      </w:tr>
      <w:tr w:rsidR="00ED4549" w:rsidRPr="00CB603D" w14:paraId="7C575103" w14:textId="77777777" w:rsidTr="00215545">
        <w:tc>
          <w:tcPr>
            <w:tcW w:w="3116" w:type="dxa"/>
          </w:tcPr>
          <w:p w14:paraId="11421614" w14:textId="77777777" w:rsidR="00ED4549" w:rsidRPr="00215545" w:rsidRDefault="00ED4549" w:rsidP="00CB603D">
            <w:pPr>
              <w:pStyle w:val="BodyText"/>
              <w:rPr>
                <w:rFonts w:cs="Times New Roman"/>
                <w:szCs w:val="24"/>
              </w:rPr>
            </w:pPr>
            <w:r w:rsidRPr="00215545">
              <w:rPr>
                <w:rFonts w:cs="Times New Roman"/>
                <w:color w:val="000000"/>
                <w:szCs w:val="24"/>
              </w:rPr>
              <w:t xml:space="preserve">BCDSS v2.0 </w:t>
            </w:r>
          </w:p>
        </w:tc>
        <w:tc>
          <w:tcPr>
            <w:tcW w:w="3117" w:type="dxa"/>
          </w:tcPr>
          <w:p w14:paraId="2F55C1E7" w14:textId="77777777" w:rsidR="00ED4549" w:rsidRPr="00215545" w:rsidRDefault="00ED4549" w:rsidP="00CB603D">
            <w:pPr>
              <w:pStyle w:val="BodyText"/>
              <w:rPr>
                <w:rFonts w:cs="Times New Roman"/>
                <w:szCs w:val="24"/>
              </w:rPr>
            </w:pPr>
            <w:r w:rsidRPr="00215545">
              <w:rPr>
                <w:rFonts w:cs="Times New Roman"/>
                <w:color w:val="000000"/>
                <w:szCs w:val="24"/>
              </w:rPr>
              <w:t>Version 2.0 BCDSS Application</w:t>
            </w:r>
          </w:p>
        </w:tc>
        <w:tc>
          <w:tcPr>
            <w:tcW w:w="2492" w:type="dxa"/>
          </w:tcPr>
          <w:p w14:paraId="07FC7D15" w14:textId="77777777" w:rsidR="00ED4549" w:rsidRPr="00215545" w:rsidRDefault="00ED4549" w:rsidP="00CB603D">
            <w:pPr>
              <w:pStyle w:val="BodyText"/>
              <w:rPr>
                <w:rFonts w:cs="Times New Roman"/>
                <w:szCs w:val="24"/>
              </w:rPr>
            </w:pPr>
            <w:r w:rsidRPr="00215545">
              <w:rPr>
                <w:rFonts w:cs="Times New Roman"/>
                <w:color w:val="000000"/>
                <w:szCs w:val="24"/>
              </w:rPr>
              <w:t>25-Nov-16</w:t>
            </w:r>
          </w:p>
        </w:tc>
      </w:tr>
      <w:tr w:rsidR="00ED4549" w:rsidRPr="00CB603D" w14:paraId="2D57F810" w14:textId="77777777" w:rsidTr="00215545">
        <w:tc>
          <w:tcPr>
            <w:tcW w:w="3116" w:type="dxa"/>
          </w:tcPr>
          <w:p w14:paraId="3CCBDDBF" w14:textId="77777777" w:rsidR="00ED4549" w:rsidRPr="00215545" w:rsidRDefault="00ED4549" w:rsidP="00CB603D">
            <w:pPr>
              <w:pStyle w:val="BodyText"/>
              <w:rPr>
                <w:rFonts w:cs="Times New Roman"/>
                <w:szCs w:val="24"/>
              </w:rPr>
            </w:pPr>
            <w:r w:rsidRPr="00215545">
              <w:rPr>
                <w:rFonts w:cs="Times New Roman"/>
                <w:color w:val="000000"/>
                <w:szCs w:val="24"/>
              </w:rPr>
              <w:t xml:space="preserve">BCDSS v3.0 </w:t>
            </w:r>
          </w:p>
        </w:tc>
        <w:tc>
          <w:tcPr>
            <w:tcW w:w="3117" w:type="dxa"/>
          </w:tcPr>
          <w:p w14:paraId="7406B363" w14:textId="77777777" w:rsidR="00ED4549" w:rsidRPr="00215545" w:rsidRDefault="00ED4549" w:rsidP="00CB603D">
            <w:pPr>
              <w:pStyle w:val="BodyText"/>
              <w:rPr>
                <w:rFonts w:cs="Times New Roman"/>
                <w:szCs w:val="24"/>
              </w:rPr>
            </w:pPr>
            <w:r w:rsidRPr="00215545">
              <w:rPr>
                <w:rFonts w:cs="Times New Roman"/>
                <w:color w:val="000000"/>
                <w:szCs w:val="24"/>
              </w:rPr>
              <w:t>Version 3.0 BCDSS Application</w:t>
            </w:r>
          </w:p>
        </w:tc>
        <w:tc>
          <w:tcPr>
            <w:tcW w:w="2492" w:type="dxa"/>
          </w:tcPr>
          <w:p w14:paraId="401CD659" w14:textId="77777777" w:rsidR="00ED4549" w:rsidRPr="00215545" w:rsidRDefault="00ED4549" w:rsidP="00CB603D">
            <w:pPr>
              <w:pStyle w:val="BodyText"/>
              <w:rPr>
                <w:rFonts w:cs="Times New Roman"/>
                <w:szCs w:val="24"/>
              </w:rPr>
            </w:pPr>
            <w:r w:rsidRPr="00215545">
              <w:rPr>
                <w:rFonts w:cs="Times New Roman"/>
                <w:color w:val="000000"/>
                <w:szCs w:val="24"/>
              </w:rPr>
              <w:t>20-Jan-17</w:t>
            </w:r>
          </w:p>
        </w:tc>
      </w:tr>
      <w:tr w:rsidR="00ED4549" w:rsidRPr="00CB603D" w14:paraId="6C608153" w14:textId="77777777" w:rsidTr="00215545">
        <w:tc>
          <w:tcPr>
            <w:tcW w:w="3116" w:type="dxa"/>
          </w:tcPr>
          <w:p w14:paraId="22D44E96" w14:textId="77777777" w:rsidR="00ED4549" w:rsidRPr="00215545" w:rsidRDefault="00ED4549" w:rsidP="00CB603D">
            <w:pPr>
              <w:pStyle w:val="BodyText"/>
              <w:rPr>
                <w:rFonts w:cs="Times New Roman"/>
                <w:szCs w:val="24"/>
              </w:rPr>
            </w:pPr>
            <w:r w:rsidRPr="00215545">
              <w:rPr>
                <w:rFonts w:cs="Times New Roman"/>
                <w:color w:val="000000"/>
                <w:szCs w:val="24"/>
              </w:rPr>
              <w:t xml:space="preserve">BCDSS v4.0 </w:t>
            </w:r>
          </w:p>
        </w:tc>
        <w:tc>
          <w:tcPr>
            <w:tcW w:w="3117" w:type="dxa"/>
          </w:tcPr>
          <w:p w14:paraId="45D7A2FD" w14:textId="77777777" w:rsidR="00ED4549" w:rsidRPr="00215545" w:rsidRDefault="00ED4549" w:rsidP="00CB603D">
            <w:pPr>
              <w:pStyle w:val="BodyText"/>
              <w:rPr>
                <w:rFonts w:cs="Times New Roman"/>
                <w:szCs w:val="24"/>
              </w:rPr>
            </w:pPr>
            <w:r w:rsidRPr="00215545">
              <w:rPr>
                <w:rFonts w:cs="Times New Roman"/>
                <w:color w:val="000000"/>
                <w:szCs w:val="24"/>
              </w:rPr>
              <w:t>Version 4.0 BCDSS Application</w:t>
            </w:r>
          </w:p>
        </w:tc>
        <w:tc>
          <w:tcPr>
            <w:tcW w:w="2492" w:type="dxa"/>
          </w:tcPr>
          <w:p w14:paraId="7C949D39" w14:textId="77777777" w:rsidR="00ED4549" w:rsidRPr="00215545" w:rsidRDefault="00ED4549" w:rsidP="00CB603D">
            <w:pPr>
              <w:pStyle w:val="BodyText"/>
              <w:rPr>
                <w:rFonts w:cs="Times New Roman"/>
                <w:szCs w:val="24"/>
              </w:rPr>
            </w:pPr>
            <w:r w:rsidRPr="00215545">
              <w:rPr>
                <w:rFonts w:cs="Times New Roman"/>
                <w:color w:val="000000"/>
                <w:szCs w:val="24"/>
              </w:rPr>
              <w:t>14-Apr-17</w:t>
            </w:r>
          </w:p>
        </w:tc>
      </w:tr>
      <w:tr w:rsidR="00ED4549" w:rsidRPr="00CB603D" w14:paraId="4611E581" w14:textId="77777777" w:rsidTr="00215545">
        <w:tc>
          <w:tcPr>
            <w:tcW w:w="3116" w:type="dxa"/>
          </w:tcPr>
          <w:p w14:paraId="4D4E4377" w14:textId="77777777" w:rsidR="00ED4549" w:rsidRPr="00215545" w:rsidRDefault="00ED4549" w:rsidP="00CB603D">
            <w:pPr>
              <w:pStyle w:val="BodyText"/>
              <w:rPr>
                <w:rFonts w:cs="Times New Roman"/>
                <w:color w:val="000000"/>
                <w:szCs w:val="24"/>
              </w:rPr>
            </w:pPr>
            <w:r w:rsidRPr="00215545">
              <w:rPr>
                <w:rFonts w:cs="Times New Roman"/>
                <w:color w:val="000000"/>
                <w:szCs w:val="24"/>
              </w:rPr>
              <w:t xml:space="preserve">BCDSS v5.0 </w:t>
            </w:r>
          </w:p>
        </w:tc>
        <w:tc>
          <w:tcPr>
            <w:tcW w:w="3117" w:type="dxa"/>
          </w:tcPr>
          <w:p w14:paraId="4E7EFEE0" w14:textId="77777777" w:rsidR="00ED4549" w:rsidRPr="00215545" w:rsidRDefault="00ED4549" w:rsidP="00CB603D">
            <w:pPr>
              <w:pStyle w:val="BodyText"/>
              <w:rPr>
                <w:rFonts w:cs="Times New Roman"/>
                <w:color w:val="000000"/>
                <w:szCs w:val="24"/>
              </w:rPr>
            </w:pPr>
            <w:r w:rsidRPr="00215545">
              <w:rPr>
                <w:rFonts w:cs="Times New Roman"/>
                <w:color w:val="000000"/>
                <w:szCs w:val="24"/>
              </w:rPr>
              <w:t>Version 5.0 BCDSS Application</w:t>
            </w:r>
          </w:p>
        </w:tc>
        <w:tc>
          <w:tcPr>
            <w:tcW w:w="2492" w:type="dxa"/>
          </w:tcPr>
          <w:p w14:paraId="7904BE9F" w14:textId="77777777" w:rsidR="00ED4549" w:rsidRPr="00215545" w:rsidRDefault="00ED4549" w:rsidP="00CB603D">
            <w:pPr>
              <w:pStyle w:val="BodyText"/>
              <w:rPr>
                <w:rFonts w:cs="Times New Roman"/>
                <w:color w:val="000000"/>
                <w:szCs w:val="24"/>
              </w:rPr>
            </w:pPr>
            <w:r w:rsidRPr="00215545">
              <w:rPr>
                <w:rFonts w:cs="Times New Roman"/>
                <w:color w:val="000000"/>
                <w:szCs w:val="24"/>
              </w:rPr>
              <w:t>14-Sep-17</w:t>
            </w:r>
          </w:p>
        </w:tc>
      </w:tr>
    </w:tbl>
    <w:p w14:paraId="379E5690" w14:textId="77777777" w:rsidR="000B0EBE" w:rsidRPr="00DB6A8D" w:rsidRDefault="000B0EBE" w:rsidP="00215545"/>
    <w:p w14:paraId="506B9DD7" w14:textId="77777777" w:rsidR="000B0EBE" w:rsidRDefault="00565BB9" w:rsidP="004030B3">
      <w:pPr>
        <w:pStyle w:val="Heading2"/>
      </w:pPr>
      <w:bookmarkStart w:id="3254" w:name="_Toc477333273"/>
      <w:r>
        <w:t xml:space="preserve">BCDSS </w:t>
      </w:r>
      <w:r w:rsidR="000B0EBE">
        <w:t xml:space="preserve">Continuous Integration Process </w:t>
      </w:r>
      <w:r w:rsidR="005A7782">
        <w:t>F</w:t>
      </w:r>
      <w:r w:rsidR="000B0EBE">
        <w:t>low</w:t>
      </w:r>
      <w:bookmarkEnd w:id="3254"/>
      <w:r w:rsidR="000B0EBE">
        <w:t xml:space="preserve"> </w:t>
      </w:r>
    </w:p>
    <w:p w14:paraId="4B931E8A" w14:textId="77777777" w:rsidR="00E968AA" w:rsidRDefault="00565BB9" w:rsidP="00C44975">
      <w:pPr>
        <w:pStyle w:val="BodyText"/>
      </w:pPr>
      <w:r w:rsidRPr="00565BB9">
        <w:t xml:space="preserve">Continuous </w:t>
      </w:r>
      <w:r w:rsidR="005A7782">
        <w:t>I</w:t>
      </w:r>
      <w:r w:rsidRPr="00565BB9">
        <w:t>ntegration</w:t>
      </w:r>
      <w:r w:rsidR="00315FAC">
        <w:t xml:space="preserve"> (CI)</w:t>
      </w:r>
      <w:r w:rsidRPr="00565BB9">
        <w:t xml:space="preserve"> is a process in which all development work is integrated as early as possible. The resulting artifacts are automatically created and tested. This process should identify errors very ear</w:t>
      </w:r>
      <w:r w:rsidR="00315FAC">
        <w:t>ly in the process</w:t>
      </w:r>
      <w:r w:rsidR="000B0EBE">
        <w:t xml:space="preserve">. </w:t>
      </w:r>
    </w:p>
    <w:p w14:paraId="66078160" w14:textId="04786A06" w:rsidR="00480508" w:rsidRDefault="00315FAC" w:rsidP="00C44975">
      <w:pPr>
        <w:pStyle w:val="BodyText"/>
      </w:pPr>
      <w:r>
        <w:t xml:space="preserve">The BCDSS team is using </w:t>
      </w:r>
      <w:r w:rsidR="001B268F">
        <w:t xml:space="preserve">the </w:t>
      </w:r>
      <w:r w:rsidRPr="00315FAC">
        <w:t>Jenkins open</w:t>
      </w:r>
      <w:r w:rsidR="001B268F">
        <w:t>-</w:t>
      </w:r>
      <w:r w:rsidRPr="00315FAC">
        <w:t>source tool to perform continuous integration and build automation. The basic functionality of Jenkins is to execute a predefined list of steps. The trigger for this execution can be time or event based. For example, e</w:t>
      </w:r>
      <w:r>
        <w:t>very 6</w:t>
      </w:r>
      <w:r w:rsidRPr="00315FAC">
        <w:t xml:space="preserve">0 minutes or after a new commit in </w:t>
      </w:r>
      <w:r w:rsidR="005A7782">
        <w:t>the</w:t>
      </w:r>
      <w:r w:rsidRPr="00315FAC">
        <w:t xml:space="preserve"> Git</w:t>
      </w:r>
      <w:r>
        <w:t>Hub</w:t>
      </w:r>
      <w:r w:rsidRPr="00315FAC">
        <w:t xml:space="preserve"> repository.</w:t>
      </w:r>
      <w:r w:rsidR="00480508">
        <w:t xml:space="preserve"> </w:t>
      </w:r>
    </w:p>
    <w:p w14:paraId="48FB39A2" w14:textId="77777777" w:rsidR="00480508" w:rsidRDefault="00480508" w:rsidP="00C44975">
      <w:pPr>
        <w:pStyle w:val="BodyText"/>
      </w:pPr>
      <w:r w:rsidRPr="00480508">
        <w:t xml:space="preserve">Jenkins also monitors the execution of the steps and allows to stop the process if one of the steps fails. </w:t>
      </w:r>
      <w:r>
        <w:t xml:space="preserve">It </w:t>
      </w:r>
      <w:r w:rsidRPr="00480508">
        <w:t>send</w:t>
      </w:r>
      <w:r w:rsidR="005A7782">
        <w:t>s</w:t>
      </w:r>
      <w:r>
        <w:t xml:space="preserve"> </w:t>
      </w:r>
      <w:r w:rsidRPr="00480508">
        <w:t xml:space="preserve">out </w:t>
      </w:r>
      <w:r w:rsidR="005A7782">
        <w:t xml:space="preserve">a </w:t>
      </w:r>
      <w:r w:rsidRPr="00480508">
        <w:t>notification about the build</w:t>
      </w:r>
      <w:r w:rsidR="005A7782">
        <w:t>’s</w:t>
      </w:r>
      <w:r w:rsidRPr="00480508">
        <w:t xml:space="preserve"> success or failure.</w:t>
      </w:r>
    </w:p>
    <w:p w14:paraId="48AD0DFB" w14:textId="77777777" w:rsidR="00315FAC" w:rsidRDefault="00480508">
      <w:pPr>
        <w:pStyle w:val="BodyText"/>
      </w:pPr>
      <w:r>
        <w:t>The below diagram explains BCDSS CI process flow.</w:t>
      </w:r>
    </w:p>
    <w:p w14:paraId="0C98840E" w14:textId="77777777" w:rsidR="009863EF" w:rsidRDefault="00D46EBF" w:rsidP="001B1B78">
      <w:pPr>
        <w:pStyle w:val="BodyText"/>
        <w:keepNext/>
      </w:pPr>
      <w:r>
        <w:lastRenderedPageBreak/>
        <w:pict w14:anchorId="099962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35pt;height:145.25pt">
            <v:imagedata r:id="rId35" o:title=""/>
          </v:shape>
        </w:pict>
      </w:r>
    </w:p>
    <w:p w14:paraId="11210E61" w14:textId="4618F3F7" w:rsidR="002641D2" w:rsidRDefault="009863EF" w:rsidP="00D46EBF">
      <w:pPr>
        <w:pStyle w:val="Caption"/>
      </w:pPr>
      <w:r>
        <w:t xml:space="preserve">Figure </w:t>
      </w:r>
      <w:fldSimple w:instr=" SEQ Figure \* ARABIC ">
        <w:r w:rsidR="002F16BD">
          <w:rPr>
            <w:noProof/>
          </w:rPr>
          <w:t>23</w:t>
        </w:r>
      </w:fldSimple>
      <w:r>
        <w:t xml:space="preserve">: </w:t>
      </w:r>
      <w:r w:rsidRPr="001B1B78">
        <w:t>BCDSS</w:t>
      </w:r>
      <w:r w:rsidRPr="00A07632">
        <w:t xml:space="preserve"> CI Process Flow</w:t>
      </w:r>
    </w:p>
    <w:p w14:paraId="40427D91" w14:textId="1CDC9462" w:rsidR="00A3079B" w:rsidRPr="004B440B" w:rsidRDefault="00D827E1" w:rsidP="00C44975">
      <w:pPr>
        <w:pStyle w:val="BodyText"/>
      </w:pPr>
      <w:r>
        <w:t xml:space="preserve">The development team will pick up user stories from </w:t>
      </w:r>
      <w:r w:rsidR="009D6E30">
        <w:t>a change management system</w:t>
      </w:r>
      <w:r>
        <w:t xml:space="preserve"> </w:t>
      </w:r>
      <w:r w:rsidR="00AE75B2">
        <w:t xml:space="preserve">and develop the code for </w:t>
      </w:r>
      <w:r w:rsidR="009D6E30">
        <w:t xml:space="preserve">an </w:t>
      </w:r>
      <w:r w:rsidR="00AE75B2">
        <w:t xml:space="preserve">assigned </w:t>
      </w:r>
      <w:r w:rsidR="00BD7C7F">
        <w:t>task</w:t>
      </w:r>
      <w:r w:rsidR="00AE75B2">
        <w:t xml:space="preserve">. </w:t>
      </w:r>
      <w:r w:rsidRPr="00D827E1">
        <w:t xml:space="preserve">Jenkins </w:t>
      </w:r>
      <w:r w:rsidR="0033493C">
        <w:t>“</w:t>
      </w:r>
      <w:r w:rsidRPr="00D827E1">
        <w:t>watch</w:t>
      </w:r>
      <w:r w:rsidR="0033493C">
        <w:t>es”</w:t>
      </w:r>
      <w:r w:rsidR="005A7782">
        <w:t xml:space="preserve"> the</w:t>
      </w:r>
      <w:r w:rsidR="00AE75B2">
        <w:t xml:space="preserve"> Git</w:t>
      </w:r>
      <w:r w:rsidR="005A7782">
        <w:t>hub</w:t>
      </w:r>
      <w:r w:rsidR="00AE75B2">
        <w:t xml:space="preserve"> repository for any code changes </w:t>
      </w:r>
      <w:r w:rsidRPr="00D827E1">
        <w:t>and automatically do a</w:t>
      </w:r>
      <w:r w:rsidR="00AE75B2">
        <w:t xml:space="preserve"> </w:t>
      </w:r>
      <w:r w:rsidR="00AE75B2" w:rsidRPr="00D827E1">
        <w:t>Maven</w:t>
      </w:r>
      <w:r w:rsidRPr="00D827E1">
        <w:t xml:space="preserve"> build</w:t>
      </w:r>
      <w:r w:rsidR="00AE75B2">
        <w:t>. Jenkins deploys the buil</w:t>
      </w:r>
      <w:r w:rsidR="005A7782">
        <w:t>t</w:t>
      </w:r>
      <w:r w:rsidR="00AE75B2">
        <w:t xml:space="preserve"> artifact into </w:t>
      </w:r>
      <w:r w:rsidR="005A7782">
        <w:t xml:space="preserve">the </w:t>
      </w:r>
      <w:r w:rsidR="00AE75B2">
        <w:t xml:space="preserve">target Dev Integration Server (Tomcat), if </w:t>
      </w:r>
      <w:r w:rsidR="005A7782">
        <w:t xml:space="preserve">the </w:t>
      </w:r>
      <w:r w:rsidR="00AE75B2">
        <w:t xml:space="preserve">build is successful. The </w:t>
      </w:r>
      <w:r w:rsidR="001B268F">
        <w:t>Quality Assurance (</w:t>
      </w:r>
      <w:r w:rsidR="00AE75B2">
        <w:t>QA</w:t>
      </w:r>
      <w:r w:rsidR="001B268F">
        <w:t>)</w:t>
      </w:r>
      <w:r w:rsidR="00AE75B2">
        <w:t xml:space="preserve"> team validates the build after each deployment.</w:t>
      </w:r>
    </w:p>
    <w:p w14:paraId="51D7FCEA" w14:textId="4A2EC77B" w:rsidR="00326C9F" w:rsidRDefault="00AE75B2" w:rsidP="00C44975">
      <w:pPr>
        <w:pStyle w:val="BodyText"/>
      </w:pPr>
      <w:r>
        <w:t xml:space="preserve">The BCDSS release management team </w:t>
      </w:r>
      <w:r w:rsidR="0033493C">
        <w:t xml:space="preserve">then </w:t>
      </w:r>
      <w:r>
        <w:t>deploy</w:t>
      </w:r>
      <w:r w:rsidR="005A7782">
        <w:t>s</w:t>
      </w:r>
      <w:r>
        <w:t xml:space="preserve"> the sprint release candidate in</w:t>
      </w:r>
      <w:r w:rsidR="0033493C">
        <w:t>to</w:t>
      </w:r>
      <w:r>
        <w:t xml:space="preserve"> the Pilot environment at the end of the sprint.</w:t>
      </w:r>
    </w:p>
    <w:p w14:paraId="660E83A8" w14:textId="77777777" w:rsidR="005C5C08" w:rsidRDefault="005C5C08" w:rsidP="005151AD">
      <w:pPr>
        <w:pStyle w:val="Heading1"/>
      </w:pPr>
      <w:bookmarkStart w:id="3255" w:name="_Toc477333274"/>
      <w:r>
        <w:lastRenderedPageBreak/>
        <w:t>Appendices</w:t>
      </w:r>
      <w:bookmarkEnd w:id="3255"/>
    </w:p>
    <w:p w14:paraId="55DDBE63" w14:textId="77777777" w:rsidR="0057659D" w:rsidRDefault="0057659D" w:rsidP="0057659D">
      <w:pPr>
        <w:pStyle w:val="BodyText"/>
      </w:pPr>
      <w:r>
        <w:t>The following appendices supply additional information about this document.</w:t>
      </w:r>
    </w:p>
    <w:p w14:paraId="36DDCD8F" w14:textId="77777777" w:rsidR="00234AB8" w:rsidRDefault="00234AB8" w:rsidP="0057659D">
      <w:pPr>
        <w:pStyle w:val="BodyText"/>
      </w:pPr>
    </w:p>
    <w:p w14:paraId="7623A882" w14:textId="77777777" w:rsidR="00234AB8" w:rsidRDefault="00234AB8">
      <w:pPr>
        <w:spacing w:before="0" w:after="200" w:line="276" w:lineRule="auto"/>
        <w:rPr>
          <w:rFonts w:ascii="Arial" w:eastAsia="Times New Roman" w:hAnsi="Arial" w:cs="Times New Roman"/>
          <w:b/>
          <w:bCs/>
          <w:sz w:val="36"/>
          <w:szCs w:val="36"/>
        </w:rPr>
      </w:pPr>
      <w:r>
        <w:br w:type="page"/>
      </w:r>
    </w:p>
    <w:p w14:paraId="510480F5" w14:textId="77777777" w:rsidR="0057659D" w:rsidRDefault="0057659D" w:rsidP="0057659D">
      <w:pPr>
        <w:pStyle w:val="Appendix"/>
      </w:pPr>
      <w:bookmarkStart w:id="3256" w:name="_Toc477333275"/>
      <w:r>
        <w:lastRenderedPageBreak/>
        <w:t>Terminology</w:t>
      </w:r>
      <w:bookmarkEnd w:id="3256"/>
    </w:p>
    <w:p w14:paraId="34D4090D" w14:textId="77777777" w:rsidR="00234AB8" w:rsidRDefault="00234AB8" w:rsidP="00234AB8">
      <w:r>
        <w:t>The following table lists the terminology used in this document.</w:t>
      </w:r>
    </w:p>
    <w:tbl>
      <w:tblPr>
        <w:tblStyle w:val="TableGrid"/>
        <w:tblW w:w="0" w:type="auto"/>
        <w:jc w:val="center"/>
        <w:tblLook w:val="04A0" w:firstRow="1" w:lastRow="0" w:firstColumn="1" w:lastColumn="0" w:noHBand="0" w:noVBand="1"/>
      </w:tblPr>
      <w:tblGrid>
        <w:gridCol w:w="1975"/>
        <w:gridCol w:w="6120"/>
      </w:tblGrid>
      <w:tr w:rsidR="00234AB8" w:rsidRPr="00B04F94" w14:paraId="3681BABB" w14:textId="77777777" w:rsidTr="00326C9F">
        <w:trPr>
          <w:cantSplit/>
          <w:jc w:val="center"/>
        </w:trPr>
        <w:tc>
          <w:tcPr>
            <w:tcW w:w="1975" w:type="dxa"/>
            <w:shd w:val="clear" w:color="auto" w:fill="D9D9D9" w:themeFill="background1" w:themeFillShade="D9"/>
          </w:tcPr>
          <w:p w14:paraId="456C0D97" w14:textId="77777777" w:rsidR="00234AB8" w:rsidRPr="00B04F94" w:rsidRDefault="00234AB8" w:rsidP="00234AB8">
            <w:pPr>
              <w:pStyle w:val="BodyText"/>
              <w:jc w:val="center"/>
              <w:rPr>
                <w:b/>
                <w:u w:val="single"/>
              </w:rPr>
            </w:pPr>
            <w:r w:rsidRPr="00B04F94">
              <w:rPr>
                <w:b/>
                <w:u w:val="single"/>
              </w:rPr>
              <w:t>Acronym</w:t>
            </w:r>
          </w:p>
        </w:tc>
        <w:tc>
          <w:tcPr>
            <w:tcW w:w="6120" w:type="dxa"/>
            <w:shd w:val="clear" w:color="auto" w:fill="D9D9D9" w:themeFill="background1" w:themeFillShade="D9"/>
          </w:tcPr>
          <w:p w14:paraId="5D5239D6" w14:textId="77777777" w:rsidR="00234AB8" w:rsidRPr="00B04F94" w:rsidRDefault="00234AB8" w:rsidP="00234AB8">
            <w:pPr>
              <w:pStyle w:val="BodyText"/>
              <w:jc w:val="center"/>
              <w:rPr>
                <w:b/>
                <w:u w:val="single"/>
              </w:rPr>
            </w:pPr>
            <w:r w:rsidRPr="00B04F94">
              <w:rPr>
                <w:b/>
                <w:u w:val="single"/>
              </w:rPr>
              <w:t>Definition</w:t>
            </w:r>
          </w:p>
        </w:tc>
      </w:tr>
      <w:tr w:rsidR="003C447F" w:rsidRPr="003C447F" w14:paraId="38BC2401" w14:textId="77777777" w:rsidTr="00326C9F">
        <w:trPr>
          <w:cantSplit/>
          <w:jc w:val="center"/>
        </w:trPr>
        <w:tc>
          <w:tcPr>
            <w:tcW w:w="1975" w:type="dxa"/>
          </w:tcPr>
          <w:p w14:paraId="6278A68B" w14:textId="43B8CEBC" w:rsidR="003C447F" w:rsidRDefault="003C447F" w:rsidP="00234AB8">
            <w:pPr>
              <w:pStyle w:val="BodyText"/>
              <w:rPr>
                <w:rFonts w:cs="Times New Roman"/>
                <w:szCs w:val="24"/>
              </w:rPr>
            </w:pPr>
            <w:r>
              <w:rPr>
                <w:rFonts w:cs="Times New Roman"/>
                <w:szCs w:val="24"/>
              </w:rPr>
              <w:t>BCDSS</w:t>
            </w:r>
          </w:p>
        </w:tc>
        <w:tc>
          <w:tcPr>
            <w:tcW w:w="6120" w:type="dxa"/>
          </w:tcPr>
          <w:p w14:paraId="499A1FA0" w14:textId="6F2ED00F" w:rsidR="003C447F" w:rsidRDefault="003C447F" w:rsidP="00234AB8">
            <w:pPr>
              <w:pStyle w:val="BodyText"/>
              <w:rPr>
                <w:rFonts w:cs="Times New Roman"/>
                <w:szCs w:val="24"/>
              </w:rPr>
            </w:pPr>
            <w:r>
              <w:rPr>
                <w:rFonts w:cs="Times New Roman"/>
                <w:szCs w:val="24"/>
              </w:rPr>
              <w:t>Benefits Claims Decision Support System</w:t>
            </w:r>
          </w:p>
        </w:tc>
      </w:tr>
      <w:tr w:rsidR="003C447F" w:rsidRPr="003C447F" w14:paraId="5891DA24" w14:textId="77777777" w:rsidTr="00326C9F">
        <w:trPr>
          <w:cantSplit/>
          <w:jc w:val="center"/>
        </w:trPr>
        <w:tc>
          <w:tcPr>
            <w:tcW w:w="1975" w:type="dxa"/>
          </w:tcPr>
          <w:p w14:paraId="11B7EEEA" w14:textId="6E6A776F" w:rsidR="003C447F" w:rsidRPr="003C447F" w:rsidRDefault="003C447F" w:rsidP="00234AB8">
            <w:pPr>
              <w:pStyle w:val="BodyText"/>
              <w:rPr>
                <w:rFonts w:cs="Times New Roman"/>
                <w:szCs w:val="24"/>
              </w:rPr>
            </w:pPr>
            <w:r>
              <w:rPr>
                <w:rFonts w:cs="Times New Roman"/>
                <w:szCs w:val="24"/>
              </w:rPr>
              <w:t>CI</w:t>
            </w:r>
          </w:p>
        </w:tc>
        <w:tc>
          <w:tcPr>
            <w:tcW w:w="6120" w:type="dxa"/>
          </w:tcPr>
          <w:p w14:paraId="585539A8" w14:textId="0574CDCC" w:rsidR="003C447F" w:rsidRPr="003C447F" w:rsidRDefault="003C447F" w:rsidP="00234AB8">
            <w:pPr>
              <w:pStyle w:val="BodyText"/>
              <w:rPr>
                <w:rFonts w:cs="Times New Roman"/>
                <w:szCs w:val="24"/>
              </w:rPr>
            </w:pPr>
            <w:r>
              <w:rPr>
                <w:rFonts w:cs="Times New Roman"/>
                <w:szCs w:val="24"/>
              </w:rPr>
              <w:t>Continuous Integration</w:t>
            </w:r>
          </w:p>
        </w:tc>
      </w:tr>
      <w:tr w:rsidR="003C447F" w:rsidRPr="003C447F" w14:paraId="0CBE1566" w14:textId="77777777" w:rsidTr="00326C9F">
        <w:trPr>
          <w:cantSplit/>
          <w:jc w:val="center"/>
        </w:trPr>
        <w:tc>
          <w:tcPr>
            <w:tcW w:w="1975" w:type="dxa"/>
          </w:tcPr>
          <w:p w14:paraId="233E29B5" w14:textId="7347913D" w:rsidR="003C447F" w:rsidRDefault="003C447F" w:rsidP="00234AB8">
            <w:pPr>
              <w:pStyle w:val="BodyText"/>
              <w:rPr>
                <w:rFonts w:cs="Times New Roman"/>
                <w:szCs w:val="24"/>
              </w:rPr>
            </w:pPr>
            <w:r>
              <w:rPr>
                <w:rFonts w:cs="Times New Roman"/>
                <w:szCs w:val="24"/>
              </w:rPr>
              <w:t>COTS</w:t>
            </w:r>
          </w:p>
        </w:tc>
        <w:tc>
          <w:tcPr>
            <w:tcW w:w="6120" w:type="dxa"/>
          </w:tcPr>
          <w:p w14:paraId="22D2D18F" w14:textId="1B9BD14A" w:rsidR="003C447F" w:rsidRDefault="003C447F" w:rsidP="00234AB8">
            <w:pPr>
              <w:pStyle w:val="BodyText"/>
              <w:rPr>
                <w:rFonts w:cs="Times New Roman"/>
                <w:szCs w:val="24"/>
              </w:rPr>
            </w:pPr>
            <w:r>
              <w:rPr>
                <w:rFonts w:cs="Times New Roman"/>
                <w:szCs w:val="24"/>
              </w:rPr>
              <w:t>Commercial Off The Shelf</w:t>
            </w:r>
          </w:p>
        </w:tc>
      </w:tr>
      <w:tr w:rsidR="003C447F" w:rsidRPr="003C447F" w14:paraId="52FD0179" w14:textId="77777777" w:rsidTr="00326C9F">
        <w:trPr>
          <w:cantSplit/>
          <w:jc w:val="center"/>
        </w:trPr>
        <w:tc>
          <w:tcPr>
            <w:tcW w:w="1975" w:type="dxa"/>
          </w:tcPr>
          <w:p w14:paraId="65343BF2" w14:textId="4F2E50DA" w:rsidR="003C447F" w:rsidRPr="003C447F" w:rsidRDefault="003C447F" w:rsidP="00234AB8">
            <w:pPr>
              <w:pStyle w:val="BodyText"/>
              <w:rPr>
                <w:rFonts w:cs="Times New Roman"/>
                <w:szCs w:val="24"/>
              </w:rPr>
            </w:pPr>
            <w:r>
              <w:rPr>
                <w:rFonts w:cs="Times New Roman"/>
                <w:szCs w:val="24"/>
              </w:rPr>
              <w:t>OS</w:t>
            </w:r>
          </w:p>
        </w:tc>
        <w:tc>
          <w:tcPr>
            <w:tcW w:w="6120" w:type="dxa"/>
          </w:tcPr>
          <w:p w14:paraId="1FEC9AD8" w14:textId="79FF2217" w:rsidR="003C447F" w:rsidRPr="003C447F" w:rsidRDefault="003C447F">
            <w:pPr>
              <w:pStyle w:val="BodyText"/>
              <w:rPr>
                <w:rFonts w:cs="Times New Roman"/>
                <w:szCs w:val="24"/>
              </w:rPr>
            </w:pPr>
            <w:r>
              <w:rPr>
                <w:rFonts w:cs="Times New Roman"/>
                <w:szCs w:val="24"/>
              </w:rPr>
              <w:t>Operating System</w:t>
            </w:r>
          </w:p>
        </w:tc>
      </w:tr>
      <w:tr w:rsidR="00234AB8" w:rsidRPr="003C447F" w14:paraId="02021D48" w14:textId="77777777" w:rsidTr="00326C9F">
        <w:trPr>
          <w:cantSplit/>
          <w:jc w:val="center"/>
        </w:trPr>
        <w:tc>
          <w:tcPr>
            <w:tcW w:w="1975" w:type="dxa"/>
          </w:tcPr>
          <w:p w14:paraId="29E578AB" w14:textId="007DF2B7" w:rsidR="00234AB8" w:rsidRPr="00C44975" w:rsidRDefault="003C447F" w:rsidP="00234AB8">
            <w:pPr>
              <w:pStyle w:val="BodyText"/>
              <w:rPr>
                <w:rFonts w:cs="Times New Roman"/>
                <w:szCs w:val="24"/>
              </w:rPr>
            </w:pPr>
            <w:r w:rsidRPr="00C44975">
              <w:rPr>
                <w:rFonts w:cs="Times New Roman"/>
                <w:szCs w:val="24"/>
              </w:rPr>
              <w:t>QA</w:t>
            </w:r>
          </w:p>
        </w:tc>
        <w:tc>
          <w:tcPr>
            <w:tcW w:w="6120" w:type="dxa"/>
          </w:tcPr>
          <w:p w14:paraId="6352FEB4" w14:textId="7AD5072E" w:rsidR="00234AB8" w:rsidRPr="00C44975" w:rsidRDefault="003C447F" w:rsidP="00234AB8">
            <w:pPr>
              <w:pStyle w:val="BodyText"/>
              <w:rPr>
                <w:rFonts w:cs="Times New Roman"/>
                <w:szCs w:val="24"/>
              </w:rPr>
            </w:pPr>
            <w:r w:rsidRPr="00C44975">
              <w:rPr>
                <w:rFonts w:cs="Times New Roman"/>
                <w:szCs w:val="24"/>
              </w:rPr>
              <w:t>Quality Assurance</w:t>
            </w:r>
          </w:p>
        </w:tc>
      </w:tr>
    </w:tbl>
    <w:p w14:paraId="2629F720" w14:textId="77777777" w:rsidR="0057659D" w:rsidRPr="0057659D" w:rsidRDefault="0057659D" w:rsidP="0057659D">
      <w:pPr>
        <w:pStyle w:val="BodyText"/>
      </w:pPr>
    </w:p>
    <w:p w14:paraId="32FA414C" w14:textId="77777777" w:rsidR="005C5C08" w:rsidRDefault="005C5C08" w:rsidP="005C5C08">
      <w:pPr>
        <w:pStyle w:val="Appendix"/>
        <w:numPr>
          <w:ilvl w:val="0"/>
          <w:numId w:val="1"/>
        </w:numPr>
      </w:pPr>
      <w:bookmarkStart w:id="3257" w:name="_Toc381449209"/>
      <w:bookmarkStart w:id="3258" w:name="_Toc381449387"/>
      <w:bookmarkStart w:id="3259" w:name="_Toc381449540"/>
      <w:bookmarkStart w:id="3260" w:name="_Toc381454474"/>
      <w:bookmarkStart w:id="3261" w:name="_Toc381537718"/>
      <w:bookmarkStart w:id="3262" w:name="_Toc381538005"/>
      <w:bookmarkStart w:id="3263" w:name="_Toc381538292"/>
      <w:bookmarkStart w:id="3264" w:name="_Toc381538580"/>
      <w:bookmarkStart w:id="3265" w:name="_Toc381538868"/>
      <w:bookmarkStart w:id="3266" w:name="_Toc381539155"/>
      <w:bookmarkStart w:id="3267" w:name="_Toc381541779"/>
      <w:bookmarkStart w:id="3268" w:name="_Toc381542069"/>
      <w:bookmarkStart w:id="3269" w:name="_Toc381542359"/>
      <w:bookmarkStart w:id="3270" w:name="_Toc381543819"/>
      <w:bookmarkStart w:id="3271" w:name="_Toc381544112"/>
      <w:bookmarkStart w:id="3272" w:name="_Toc381546530"/>
      <w:bookmarkStart w:id="3273" w:name="_Toc381622000"/>
      <w:bookmarkStart w:id="3274" w:name="_Toc381449220"/>
      <w:bookmarkStart w:id="3275" w:name="_Toc381449398"/>
      <w:bookmarkStart w:id="3276" w:name="_Toc381449551"/>
      <w:bookmarkStart w:id="3277" w:name="_Toc381454486"/>
      <w:bookmarkStart w:id="3278" w:name="_Toc381537730"/>
      <w:bookmarkStart w:id="3279" w:name="_Toc381538017"/>
      <w:bookmarkStart w:id="3280" w:name="_Toc381538304"/>
      <w:bookmarkStart w:id="3281" w:name="_Toc381538592"/>
      <w:bookmarkStart w:id="3282" w:name="_Toc381538880"/>
      <w:bookmarkStart w:id="3283" w:name="_Toc381539167"/>
      <w:bookmarkStart w:id="3284" w:name="_Toc381541791"/>
      <w:bookmarkStart w:id="3285" w:name="_Toc381542081"/>
      <w:bookmarkStart w:id="3286" w:name="_Toc381542371"/>
      <w:bookmarkStart w:id="3287" w:name="_Toc381543831"/>
      <w:bookmarkStart w:id="3288" w:name="_Toc381544124"/>
      <w:bookmarkStart w:id="3289" w:name="_Toc381546542"/>
      <w:bookmarkStart w:id="3290" w:name="_Toc381622012"/>
      <w:bookmarkStart w:id="3291" w:name="_Toc381449221"/>
      <w:bookmarkStart w:id="3292" w:name="_Toc381449399"/>
      <w:bookmarkStart w:id="3293" w:name="_Toc381449552"/>
      <w:bookmarkStart w:id="3294" w:name="_Toc381454487"/>
      <w:bookmarkStart w:id="3295" w:name="_Toc381537731"/>
      <w:bookmarkStart w:id="3296" w:name="_Toc381538018"/>
      <w:bookmarkStart w:id="3297" w:name="_Toc381538305"/>
      <w:bookmarkStart w:id="3298" w:name="_Toc381538593"/>
      <w:bookmarkStart w:id="3299" w:name="_Toc381538881"/>
      <w:bookmarkStart w:id="3300" w:name="_Toc381539168"/>
      <w:bookmarkStart w:id="3301" w:name="_Toc381541792"/>
      <w:bookmarkStart w:id="3302" w:name="_Toc381542082"/>
      <w:bookmarkStart w:id="3303" w:name="_Toc381542372"/>
      <w:bookmarkStart w:id="3304" w:name="_Toc381543832"/>
      <w:bookmarkStart w:id="3305" w:name="_Toc381544125"/>
      <w:bookmarkStart w:id="3306" w:name="_Toc381546543"/>
      <w:bookmarkStart w:id="3307" w:name="_Toc381622013"/>
      <w:bookmarkStart w:id="3308" w:name="_Toc381449222"/>
      <w:bookmarkStart w:id="3309" w:name="_Toc381449400"/>
      <w:bookmarkStart w:id="3310" w:name="_Toc381449553"/>
      <w:bookmarkStart w:id="3311" w:name="_Toc381454488"/>
      <w:bookmarkStart w:id="3312" w:name="_Toc381537732"/>
      <w:bookmarkStart w:id="3313" w:name="_Toc381538019"/>
      <w:bookmarkStart w:id="3314" w:name="_Toc381538306"/>
      <w:bookmarkStart w:id="3315" w:name="_Toc381538594"/>
      <w:bookmarkStart w:id="3316" w:name="_Toc381538882"/>
      <w:bookmarkStart w:id="3317" w:name="_Toc381539169"/>
      <w:bookmarkStart w:id="3318" w:name="_Toc381541793"/>
      <w:bookmarkStart w:id="3319" w:name="_Toc381542083"/>
      <w:bookmarkStart w:id="3320" w:name="_Toc381542373"/>
      <w:bookmarkStart w:id="3321" w:name="_Toc381543833"/>
      <w:bookmarkStart w:id="3322" w:name="_Toc381544126"/>
      <w:bookmarkStart w:id="3323" w:name="_Toc381546544"/>
      <w:bookmarkStart w:id="3324" w:name="_Toc381622014"/>
      <w:bookmarkStart w:id="3325" w:name="_Toc381449277"/>
      <w:bookmarkStart w:id="3326" w:name="_Toc381449455"/>
      <w:bookmarkStart w:id="3327" w:name="_Toc381449608"/>
      <w:bookmarkStart w:id="3328" w:name="_Toc381454543"/>
      <w:bookmarkStart w:id="3329" w:name="_Toc381537787"/>
      <w:bookmarkStart w:id="3330" w:name="_Toc381538074"/>
      <w:bookmarkStart w:id="3331" w:name="_Toc381538361"/>
      <w:bookmarkStart w:id="3332" w:name="_Toc381538649"/>
      <w:bookmarkStart w:id="3333" w:name="_Toc381538937"/>
      <w:bookmarkStart w:id="3334" w:name="_Toc381539224"/>
      <w:bookmarkStart w:id="3335" w:name="_Toc381541848"/>
      <w:bookmarkStart w:id="3336" w:name="_Toc381542138"/>
      <w:bookmarkStart w:id="3337" w:name="_Toc381542428"/>
      <w:bookmarkStart w:id="3338" w:name="_Toc381543888"/>
      <w:bookmarkStart w:id="3339" w:name="_Toc381544181"/>
      <w:bookmarkStart w:id="3340" w:name="_Toc381546599"/>
      <w:bookmarkStart w:id="3341" w:name="_Toc381622069"/>
      <w:bookmarkStart w:id="3342" w:name="_Toc47733327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r>
        <w:t>References</w:t>
      </w:r>
      <w:bookmarkEnd w:id="3342"/>
    </w:p>
    <w:p w14:paraId="45A7D3B4" w14:textId="77777777" w:rsidR="005C5C08" w:rsidRPr="00AB3790" w:rsidRDefault="005C5C08" w:rsidP="005C5C08">
      <w:pPr>
        <w:pStyle w:val="BodyText"/>
      </w:pPr>
      <w:r w:rsidRPr="00AB3790">
        <w:t xml:space="preserve">The following documents </w:t>
      </w:r>
      <w:r>
        <w:t>are referenced in this document</w:t>
      </w:r>
      <w:r w:rsidRPr="00AB3790">
        <w:t xml:space="preserve"> </w:t>
      </w:r>
      <w:r>
        <w:t xml:space="preserve">and/or </w:t>
      </w:r>
      <w:r w:rsidRPr="00AB3790">
        <w:t>provide information that augments the information in this document:</w:t>
      </w:r>
    </w:p>
    <w:p w14:paraId="52718B16" w14:textId="77777777" w:rsidR="00ED52E0" w:rsidRDefault="00ED52E0" w:rsidP="000838B1">
      <w:pPr>
        <w:pStyle w:val="BodyText"/>
        <w:numPr>
          <w:ilvl w:val="2"/>
          <w:numId w:val="13"/>
        </w:numPr>
      </w:pPr>
    </w:p>
    <w:p w14:paraId="1D13259A" w14:textId="77777777" w:rsidR="005C5C08" w:rsidRDefault="005C5C08" w:rsidP="005151AD">
      <w:pPr>
        <w:pStyle w:val="Heading1"/>
      </w:pPr>
      <w:bookmarkStart w:id="3343" w:name="_Toc477333277"/>
      <w:r>
        <w:lastRenderedPageBreak/>
        <w:t>Attachments</w:t>
      </w:r>
      <w:bookmarkEnd w:id="3343"/>
    </w:p>
    <w:p w14:paraId="02963461" w14:textId="77777777" w:rsidR="005C5C08" w:rsidRPr="00AB3790" w:rsidRDefault="005C5C08" w:rsidP="005C5C08">
      <w:pPr>
        <w:pStyle w:val="Attachment"/>
        <w:numPr>
          <w:ilvl w:val="0"/>
          <w:numId w:val="2"/>
        </w:numPr>
        <w:rPr>
          <w:lang w:val="da-DK"/>
        </w:rPr>
      </w:pPr>
      <w:bookmarkStart w:id="3344" w:name="_Toc381449279"/>
      <w:bookmarkStart w:id="3345" w:name="_Toc381449457"/>
      <w:bookmarkStart w:id="3346" w:name="_Toc381449611"/>
      <w:bookmarkStart w:id="3347" w:name="_Toc381454546"/>
      <w:bookmarkStart w:id="3348" w:name="_Toc381537790"/>
      <w:bookmarkStart w:id="3349" w:name="_Toc381538077"/>
      <w:bookmarkStart w:id="3350" w:name="_Toc381538364"/>
      <w:bookmarkStart w:id="3351" w:name="_Toc381538652"/>
      <w:bookmarkStart w:id="3352" w:name="_Toc381538940"/>
      <w:bookmarkStart w:id="3353" w:name="_Toc381539227"/>
      <w:bookmarkStart w:id="3354" w:name="_Toc381541851"/>
      <w:bookmarkStart w:id="3355" w:name="_Toc381542141"/>
      <w:bookmarkStart w:id="3356" w:name="_Toc381542431"/>
      <w:bookmarkStart w:id="3357" w:name="_Toc381543891"/>
      <w:bookmarkStart w:id="3358" w:name="_Toc381544184"/>
      <w:bookmarkStart w:id="3359" w:name="_Toc381546602"/>
      <w:bookmarkStart w:id="3360" w:name="_Toc381622072"/>
      <w:bookmarkStart w:id="3361" w:name="_Toc381449280"/>
      <w:bookmarkStart w:id="3362" w:name="_Toc381449458"/>
      <w:bookmarkStart w:id="3363" w:name="_Toc381449612"/>
      <w:bookmarkStart w:id="3364" w:name="_Toc381454547"/>
      <w:bookmarkStart w:id="3365" w:name="_Toc381537791"/>
      <w:bookmarkStart w:id="3366" w:name="_Toc381538078"/>
      <w:bookmarkStart w:id="3367" w:name="_Toc381538365"/>
      <w:bookmarkStart w:id="3368" w:name="_Toc381538653"/>
      <w:bookmarkStart w:id="3369" w:name="_Toc381538941"/>
      <w:bookmarkStart w:id="3370" w:name="_Toc381539228"/>
      <w:bookmarkStart w:id="3371" w:name="_Toc381541852"/>
      <w:bookmarkStart w:id="3372" w:name="_Toc381542142"/>
      <w:bookmarkStart w:id="3373" w:name="_Toc381542432"/>
      <w:bookmarkStart w:id="3374" w:name="_Toc381543892"/>
      <w:bookmarkStart w:id="3375" w:name="_Toc381544185"/>
      <w:bookmarkStart w:id="3376" w:name="_Toc381546603"/>
      <w:bookmarkStart w:id="3377" w:name="_Toc381622073"/>
      <w:bookmarkStart w:id="3378" w:name="_Toc381449281"/>
      <w:bookmarkStart w:id="3379" w:name="_Toc381449459"/>
      <w:bookmarkStart w:id="3380" w:name="_Toc381449613"/>
      <w:bookmarkStart w:id="3381" w:name="_Toc381454548"/>
      <w:bookmarkStart w:id="3382" w:name="_Toc381537792"/>
      <w:bookmarkStart w:id="3383" w:name="_Toc381538079"/>
      <w:bookmarkStart w:id="3384" w:name="_Toc381538366"/>
      <w:bookmarkStart w:id="3385" w:name="_Toc381538654"/>
      <w:bookmarkStart w:id="3386" w:name="_Toc381538942"/>
      <w:bookmarkStart w:id="3387" w:name="_Toc381539229"/>
      <w:bookmarkStart w:id="3388" w:name="_Toc381541853"/>
      <w:bookmarkStart w:id="3389" w:name="_Toc381542143"/>
      <w:bookmarkStart w:id="3390" w:name="_Toc381542433"/>
      <w:bookmarkStart w:id="3391" w:name="_Toc381543893"/>
      <w:bookmarkStart w:id="3392" w:name="_Toc381544186"/>
      <w:bookmarkStart w:id="3393" w:name="_Toc381546604"/>
      <w:bookmarkStart w:id="3394" w:name="_Toc381622074"/>
      <w:bookmarkStart w:id="3395" w:name="_Toc381449282"/>
      <w:bookmarkStart w:id="3396" w:name="_Toc381449460"/>
      <w:bookmarkStart w:id="3397" w:name="_Toc381449614"/>
      <w:bookmarkStart w:id="3398" w:name="_Toc381454549"/>
      <w:bookmarkStart w:id="3399" w:name="_Toc381537793"/>
      <w:bookmarkStart w:id="3400" w:name="_Toc381538080"/>
      <w:bookmarkStart w:id="3401" w:name="_Toc381538367"/>
      <w:bookmarkStart w:id="3402" w:name="_Toc381538655"/>
      <w:bookmarkStart w:id="3403" w:name="_Toc381538943"/>
      <w:bookmarkStart w:id="3404" w:name="_Toc381539230"/>
      <w:bookmarkStart w:id="3405" w:name="_Toc381541854"/>
      <w:bookmarkStart w:id="3406" w:name="_Toc381542144"/>
      <w:bookmarkStart w:id="3407" w:name="_Toc381542434"/>
      <w:bookmarkStart w:id="3408" w:name="_Toc381543894"/>
      <w:bookmarkStart w:id="3409" w:name="_Toc381544187"/>
      <w:bookmarkStart w:id="3410" w:name="_Toc381546605"/>
      <w:bookmarkStart w:id="3411" w:name="_Toc381622075"/>
      <w:bookmarkStart w:id="3412" w:name="_Toc477333278"/>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r w:rsidRPr="00AB3790">
        <w:rPr>
          <w:lang w:val="da-DK"/>
        </w:rPr>
        <w:t>Approval Signatures</w:t>
      </w:r>
      <w:bookmarkEnd w:id="3412"/>
    </w:p>
    <w:p w14:paraId="57641FE4" w14:textId="77777777" w:rsidR="005C5C08" w:rsidRDefault="005C5C08" w:rsidP="005C5C08">
      <w:pPr>
        <w:pStyle w:val="BodyText"/>
      </w:pPr>
      <w:r w:rsidRPr="00AB3790">
        <w:t xml:space="preserve">This section is used to document the approval of the </w:t>
      </w:r>
      <w:r w:rsidR="00016846">
        <w:t>BCDSS</w:t>
      </w:r>
      <w:r w:rsidR="00876A83">
        <w:t xml:space="preserve"> </w:t>
      </w:r>
      <w:r w:rsidRPr="00AB3790">
        <w:t xml:space="preserve">Software Installation Guide during the Formal Review. The review should be conducted face to face where signatures can be obtained “live” during the review. </w:t>
      </w:r>
    </w:p>
    <w:p w14:paraId="37283F94" w14:textId="77777777" w:rsidR="005C5C08" w:rsidRDefault="005C5C08" w:rsidP="005C5C08">
      <w:pPr>
        <w:pStyle w:val="BodyText"/>
      </w:pPr>
      <w:r w:rsidRPr="00AB3790">
        <w:t xml:space="preserve">If unable to conduct a face-to-face meeting then it should be held via LiveMeeting and concurrence </w:t>
      </w:r>
      <w:r w:rsidR="00744938">
        <w:t xml:space="preserve">should be </w:t>
      </w:r>
      <w:r w:rsidRPr="00AB3790">
        <w:t xml:space="preserve">captured during the meeting. The Scribe should add /es/name by each position cited. </w:t>
      </w:r>
    </w:p>
    <w:p w14:paraId="1E1BE1C4" w14:textId="77777777" w:rsidR="00876A83" w:rsidRPr="00616125" w:rsidRDefault="00876A83" w:rsidP="00876A83">
      <w:pPr>
        <w:pStyle w:val="InstructionalText1"/>
        <w:spacing w:before="120"/>
        <w:rPr>
          <w:i w:val="0"/>
          <w:color w:val="auto"/>
        </w:rPr>
      </w:pPr>
      <w:r w:rsidRPr="009D4CD4">
        <w:rPr>
          <w:i w:val="0"/>
          <w:color w:val="auto"/>
        </w:rPr>
        <w:t>The Business Sponsor and Project Manager are required to sign.</w:t>
      </w:r>
    </w:p>
    <w:p w14:paraId="2EB0DD3E" w14:textId="77777777" w:rsidR="00876A83" w:rsidRDefault="00876A83" w:rsidP="00876A83"/>
    <w:p w14:paraId="52246079" w14:textId="77777777" w:rsidR="00876A83" w:rsidRDefault="00876A83" w:rsidP="00876A83">
      <w:pPr>
        <w:pStyle w:val="BodyText"/>
      </w:pPr>
      <w:r>
        <w:t xml:space="preserve">REVIEW DATE: </w:t>
      </w:r>
    </w:p>
    <w:p w14:paraId="5895F0B3" w14:textId="77777777" w:rsidR="00876A83" w:rsidRDefault="00876A83" w:rsidP="00876A83">
      <w:pPr>
        <w:pStyle w:val="BodyText"/>
      </w:pPr>
      <w:r>
        <w:t xml:space="preserve">SCRIBE: </w:t>
      </w:r>
    </w:p>
    <w:p w14:paraId="0B3FEEB4" w14:textId="77777777" w:rsidR="00876A83" w:rsidRDefault="00876A83" w:rsidP="00876A83">
      <w:pPr>
        <w:pStyle w:val="BodyText"/>
      </w:pPr>
    </w:p>
    <w:p w14:paraId="2EB5238B" w14:textId="77777777" w:rsidR="00876A83" w:rsidRDefault="00876A83" w:rsidP="00876A83">
      <w:pPr>
        <w:pStyle w:val="BodyText"/>
      </w:pPr>
      <w:r>
        <w:t>______________________________________________________________________________</w:t>
      </w:r>
    </w:p>
    <w:p w14:paraId="76214F27" w14:textId="77777777" w:rsidR="00876A83" w:rsidRDefault="00876A83" w:rsidP="00876A83">
      <w:pPr>
        <w:pStyle w:val="BodyText"/>
        <w:tabs>
          <w:tab w:val="left" w:pos="7200"/>
        </w:tabs>
      </w:pPr>
      <w:r>
        <w:t>Signed:</w:t>
      </w:r>
      <w:r>
        <w:tab/>
        <w:t xml:space="preserve">Date: </w:t>
      </w:r>
    </w:p>
    <w:p w14:paraId="76E68C31" w14:textId="77777777" w:rsidR="00876A83" w:rsidRDefault="00876A83" w:rsidP="00876A83">
      <w:pPr>
        <w:pStyle w:val="InstructionalText1"/>
      </w:pPr>
      <w:r>
        <w:t>&lt; Business Sponsor &gt;</w:t>
      </w:r>
    </w:p>
    <w:p w14:paraId="059D2BEA" w14:textId="77777777" w:rsidR="00876A83" w:rsidRDefault="00876A83" w:rsidP="00876A83">
      <w:pPr>
        <w:pStyle w:val="BodyText"/>
      </w:pPr>
    </w:p>
    <w:p w14:paraId="79AA6A13" w14:textId="77777777" w:rsidR="00876A83" w:rsidRDefault="00876A83" w:rsidP="00876A83">
      <w:pPr>
        <w:pStyle w:val="BodyText"/>
      </w:pPr>
      <w:r>
        <w:t>______________________________________________________________________________</w:t>
      </w:r>
    </w:p>
    <w:p w14:paraId="19B45257" w14:textId="77777777" w:rsidR="00876A83" w:rsidRDefault="00876A83" w:rsidP="00876A83">
      <w:pPr>
        <w:pStyle w:val="BodyText"/>
        <w:tabs>
          <w:tab w:val="left" w:pos="7200"/>
        </w:tabs>
      </w:pPr>
      <w:r>
        <w:t>Signed:</w:t>
      </w:r>
      <w:r>
        <w:tab/>
        <w:t xml:space="preserve">Date: </w:t>
      </w:r>
    </w:p>
    <w:p w14:paraId="35C79BC3" w14:textId="77777777" w:rsidR="00876A83" w:rsidRDefault="00876A83" w:rsidP="00876A83">
      <w:pPr>
        <w:pStyle w:val="InstructionalText1"/>
      </w:pPr>
      <w:r>
        <w:t>&lt; Project Manager &gt;</w:t>
      </w:r>
    </w:p>
    <w:p w14:paraId="45AF5E9B" w14:textId="77777777" w:rsidR="00876A83" w:rsidRPr="009E4199" w:rsidRDefault="00876A83" w:rsidP="00876A83">
      <w:pPr>
        <w:pStyle w:val="BodyText"/>
      </w:pPr>
    </w:p>
    <w:p w14:paraId="73CD472F" w14:textId="77777777" w:rsidR="00182FAD" w:rsidRPr="00AB3790" w:rsidRDefault="00182FAD" w:rsidP="00876A83">
      <w:pPr>
        <w:pStyle w:val="BodyText"/>
      </w:pPr>
    </w:p>
    <w:sectPr w:rsidR="00182FAD" w:rsidRPr="00AB3790" w:rsidSect="00E4301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8D56FA" w14:textId="77777777" w:rsidR="001727AF" w:rsidRDefault="001727AF" w:rsidP="00512C6C">
      <w:pPr>
        <w:spacing w:after="0"/>
      </w:pPr>
      <w:r>
        <w:separator/>
      </w:r>
    </w:p>
  </w:endnote>
  <w:endnote w:type="continuationSeparator" w:id="0">
    <w:p w14:paraId="27495133" w14:textId="77777777" w:rsidR="001727AF" w:rsidRDefault="001727AF" w:rsidP="00512C6C">
      <w:pPr>
        <w:spacing w:after="0"/>
      </w:pPr>
      <w:r>
        <w:continuationSeparator/>
      </w:r>
    </w:p>
  </w:endnote>
  <w:endnote w:type="continuationNotice" w:id="1">
    <w:p w14:paraId="63A5A201" w14:textId="77777777" w:rsidR="001727AF" w:rsidRDefault="001727AF">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DCD191" w14:textId="77777777" w:rsidR="009863EF" w:rsidRPr="00234AB8" w:rsidRDefault="009863EF" w:rsidP="00234AB8">
    <w:pPr>
      <w:pStyle w:val="Footer"/>
      <w:spacing w:before="0"/>
      <w:rPr>
        <w:rFonts w:cs="Times New Roman"/>
        <w:sz w:val="20"/>
        <w:szCs w:val="20"/>
      </w:rPr>
    </w:pPr>
    <w:r w:rsidRPr="00016846">
      <w:rPr>
        <w:rFonts w:cs="Times New Roman"/>
        <w:sz w:val="20"/>
        <w:szCs w:val="20"/>
      </w:rPr>
      <w:t>Benefits Claims Decision Support System (BCDSS)</w:t>
    </w:r>
  </w:p>
  <w:p w14:paraId="3C60584E" w14:textId="19C2318C" w:rsidR="009863EF" w:rsidRPr="00234AB8" w:rsidRDefault="009863EF" w:rsidP="00234AB8">
    <w:pPr>
      <w:pStyle w:val="Footer"/>
      <w:spacing w:before="0"/>
      <w:rPr>
        <w:rFonts w:cs="Times New Roman"/>
        <w:sz w:val="20"/>
        <w:szCs w:val="20"/>
      </w:rPr>
    </w:pPr>
    <w:r w:rsidRPr="00234AB8">
      <w:rPr>
        <w:rFonts w:cs="Times New Roman"/>
        <w:sz w:val="20"/>
        <w:szCs w:val="20"/>
      </w:rPr>
      <w:t>Installation Guide and Release Plan</w:t>
    </w:r>
    <w:r w:rsidRPr="00234AB8">
      <w:rPr>
        <w:rFonts w:cs="Times New Roman"/>
        <w:sz w:val="20"/>
        <w:szCs w:val="20"/>
      </w:rPr>
      <w:tab/>
    </w:r>
    <w:r w:rsidRPr="00234AB8">
      <w:rPr>
        <w:rFonts w:cs="Times New Roman"/>
        <w:sz w:val="20"/>
        <w:szCs w:val="20"/>
        <w:lang w:val="da-DK"/>
      </w:rPr>
      <w:fldChar w:fldCharType="begin"/>
    </w:r>
    <w:r w:rsidRPr="00234AB8">
      <w:rPr>
        <w:rFonts w:cs="Times New Roman"/>
        <w:sz w:val="20"/>
        <w:szCs w:val="20"/>
      </w:rPr>
      <w:instrText xml:space="preserve"> PAGE   \* MERGEFORMAT </w:instrText>
    </w:r>
    <w:r w:rsidRPr="00234AB8">
      <w:rPr>
        <w:rFonts w:cs="Times New Roman"/>
        <w:sz w:val="20"/>
        <w:szCs w:val="20"/>
        <w:lang w:val="da-DK"/>
      </w:rPr>
      <w:fldChar w:fldCharType="separate"/>
    </w:r>
    <w:r w:rsidR="00D46EBF">
      <w:rPr>
        <w:rFonts w:cs="Times New Roman"/>
        <w:noProof/>
        <w:sz w:val="20"/>
        <w:szCs w:val="20"/>
      </w:rPr>
      <w:t>33</w:t>
    </w:r>
    <w:r w:rsidRPr="00234AB8">
      <w:rPr>
        <w:rFonts w:cs="Times New Roman"/>
        <w:noProof/>
        <w:sz w:val="20"/>
        <w:szCs w:val="20"/>
        <w:lang w:val="da-DK"/>
      </w:rPr>
      <w:fldChar w:fldCharType="end"/>
    </w:r>
    <w:r w:rsidRPr="00234AB8">
      <w:rPr>
        <w:rFonts w:cs="Times New Roman"/>
        <w:noProof/>
        <w:sz w:val="20"/>
        <w:szCs w:val="20"/>
      </w:rPr>
      <w:tab/>
    </w:r>
    <w:r>
      <w:rPr>
        <w:rFonts w:cs="Times New Roman"/>
        <w:noProof/>
        <w:sz w:val="20"/>
        <w:szCs w:val="20"/>
      </w:rPr>
      <w:t>March 2017</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550569" w14:textId="77777777" w:rsidR="001727AF" w:rsidRDefault="001727AF" w:rsidP="00512C6C">
      <w:pPr>
        <w:spacing w:after="0"/>
      </w:pPr>
      <w:r>
        <w:separator/>
      </w:r>
    </w:p>
  </w:footnote>
  <w:footnote w:type="continuationSeparator" w:id="0">
    <w:p w14:paraId="1186E15B" w14:textId="77777777" w:rsidR="001727AF" w:rsidRDefault="001727AF" w:rsidP="00512C6C">
      <w:pPr>
        <w:spacing w:after="0"/>
      </w:pPr>
      <w:r>
        <w:continuationSeparator/>
      </w:r>
    </w:p>
  </w:footnote>
  <w:footnote w:type="continuationNotice" w:id="1">
    <w:p w14:paraId="12941F48" w14:textId="77777777" w:rsidR="001727AF" w:rsidRDefault="001727AF">
      <w:pPr>
        <w:spacing w:before="0" w:after="0"/>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F556B5"/>
    <w:multiLevelType w:val="hybridMultilevel"/>
    <w:tmpl w:val="A9107A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AC6572"/>
    <w:multiLevelType w:val="hybridMultilevel"/>
    <w:tmpl w:val="5F082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F00916"/>
    <w:multiLevelType w:val="multilevel"/>
    <w:tmpl w:val="ABC65638"/>
    <w:lvl w:ilvl="0">
      <w:start w:val="3"/>
      <w:numFmt w:val="bullet"/>
      <w:lvlText w:val="•"/>
      <w:lvlJc w:val="left"/>
      <w:pPr>
        <w:ind w:left="360" w:hanging="360"/>
      </w:pPr>
      <w:rPr>
        <w:rFonts w:ascii="Times New Roman" w:eastAsiaTheme="minorHAnsi" w:hAnsi="Times New Roman" w:cs="Times New Roman" w:hint="default"/>
      </w:rPr>
    </w:lvl>
    <w:lvl w:ilvl="1">
      <w:start w:val="1"/>
      <w:numFmt w:val="bullet"/>
      <w:lvlText w:val=""/>
      <w:lvlJc w:val="left"/>
      <w:pPr>
        <w:ind w:left="720" w:hanging="360"/>
      </w:pPr>
      <w:rPr>
        <w:rFonts w:ascii="Symbol" w:hAnsi="Symbol" w:hint="default"/>
      </w:rPr>
    </w:lvl>
    <w:lvl w:ilvl="2">
      <w:start w:val="1"/>
      <w:numFmt w:val="bullet"/>
      <w:lvlText w:val="o"/>
      <w:lvlJc w:val="left"/>
      <w:pPr>
        <w:ind w:left="1080" w:hanging="360"/>
      </w:pPr>
      <w:rPr>
        <w:rFonts w:ascii="Courier New" w:hAnsi="Courier New" w:cs="Courier New"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F7363E7"/>
    <w:multiLevelType w:val="multilevel"/>
    <w:tmpl w:val="9A08A932"/>
    <w:lvl w:ilvl="0">
      <w:start w:val="1"/>
      <w:numFmt w:val="decimal"/>
      <w:lvlText w:val="%1."/>
      <w:lvlJc w:val="left"/>
      <w:pPr>
        <w:tabs>
          <w:tab w:val="num" w:pos="756"/>
        </w:tabs>
        <w:ind w:left="756" w:hanging="396"/>
      </w:pPr>
      <w:rPr>
        <w:rFonts w:ascii="Calibri" w:hAnsi="Calibri" w:hint="default"/>
        <w:sz w:val="22"/>
      </w:rPr>
    </w:lvl>
    <w:lvl w:ilvl="1">
      <w:start w:val="1"/>
      <w:numFmt w:val="lowerLetter"/>
      <w:lvlText w:val="%2."/>
      <w:lvlJc w:val="left"/>
      <w:pPr>
        <w:tabs>
          <w:tab w:val="num" w:pos="1087"/>
        </w:tabs>
        <w:ind w:left="1087" w:hanging="360"/>
      </w:pPr>
      <w:rPr>
        <w:rFonts w:ascii="Corbel" w:hAnsi="Corbel" w:hint="default"/>
      </w:rPr>
    </w:lvl>
    <w:lvl w:ilvl="2">
      <w:start w:val="1"/>
      <w:numFmt w:val="lowerRoman"/>
      <w:lvlText w:val="%3)"/>
      <w:lvlJc w:val="left"/>
      <w:pPr>
        <w:tabs>
          <w:tab w:val="num" w:pos="-1260"/>
        </w:tabs>
        <w:ind w:left="-1260" w:hanging="360"/>
      </w:pPr>
      <w:rPr>
        <w:rFonts w:hint="default"/>
      </w:rPr>
    </w:lvl>
    <w:lvl w:ilvl="3">
      <w:start w:val="1"/>
      <w:numFmt w:val="decimal"/>
      <w:pStyle w:val="ListNumber"/>
      <w:lvlText w:val="%4."/>
      <w:lvlJc w:val="left"/>
      <w:pPr>
        <w:tabs>
          <w:tab w:val="num" w:pos="-900"/>
        </w:tabs>
        <w:ind w:left="-900" w:hanging="360"/>
      </w:pPr>
      <w:rPr>
        <w:rFonts w:ascii="Arial" w:hAnsi="Arial" w:hint="default"/>
        <w:b w:val="0"/>
        <w:i w:val="0"/>
        <w:sz w:val="20"/>
      </w:rPr>
    </w:lvl>
    <w:lvl w:ilvl="4">
      <w:start w:val="1"/>
      <w:numFmt w:val="lowerLetter"/>
      <w:lvlText w:val="(%5)"/>
      <w:lvlJc w:val="left"/>
      <w:pPr>
        <w:tabs>
          <w:tab w:val="num" w:pos="-540"/>
        </w:tabs>
        <w:ind w:left="-540" w:hanging="360"/>
      </w:pPr>
      <w:rPr>
        <w:rFonts w:hint="default"/>
      </w:rPr>
    </w:lvl>
    <w:lvl w:ilvl="5">
      <w:start w:val="1"/>
      <w:numFmt w:val="lowerRoman"/>
      <w:lvlText w:val="(%6)"/>
      <w:lvlJc w:val="left"/>
      <w:pPr>
        <w:tabs>
          <w:tab w:val="num" w:pos="-180"/>
        </w:tabs>
        <w:ind w:left="-180" w:hanging="360"/>
      </w:pPr>
      <w:rPr>
        <w:rFonts w:hint="default"/>
      </w:rPr>
    </w:lvl>
    <w:lvl w:ilvl="6">
      <w:start w:val="1"/>
      <w:numFmt w:val="decimal"/>
      <w:lvlText w:val="%7."/>
      <w:lvlJc w:val="left"/>
      <w:pPr>
        <w:tabs>
          <w:tab w:val="num" w:pos="180"/>
        </w:tabs>
        <w:ind w:left="180" w:hanging="360"/>
      </w:pPr>
      <w:rPr>
        <w:rFonts w:hint="default"/>
      </w:rPr>
    </w:lvl>
    <w:lvl w:ilvl="7">
      <w:start w:val="1"/>
      <w:numFmt w:val="lowerLetter"/>
      <w:lvlText w:val="%8."/>
      <w:lvlJc w:val="left"/>
      <w:pPr>
        <w:tabs>
          <w:tab w:val="num" w:pos="540"/>
        </w:tabs>
        <w:ind w:left="540" w:hanging="360"/>
      </w:pPr>
      <w:rPr>
        <w:rFonts w:hint="default"/>
      </w:rPr>
    </w:lvl>
    <w:lvl w:ilvl="8">
      <w:numFmt w:val="none"/>
      <w:lvlText w:val=""/>
      <w:lvlJc w:val="left"/>
      <w:pPr>
        <w:tabs>
          <w:tab w:val="num" w:pos="360"/>
        </w:tabs>
        <w:ind w:left="0" w:firstLine="0"/>
      </w:pPr>
      <w:rPr>
        <w:rFonts w:hint="default"/>
      </w:rPr>
    </w:lvl>
  </w:abstractNum>
  <w:abstractNum w:abstractNumId="4" w15:restartNumberingAfterBreak="0">
    <w:nsid w:val="12C82B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6D23933"/>
    <w:multiLevelType w:val="hybridMultilevel"/>
    <w:tmpl w:val="1F509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0520C6"/>
    <w:multiLevelType w:val="multilevel"/>
    <w:tmpl w:val="5BA07E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0214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EE869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19056AF"/>
    <w:multiLevelType w:val="hybridMultilevel"/>
    <w:tmpl w:val="7270C1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693841"/>
    <w:multiLevelType w:val="multilevel"/>
    <w:tmpl w:val="79540B26"/>
    <w:styleLink w:val="Multi-LevelList"/>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1" w15:restartNumberingAfterBreak="0">
    <w:nsid w:val="2EC9172A"/>
    <w:multiLevelType w:val="hybridMultilevel"/>
    <w:tmpl w:val="B44069C0"/>
    <w:lvl w:ilvl="0" w:tplc="F08EFF3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B1798B"/>
    <w:multiLevelType w:val="hybridMultilevel"/>
    <w:tmpl w:val="A928F5EA"/>
    <w:lvl w:ilvl="0" w:tplc="463E22AA">
      <w:start w:val="1"/>
      <w:numFmt w:val="decimal"/>
      <w:pStyle w:val="Step"/>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E75134"/>
    <w:multiLevelType w:val="hybridMultilevel"/>
    <w:tmpl w:val="0F72F9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4DC150E"/>
    <w:multiLevelType w:val="hybridMultilevel"/>
    <w:tmpl w:val="F2A67A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6DF3927"/>
    <w:multiLevelType w:val="multilevel"/>
    <w:tmpl w:val="9A40F7CA"/>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3B5F78F1"/>
    <w:multiLevelType w:val="hybridMultilevel"/>
    <w:tmpl w:val="EC8C5224"/>
    <w:lvl w:ilvl="0" w:tplc="024A50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D7A2D5E"/>
    <w:multiLevelType w:val="multilevel"/>
    <w:tmpl w:val="493E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7B459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68B09BB"/>
    <w:multiLevelType w:val="hybridMultilevel"/>
    <w:tmpl w:val="E79AC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1E3FF9"/>
    <w:multiLevelType w:val="hybridMultilevel"/>
    <w:tmpl w:val="FED6EF1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A65C33"/>
    <w:multiLevelType w:val="multilevel"/>
    <w:tmpl w:val="AD0EA4D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52850228"/>
    <w:multiLevelType w:val="hybridMultilevel"/>
    <w:tmpl w:val="CC682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5F56677"/>
    <w:multiLevelType w:val="multilevel"/>
    <w:tmpl w:val="3CF846FA"/>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72F65EB"/>
    <w:multiLevelType w:val="hybridMultilevel"/>
    <w:tmpl w:val="6A860D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8C36A84"/>
    <w:multiLevelType w:val="hybridMultilevel"/>
    <w:tmpl w:val="19088A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BAF08BE"/>
    <w:multiLevelType w:val="multilevel"/>
    <w:tmpl w:val="98CC64C2"/>
    <w:lvl w:ilvl="0">
      <w:start w:val="1"/>
      <w:numFmt w:val="upperLetter"/>
      <w:pStyle w:val="Attachment"/>
      <w:lvlText w:val="Attachment %1."/>
      <w:lvlJc w:val="left"/>
      <w:pPr>
        <w:tabs>
          <w:tab w:val="num" w:pos="504"/>
        </w:tabs>
        <w:ind w:left="504" w:hanging="504"/>
      </w:pPr>
      <w:rPr>
        <w:rFonts w:hint="default"/>
      </w:rPr>
    </w:lvl>
    <w:lvl w:ilvl="1">
      <w:start w:val="1"/>
      <w:numFmt w:val="decimal"/>
      <w:lvlText w:val="%1.%2."/>
      <w:lvlJc w:val="left"/>
      <w:pPr>
        <w:tabs>
          <w:tab w:val="num" w:pos="1080"/>
        </w:tabs>
        <w:ind w:left="1080" w:hanging="1080"/>
      </w:pPr>
      <w:rPr>
        <w:rFonts w:hint="default"/>
      </w:rPr>
    </w:lvl>
    <w:lvl w:ilvl="2">
      <w:start w:val="1"/>
      <w:numFmt w:val="lowerRoman"/>
      <w:lvlText w:val="%3."/>
      <w:lvlJc w:val="left"/>
      <w:pPr>
        <w:tabs>
          <w:tab w:val="num" w:pos="1800"/>
        </w:tabs>
        <w:ind w:left="1800" w:hanging="720"/>
      </w:pPr>
      <w:rPr>
        <w:rFonts w:hint="default"/>
      </w:rPr>
    </w:lvl>
    <w:lvl w:ilvl="3">
      <w:start w:val="1"/>
      <w:numFmt w:val="decimal"/>
      <w:lvlText w:val="%4)"/>
      <w:lvlJc w:val="left"/>
      <w:pPr>
        <w:tabs>
          <w:tab w:val="num" w:pos="2160"/>
        </w:tabs>
        <w:ind w:left="2160" w:hanging="540"/>
      </w:pPr>
      <w:rPr>
        <w:rFonts w:hint="default"/>
      </w:rPr>
    </w:lvl>
    <w:lvl w:ilvl="4">
      <w:start w:val="1"/>
      <w:numFmt w:val="lowerLetter"/>
      <w:lvlText w:val="%5)"/>
      <w:lvlJc w:val="left"/>
      <w:pPr>
        <w:tabs>
          <w:tab w:val="num" w:pos="2520"/>
        </w:tabs>
        <w:ind w:left="2520" w:hanging="360"/>
      </w:pPr>
      <w:rPr>
        <w:rFonts w:hint="default"/>
      </w:rPr>
    </w:lvl>
    <w:lvl w:ilvl="5">
      <w:start w:val="1"/>
      <w:numFmt w:val="lowerRoman"/>
      <w:lvlText w:val="%6)"/>
      <w:lvlJc w:val="left"/>
      <w:pPr>
        <w:tabs>
          <w:tab w:val="num" w:pos="2880"/>
        </w:tabs>
        <w:ind w:left="2880" w:hanging="360"/>
      </w:pPr>
      <w:rPr>
        <w:rFonts w:hint="default"/>
      </w:rPr>
    </w:lvl>
    <w:lvl w:ilvl="6">
      <w:start w:val="1"/>
      <w:numFmt w:val="decimal"/>
      <w:lvlText w:val="(%7)"/>
      <w:lvlJc w:val="left"/>
      <w:pPr>
        <w:tabs>
          <w:tab w:val="num" w:pos="3240"/>
        </w:tabs>
        <w:ind w:left="3240" w:hanging="360"/>
      </w:pPr>
      <w:rPr>
        <w:rFonts w:hint="default"/>
      </w:rPr>
    </w:lvl>
    <w:lvl w:ilvl="7">
      <w:start w:val="1"/>
      <w:numFmt w:val="lowerLetter"/>
      <w:lvlText w:val="(%8)"/>
      <w:lvlJc w:val="left"/>
      <w:pPr>
        <w:tabs>
          <w:tab w:val="num" w:pos="3600"/>
        </w:tabs>
        <w:ind w:left="3600" w:hanging="360"/>
      </w:pPr>
      <w:rPr>
        <w:rFonts w:hint="default"/>
      </w:rPr>
    </w:lvl>
    <w:lvl w:ilvl="8">
      <w:start w:val="1"/>
      <w:numFmt w:val="lowerRoman"/>
      <w:lvlText w:val="(%9)"/>
      <w:lvlJc w:val="left"/>
      <w:pPr>
        <w:tabs>
          <w:tab w:val="num" w:pos="4320"/>
        </w:tabs>
        <w:ind w:left="4320" w:hanging="360"/>
      </w:pPr>
      <w:rPr>
        <w:rFonts w:hint="default"/>
      </w:rPr>
    </w:lvl>
  </w:abstractNum>
  <w:abstractNum w:abstractNumId="27" w15:restartNumberingAfterBreak="0">
    <w:nsid w:val="5E5F221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E7746F9"/>
    <w:multiLevelType w:val="multilevel"/>
    <w:tmpl w:val="402058A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455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15:restartNumberingAfterBreak="0">
    <w:nsid w:val="625F1567"/>
    <w:multiLevelType w:val="multilevel"/>
    <w:tmpl w:val="6262CD9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2801C91"/>
    <w:multiLevelType w:val="hybridMultilevel"/>
    <w:tmpl w:val="4B323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4740599"/>
    <w:multiLevelType w:val="hybridMultilevel"/>
    <w:tmpl w:val="47F625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254F31"/>
    <w:multiLevelType w:val="hybridMultilevel"/>
    <w:tmpl w:val="C2782FA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062138"/>
    <w:multiLevelType w:val="multilevel"/>
    <w:tmpl w:val="DD24461E"/>
    <w:lvl w:ilvl="0">
      <w:start w:val="1"/>
      <w:numFmt w:val="upperLetter"/>
      <w:pStyle w:val="Appendix"/>
      <w:lvlText w:val="Appendix %1."/>
      <w:lvlJc w:val="left"/>
      <w:pPr>
        <w:tabs>
          <w:tab w:val="num" w:pos="720"/>
        </w:tabs>
        <w:ind w:left="720" w:hanging="720"/>
      </w:pPr>
      <w:rPr>
        <w:rFonts w:hint="default"/>
      </w:rPr>
    </w:lvl>
    <w:lvl w:ilvl="1">
      <w:start w:val="1"/>
      <w:numFmt w:val="decimal"/>
      <w:pStyle w:val="Appendix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720"/>
        </w:tabs>
        <w:ind w:left="720" w:hanging="720"/>
      </w:pPr>
      <w:rPr>
        <w:rFonts w:hint="default"/>
      </w:rPr>
    </w:lvl>
    <w:lvl w:ilvl="6">
      <w:start w:val="1"/>
      <w:numFmt w:val="decimal"/>
      <w:lvlText w:val="%1.%2.%3.%4.%5.%6.%7."/>
      <w:lvlJc w:val="left"/>
      <w:pPr>
        <w:tabs>
          <w:tab w:val="num" w:pos="720"/>
        </w:tabs>
        <w:ind w:left="720" w:hanging="720"/>
      </w:pPr>
      <w:rPr>
        <w:rFonts w:hint="default"/>
      </w:rPr>
    </w:lvl>
    <w:lvl w:ilvl="7">
      <w:start w:val="1"/>
      <w:numFmt w:val="decimal"/>
      <w:lvlText w:val="%1.%2.%3.%4.%5.%6.%7.%8."/>
      <w:lvlJc w:val="left"/>
      <w:pPr>
        <w:tabs>
          <w:tab w:val="num" w:pos="720"/>
        </w:tabs>
        <w:ind w:left="720" w:hanging="720"/>
      </w:pPr>
      <w:rPr>
        <w:rFonts w:hint="default"/>
      </w:rPr>
    </w:lvl>
    <w:lvl w:ilvl="8">
      <w:start w:val="1"/>
      <w:numFmt w:val="decimal"/>
      <w:lvlText w:val="%1.%2.%3.%4.%5.%6.%7.%8.%9."/>
      <w:lvlJc w:val="left"/>
      <w:pPr>
        <w:tabs>
          <w:tab w:val="num" w:pos="720"/>
        </w:tabs>
        <w:ind w:left="720" w:hanging="720"/>
      </w:pPr>
      <w:rPr>
        <w:rFonts w:hint="default"/>
      </w:rPr>
    </w:lvl>
  </w:abstractNum>
  <w:abstractNum w:abstractNumId="34" w15:restartNumberingAfterBreak="0">
    <w:nsid w:val="73781D1D"/>
    <w:multiLevelType w:val="hybridMultilevel"/>
    <w:tmpl w:val="40B84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F9D06EE"/>
    <w:multiLevelType w:val="hybridMultilevel"/>
    <w:tmpl w:val="81B8F78C"/>
    <w:lvl w:ilvl="0" w:tplc="AFE2F0E4">
      <w:start w:val="1"/>
      <w:numFmt w:val="bullet"/>
      <w:pStyle w:val="BodyTextBullet1"/>
      <w:lvlText w:val=""/>
      <w:lvlJc w:val="left"/>
      <w:pPr>
        <w:tabs>
          <w:tab w:val="num" w:pos="720"/>
        </w:tabs>
        <w:ind w:left="720" w:hanging="360"/>
      </w:pPr>
      <w:rPr>
        <w:rFonts w:ascii="Symbol" w:hAnsi="Symbol" w:hint="default"/>
      </w:rPr>
    </w:lvl>
    <w:lvl w:ilvl="1" w:tplc="E3B8C914" w:tentative="1">
      <w:start w:val="1"/>
      <w:numFmt w:val="bullet"/>
      <w:lvlText w:val="o"/>
      <w:lvlJc w:val="left"/>
      <w:pPr>
        <w:tabs>
          <w:tab w:val="num" w:pos="1440"/>
        </w:tabs>
        <w:ind w:left="1440" w:hanging="360"/>
      </w:pPr>
      <w:rPr>
        <w:rFonts w:ascii="Courier New" w:hAnsi="Courier New" w:cs="Courier New" w:hint="default"/>
      </w:rPr>
    </w:lvl>
    <w:lvl w:ilvl="2" w:tplc="7FDC9660" w:tentative="1">
      <w:start w:val="1"/>
      <w:numFmt w:val="bullet"/>
      <w:lvlText w:val=""/>
      <w:lvlJc w:val="left"/>
      <w:pPr>
        <w:tabs>
          <w:tab w:val="num" w:pos="2160"/>
        </w:tabs>
        <w:ind w:left="2160" w:hanging="360"/>
      </w:pPr>
      <w:rPr>
        <w:rFonts w:ascii="Wingdings" w:hAnsi="Wingdings" w:hint="default"/>
      </w:rPr>
    </w:lvl>
    <w:lvl w:ilvl="3" w:tplc="6966C876" w:tentative="1">
      <w:start w:val="1"/>
      <w:numFmt w:val="bullet"/>
      <w:lvlText w:val=""/>
      <w:lvlJc w:val="left"/>
      <w:pPr>
        <w:tabs>
          <w:tab w:val="num" w:pos="2880"/>
        </w:tabs>
        <w:ind w:left="2880" w:hanging="360"/>
      </w:pPr>
      <w:rPr>
        <w:rFonts w:ascii="Symbol" w:hAnsi="Symbol" w:hint="default"/>
      </w:rPr>
    </w:lvl>
    <w:lvl w:ilvl="4" w:tplc="DD2C75B4" w:tentative="1">
      <w:start w:val="1"/>
      <w:numFmt w:val="bullet"/>
      <w:lvlText w:val="o"/>
      <w:lvlJc w:val="left"/>
      <w:pPr>
        <w:tabs>
          <w:tab w:val="num" w:pos="3600"/>
        </w:tabs>
        <w:ind w:left="3600" w:hanging="360"/>
      </w:pPr>
      <w:rPr>
        <w:rFonts w:ascii="Courier New" w:hAnsi="Courier New" w:cs="Courier New" w:hint="default"/>
      </w:rPr>
    </w:lvl>
    <w:lvl w:ilvl="5" w:tplc="E39C9884" w:tentative="1">
      <w:start w:val="1"/>
      <w:numFmt w:val="bullet"/>
      <w:lvlText w:val=""/>
      <w:lvlJc w:val="left"/>
      <w:pPr>
        <w:tabs>
          <w:tab w:val="num" w:pos="4320"/>
        </w:tabs>
        <w:ind w:left="4320" w:hanging="360"/>
      </w:pPr>
      <w:rPr>
        <w:rFonts w:ascii="Wingdings" w:hAnsi="Wingdings" w:hint="default"/>
      </w:rPr>
    </w:lvl>
    <w:lvl w:ilvl="6" w:tplc="9A1EF684" w:tentative="1">
      <w:start w:val="1"/>
      <w:numFmt w:val="bullet"/>
      <w:lvlText w:val=""/>
      <w:lvlJc w:val="left"/>
      <w:pPr>
        <w:tabs>
          <w:tab w:val="num" w:pos="5040"/>
        </w:tabs>
        <w:ind w:left="5040" w:hanging="360"/>
      </w:pPr>
      <w:rPr>
        <w:rFonts w:ascii="Symbol" w:hAnsi="Symbol" w:hint="default"/>
      </w:rPr>
    </w:lvl>
    <w:lvl w:ilvl="7" w:tplc="E44CE036" w:tentative="1">
      <w:start w:val="1"/>
      <w:numFmt w:val="bullet"/>
      <w:lvlText w:val="o"/>
      <w:lvlJc w:val="left"/>
      <w:pPr>
        <w:tabs>
          <w:tab w:val="num" w:pos="5760"/>
        </w:tabs>
        <w:ind w:left="5760" w:hanging="360"/>
      </w:pPr>
      <w:rPr>
        <w:rFonts w:ascii="Courier New" w:hAnsi="Courier New" w:cs="Courier New" w:hint="default"/>
      </w:rPr>
    </w:lvl>
    <w:lvl w:ilvl="8" w:tplc="2CB0AA8C" w:tentative="1">
      <w:start w:val="1"/>
      <w:numFmt w:val="bullet"/>
      <w:lvlText w:val=""/>
      <w:lvlJc w:val="left"/>
      <w:pPr>
        <w:tabs>
          <w:tab w:val="num" w:pos="6480"/>
        </w:tabs>
        <w:ind w:left="6480" w:hanging="360"/>
      </w:pPr>
      <w:rPr>
        <w:rFonts w:ascii="Wingdings" w:hAnsi="Wingdings" w:hint="default"/>
      </w:rPr>
    </w:lvl>
  </w:abstractNum>
  <w:num w:numId="1">
    <w:abstractNumId w:val="33"/>
  </w:num>
  <w:num w:numId="2">
    <w:abstractNumId w:val="26"/>
  </w:num>
  <w:num w:numId="3">
    <w:abstractNumId w:val="21"/>
  </w:num>
  <w:num w:numId="4">
    <w:abstractNumId w:val="10"/>
  </w:num>
  <w:num w:numId="5">
    <w:abstractNumId w:val="3"/>
  </w:num>
  <w:num w:numId="6">
    <w:abstractNumId w:val="26"/>
  </w:num>
  <w:num w:numId="7">
    <w:abstractNumId w:val="33"/>
  </w:num>
  <w:num w:numId="8">
    <w:abstractNumId w:val="19"/>
  </w:num>
  <w:num w:numId="9">
    <w:abstractNumId w:val="5"/>
  </w:num>
  <w:num w:numId="10">
    <w:abstractNumId w:val="1"/>
  </w:num>
  <w:num w:numId="11">
    <w:abstractNumId w:val="34"/>
  </w:num>
  <w:num w:numId="12">
    <w:abstractNumId w:val="24"/>
  </w:num>
  <w:num w:numId="13">
    <w:abstractNumId w:val="2"/>
  </w:num>
  <w:num w:numId="14">
    <w:abstractNumId w:val="20"/>
  </w:num>
  <w:num w:numId="15">
    <w:abstractNumId w:val="35"/>
  </w:num>
  <w:num w:numId="16">
    <w:abstractNumId w:val="12"/>
  </w:num>
  <w:num w:numId="17">
    <w:abstractNumId w:val="17"/>
  </w:num>
  <w:num w:numId="18">
    <w:abstractNumId w:val="6"/>
  </w:num>
  <w:num w:numId="19">
    <w:abstractNumId w:val="0"/>
  </w:num>
  <w:num w:numId="20">
    <w:abstractNumId w:val="29"/>
  </w:num>
  <w:num w:numId="21">
    <w:abstractNumId w:val="31"/>
  </w:num>
  <w:num w:numId="22">
    <w:abstractNumId w:val="22"/>
  </w:num>
  <w:num w:numId="23">
    <w:abstractNumId w:val="9"/>
  </w:num>
  <w:num w:numId="24">
    <w:abstractNumId w:val="30"/>
  </w:num>
  <w:num w:numId="25">
    <w:abstractNumId w:val="25"/>
  </w:num>
  <w:num w:numId="26">
    <w:abstractNumId w:val="13"/>
  </w:num>
  <w:num w:numId="27">
    <w:abstractNumId w:val="4"/>
  </w:num>
  <w:num w:numId="28">
    <w:abstractNumId w:val="8"/>
  </w:num>
  <w:num w:numId="29">
    <w:abstractNumId w:val="27"/>
  </w:num>
  <w:num w:numId="30">
    <w:abstractNumId w:val="18"/>
  </w:num>
  <w:num w:numId="31">
    <w:abstractNumId w:val="11"/>
  </w:num>
  <w:num w:numId="32">
    <w:abstractNumId w:val="15"/>
  </w:num>
  <w:num w:numId="33">
    <w:abstractNumId w:val="15"/>
  </w:num>
  <w:num w:numId="34">
    <w:abstractNumId w:val="23"/>
  </w:num>
  <w:num w:numId="35">
    <w:abstractNumId w:val="7"/>
  </w:num>
  <w:num w:numId="36">
    <w:abstractNumId w:val="28"/>
  </w:num>
  <w:num w:numId="37">
    <w:abstractNumId w:val="14"/>
  </w:num>
  <w:num w:numId="38">
    <w:abstractNumId w:val="32"/>
  </w:num>
  <w:num w:numId="39">
    <w:abstractNumId w:val="1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5"/>
  <w:attachedTemplate r:id="rId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67B1"/>
    <w:rsid w:val="000003E7"/>
    <w:rsid w:val="0000063D"/>
    <w:rsid w:val="00002029"/>
    <w:rsid w:val="000035FC"/>
    <w:rsid w:val="000062B6"/>
    <w:rsid w:val="00010D3E"/>
    <w:rsid w:val="0001142B"/>
    <w:rsid w:val="00011CEE"/>
    <w:rsid w:val="00016846"/>
    <w:rsid w:val="000201BA"/>
    <w:rsid w:val="00025FDA"/>
    <w:rsid w:val="00026DC6"/>
    <w:rsid w:val="00030AFE"/>
    <w:rsid w:val="00030E22"/>
    <w:rsid w:val="0003293E"/>
    <w:rsid w:val="00035527"/>
    <w:rsid w:val="000378E1"/>
    <w:rsid w:val="00037F7A"/>
    <w:rsid w:val="00040EBD"/>
    <w:rsid w:val="00041D7D"/>
    <w:rsid w:val="000427B6"/>
    <w:rsid w:val="000439EB"/>
    <w:rsid w:val="00043B53"/>
    <w:rsid w:val="00044175"/>
    <w:rsid w:val="0004436F"/>
    <w:rsid w:val="0004485A"/>
    <w:rsid w:val="00045691"/>
    <w:rsid w:val="00045957"/>
    <w:rsid w:val="00046E20"/>
    <w:rsid w:val="0005232D"/>
    <w:rsid w:val="00052E9F"/>
    <w:rsid w:val="00055C60"/>
    <w:rsid w:val="00057B69"/>
    <w:rsid w:val="000623C9"/>
    <w:rsid w:val="000658F0"/>
    <w:rsid w:val="00065F38"/>
    <w:rsid w:val="00066699"/>
    <w:rsid w:val="0006698A"/>
    <w:rsid w:val="000706AD"/>
    <w:rsid w:val="00071ADB"/>
    <w:rsid w:val="000731AB"/>
    <w:rsid w:val="00073CF8"/>
    <w:rsid w:val="00076DAA"/>
    <w:rsid w:val="000802C1"/>
    <w:rsid w:val="00081F6D"/>
    <w:rsid w:val="000821EE"/>
    <w:rsid w:val="00083271"/>
    <w:rsid w:val="000838B1"/>
    <w:rsid w:val="00084D40"/>
    <w:rsid w:val="000867B1"/>
    <w:rsid w:val="0008723C"/>
    <w:rsid w:val="00095555"/>
    <w:rsid w:val="00095AAB"/>
    <w:rsid w:val="00097D9D"/>
    <w:rsid w:val="000A0FA3"/>
    <w:rsid w:val="000A21C2"/>
    <w:rsid w:val="000A5CB1"/>
    <w:rsid w:val="000B0EBE"/>
    <w:rsid w:val="000C0119"/>
    <w:rsid w:val="000C0BE5"/>
    <w:rsid w:val="000C4220"/>
    <w:rsid w:val="000C70C3"/>
    <w:rsid w:val="000D0FE5"/>
    <w:rsid w:val="000D3AEB"/>
    <w:rsid w:val="000D3C96"/>
    <w:rsid w:val="000D76AD"/>
    <w:rsid w:val="000E31DB"/>
    <w:rsid w:val="000E531E"/>
    <w:rsid w:val="000E5AFB"/>
    <w:rsid w:val="000E680D"/>
    <w:rsid w:val="000E694F"/>
    <w:rsid w:val="000F3C7D"/>
    <w:rsid w:val="000F4824"/>
    <w:rsid w:val="000F7BF8"/>
    <w:rsid w:val="00100842"/>
    <w:rsid w:val="001031D2"/>
    <w:rsid w:val="00112F55"/>
    <w:rsid w:val="00113F6D"/>
    <w:rsid w:val="001209CB"/>
    <w:rsid w:val="001324A8"/>
    <w:rsid w:val="00140E2A"/>
    <w:rsid w:val="00141E15"/>
    <w:rsid w:val="001423FD"/>
    <w:rsid w:val="00144DF1"/>
    <w:rsid w:val="00145061"/>
    <w:rsid w:val="001464FB"/>
    <w:rsid w:val="0015271A"/>
    <w:rsid w:val="00157232"/>
    <w:rsid w:val="00162E6D"/>
    <w:rsid w:val="00163127"/>
    <w:rsid w:val="00163982"/>
    <w:rsid w:val="0016535A"/>
    <w:rsid w:val="00165A53"/>
    <w:rsid w:val="001727AF"/>
    <w:rsid w:val="00172D6E"/>
    <w:rsid w:val="0017495C"/>
    <w:rsid w:val="0018202D"/>
    <w:rsid w:val="00182FAD"/>
    <w:rsid w:val="00187D1F"/>
    <w:rsid w:val="00194DDF"/>
    <w:rsid w:val="00196D37"/>
    <w:rsid w:val="001A038A"/>
    <w:rsid w:val="001A08D1"/>
    <w:rsid w:val="001A2169"/>
    <w:rsid w:val="001A29B2"/>
    <w:rsid w:val="001A44EB"/>
    <w:rsid w:val="001B1B78"/>
    <w:rsid w:val="001B268F"/>
    <w:rsid w:val="001B31BC"/>
    <w:rsid w:val="001B62E2"/>
    <w:rsid w:val="001B6E9D"/>
    <w:rsid w:val="001C0DF9"/>
    <w:rsid w:val="001C40F0"/>
    <w:rsid w:val="001C49F5"/>
    <w:rsid w:val="001C7BF0"/>
    <w:rsid w:val="001D1E2A"/>
    <w:rsid w:val="001D441D"/>
    <w:rsid w:val="001E3781"/>
    <w:rsid w:val="001E3BF6"/>
    <w:rsid w:val="001E40C8"/>
    <w:rsid w:val="001E4E16"/>
    <w:rsid w:val="001E5869"/>
    <w:rsid w:val="001E6027"/>
    <w:rsid w:val="001E6770"/>
    <w:rsid w:val="001E6A72"/>
    <w:rsid w:val="001E6A98"/>
    <w:rsid w:val="001E6F14"/>
    <w:rsid w:val="001F0887"/>
    <w:rsid w:val="001F15C7"/>
    <w:rsid w:val="001F3398"/>
    <w:rsid w:val="001F6722"/>
    <w:rsid w:val="0020155C"/>
    <w:rsid w:val="002052F7"/>
    <w:rsid w:val="002121FC"/>
    <w:rsid w:val="00212464"/>
    <w:rsid w:val="00213888"/>
    <w:rsid w:val="00215545"/>
    <w:rsid w:val="00215C39"/>
    <w:rsid w:val="002209D4"/>
    <w:rsid w:val="00225C24"/>
    <w:rsid w:val="00230237"/>
    <w:rsid w:val="0023214A"/>
    <w:rsid w:val="00234AB8"/>
    <w:rsid w:val="00235716"/>
    <w:rsid w:val="00241324"/>
    <w:rsid w:val="00241B11"/>
    <w:rsid w:val="002429DF"/>
    <w:rsid w:val="002436B6"/>
    <w:rsid w:val="00244B45"/>
    <w:rsid w:val="0025088E"/>
    <w:rsid w:val="0025563C"/>
    <w:rsid w:val="0026082F"/>
    <w:rsid w:val="00261DDE"/>
    <w:rsid w:val="00262637"/>
    <w:rsid w:val="002641D2"/>
    <w:rsid w:val="00267100"/>
    <w:rsid w:val="0026715B"/>
    <w:rsid w:val="00271590"/>
    <w:rsid w:val="00271635"/>
    <w:rsid w:val="002730C2"/>
    <w:rsid w:val="00274CC7"/>
    <w:rsid w:val="00276357"/>
    <w:rsid w:val="002826FD"/>
    <w:rsid w:val="00290FF7"/>
    <w:rsid w:val="0029342A"/>
    <w:rsid w:val="002937DC"/>
    <w:rsid w:val="00293ACF"/>
    <w:rsid w:val="00294788"/>
    <w:rsid w:val="002970FC"/>
    <w:rsid w:val="002A26AD"/>
    <w:rsid w:val="002A42A3"/>
    <w:rsid w:val="002A4572"/>
    <w:rsid w:val="002A5649"/>
    <w:rsid w:val="002A62AD"/>
    <w:rsid w:val="002A69CD"/>
    <w:rsid w:val="002B0E08"/>
    <w:rsid w:val="002B21A8"/>
    <w:rsid w:val="002B4AD5"/>
    <w:rsid w:val="002B607F"/>
    <w:rsid w:val="002B6305"/>
    <w:rsid w:val="002B7703"/>
    <w:rsid w:val="002B7C6F"/>
    <w:rsid w:val="002C1554"/>
    <w:rsid w:val="002C1F98"/>
    <w:rsid w:val="002C2244"/>
    <w:rsid w:val="002C42B8"/>
    <w:rsid w:val="002C79A1"/>
    <w:rsid w:val="002D031F"/>
    <w:rsid w:val="002E7EED"/>
    <w:rsid w:val="002F01E6"/>
    <w:rsid w:val="002F16BD"/>
    <w:rsid w:val="002F1700"/>
    <w:rsid w:val="002F35CA"/>
    <w:rsid w:val="002F36CA"/>
    <w:rsid w:val="002F5646"/>
    <w:rsid w:val="00300CD2"/>
    <w:rsid w:val="003025DC"/>
    <w:rsid w:val="00303A35"/>
    <w:rsid w:val="00307D7B"/>
    <w:rsid w:val="00311392"/>
    <w:rsid w:val="003128FC"/>
    <w:rsid w:val="00314395"/>
    <w:rsid w:val="00314550"/>
    <w:rsid w:val="003155AD"/>
    <w:rsid w:val="00315BA0"/>
    <w:rsid w:val="00315FAC"/>
    <w:rsid w:val="00320874"/>
    <w:rsid w:val="00321A73"/>
    <w:rsid w:val="00322FD7"/>
    <w:rsid w:val="003258B7"/>
    <w:rsid w:val="003264F1"/>
    <w:rsid w:val="00326C98"/>
    <w:rsid w:val="00326C9F"/>
    <w:rsid w:val="0033046E"/>
    <w:rsid w:val="00330541"/>
    <w:rsid w:val="00334266"/>
    <w:rsid w:val="0033452C"/>
    <w:rsid w:val="0033493C"/>
    <w:rsid w:val="003355F9"/>
    <w:rsid w:val="00335782"/>
    <w:rsid w:val="00336ABC"/>
    <w:rsid w:val="00340541"/>
    <w:rsid w:val="00340ECE"/>
    <w:rsid w:val="00341F63"/>
    <w:rsid w:val="00342FBF"/>
    <w:rsid w:val="00343E14"/>
    <w:rsid w:val="00347AC8"/>
    <w:rsid w:val="00351D66"/>
    <w:rsid w:val="00352288"/>
    <w:rsid w:val="003525DA"/>
    <w:rsid w:val="00360203"/>
    <w:rsid w:val="003641EA"/>
    <w:rsid w:val="00365AF6"/>
    <w:rsid w:val="003677BD"/>
    <w:rsid w:val="00372F87"/>
    <w:rsid w:val="00374628"/>
    <w:rsid w:val="003806FB"/>
    <w:rsid w:val="00385E97"/>
    <w:rsid w:val="00387103"/>
    <w:rsid w:val="00390AA9"/>
    <w:rsid w:val="00390EB0"/>
    <w:rsid w:val="00391BC8"/>
    <w:rsid w:val="00393EBD"/>
    <w:rsid w:val="003A3D7E"/>
    <w:rsid w:val="003A5846"/>
    <w:rsid w:val="003A7A99"/>
    <w:rsid w:val="003B0C0D"/>
    <w:rsid w:val="003B4B17"/>
    <w:rsid w:val="003B6F26"/>
    <w:rsid w:val="003C08F7"/>
    <w:rsid w:val="003C447F"/>
    <w:rsid w:val="003D2D90"/>
    <w:rsid w:val="003D542D"/>
    <w:rsid w:val="003D5D72"/>
    <w:rsid w:val="003E0670"/>
    <w:rsid w:val="003E1430"/>
    <w:rsid w:val="003E66A6"/>
    <w:rsid w:val="003E7922"/>
    <w:rsid w:val="003F00D5"/>
    <w:rsid w:val="003F3B0B"/>
    <w:rsid w:val="003F4FA9"/>
    <w:rsid w:val="003F7073"/>
    <w:rsid w:val="00401819"/>
    <w:rsid w:val="004018BC"/>
    <w:rsid w:val="004030B3"/>
    <w:rsid w:val="00404A51"/>
    <w:rsid w:val="004059FE"/>
    <w:rsid w:val="0041115E"/>
    <w:rsid w:val="00412850"/>
    <w:rsid w:val="004142C2"/>
    <w:rsid w:val="00414B70"/>
    <w:rsid w:val="00416DE8"/>
    <w:rsid w:val="00417838"/>
    <w:rsid w:val="004204C4"/>
    <w:rsid w:val="00423AE8"/>
    <w:rsid w:val="00430185"/>
    <w:rsid w:val="00437FA5"/>
    <w:rsid w:val="00440018"/>
    <w:rsid w:val="0044005F"/>
    <w:rsid w:val="004406A2"/>
    <w:rsid w:val="0044118A"/>
    <w:rsid w:val="004416E1"/>
    <w:rsid w:val="00442B34"/>
    <w:rsid w:val="00442D09"/>
    <w:rsid w:val="004432B3"/>
    <w:rsid w:val="0044383E"/>
    <w:rsid w:val="00443847"/>
    <w:rsid w:val="00446079"/>
    <w:rsid w:val="0044616C"/>
    <w:rsid w:val="00447186"/>
    <w:rsid w:val="00454883"/>
    <w:rsid w:val="00456B6A"/>
    <w:rsid w:val="004606AE"/>
    <w:rsid w:val="00461617"/>
    <w:rsid w:val="00461AE9"/>
    <w:rsid w:val="00462925"/>
    <w:rsid w:val="0046307A"/>
    <w:rsid w:val="004675E2"/>
    <w:rsid w:val="004702FD"/>
    <w:rsid w:val="0047378F"/>
    <w:rsid w:val="0047410B"/>
    <w:rsid w:val="00474319"/>
    <w:rsid w:val="0047690E"/>
    <w:rsid w:val="00477F8E"/>
    <w:rsid w:val="00480508"/>
    <w:rsid w:val="004826BD"/>
    <w:rsid w:val="004844D3"/>
    <w:rsid w:val="00484795"/>
    <w:rsid w:val="004852AD"/>
    <w:rsid w:val="0048554D"/>
    <w:rsid w:val="004936A5"/>
    <w:rsid w:val="0049497C"/>
    <w:rsid w:val="00495287"/>
    <w:rsid w:val="0049681F"/>
    <w:rsid w:val="004A0946"/>
    <w:rsid w:val="004A6CA2"/>
    <w:rsid w:val="004B0CFB"/>
    <w:rsid w:val="004B17D1"/>
    <w:rsid w:val="004B440B"/>
    <w:rsid w:val="004B60BC"/>
    <w:rsid w:val="004B6AE5"/>
    <w:rsid w:val="004C0DF8"/>
    <w:rsid w:val="004C4138"/>
    <w:rsid w:val="004C632C"/>
    <w:rsid w:val="004D0821"/>
    <w:rsid w:val="004D2605"/>
    <w:rsid w:val="004D6CC0"/>
    <w:rsid w:val="004D762B"/>
    <w:rsid w:val="004D7E27"/>
    <w:rsid w:val="004E1587"/>
    <w:rsid w:val="004E1F4B"/>
    <w:rsid w:val="004E363F"/>
    <w:rsid w:val="004E5FBA"/>
    <w:rsid w:val="004E64C6"/>
    <w:rsid w:val="004E6FE2"/>
    <w:rsid w:val="004F0FAE"/>
    <w:rsid w:val="004F2774"/>
    <w:rsid w:val="004F29DA"/>
    <w:rsid w:val="004F64F9"/>
    <w:rsid w:val="0050028E"/>
    <w:rsid w:val="0050076E"/>
    <w:rsid w:val="005054D3"/>
    <w:rsid w:val="005112B9"/>
    <w:rsid w:val="00512061"/>
    <w:rsid w:val="0051261F"/>
    <w:rsid w:val="00512865"/>
    <w:rsid w:val="00512C6C"/>
    <w:rsid w:val="00513AAF"/>
    <w:rsid w:val="005151AD"/>
    <w:rsid w:val="0051657B"/>
    <w:rsid w:val="005167A7"/>
    <w:rsid w:val="005204E4"/>
    <w:rsid w:val="00521F45"/>
    <w:rsid w:val="00532347"/>
    <w:rsid w:val="00532356"/>
    <w:rsid w:val="00537A72"/>
    <w:rsid w:val="00541356"/>
    <w:rsid w:val="005443A9"/>
    <w:rsid w:val="00545C5A"/>
    <w:rsid w:val="00551D59"/>
    <w:rsid w:val="00552F03"/>
    <w:rsid w:val="00561170"/>
    <w:rsid w:val="00565BB9"/>
    <w:rsid w:val="00565E69"/>
    <w:rsid w:val="0057659D"/>
    <w:rsid w:val="0057718D"/>
    <w:rsid w:val="005835B0"/>
    <w:rsid w:val="005839D0"/>
    <w:rsid w:val="00585A96"/>
    <w:rsid w:val="00591146"/>
    <w:rsid w:val="005913E6"/>
    <w:rsid w:val="00591DFC"/>
    <w:rsid w:val="00593355"/>
    <w:rsid w:val="005A0A04"/>
    <w:rsid w:val="005A1A84"/>
    <w:rsid w:val="005A1DFA"/>
    <w:rsid w:val="005A32CF"/>
    <w:rsid w:val="005A399A"/>
    <w:rsid w:val="005A6AB1"/>
    <w:rsid w:val="005A7134"/>
    <w:rsid w:val="005A7782"/>
    <w:rsid w:val="005B15C4"/>
    <w:rsid w:val="005B1797"/>
    <w:rsid w:val="005B22D0"/>
    <w:rsid w:val="005B32AD"/>
    <w:rsid w:val="005B6B40"/>
    <w:rsid w:val="005B7B63"/>
    <w:rsid w:val="005C2D51"/>
    <w:rsid w:val="005C5C08"/>
    <w:rsid w:val="005C7D85"/>
    <w:rsid w:val="005C7EF6"/>
    <w:rsid w:val="005E4916"/>
    <w:rsid w:val="005E5848"/>
    <w:rsid w:val="005F0AF5"/>
    <w:rsid w:val="005F0DBB"/>
    <w:rsid w:val="005F13C1"/>
    <w:rsid w:val="005F329C"/>
    <w:rsid w:val="005F3671"/>
    <w:rsid w:val="005F4FFF"/>
    <w:rsid w:val="00604109"/>
    <w:rsid w:val="00607A98"/>
    <w:rsid w:val="006104C0"/>
    <w:rsid w:val="00611085"/>
    <w:rsid w:val="00616874"/>
    <w:rsid w:val="00620DCE"/>
    <w:rsid w:val="0062148E"/>
    <w:rsid w:val="0062611C"/>
    <w:rsid w:val="0063083A"/>
    <w:rsid w:val="006309D6"/>
    <w:rsid w:val="00630D7F"/>
    <w:rsid w:val="00633DCE"/>
    <w:rsid w:val="006424B0"/>
    <w:rsid w:val="006464C4"/>
    <w:rsid w:val="0064735C"/>
    <w:rsid w:val="00650A51"/>
    <w:rsid w:val="00650E9A"/>
    <w:rsid w:val="006526E0"/>
    <w:rsid w:val="006542EB"/>
    <w:rsid w:val="00654D2D"/>
    <w:rsid w:val="0065557E"/>
    <w:rsid w:val="006605E7"/>
    <w:rsid w:val="00664F9C"/>
    <w:rsid w:val="00666769"/>
    <w:rsid w:val="0066701D"/>
    <w:rsid w:val="006728CC"/>
    <w:rsid w:val="00672B89"/>
    <w:rsid w:val="0068091B"/>
    <w:rsid w:val="00682506"/>
    <w:rsid w:val="0068345B"/>
    <w:rsid w:val="00683E98"/>
    <w:rsid w:val="00684721"/>
    <w:rsid w:val="0068596E"/>
    <w:rsid w:val="00691BEB"/>
    <w:rsid w:val="0069508B"/>
    <w:rsid w:val="006A01B6"/>
    <w:rsid w:val="006B4E07"/>
    <w:rsid w:val="006B59F8"/>
    <w:rsid w:val="006B6FB0"/>
    <w:rsid w:val="006B7892"/>
    <w:rsid w:val="006C048B"/>
    <w:rsid w:val="006C1F3D"/>
    <w:rsid w:val="006D0355"/>
    <w:rsid w:val="006D539D"/>
    <w:rsid w:val="006D5509"/>
    <w:rsid w:val="006D7824"/>
    <w:rsid w:val="006E7C5F"/>
    <w:rsid w:val="006F1DA0"/>
    <w:rsid w:val="006F3C6C"/>
    <w:rsid w:val="006F3E1E"/>
    <w:rsid w:val="006F7ACB"/>
    <w:rsid w:val="007022C7"/>
    <w:rsid w:val="007053B1"/>
    <w:rsid w:val="00705CBB"/>
    <w:rsid w:val="007125E9"/>
    <w:rsid w:val="007136D1"/>
    <w:rsid w:val="007161FE"/>
    <w:rsid w:val="0071646E"/>
    <w:rsid w:val="0071697E"/>
    <w:rsid w:val="00717418"/>
    <w:rsid w:val="00717E87"/>
    <w:rsid w:val="00720944"/>
    <w:rsid w:val="00721175"/>
    <w:rsid w:val="007219C4"/>
    <w:rsid w:val="00723F51"/>
    <w:rsid w:val="00726F38"/>
    <w:rsid w:val="007300E0"/>
    <w:rsid w:val="00735611"/>
    <w:rsid w:val="00735683"/>
    <w:rsid w:val="0073595B"/>
    <w:rsid w:val="007360B7"/>
    <w:rsid w:val="00737744"/>
    <w:rsid w:val="00737F7A"/>
    <w:rsid w:val="00741A58"/>
    <w:rsid w:val="00744938"/>
    <w:rsid w:val="00751237"/>
    <w:rsid w:val="00751504"/>
    <w:rsid w:val="00752AEF"/>
    <w:rsid w:val="00753A72"/>
    <w:rsid w:val="00755661"/>
    <w:rsid w:val="00761AEC"/>
    <w:rsid w:val="0076520E"/>
    <w:rsid w:val="0076761D"/>
    <w:rsid w:val="00767941"/>
    <w:rsid w:val="00773A0E"/>
    <w:rsid w:val="007752F2"/>
    <w:rsid w:val="00776563"/>
    <w:rsid w:val="0078157E"/>
    <w:rsid w:val="00782839"/>
    <w:rsid w:val="00785397"/>
    <w:rsid w:val="007863E7"/>
    <w:rsid w:val="007904A4"/>
    <w:rsid w:val="007A1DA1"/>
    <w:rsid w:val="007A1F71"/>
    <w:rsid w:val="007A2E2A"/>
    <w:rsid w:val="007A2ED0"/>
    <w:rsid w:val="007A308C"/>
    <w:rsid w:val="007A379D"/>
    <w:rsid w:val="007A641B"/>
    <w:rsid w:val="007B4A10"/>
    <w:rsid w:val="007B5C4E"/>
    <w:rsid w:val="007C57FC"/>
    <w:rsid w:val="007C6F02"/>
    <w:rsid w:val="007C7379"/>
    <w:rsid w:val="007D3D79"/>
    <w:rsid w:val="007E0638"/>
    <w:rsid w:val="007E22C0"/>
    <w:rsid w:val="007E2FB6"/>
    <w:rsid w:val="007E7164"/>
    <w:rsid w:val="007E7595"/>
    <w:rsid w:val="007E789C"/>
    <w:rsid w:val="007F0C3B"/>
    <w:rsid w:val="007F2012"/>
    <w:rsid w:val="007F36D5"/>
    <w:rsid w:val="007F452E"/>
    <w:rsid w:val="00801927"/>
    <w:rsid w:val="00802118"/>
    <w:rsid w:val="00806594"/>
    <w:rsid w:val="00807CE8"/>
    <w:rsid w:val="00810D3A"/>
    <w:rsid w:val="00814DE9"/>
    <w:rsid w:val="00814E1D"/>
    <w:rsid w:val="00814F95"/>
    <w:rsid w:val="00823980"/>
    <w:rsid w:val="00825AE6"/>
    <w:rsid w:val="008273A2"/>
    <w:rsid w:val="008307BC"/>
    <w:rsid w:val="00832481"/>
    <w:rsid w:val="00835815"/>
    <w:rsid w:val="00835A0D"/>
    <w:rsid w:val="008363EA"/>
    <w:rsid w:val="00840B08"/>
    <w:rsid w:val="008412EA"/>
    <w:rsid w:val="008417D1"/>
    <w:rsid w:val="008475EA"/>
    <w:rsid w:val="00847F49"/>
    <w:rsid w:val="00853B6A"/>
    <w:rsid w:val="00855175"/>
    <w:rsid w:val="00857A51"/>
    <w:rsid w:val="00857DD2"/>
    <w:rsid w:val="00863F21"/>
    <w:rsid w:val="00865CFC"/>
    <w:rsid w:val="008767CF"/>
    <w:rsid w:val="00876A83"/>
    <w:rsid w:val="00884812"/>
    <w:rsid w:val="00885C72"/>
    <w:rsid w:val="00886AA7"/>
    <w:rsid w:val="008921F7"/>
    <w:rsid w:val="0089439E"/>
    <w:rsid w:val="00894BB3"/>
    <w:rsid w:val="008A04FC"/>
    <w:rsid w:val="008A4E8A"/>
    <w:rsid w:val="008A6AB9"/>
    <w:rsid w:val="008A73A8"/>
    <w:rsid w:val="008A7AC0"/>
    <w:rsid w:val="008B044B"/>
    <w:rsid w:val="008B2C9E"/>
    <w:rsid w:val="008B432E"/>
    <w:rsid w:val="008B6CAF"/>
    <w:rsid w:val="008B76A5"/>
    <w:rsid w:val="008C0DEC"/>
    <w:rsid w:val="008C6D73"/>
    <w:rsid w:val="008D5FC7"/>
    <w:rsid w:val="008E0265"/>
    <w:rsid w:val="008E4B0C"/>
    <w:rsid w:val="008E51FA"/>
    <w:rsid w:val="008F1E31"/>
    <w:rsid w:val="008F751B"/>
    <w:rsid w:val="00900BC3"/>
    <w:rsid w:val="009018F3"/>
    <w:rsid w:val="00902867"/>
    <w:rsid w:val="00903099"/>
    <w:rsid w:val="00904E1A"/>
    <w:rsid w:val="00907724"/>
    <w:rsid w:val="00907BD9"/>
    <w:rsid w:val="00910537"/>
    <w:rsid w:val="00911D70"/>
    <w:rsid w:val="00913BE5"/>
    <w:rsid w:val="009158C0"/>
    <w:rsid w:val="00916E30"/>
    <w:rsid w:val="009173CD"/>
    <w:rsid w:val="0092022A"/>
    <w:rsid w:val="00921193"/>
    <w:rsid w:val="00924241"/>
    <w:rsid w:val="0092498A"/>
    <w:rsid w:val="009268A8"/>
    <w:rsid w:val="009304A3"/>
    <w:rsid w:val="00931197"/>
    <w:rsid w:val="00943EA3"/>
    <w:rsid w:val="00944F57"/>
    <w:rsid w:val="00947061"/>
    <w:rsid w:val="00957EF5"/>
    <w:rsid w:val="0096164E"/>
    <w:rsid w:val="0097060C"/>
    <w:rsid w:val="0097740F"/>
    <w:rsid w:val="009776CC"/>
    <w:rsid w:val="00981FBE"/>
    <w:rsid w:val="0098209B"/>
    <w:rsid w:val="00982DB3"/>
    <w:rsid w:val="00984AA2"/>
    <w:rsid w:val="00985B16"/>
    <w:rsid w:val="00985CE1"/>
    <w:rsid w:val="009863EF"/>
    <w:rsid w:val="00990478"/>
    <w:rsid w:val="00990D4D"/>
    <w:rsid w:val="009926C2"/>
    <w:rsid w:val="00995842"/>
    <w:rsid w:val="009975C8"/>
    <w:rsid w:val="009A492F"/>
    <w:rsid w:val="009A4EC9"/>
    <w:rsid w:val="009A5CD7"/>
    <w:rsid w:val="009A6DA3"/>
    <w:rsid w:val="009A6E4C"/>
    <w:rsid w:val="009A70AE"/>
    <w:rsid w:val="009A734C"/>
    <w:rsid w:val="009B5A92"/>
    <w:rsid w:val="009B6DDB"/>
    <w:rsid w:val="009C07EF"/>
    <w:rsid w:val="009C26AE"/>
    <w:rsid w:val="009C2810"/>
    <w:rsid w:val="009C2A75"/>
    <w:rsid w:val="009C2C22"/>
    <w:rsid w:val="009C4AB2"/>
    <w:rsid w:val="009C6165"/>
    <w:rsid w:val="009C684A"/>
    <w:rsid w:val="009C7318"/>
    <w:rsid w:val="009C7369"/>
    <w:rsid w:val="009D1A6D"/>
    <w:rsid w:val="009D2ABE"/>
    <w:rsid w:val="009D3C84"/>
    <w:rsid w:val="009D6E30"/>
    <w:rsid w:val="009E3D32"/>
    <w:rsid w:val="009E4397"/>
    <w:rsid w:val="009E4BB9"/>
    <w:rsid w:val="009E5CC6"/>
    <w:rsid w:val="009E69DD"/>
    <w:rsid w:val="009F0063"/>
    <w:rsid w:val="009F3416"/>
    <w:rsid w:val="009F5401"/>
    <w:rsid w:val="00A02651"/>
    <w:rsid w:val="00A030EC"/>
    <w:rsid w:val="00A050D6"/>
    <w:rsid w:val="00A0638C"/>
    <w:rsid w:val="00A11CF5"/>
    <w:rsid w:val="00A12A39"/>
    <w:rsid w:val="00A16F4B"/>
    <w:rsid w:val="00A17C38"/>
    <w:rsid w:val="00A2267C"/>
    <w:rsid w:val="00A25E4C"/>
    <w:rsid w:val="00A2715B"/>
    <w:rsid w:val="00A2728C"/>
    <w:rsid w:val="00A3079B"/>
    <w:rsid w:val="00A31D1D"/>
    <w:rsid w:val="00A31EA2"/>
    <w:rsid w:val="00A371AF"/>
    <w:rsid w:val="00A401C6"/>
    <w:rsid w:val="00A405A3"/>
    <w:rsid w:val="00A40B55"/>
    <w:rsid w:val="00A47DBE"/>
    <w:rsid w:val="00A52F6B"/>
    <w:rsid w:val="00A57495"/>
    <w:rsid w:val="00A6042C"/>
    <w:rsid w:val="00A61FA6"/>
    <w:rsid w:val="00A62B85"/>
    <w:rsid w:val="00A67939"/>
    <w:rsid w:val="00A71259"/>
    <w:rsid w:val="00A72B80"/>
    <w:rsid w:val="00A73416"/>
    <w:rsid w:val="00A81ED4"/>
    <w:rsid w:val="00A87244"/>
    <w:rsid w:val="00A935C3"/>
    <w:rsid w:val="00A9747F"/>
    <w:rsid w:val="00AA4802"/>
    <w:rsid w:val="00AA5B2F"/>
    <w:rsid w:val="00AA74F9"/>
    <w:rsid w:val="00AB06CF"/>
    <w:rsid w:val="00AB17DE"/>
    <w:rsid w:val="00AB442E"/>
    <w:rsid w:val="00AB5553"/>
    <w:rsid w:val="00AB5DF5"/>
    <w:rsid w:val="00AB73E5"/>
    <w:rsid w:val="00AB794E"/>
    <w:rsid w:val="00AC27B8"/>
    <w:rsid w:val="00AC321B"/>
    <w:rsid w:val="00AC3603"/>
    <w:rsid w:val="00AC3A97"/>
    <w:rsid w:val="00AC4EF9"/>
    <w:rsid w:val="00AC6202"/>
    <w:rsid w:val="00AC6EAD"/>
    <w:rsid w:val="00AC7C30"/>
    <w:rsid w:val="00AC7C43"/>
    <w:rsid w:val="00AD3D18"/>
    <w:rsid w:val="00AD483A"/>
    <w:rsid w:val="00AD571E"/>
    <w:rsid w:val="00AD76ED"/>
    <w:rsid w:val="00AE294B"/>
    <w:rsid w:val="00AE402E"/>
    <w:rsid w:val="00AE4063"/>
    <w:rsid w:val="00AE419C"/>
    <w:rsid w:val="00AE5025"/>
    <w:rsid w:val="00AE75B2"/>
    <w:rsid w:val="00AF1C53"/>
    <w:rsid w:val="00AF23C2"/>
    <w:rsid w:val="00AF3433"/>
    <w:rsid w:val="00AF6801"/>
    <w:rsid w:val="00AF71A9"/>
    <w:rsid w:val="00B00F95"/>
    <w:rsid w:val="00B0201F"/>
    <w:rsid w:val="00B02486"/>
    <w:rsid w:val="00B06726"/>
    <w:rsid w:val="00B07855"/>
    <w:rsid w:val="00B10EC2"/>
    <w:rsid w:val="00B119E3"/>
    <w:rsid w:val="00B1377A"/>
    <w:rsid w:val="00B149F4"/>
    <w:rsid w:val="00B163F7"/>
    <w:rsid w:val="00B16E07"/>
    <w:rsid w:val="00B17DFA"/>
    <w:rsid w:val="00B218AE"/>
    <w:rsid w:val="00B23C2E"/>
    <w:rsid w:val="00B2430E"/>
    <w:rsid w:val="00B25006"/>
    <w:rsid w:val="00B26859"/>
    <w:rsid w:val="00B27500"/>
    <w:rsid w:val="00B3084E"/>
    <w:rsid w:val="00B31865"/>
    <w:rsid w:val="00B368FB"/>
    <w:rsid w:val="00B40C82"/>
    <w:rsid w:val="00B4746D"/>
    <w:rsid w:val="00B515E1"/>
    <w:rsid w:val="00B51618"/>
    <w:rsid w:val="00B51D0F"/>
    <w:rsid w:val="00B64682"/>
    <w:rsid w:val="00B64CCB"/>
    <w:rsid w:val="00B655EC"/>
    <w:rsid w:val="00B6609C"/>
    <w:rsid w:val="00B663B5"/>
    <w:rsid w:val="00B70562"/>
    <w:rsid w:val="00B80096"/>
    <w:rsid w:val="00B82D79"/>
    <w:rsid w:val="00B83251"/>
    <w:rsid w:val="00B84D4D"/>
    <w:rsid w:val="00B85018"/>
    <w:rsid w:val="00B86E45"/>
    <w:rsid w:val="00B876D4"/>
    <w:rsid w:val="00B92541"/>
    <w:rsid w:val="00B9333D"/>
    <w:rsid w:val="00B9398C"/>
    <w:rsid w:val="00B94849"/>
    <w:rsid w:val="00B94CBB"/>
    <w:rsid w:val="00B95189"/>
    <w:rsid w:val="00B97612"/>
    <w:rsid w:val="00BA0433"/>
    <w:rsid w:val="00BA1EC5"/>
    <w:rsid w:val="00BA468A"/>
    <w:rsid w:val="00BA65F1"/>
    <w:rsid w:val="00BB1012"/>
    <w:rsid w:val="00BB5AAF"/>
    <w:rsid w:val="00BB5CAC"/>
    <w:rsid w:val="00BC0ED1"/>
    <w:rsid w:val="00BC197F"/>
    <w:rsid w:val="00BC2A3D"/>
    <w:rsid w:val="00BC2F4C"/>
    <w:rsid w:val="00BC3791"/>
    <w:rsid w:val="00BC3F1C"/>
    <w:rsid w:val="00BC4528"/>
    <w:rsid w:val="00BC602B"/>
    <w:rsid w:val="00BC6403"/>
    <w:rsid w:val="00BD11A2"/>
    <w:rsid w:val="00BD139F"/>
    <w:rsid w:val="00BD208D"/>
    <w:rsid w:val="00BD47C7"/>
    <w:rsid w:val="00BD5634"/>
    <w:rsid w:val="00BD7C7F"/>
    <w:rsid w:val="00BE0102"/>
    <w:rsid w:val="00BE1A03"/>
    <w:rsid w:val="00BE7C2B"/>
    <w:rsid w:val="00BF2E35"/>
    <w:rsid w:val="00BF5ED0"/>
    <w:rsid w:val="00BF77C5"/>
    <w:rsid w:val="00C00B83"/>
    <w:rsid w:val="00C014EC"/>
    <w:rsid w:val="00C01BB2"/>
    <w:rsid w:val="00C045B1"/>
    <w:rsid w:val="00C12E4C"/>
    <w:rsid w:val="00C13145"/>
    <w:rsid w:val="00C13C77"/>
    <w:rsid w:val="00C13DD3"/>
    <w:rsid w:val="00C2365D"/>
    <w:rsid w:val="00C32F72"/>
    <w:rsid w:val="00C33415"/>
    <w:rsid w:val="00C3438E"/>
    <w:rsid w:val="00C360A9"/>
    <w:rsid w:val="00C36F02"/>
    <w:rsid w:val="00C44975"/>
    <w:rsid w:val="00C450F3"/>
    <w:rsid w:val="00C50D51"/>
    <w:rsid w:val="00C50DE3"/>
    <w:rsid w:val="00C53444"/>
    <w:rsid w:val="00C54283"/>
    <w:rsid w:val="00C5473A"/>
    <w:rsid w:val="00C547D0"/>
    <w:rsid w:val="00C6146B"/>
    <w:rsid w:val="00C6298B"/>
    <w:rsid w:val="00C62C43"/>
    <w:rsid w:val="00C740AF"/>
    <w:rsid w:val="00C812A4"/>
    <w:rsid w:val="00C83374"/>
    <w:rsid w:val="00C849B4"/>
    <w:rsid w:val="00C875BF"/>
    <w:rsid w:val="00C87DA6"/>
    <w:rsid w:val="00C87F3B"/>
    <w:rsid w:val="00C900F9"/>
    <w:rsid w:val="00C940F4"/>
    <w:rsid w:val="00C94DBD"/>
    <w:rsid w:val="00CA1079"/>
    <w:rsid w:val="00CA123E"/>
    <w:rsid w:val="00CA232A"/>
    <w:rsid w:val="00CA5B92"/>
    <w:rsid w:val="00CB14D9"/>
    <w:rsid w:val="00CB3444"/>
    <w:rsid w:val="00CB3D43"/>
    <w:rsid w:val="00CB48AA"/>
    <w:rsid w:val="00CB603D"/>
    <w:rsid w:val="00CC2BB0"/>
    <w:rsid w:val="00CD13A5"/>
    <w:rsid w:val="00CD3FDC"/>
    <w:rsid w:val="00CD5F92"/>
    <w:rsid w:val="00CE2EEE"/>
    <w:rsid w:val="00CE4832"/>
    <w:rsid w:val="00CF00CA"/>
    <w:rsid w:val="00CF0946"/>
    <w:rsid w:val="00CF74E0"/>
    <w:rsid w:val="00D001DD"/>
    <w:rsid w:val="00D04080"/>
    <w:rsid w:val="00D07ABA"/>
    <w:rsid w:val="00D10C19"/>
    <w:rsid w:val="00D1247D"/>
    <w:rsid w:val="00D12FB0"/>
    <w:rsid w:val="00D1403E"/>
    <w:rsid w:val="00D15507"/>
    <w:rsid w:val="00D24FA8"/>
    <w:rsid w:val="00D2575E"/>
    <w:rsid w:val="00D26E43"/>
    <w:rsid w:val="00D26F62"/>
    <w:rsid w:val="00D34A9B"/>
    <w:rsid w:val="00D35FFE"/>
    <w:rsid w:val="00D424BB"/>
    <w:rsid w:val="00D46EBF"/>
    <w:rsid w:val="00D47A36"/>
    <w:rsid w:val="00D47A3F"/>
    <w:rsid w:val="00D5358B"/>
    <w:rsid w:val="00D60380"/>
    <w:rsid w:val="00D63E70"/>
    <w:rsid w:val="00D66212"/>
    <w:rsid w:val="00D66452"/>
    <w:rsid w:val="00D6674B"/>
    <w:rsid w:val="00D67912"/>
    <w:rsid w:val="00D74856"/>
    <w:rsid w:val="00D76963"/>
    <w:rsid w:val="00D76BB8"/>
    <w:rsid w:val="00D76BE9"/>
    <w:rsid w:val="00D80135"/>
    <w:rsid w:val="00D81997"/>
    <w:rsid w:val="00D827E1"/>
    <w:rsid w:val="00D86367"/>
    <w:rsid w:val="00D90005"/>
    <w:rsid w:val="00D976EA"/>
    <w:rsid w:val="00DA6D32"/>
    <w:rsid w:val="00DB0D22"/>
    <w:rsid w:val="00DB109F"/>
    <w:rsid w:val="00DB3D8C"/>
    <w:rsid w:val="00DB45C7"/>
    <w:rsid w:val="00DB4F80"/>
    <w:rsid w:val="00DB6487"/>
    <w:rsid w:val="00DB6A8D"/>
    <w:rsid w:val="00DB7805"/>
    <w:rsid w:val="00DC0AAA"/>
    <w:rsid w:val="00DC1D3B"/>
    <w:rsid w:val="00DC1D3F"/>
    <w:rsid w:val="00DC4105"/>
    <w:rsid w:val="00DC4728"/>
    <w:rsid w:val="00DC4A3D"/>
    <w:rsid w:val="00DC5135"/>
    <w:rsid w:val="00DC610A"/>
    <w:rsid w:val="00DD1EFF"/>
    <w:rsid w:val="00DD42DC"/>
    <w:rsid w:val="00DD6746"/>
    <w:rsid w:val="00DD6FAA"/>
    <w:rsid w:val="00DE21FE"/>
    <w:rsid w:val="00DE2404"/>
    <w:rsid w:val="00DE4557"/>
    <w:rsid w:val="00DE572D"/>
    <w:rsid w:val="00DF0C54"/>
    <w:rsid w:val="00DF2905"/>
    <w:rsid w:val="00DF2E27"/>
    <w:rsid w:val="00DF6D7B"/>
    <w:rsid w:val="00E0110E"/>
    <w:rsid w:val="00E01902"/>
    <w:rsid w:val="00E02ECD"/>
    <w:rsid w:val="00E044F7"/>
    <w:rsid w:val="00E04AFF"/>
    <w:rsid w:val="00E0639F"/>
    <w:rsid w:val="00E07D97"/>
    <w:rsid w:val="00E1044B"/>
    <w:rsid w:val="00E122A2"/>
    <w:rsid w:val="00E136AA"/>
    <w:rsid w:val="00E17C04"/>
    <w:rsid w:val="00E17FE7"/>
    <w:rsid w:val="00E20B34"/>
    <w:rsid w:val="00E24B07"/>
    <w:rsid w:val="00E24BDD"/>
    <w:rsid w:val="00E2535E"/>
    <w:rsid w:val="00E25D81"/>
    <w:rsid w:val="00E262F3"/>
    <w:rsid w:val="00E2712A"/>
    <w:rsid w:val="00E27C28"/>
    <w:rsid w:val="00E32458"/>
    <w:rsid w:val="00E34E7C"/>
    <w:rsid w:val="00E36B85"/>
    <w:rsid w:val="00E378F8"/>
    <w:rsid w:val="00E37F6B"/>
    <w:rsid w:val="00E42375"/>
    <w:rsid w:val="00E43017"/>
    <w:rsid w:val="00E43FAB"/>
    <w:rsid w:val="00E45F5D"/>
    <w:rsid w:val="00E54631"/>
    <w:rsid w:val="00E554D8"/>
    <w:rsid w:val="00E60F6A"/>
    <w:rsid w:val="00E6119F"/>
    <w:rsid w:val="00E66672"/>
    <w:rsid w:val="00E67DE0"/>
    <w:rsid w:val="00E7085D"/>
    <w:rsid w:val="00E72819"/>
    <w:rsid w:val="00E73FDB"/>
    <w:rsid w:val="00E770F7"/>
    <w:rsid w:val="00E847FD"/>
    <w:rsid w:val="00E85D5A"/>
    <w:rsid w:val="00E92683"/>
    <w:rsid w:val="00E9275E"/>
    <w:rsid w:val="00E93234"/>
    <w:rsid w:val="00E96551"/>
    <w:rsid w:val="00E968AA"/>
    <w:rsid w:val="00E97455"/>
    <w:rsid w:val="00EA08B1"/>
    <w:rsid w:val="00EA37BB"/>
    <w:rsid w:val="00EA5840"/>
    <w:rsid w:val="00EA66DC"/>
    <w:rsid w:val="00EB0BE4"/>
    <w:rsid w:val="00EB0D30"/>
    <w:rsid w:val="00EB3314"/>
    <w:rsid w:val="00EB3EF8"/>
    <w:rsid w:val="00EB5DD0"/>
    <w:rsid w:val="00EB6784"/>
    <w:rsid w:val="00EB6C21"/>
    <w:rsid w:val="00EB727B"/>
    <w:rsid w:val="00EC1EE0"/>
    <w:rsid w:val="00EC451C"/>
    <w:rsid w:val="00EC4665"/>
    <w:rsid w:val="00EC72E3"/>
    <w:rsid w:val="00ED10E8"/>
    <w:rsid w:val="00ED2F21"/>
    <w:rsid w:val="00ED321B"/>
    <w:rsid w:val="00ED4549"/>
    <w:rsid w:val="00ED52E0"/>
    <w:rsid w:val="00EE3671"/>
    <w:rsid w:val="00EE4302"/>
    <w:rsid w:val="00EE46CE"/>
    <w:rsid w:val="00EE4939"/>
    <w:rsid w:val="00EE5993"/>
    <w:rsid w:val="00EE6913"/>
    <w:rsid w:val="00EE6952"/>
    <w:rsid w:val="00EF0FC1"/>
    <w:rsid w:val="00EF25D9"/>
    <w:rsid w:val="00EF264A"/>
    <w:rsid w:val="00EF268E"/>
    <w:rsid w:val="00EF27FD"/>
    <w:rsid w:val="00EF445C"/>
    <w:rsid w:val="00EF49C6"/>
    <w:rsid w:val="00EF6557"/>
    <w:rsid w:val="00F0079E"/>
    <w:rsid w:val="00F04F28"/>
    <w:rsid w:val="00F0505E"/>
    <w:rsid w:val="00F064FC"/>
    <w:rsid w:val="00F0774B"/>
    <w:rsid w:val="00F17D5F"/>
    <w:rsid w:val="00F25E95"/>
    <w:rsid w:val="00F27FAC"/>
    <w:rsid w:val="00F3773D"/>
    <w:rsid w:val="00F40AFA"/>
    <w:rsid w:val="00F41D8F"/>
    <w:rsid w:val="00F449A6"/>
    <w:rsid w:val="00F45AD8"/>
    <w:rsid w:val="00F51C39"/>
    <w:rsid w:val="00F5346D"/>
    <w:rsid w:val="00F5640E"/>
    <w:rsid w:val="00F57CC0"/>
    <w:rsid w:val="00F667A4"/>
    <w:rsid w:val="00F73918"/>
    <w:rsid w:val="00F73BF4"/>
    <w:rsid w:val="00F75795"/>
    <w:rsid w:val="00F757A4"/>
    <w:rsid w:val="00F77BAA"/>
    <w:rsid w:val="00F77BFE"/>
    <w:rsid w:val="00F8075C"/>
    <w:rsid w:val="00F81A14"/>
    <w:rsid w:val="00F86544"/>
    <w:rsid w:val="00F8680A"/>
    <w:rsid w:val="00F927FC"/>
    <w:rsid w:val="00F961AC"/>
    <w:rsid w:val="00F966D1"/>
    <w:rsid w:val="00FA4F68"/>
    <w:rsid w:val="00FA5F5F"/>
    <w:rsid w:val="00FA7CFB"/>
    <w:rsid w:val="00FB01D9"/>
    <w:rsid w:val="00FB4F53"/>
    <w:rsid w:val="00FC0CF8"/>
    <w:rsid w:val="00FC1DE6"/>
    <w:rsid w:val="00FC20B7"/>
    <w:rsid w:val="00FC3CD5"/>
    <w:rsid w:val="00FC51AE"/>
    <w:rsid w:val="00FC6D4A"/>
    <w:rsid w:val="00FD00C1"/>
    <w:rsid w:val="00FD106B"/>
    <w:rsid w:val="00FD46C2"/>
    <w:rsid w:val="00FD6BBA"/>
    <w:rsid w:val="00FD7C5B"/>
    <w:rsid w:val="00FE25E4"/>
    <w:rsid w:val="00FE2934"/>
    <w:rsid w:val="00FE5C6B"/>
    <w:rsid w:val="00FF166E"/>
    <w:rsid w:val="00FF3D3B"/>
    <w:rsid w:val="00FF4D3A"/>
    <w:rsid w:val="00FF575A"/>
    <w:rsid w:val="00FF5C19"/>
    <w:rsid w:val="00FF63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8FB00B"/>
  <w15:docId w15:val="{2FE2F29C-E1BB-4411-9DE1-6E7204ECB5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qFormat="1"/>
    <w:lsdException w:name="heading 6" w:semiHidden="1" w:uiPriority="9" w:unhideWhenUsed="1" w:qFormat="1"/>
    <w:lsdException w:name="heading 7" w:semiHidden="1" w:uiPriority="9"/>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4AB8"/>
    <w:pPr>
      <w:spacing w:before="120" w:after="120" w:line="240" w:lineRule="auto"/>
    </w:pPr>
    <w:rPr>
      <w:rFonts w:ascii="Times New Roman" w:hAnsi="Times New Roman"/>
      <w:sz w:val="24"/>
    </w:rPr>
  </w:style>
  <w:style w:type="paragraph" w:styleId="Heading1">
    <w:name w:val="heading 1"/>
    <w:basedOn w:val="Normal"/>
    <w:next w:val="BodyText"/>
    <w:link w:val="Heading1Char"/>
    <w:autoRedefine/>
    <w:uiPriority w:val="9"/>
    <w:qFormat/>
    <w:rsid w:val="005151AD"/>
    <w:pPr>
      <w:keepNext/>
      <w:keepLines/>
      <w:pageBreakBefore/>
      <w:numPr>
        <w:numId w:val="36"/>
      </w:numPr>
      <w:outlineLvl w:val="0"/>
    </w:pPr>
    <w:rPr>
      <w:rFonts w:ascii="Arial" w:eastAsiaTheme="majorEastAsia" w:hAnsi="Arial" w:cstheme="majorBidi"/>
      <w:b/>
      <w:bCs/>
      <w:sz w:val="36"/>
      <w:szCs w:val="28"/>
    </w:rPr>
  </w:style>
  <w:style w:type="paragraph" w:styleId="Heading2">
    <w:name w:val="heading 2"/>
    <w:basedOn w:val="Normal"/>
    <w:next w:val="BodyText"/>
    <w:link w:val="Heading2Char"/>
    <w:uiPriority w:val="9"/>
    <w:qFormat/>
    <w:rsid w:val="004030B3"/>
    <w:pPr>
      <w:keepNext/>
      <w:keepLines/>
      <w:numPr>
        <w:ilvl w:val="1"/>
        <w:numId w:val="36"/>
      </w:numPr>
      <w:spacing w:after="60"/>
      <w:outlineLvl w:val="1"/>
    </w:pPr>
    <w:rPr>
      <w:rFonts w:ascii="Arial" w:eastAsiaTheme="majorEastAsia" w:hAnsi="Arial" w:cstheme="majorBidi"/>
      <w:b/>
      <w:bCs/>
      <w:sz w:val="32"/>
      <w:szCs w:val="26"/>
    </w:rPr>
  </w:style>
  <w:style w:type="paragraph" w:styleId="Heading3">
    <w:name w:val="heading 3"/>
    <w:basedOn w:val="Heading2"/>
    <w:next w:val="BodyText"/>
    <w:link w:val="Heading3Char"/>
    <w:autoRedefine/>
    <w:uiPriority w:val="9"/>
    <w:qFormat/>
    <w:rsid w:val="00CB603D"/>
    <w:pPr>
      <w:numPr>
        <w:ilvl w:val="2"/>
      </w:numPr>
      <w:shd w:val="clear" w:color="auto" w:fill="FFFFFF"/>
      <w:outlineLvl w:val="2"/>
    </w:pPr>
    <w:rPr>
      <w:rFonts w:eastAsia="Times New Roman" w:cs="Times New Roman"/>
      <w:sz w:val="28"/>
      <w:szCs w:val="24"/>
      <w:shd w:val="clear" w:color="auto" w:fill="FFFFFF"/>
    </w:rPr>
  </w:style>
  <w:style w:type="paragraph" w:styleId="Heading4">
    <w:name w:val="heading 4"/>
    <w:basedOn w:val="Normal"/>
    <w:next w:val="BodyText"/>
    <w:link w:val="Heading4Char"/>
    <w:uiPriority w:val="9"/>
    <w:qFormat/>
    <w:rsid w:val="007E789C"/>
    <w:pPr>
      <w:keepNext/>
      <w:keepLines/>
      <w:numPr>
        <w:ilvl w:val="3"/>
        <w:numId w:val="36"/>
      </w:numPr>
      <w:spacing w:before="200" w:after="0"/>
      <w:ind w:left="864"/>
      <w:outlineLvl w:val="3"/>
    </w:pPr>
    <w:rPr>
      <w:rFonts w:ascii="Arial" w:eastAsiaTheme="majorEastAsia" w:hAnsi="Arial" w:cstheme="majorBidi"/>
      <w:b/>
      <w:bCs/>
      <w:iCs/>
      <w:sz w:val="26"/>
    </w:rPr>
  </w:style>
  <w:style w:type="paragraph" w:styleId="Heading5">
    <w:name w:val="heading 5"/>
    <w:basedOn w:val="Heading4"/>
    <w:next w:val="BodyText"/>
    <w:link w:val="Heading5Char"/>
    <w:uiPriority w:val="9"/>
    <w:qFormat/>
    <w:rsid w:val="007E789C"/>
    <w:pPr>
      <w:numPr>
        <w:ilvl w:val="4"/>
      </w:numPr>
      <w:outlineLvl w:val="4"/>
    </w:pPr>
  </w:style>
  <w:style w:type="paragraph" w:styleId="Heading6">
    <w:name w:val="heading 6"/>
    <w:basedOn w:val="Heading5"/>
    <w:next w:val="Normal"/>
    <w:link w:val="Heading6Char"/>
    <w:uiPriority w:val="9"/>
    <w:semiHidden/>
    <w:qFormat/>
    <w:rsid w:val="00AC3A97"/>
    <w:pPr>
      <w:numPr>
        <w:ilvl w:val="5"/>
      </w:numPr>
      <w:outlineLvl w:val="5"/>
    </w:pPr>
  </w:style>
  <w:style w:type="paragraph" w:styleId="Heading7">
    <w:name w:val="heading 7"/>
    <w:basedOn w:val="Normal"/>
    <w:next w:val="Normal"/>
    <w:link w:val="Heading7Char"/>
    <w:uiPriority w:val="9"/>
    <w:semiHidden/>
    <w:rsid w:val="00C900F9"/>
    <w:pPr>
      <w:keepNext/>
      <w:keepLines/>
      <w:numPr>
        <w:ilvl w:val="6"/>
        <w:numId w:val="36"/>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qFormat/>
    <w:rsid w:val="00C900F9"/>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rsid w:val="00C900F9"/>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3A97"/>
    <w:pPr>
      <w:ind w:left="720"/>
      <w:contextualSpacing/>
    </w:pPr>
  </w:style>
  <w:style w:type="character" w:customStyle="1" w:styleId="Heading1Char">
    <w:name w:val="Heading 1 Char"/>
    <w:link w:val="Heading1"/>
    <w:uiPriority w:val="9"/>
    <w:rsid w:val="005151AD"/>
    <w:rPr>
      <w:rFonts w:ascii="Arial" w:eastAsiaTheme="majorEastAsia" w:hAnsi="Arial" w:cstheme="majorBidi"/>
      <w:b/>
      <w:bCs/>
      <w:sz w:val="36"/>
      <w:szCs w:val="28"/>
    </w:rPr>
  </w:style>
  <w:style w:type="paragraph" w:customStyle="1" w:styleId="Appendix">
    <w:name w:val="Appendix"/>
    <w:next w:val="BodyText"/>
    <w:uiPriority w:val="37"/>
    <w:qFormat/>
    <w:rsid w:val="00351D66"/>
    <w:pPr>
      <w:keepNext/>
      <w:numPr>
        <w:numId w:val="7"/>
      </w:numPr>
      <w:spacing w:before="240" w:after="240" w:line="240" w:lineRule="auto"/>
    </w:pPr>
    <w:rPr>
      <w:rFonts w:ascii="Arial" w:eastAsia="Times New Roman" w:hAnsi="Arial" w:cs="Times New Roman"/>
      <w:b/>
      <w:bCs/>
      <w:sz w:val="36"/>
      <w:szCs w:val="36"/>
    </w:rPr>
  </w:style>
  <w:style w:type="paragraph" w:styleId="BodyText">
    <w:name w:val="Body Text"/>
    <w:basedOn w:val="Normal"/>
    <w:link w:val="BodyTextChar"/>
    <w:uiPriority w:val="99"/>
    <w:rsid w:val="00AC3A97"/>
  </w:style>
  <w:style w:type="character" w:customStyle="1" w:styleId="BodyTextChar">
    <w:name w:val="Body Text Char"/>
    <w:basedOn w:val="DefaultParagraphFont"/>
    <w:link w:val="BodyText"/>
    <w:uiPriority w:val="99"/>
    <w:rsid w:val="00AC3A97"/>
    <w:rPr>
      <w:rFonts w:ascii="Times New Roman" w:hAnsi="Times New Roman"/>
    </w:rPr>
  </w:style>
  <w:style w:type="paragraph" w:customStyle="1" w:styleId="Appendix2">
    <w:name w:val="Appendix 2"/>
    <w:next w:val="BodyText"/>
    <w:uiPriority w:val="38"/>
    <w:qFormat/>
    <w:rsid w:val="00351D66"/>
    <w:pPr>
      <w:keepNext/>
      <w:numPr>
        <w:ilvl w:val="1"/>
        <w:numId w:val="7"/>
      </w:numPr>
      <w:spacing w:before="240" w:after="240" w:line="240" w:lineRule="auto"/>
    </w:pPr>
    <w:rPr>
      <w:rFonts w:ascii="Arial" w:eastAsiaTheme="majorEastAsia" w:hAnsi="Arial" w:cstheme="majorBidi"/>
      <w:b/>
      <w:bCs/>
      <w:sz w:val="32"/>
      <w:szCs w:val="26"/>
    </w:rPr>
  </w:style>
  <w:style w:type="paragraph" w:customStyle="1" w:styleId="Attachment">
    <w:name w:val="Attachment"/>
    <w:next w:val="BodyText"/>
    <w:uiPriority w:val="34"/>
    <w:qFormat/>
    <w:rsid w:val="00AC3A97"/>
    <w:pPr>
      <w:numPr>
        <w:numId w:val="6"/>
      </w:numPr>
      <w:spacing w:before="240" w:after="240" w:line="240" w:lineRule="auto"/>
    </w:pPr>
    <w:rPr>
      <w:rFonts w:ascii="Arial" w:eastAsiaTheme="majorEastAsia" w:hAnsi="Arial" w:cs="Times New Roman"/>
      <w:b/>
      <w:bCs/>
      <w:sz w:val="36"/>
      <w:szCs w:val="36"/>
    </w:rPr>
  </w:style>
  <w:style w:type="character" w:customStyle="1" w:styleId="CodeChar">
    <w:name w:val="Code Char"/>
    <w:uiPriority w:val="1"/>
    <w:qFormat/>
    <w:rsid w:val="00AC3A97"/>
    <w:rPr>
      <w:rFonts w:ascii="Courier New" w:hAnsi="Courier New"/>
      <w:sz w:val="20"/>
    </w:rPr>
  </w:style>
  <w:style w:type="character" w:customStyle="1" w:styleId="Heading2Char">
    <w:name w:val="Heading 2 Char"/>
    <w:link w:val="Heading2"/>
    <w:uiPriority w:val="9"/>
    <w:rsid w:val="004030B3"/>
    <w:rPr>
      <w:rFonts w:ascii="Arial" w:eastAsiaTheme="majorEastAsia" w:hAnsi="Arial" w:cstheme="majorBidi"/>
      <w:b/>
      <w:bCs/>
      <w:sz w:val="32"/>
      <w:szCs w:val="26"/>
    </w:rPr>
  </w:style>
  <w:style w:type="character" w:customStyle="1" w:styleId="Heading3Char">
    <w:name w:val="Heading 3 Char"/>
    <w:link w:val="Heading3"/>
    <w:uiPriority w:val="9"/>
    <w:rsid w:val="00CB603D"/>
    <w:rPr>
      <w:rFonts w:ascii="Arial" w:eastAsia="Times New Roman" w:hAnsi="Arial" w:cs="Times New Roman"/>
      <w:b/>
      <w:bCs/>
      <w:sz w:val="28"/>
      <w:szCs w:val="24"/>
      <w:shd w:val="clear" w:color="auto" w:fill="FFFFFF"/>
    </w:rPr>
  </w:style>
  <w:style w:type="character" w:customStyle="1" w:styleId="Heading4Char">
    <w:name w:val="Heading 4 Char"/>
    <w:link w:val="Heading4"/>
    <w:uiPriority w:val="9"/>
    <w:rsid w:val="00AC3A97"/>
    <w:rPr>
      <w:rFonts w:ascii="Arial" w:eastAsiaTheme="majorEastAsia" w:hAnsi="Arial" w:cstheme="majorBidi"/>
      <w:b/>
      <w:bCs/>
      <w:iCs/>
      <w:sz w:val="26"/>
    </w:rPr>
  </w:style>
  <w:style w:type="paragraph" w:styleId="Subtitle">
    <w:name w:val="Subtitle"/>
    <w:basedOn w:val="Normal"/>
    <w:next w:val="BodyText"/>
    <w:link w:val="SubtitleChar"/>
    <w:uiPriority w:val="11"/>
    <w:rsid w:val="00AC3A97"/>
    <w:pPr>
      <w:numPr>
        <w:ilvl w:val="1"/>
      </w:numPr>
      <w:jc w:val="center"/>
    </w:pPr>
    <w:rPr>
      <w:rFonts w:ascii="Arial" w:eastAsiaTheme="majorEastAsia" w:hAnsi="Arial" w:cstheme="majorBidi"/>
      <w:b/>
      <w:iCs/>
      <w:spacing w:val="15"/>
      <w:sz w:val="32"/>
      <w:szCs w:val="24"/>
    </w:rPr>
  </w:style>
  <w:style w:type="character" w:customStyle="1" w:styleId="SubtitleChar">
    <w:name w:val="Subtitle Char"/>
    <w:link w:val="Subtitle"/>
    <w:uiPriority w:val="11"/>
    <w:rsid w:val="00AC3A97"/>
    <w:rPr>
      <w:rFonts w:ascii="Arial" w:eastAsiaTheme="majorEastAsia" w:hAnsi="Arial" w:cstheme="majorBidi"/>
      <w:b/>
      <w:iCs/>
      <w:spacing w:val="15"/>
      <w:sz w:val="32"/>
      <w:szCs w:val="24"/>
    </w:rPr>
  </w:style>
  <w:style w:type="paragraph" w:styleId="Title">
    <w:name w:val="Title"/>
    <w:basedOn w:val="Normal"/>
    <w:next w:val="BodyText"/>
    <w:link w:val="TitleChar"/>
    <w:uiPriority w:val="10"/>
    <w:rsid w:val="00AC3A97"/>
    <w:pPr>
      <w:spacing w:before="300" w:after="300"/>
      <w:jc w:val="center"/>
    </w:pPr>
    <w:rPr>
      <w:rFonts w:ascii="Arial" w:eastAsiaTheme="majorEastAsia" w:hAnsi="Arial" w:cstheme="majorBidi"/>
      <w:b/>
      <w:spacing w:val="5"/>
      <w:kern w:val="28"/>
      <w:sz w:val="36"/>
      <w:szCs w:val="52"/>
    </w:rPr>
  </w:style>
  <w:style w:type="character" w:customStyle="1" w:styleId="TitleChar">
    <w:name w:val="Title Char"/>
    <w:link w:val="Title"/>
    <w:uiPriority w:val="10"/>
    <w:rsid w:val="00AC3A97"/>
    <w:rPr>
      <w:rFonts w:ascii="Arial" w:eastAsiaTheme="majorEastAsia" w:hAnsi="Arial" w:cstheme="majorBidi"/>
      <w:b/>
      <w:spacing w:val="5"/>
      <w:kern w:val="28"/>
      <w:sz w:val="36"/>
      <w:szCs w:val="52"/>
    </w:rPr>
  </w:style>
  <w:style w:type="paragraph" w:styleId="Header">
    <w:name w:val="header"/>
    <w:basedOn w:val="Normal"/>
    <w:link w:val="HeaderChar"/>
    <w:uiPriority w:val="99"/>
    <w:unhideWhenUsed/>
    <w:rsid w:val="00AC3A97"/>
    <w:pPr>
      <w:tabs>
        <w:tab w:val="center" w:pos="4680"/>
        <w:tab w:val="right" w:pos="9360"/>
      </w:tabs>
      <w:spacing w:after="0"/>
    </w:pPr>
  </w:style>
  <w:style w:type="character" w:customStyle="1" w:styleId="HeaderChar">
    <w:name w:val="Header Char"/>
    <w:basedOn w:val="DefaultParagraphFont"/>
    <w:link w:val="Header"/>
    <w:uiPriority w:val="99"/>
    <w:rsid w:val="00AC3A97"/>
  </w:style>
  <w:style w:type="paragraph" w:styleId="Footer">
    <w:name w:val="footer"/>
    <w:basedOn w:val="Normal"/>
    <w:link w:val="FooterChar"/>
    <w:uiPriority w:val="99"/>
    <w:unhideWhenUsed/>
    <w:rsid w:val="00AC3A97"/>
    <w:pPr>
      <w:tabs>
        <w:tab w:val="center" w:pos="4680"/>
        <w:tab w:val="right" w:pos="9360"/>
      </w:tabs>
      <w:spacing w:after="0"/>
    </w:pPr>
  </w:style>
  <w:style w:type="character" w:customStyle="1" w:styleId="FooterChar">
    <w:name w:val="Footer Char"/>
    <w:basedOn w:val="DefaultParagraphFont"/>
    <w:link w:val="Footer"/>
    <w:uiPriority w:val="99"/>
    <w:rsid w:val="00AC3A97"/>
  </w:style>
  <w:style w:type="paragraph" w:styleId="BalloonText">
    <w:name w:val="Balloon Text"/>
    <w:basedOn w:val="Normal"/>
    <w:link w:val="BalloonTextChar"/>
    <w:uiPriority w:val="99"/>
    <w:semiHidden/>
    <w:unhideWhenUsed/>
    <w:rsid w:val="00AC3A97"/>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3A97"/>
    <w:rPr>
      <w:rFonts w:ascii="Tahoma" w:hAnsi="Tahoma" w:cs="Tahoma"/>
      <w:sz w:val="16"/>
      <w:szCs w:val="16"/>
    </w:rPr>
  </w:style>
  <w:style w:type="table" w:styleId="TableGrid">
    <w:name w:val="Table Grid"/>
    <w:basedOn w:val="TableNormal"/>
    <w:uiPriority w:val="59"/>
    <w:rsid w:val="00AC3A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AC3A97"/>
    <w:pPr>
      <w:tabs>
        <w:tab w:val="left" w:pos="440"/>
        <w:tab w:val="right" w:leader="dot" w:pos="9350"/>
      </w:tabs>
      <w:spacing w:after="100"/>
    </w:pPr>
    <w:rPr>
      <w:rFonts w:ascii="Arial" w:hAnsi="Arial"/>
      <w:b/>
    </w:rPr>
  </w:style>
  <w:style w:type="character" w:styleId="Hyperlink">
    <w:name w:val="Hyperlink"/>
    <w:basedOn w:val="DefaultParagraphFont"/>
    <w:uiPriority w:val="99"/>
    <w:unhideWhenUsed/>
    <w:rsid w:val="00AC3A97"/>
    <w:rPr>
      <w:color w:val="0000FF" w:themeColor="hyperlink"/>
      <w:u w:val="single"/>
    </w:rPr>
  </w:style>
  <w:style w:type="paragraph" w:styleId="TOC2">
    <w:name w:val="toc 2"/>
    <w:basedOn w:val="Normal"/>
    <w:next w:val="Normal"/>
    <w:autoRedefine/>
    <w:uiPriority w:val="39"/>
    <w:unhideWhenUsed/>
    <w:rsid w:val="00AC3A97"/>
    <w:pPr>
      <w:spacing w:after="100"/>
      <w:ind w:left="216"/>
    </w:pPr>
    <w:rPr>
      <w:rFonts w:ascii="Arial" w:hAnsi="Arial"/>
      <w:b/>
    </w:rPr>
  </w:style>
  <w:style w:type="paragraph" w:styleId="TOC3">
    <w:name w:val="toc 3"/>
    <w:basedOn w:val="Normal"/>
    <w:next w:val="Normal"/>
    <w:autoRedefine/>
    <w:uiPriority w:val="39"/>
    <w:unhideWhenUsed/>
    <w:rsid w:val="00EB6C21"/>
    <w:pPr>
      <w:tabs>
        <w:tab w:val="right" w:leader="dot" w:pos="9350"/>
      </w:tabs>
      <w:spacing w:after="100"/>
      <w:ind w:left="440"/>
    </w:pPr>
    <w:rPr>
      <w:rFonts w:ascii="Arial" w:hAnsi="Arial"/>
      <w:b/>
    </w:rPr>
  </w:style>
  <w:style w:type="character" w:customStyle="1" w:styleId="Heading5Char">
    <w:name w:val="Heading 5 Char"/>
    <w:basedOn w:val="DefaultParagraphFont"/>
    <w:link w:val="Heading5"/>
    <w:uiPriority w:val="9"/>
    <w:rsid w:val="007E789C"/>
    <w:rPr>
      <w:rFonts w:ascii="Arial" w:eastAsiaTheme="majorEastAsia" w:hAnsi="Arial" w:cstheme="majorBidi"/>
      <w:b/>
      <w:bCs/>
      <w:iCs/>
      <w:sz w:val="26"/>
    </w:rPr>
  </w:style>
  <w:style w:type="character" w:customStyle="1" w:styleId="Heading6Char">
    <w:name w:val="Heading 6 Char"/>
    <w:basedOn w:val="DefaultParagraphFont"/>
    <w:link w:val="Heading6"/>
    <w:uiPriority w:val="9"/>
    <w:semiHidden/>
    <w:rsid w:val="00AC3A97"/>
    <w:rPr>
      <w:rFonts w:ascii="Arial" w:eastAsiaTheme="majorEastAsia" w:hAnsi="Arial" w:cstheme="majorBidi"/>
      <w:b/>
      <w:bCs/>
      <w:iCs/>
      <w:sz w:val="26"/>
    </w:rPr>
  </w:style>
  <w:style w:type="paragraph" w:styleId="Caption">
    <w:name w:val="caption"/>
    <w:next w:val="BodyText"/>
    <w:qFormat/>
    <w:rsid w:val="009863EF"/>
    <w:pPr>
      <w:keepNext/>
      <w:keepLines/>
      <w:spacing w:after="60" w:line="240" w:lineRule="auto"/>
      <w:jc w:val="center"/>
    </w:pPr>
    <w:rPr>
      <w:rFonts w:ascii="Times New Roman" w:eastAsia="Times New Roman" w:hAnsi="Times New Roman" w:cs="Arial"/>
      <w:b/>
      <w:bCs/>
      <w:sz w:val="24"/>
      <w:szCs w:val="20"/>
    </w:rPr>
  </w:style>
  <w:style w:type="character" w:styleId="PageNumber">
    <w:name w:val="page number"/>
    <w:basedOn w:val="DefaultParagraphFont"/>
    <w:uiPriority w:val="99"/>
    <w:rsid w:val="00AC3A97"/>
  </w:style>
  <w:style w:type="numbering" w:customStyle="1" w:styleId="Multi-LevelList">
    <w:name w:val="Multi-Level List"/>
    <w:uiPriority w:val="99"/>
    <w:rsid w:val="00AC3A97"/>
    <w:pPr>
      <w:numPr>
        <w:numId w:val="4"/>
      </w:numPr>
    </w:pPr>
  </w:style>
  <w:style w:type="paragraph" w:styleId="TOC4">
    <w:name w:val="toc 4"/>
    <w:basedOn w:val="Normal"/>
    <w:next w:val="Normal"/>
    <w:autoRedefine/>
    <w:uiPriority w:val="39"/>
    <w:semiHidden/>
    <w:rsid w:val="00AC3A97"/>
    <w:pPr>
      <w:spacing w:after="100"/>
      <w:ind w:left="660"/>
    </w:pPr>
    <w:rPr>
      <w:rFonts w:eastAsiaTheme="minorEastAsia"/>
    </w:rPr>
  </w:style>
  <w:style w:type="paragraph" w:styleId="TOC5">
    <w:name w:val="toc 5"/>
    <w:basedOn w:val="Normal"/>
    <w:next w:val="Normal"/>
    <w:autoRedefine/>
    <w:uiPriority w:val="39"/>
    <w:semiHidden/>
    <w:rsid w:val="00AC3A97"/>
    <w:pPr>
      <w:spacing w:after="100"/>
      <w:ind w:left="880"/>
    </w:pPr>
    <w:rPr>
      <w:rFonts w:eastAsiaTheme="minorEastAsia"/>
    </w:rPr>
  </w:style>
  <w:style w:type="paragraph" w:styleId="TOC6">
    <w:name w:val="toc 6"/>
    <w:basedOn w:val="Normal"/>
    <w:next w:val="Normal"/>
    <w:autoRedefine/>
    <w:uiPriority w:val="39"/>
    <w:semiHidden/>
    <w:rsid w:val="00AC3A97"/>
    <w:pPr>
      <w:spacing w:after="100"/>
      <w:ind w:left="1100"/>
    </w:pPr>
    <w:rPr>
      <w:rFonts w:eastAsiaTheme="minorEastAsia"/>
    </w:rPr>
  </w:style>
  <w:style w:type="paragraph" w:styleId="TOC7">
    <w:name w:val="toc 7"/>
    <w:basedOn w:val="Normal"/>
    <w:next w:val="Normal"/>
    <w:autoRedefine/>
    <w:uiPriority w:val="39"/>
    <w:semiHidden/>
    <w:rsid w:val="00AC3A97"/>
    <w:pPr>
      <w:spacing w:after="100"/>
      <w:ind w:left="1320"/>
    </w:pPr>
    <w:rPr>
      <w:rFonts w:eastAsiaTheme="minorEastAsia"/>
    </w:rPr>
  </w:style>
  <w:style w:type="paragraph" w:styleId="TOC8">
    <w:name w:val="toc 8"/>
    <w:basedOn w:val="Normal"/>
    <w:next w:val="Normal"/>
    <w:autoRedefine/>
    <w:uiPriority w:val="39"/>
    <w:semiHidden/>
    <w:rsid w:val="00AC3A97"/>
    <w:pPr>
      <w:spacing w:after="100"/>
      <w:ind w:left="1540"/>
    </w:pPr>
    <w:rPr>
      <w:rFonts w:eastAsiaTheme="minorEastAsia"/>
    </w:rPr>
  </w:style>
  <w:style w:type="paragraph" w:styleId="TOC9">
    <w:name w:val="toc 9"/>
    <w:basedOn w:val="Normal"/>
    <w:next w:val="Normal"/>
    <w:autoRedefine/>
    <w:uiPriority w:val="39"/>
    <w:semiHidden/>
    <w:rsid w:val="00AC3A97"/>
    <w:pPr>
      <w:spacing w:after="100"/>
      <w:ind w:left="1760"/>
    </w:pPr>
    <w:rPr>
      <w:rFonts w:eastAsiaTheme="minorEastAsia"/>
    </w:rPr>
  </w:style>
  <w:style w:type="paragraph" w:styleId="CommentText">
    <w:name w:val="annotation text"/>
    <w:basedOn w:val="Normal"/>
    <w:link w:val="CommentTextChar"/>
    <w:semiHidden/>
    <w:unhideWhenUsed/>
    <w:rsid w:val="00AC3A97"/>
    <w:rPr>
      <w:sz w:val="20"/>
      <w:szCs w:val="20"/>
    </w:rPr>
  </w:style>
  <w:style w:type="character" w:customStyle="1" w:styleId="CommentTextChar">
    <w:name w:val="Comment Text Char"/>
    <w:basedOn w:val="DefaultParagraphFont"/>
    <w:link w:val="CommentText"/>
    <w:semiHidden/>
    <w:rsid w:val="00AC3A97"/>
    <w:rPr>
      <w:sz w:val="20"/>
      <w:szCs w:val="20"/>
    </w:rPr>
  </w:style>
  <w:style w:type="character" w:styleId="CommentReference">
    <w:name w:val="annotation reference"/>
    <w:basedOn w:val="DefaultParagraphFont"/>
    <w:uiPriority w:val="99"/>
    <w:semiHidden/>
    <w:unhideWhenUsed/>
    <w:rsid w:val="00AC3A97"/>
    <w:rPr>
      <w:sz w:val="16"/>
      <w:szCs w:val="16"/>
    </w:rPr>
  </w:style>
  <w:style w:type="paragraph" w:styleId="ListNumber">
    <w:name w:val="List Number"/>
    <w:basedOn w:val="Normal"/>
    <w:semiHidden/>
    <w:rsid w:val="00AC3A97"/>
    <w:pPr>
      <w:keepNext/>
      <w:numPr>
        <w:ilvl w:val="3"/>
        <w:numId w:val="5"/>
      </w:numPr>
      <w:spacing w:after="0"/>
    </w:pPr>
    <w:rPr>
      <w:rFonts w:eastAsia="Times New Roman" w:cs="Times New Roman"/>
      <w:sz w:val="20"/>
      <w:szCs w:val="20"/>
    </w:rPr>
  </w:style>
  <w:style w:type="paragraph" w:styleId="BodyText2">
    <w:name w:val="Body Text 2"/>
    <w:basedOn w:val="Normal"/>
    <w:link w:val="BodyText2Char"/>
    <w:uiPriority w:val="99"/>
    <w:semiHidden/>
    <w:unhideWhenUsed/>
    <w:rsid w:val="00AC3A97"/>
    <w:pPr>
      <w:spacing w:line="480" w:lineRule="auto"/>
    </w:pPr>
  </w:style>
  <w:style w:type="character" w:customStyle="1" w:styleId="BodyText2Char">
    <w:name w:val="Body Text 2 Char"/>
    <w:basedOn w:val="DefaultParagraphFont"/>
    <w:link w:val="BodyText2"/>
    <w:uiPriority w:val="99"/>
    <w:semiHidden/>
    <w:rsid w:val="00AC3A97"/>
  </w:style>
  <w:style w:type="paragraph" w:styleId="BodyText3">
    <w:name w:val="Body Text 3"/>
    <w:basedOn w:val="Normal"/>
    <w:link w:val="BodyText3Char"/>
    <w:uiPriority w:val="99"/>
    <w:semiHidden/>
    <w:unhideWhenUsed/>
    <w:rsid w:val="00AC3A97"/>
    <w:rPr>
      <w:sz w:val="16"/>
      <w:szCs w:val="16"/>
    </w:rPr>
  </w:style>
  <w:style w:type="character" w:customStyle="1" w:styleId="BodyText3Char">
    <w:name w:val="Body Text 3 Char"/>
    <w:basedOn w:val="DefaultParagraphFont"/>
    <w:link w:val="BodyText3"/>
    <w:uiPriority w:val="99"/>
    <w:semiHidden/>
    <w:rsid w:val="00AC3A97"/>
    <w:rPr>
      <w:sz w:val="16"/>
      <w:szCs w:val="16"/>
    </w:rPr>
  </w:style>
  <w:style w:type="character" w:styleId="FollowedHyperlink">
    <w:name w:val="FollowedHyperlink"/>
    <w:basedOn w:val="DefaultParagraphFont"/>
    <w:uiPriority w:val="99"/>
    <w:semiHidden/>
    <w:unhideWhenUsed/>
    <w:rsid w:val="00AC3A97"/>
    <w:rPr>
      <w:color w:val="800080" w:themeColor="followedHyperlink"/>
      <w:u w:val="single"/>
    </w:rPr>
  </w:style>
  <w:style w:type="character" w:styleId="Strong">
    <w:name w:val="Strong"/>
    <w:uiPriority w:val="22"/>
    <w:qFormat/>
    <w:rsid w:val="00AC3A97"/>
    <w:rPr>
      <w:rFonts w:cs="Times New Roman"/>
      <w:b/>
    </w:rPr>
  </w:style>
  <w:style w:type="character" w:styleId="Emphasis">
    <w:name w:val="Emphasis"/>
    <w:uiPriority w:val="20"/>
    <w:qFormat/>
    <w:rsid w:val="00AC3A97"/>
    <w:rPr>
      <w:rFonts w:cs="Times New Roman"/>
      <w:i/>
    </w:rPr>
  </w:style>
  <w:style w:type="paragraph" w:styleId="NormalWeb">
    <w:name w:val="Normal (Web)"/>
    <w:basedOn w:val="Normal"/>
    <w:uiPriority w:val="99"/>
    <w:rsid w:val="00AC3A97"/>
    <w:pPr>
      <w:keepNext/>
      <w:spacing w:after="0"/>
    </w:pPr>
    <w:rPr>
      <w:rFonts w:eastAsia="Times New Roman" w:cs="Times New Roman"/>
      <w:szCs w:val="20"/>
    </w:rPr>
  </w:style>
  <w:style w:type="character" w:styleId="HTMLCode">
    <w:name w:val="HTML Code"/>
    <w:uiPriority w:val="99"/>
    <w:semiHidden/>
    <w:rsid w:val="00AC3A97"/>
    <w:rPr>
      <w:rFonts w:ascii="Courier New" w:hAnsi="Courier New" w:cs="Times New Roman"/>
      <w:sz w:val="20"/>
    </w:rPr>
  </w:style>
  <w:style w:type="paragraph" w:styleId="CommentSubject">
    <w:name w:val="annotation subject"/>
    <w:basedOn w:val="CommentText"/>
    <w:next w:val="CommentText"/>
    <w:link w:val="CommentSubjectChar"/>
    <w:uiPriority w:val="99"/>
    <w:semiHidden/>
    <w:unhideWhenUsed/>
    <w:rsid w:val="00AC3A97"/>
    <w:rPr>
      <w:b/>
      <w:bCs/>
    </w:rPr>
  </w:style>
  <w:style w:type="character" w:customStyle="1" w:styleId="CommentSubjectChar">
    <w:name w:val="Comment Subject Char"/>
    <w:basedOn w:val="CommentTextChar"/>
    <w:link w:val="CommentSubject"/>
    <w:uiPriority w:val="99"/>
    <w:semiHidden/>
    <w:rsid w:val="00AC3A97"/>
    <w:rPr>
      <w:b/>
      <w:bCs/>
      <w:sz w:val="20"/>
      <w:szCs w:val="20"/>
    </w:rPr>
  </w:style>
  <w:style w:type="paragraph" w:styleId="Index1">
    <w:name w:val="index 1"/>
    <w:basedOn w:val="Normal"/>
    <w:next w:val="Normal"/>
    <w:autoRedefine/>
    <w:uiPriority w:val="99"/>
    <w:semiHidden/>
    <w:unhideWhenUsed/>
    <w:rsid w:val="00F86544"/>
    <w:pPr>
      <w:keepNext/>
      <w:spacing w:after="0"/>
      <w:ind w:left="216" w:hanging="216"/>
    </w:pPr>
  </w:style>
  <w:style w:type="paragraph" w:styleId="Index2">
    <w:name w:val="index 2"/>
    <w:basedOn w:val="Normal"/>
    <w:next w:val="Normal"/>
    <w:autoRedefine/>
    <w:uiPriority w:val="99"/>
    <w:semiHidden/>
    <w:unhideWhenUsed/>
    <w:rsid w:val="00144DF1"/>
    <w:pPr>
      <w:spacing w:after="0"/>
      <w:ind w:left="440" w:hanging="220"/>
    </w:pPr>
  </w:style>
  <w:style w:type="paragraph" w:customStyle="1" w:styleId="BodyTextBullet1">
    <w:name w:val="Body Text Bullet 1"/>
    <w:link w:val="BodyTextBullet1Char"/>
    <w:rsid w:val="00A87244"/>
    <w:pPr>
      <w:numPr>
        <w:numId w:val="15"/>
      </w:numPr>
      <w:tabs>
        <w:tab w:val="clear" w:pos="720"/>
        <w:tab w:val="num" w:pos="540"/>
      </w:tabs>
      <w:spacing w:before="60" w:after="60" w:line="240" w:lineRule="auto"/>
      <w:ind w:left="540"/>
    </w:pPr>
    <w:rPr>
      <w:rFonts w:ascii="Times New Roman" w:eastAsia="Times New Roman" w:hAnsi="Times New Roman" w:cs="Times New Roman"/>
      <w:szCs w:val="20"/>
    </w:rPr>
  </w:style>
  <w:style w:type="character" w:customStyle="1" w:styleId="BodyTextBullet1Char">
    <w:name w:val="Body Text Bullet 1 Char"/>
    <w:link w:val="BodyTextBullet1"/>
    <w:locked/>
    <w:rsid w:val="00A87244"/>
    <w:rPr>
      <w:rFonts w:ascii="Times New Roman" w:eastAsia="Times New Roman" w:hAnsi="Times New Roman" w:cs="Times New Roman"/>
      <w:szCs w:val="20"/>
    </w:rPr>
  </w:style>
  <w:style w:type="paragraph" w:customStyle="1" w:styleId="Note">
    <w:name w:val="Note"/>
    <w:next w:val="BodyText"/>
    <w:qFormat/>
    <w:rsid w:val="009C2A75"/>
    <w:pPr>
      <w:spacing w:before="220" w:after="0" w:line="240" w:lineRule="auto"/>
      <w:ind w:left="475"/>
    </w:pPr>
    <w:rPr>
      <w:rFonts w:ascii="Times New Roman" w:eastAsia="Calibri" w:hAnsi="Times New Roman" w:cs="Times New Roman"/>
      <w:szCs w:val="20"/>
    </w:rPr>
  </w:style>
  <w:style w:type="paragraph" w:customStyle="1" w:styleId="Step">
    <w:name w:val="Step"/>
    <w:qFormat/>
    <w:rsid w:val="009C2A75"/>
    <w:pPr>
      <w:numPr>
        <w:numId w:val="16"/>
      </w:numPr>
      <w:spacing w:before="220" w:after="0" w:line="240" w:lineRule="auto"/>
    </w:pPr>
    <w:rPr>
      <w:rFonts w:ascii="Times New Roman" w:eastAsia="Calibri" w:hAnsi="Times New Roman" w:cs="Times New Roman"/>
      <w:szCs w:val="20"/>
    </w:rPr>
  </w:style>
  <w:style w:type="paragraph" w:customStyle="1" w:styleId="CodeText">
    <w:name w:val="Code Text"/>
    <w:next w:val="BodyText"/>
    <w:link w:val="CodeTextChar"/>
    <w:qFormat/>
    <w:rsid w:val="009C2A75"/>
    <w:pPr>
      <w:shd w:val="clear" w:color="auto" w:fill="D9D9D9"/>
      <w:spacing w:before="220" w:after="0" w:line="240" w:lineRule="auto"/>
      <w:ind w:left="360"/>
    </w:pPr>
    <w:rPr>
      <w:rFonts w:ascii="Courier" w:eastAsia="Calibri" w:hAnsi="Courier" w:cs="Times New Roman"/>
      <w:sz w:val="20"/>
      <w:szCs w:val="20"/>
    </w:rPr>
  </w:style>
  <w:style w:type="paragraph" w:customStyle="1" w:styleId="CodeTextComment">
    <w:name w:val="Code Text Comment"/>
    <w:basedOn w:val="CodeText"/>
    <w:link w:val="CodeTextCommentChar"/>
    <w:qFormat/>
    <w:rsid w:val="009C2A75"/>
    <w:rPr>
      <w:color w:val="008000"/>
    </w:rPr>
  </w:style>
  <w:style w:type="character" w:customStyle="1" w:styleId="CodeTextChar">
    <w:name w:val="Code Text Char"/>
    <w:link w:val="CodeText"/>
    <w:rsid w:val="009C2A75"/>
    <w:rPr>
      <w:rFonts w:ascii="Courier" w:eastAsia="Calibri" w:hAnsi="Courier" w:cs="Times New Roman"/>
      <w:sz w:val="20"/>
      <w:szCs w:val="20"/>
      <w:shd w:val="clear" w:color="auto" w:fill="D9D9D9"/>
    </w:rPr>
  </w:style>
  <w:style w:type="character" w:customStyle="1" w:styleId="CodeTextCommentChar">
    <w:name w:val="Code Text Comment Char"/>
    <w:link w:val="CodeTextComment"/>
    <w:rsid w:val="009C2A75"/>
    <w:rPr>
      <w:rFonts w:ascii="Courier" w:eastAsia="Calibri" w:hAnsi="Courier" w:cs="Times New Roman"/>
      <w:color w:val="008000"/>
      <w:sz w:val="20"/>
      <w:szCs w:val="20"/>
      <w:shd w:val="clear" w:color="auto" w:fill="D9D9D9"/>
    </w:rPr>
  </w:style>
  <w:style w:type="paragraph" w:styleId="HTMLPreformatted">
    <w:name w:val="HTML Preformatted"/>
    <w:basedOn w:val="Normal"/>
    <w:link w:val="HTMLPreformattedChar"/>
    <w:uiPriority w:val="99"/>
    <w:semiHidden/>
    <w:unhideWhenUsed/>
    <w:rsid w:val="004F2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F29DA"/>
    <w:rPr>
      <w:rFonts w:ascii="Courier New" w:eastAsia="Times New Roman" w:hAnsi="Courier New" w:cs="Courier New"/>
      <w:sz w:val="20"/>
      <w:szCs w:val="20"/>
    </w:rPr>
  </w:style>
  <w:style w:type="paragraph" w:customStyle="1" w:styleId="InstructionalText1">
    <w:name w:val="Instructional Text 1"/>
    <w:basedOn w:val="BodyText"/>
    <w:next w:val="BodyText"/>
    <w:link w:val="InstructionalText1Char"/>
    <w:rsid w:val="00876A83"/>
    <w:pPr>
      <w:keepLines/>
      <w:autoSpaceDE w:val="0"/>
      <w:autoSpaceDN w:val="0"/>
      <w:adjustRightInd w:val="0"/>
      <w:spacing w:before="60" w:line="240" w:lineRule="atLeast"/>
    </w:pPr>
    <w:rPr>
      <w:rFonts w:eastAsia="Times New Roman" w:cs="Times New Roman"/>
      <w:i/>
      <w:iCs/>
      <w:color w:val="0000FF"/>
    </w:rPr>
  </w:style>
  <w:style w:type="character" w:customStyle="1" w:styleId="InstructionalText1Char">
    <w:name w:val="Instructional Text 1 Char"/>
    <w:basedOn w:val="DefaultParagraphFont"/>
    <w:link w:val="InstructionalText1"/>
    <w:rsid w:val="00876A83"/>
    <w:rPr>
      <w:rFonts w:ascii="Times New Roman" w:eastAsia="Times New Roman" w:hAnsi="Times New Roman" w:cs="Times New Roman"/>
      <w:i/>
      <w:iCs/>
      <w:color w:val="0000FF"/>
      <w:sz w:val="24"/>
    </w:rPr>
  </w:style>
  <w:style w:type="character" w:customStyle="1" w:styleId="apple-converted-space">
    <w:name w:val="apple-converted-space"/>
    <w:basedOn w:val="DefaultParagraphFont"/>
    <w:rsid w:val="00921193"/>
  </w:style>
  <w:style w:type="character" w:customStyle="1" w:styleId="bold">
    <w:name w:val="bold"/>
    <w:basedOn w:val="DefaultParagraphFont"/>
    <w:rsid w:val="00B64CCB"/>
  </w:style>
  <w:style w:type="character" w:customStyle="1" w:styleId="italic">
    <w:name w:val="italic"/>
    <w:basedOn w:val="DefaultParagraphFont"/>
    <w:rsid w:val="00B64CCB"/>
  </w:style>
  <w:style w:type="character" w:customStyle="1" w:styleId="bidi">
    <w:name w:val="bidi"/>
    <w:basedOn w:val="DefaultParagraphFont"/>
    <w:rsid w:val="00C87F3B"/>
  </w:style>
  <w:style w:type="character" w:customStyle="1" w:styleId="Heading7Char">
    <w:name w:val="Heading 7 Char"/>
    <w:basedOn w:val="DefaultParagraphFont"/>
    <w:link w:val="Heading7"/>
    <w:uiPriority w:val="9"/>
    <w:semiHidden/>
    <w:rsid w:val="00C900F9"/>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C900F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900F9"/>
    <w:rPr>
      <w:rFonts w:asciiTheme="majorHAnsi" w:eastAsiaTheme="majorEastAsia" w:hAnsiTheme="majorHAnsi" w:cstheme="majorBidi"/>
      <w:i/>
      <w:iCs/>
      <w:color w:val="272727" w:themeColor="text1" w:themeTint="D8"/>
      <w:sz w:val="21"/>
      <w:szCs w:val="21"/>
    </w:rPr>
  </w:style>
  <w:style w:type="paragraph" w:styleId="Revision">
    <w:name w:val="Revision"/>
    <w:hidden/>
    <w:uiPriority w:val="99"/>
    <w:semiHidden/>
    <w:rsid w:val="00030E22"/>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620954">
      <w:bodyDiv w:val="1"/>
      <w:marLeft w:val="0"/>
      <w:marRight w:val="0"/>
      <w:marTop w:val="0"/>
      <w:marBottom w:val="0"/>
      <w:divBdr>
        <w:top w:val="none" w:sz="0" w:space="0" w:color="auto"/>
        <w:left w:val="none" w:sz="0" w:space="0" w:color="auto"/>
        <w:bottom w:val="none" w:sz="0" w:space="0" w:color="auto"/>
        <w:right w:val="none" w:sz="0" w:space="0" w:color="auto"/>
      </w:divBdr>
    </w:div>
    <w:div w:id="151796360">
      <w:bodyDiv w:val="1"/>
      <w:marLeft w:val="0"/>
      <w:marRight w:val="0"/>
      <w:marTop w:val="0"/>
      <w:marBottom w:val="0"/>
      <w:divBdr>
        <w:top w:val="none" w:sz="0" w:space="0" w:color="auto"/>
        <w:left w:val="none" w:sz="0" w:space="0" w:color="auto"/>
        <w:bottom w:val="none" w:sz="0" w:space="0" w:color="auto"/>
        <w:right w:val="none" w:sz="0" w:space="0" w:color="auto"/>
      </w:divBdr>
    </w:div>
    <w:div w:id="156305292">
      <w:bodyDiv w:val="1"/>
      <w:marLeft w:val="0"/>
      <w:marRight w:val="0"/>
      <w:marTop w:val="0"/>
      <w:marBottom w:val="0"/>
      <w:divBdr>
        <w:top w:val="none" w:sz="0" w:space="0" w:color="auto"/>
        <w:left w:val="none" w:sz="0" w:space="0" w:color="auto"/>
        <w:bottom w:val="none" w:sz="0" w:space="0" w:color="auto"/>
        <w:right w:val="none" w:sz="0" w:space="0" w:color="auto"/>
      </w:divBdr>
    </w:div>
    <w:div w:id="162210250">
      <w:bodyDiv w:val="1"/>
      <w:marLeft w:val="0"/>
      <w:marRight w:val="0"/>
      <w:marTop w:val="0"/>
      <w:marBottom w:val="0"/>
      <w:divBdr>
        <w:top w:val="none" w:sz="0" w:space="0" w:color="auto"/>
        <w:left w:val="none" w:sz="0" w:space="0" w:color="auto"/>
        <w:bottom w:val="none" w:sz="0" w:space="0" w:color="auto"/>
        <w:right w:val="none" w:sz="0" w:space="0" w:color="auto"/>
      </w:divBdr>
    </w:div>
    <w:div w:id="395276523">
      <w:bodyDiv w:val="1"/>
      <w:marLeft w:val="0"/>
      <w:marRight w:val="0"/>
      <w:marTop w:val="0"/>
      <w:marBottom w:val="0"/>
      <w:divBdr>
        <w:top w:val="none" w:sz="0" w:space="0" w:color="auto"/>
        <w:left w:val="none" w:sz="0" w:space="0" w:color="auto"/>
        <w:bottom w:val="none" w:sz="0" w:space="0" w:color="auto"/>
        <w:right w:val="none" w:sz="0" w:space="0" w:color="auto"/>
      </w:divBdr>
    </w:div>
    <w:div w:id="469515778">
      <w:bodyDiv w:val="1"/>
      <w:marLeft w:val="0"/>
      <w:marRight w:val="0"/>
      <w:marTop w:val="0"/>
      <w:marBottom w:val="0"/>
      <w:divBdr>
        <w:top w:val="none" w:sz="0" w:space="0" w:color="auto"/>
        <w:left w:val="none" w:sz="0" w:space="0" w:color="auto"/>
        <w:bottom w:val="none" w:sz="0" w:space="0" w:color="auto"/>
        <w:right w:val="none" w:sz="0" w:space="0" w:color="auto"/>
      </w:divBdr>
    </w:div>
    <w:div w:id="544175686">
      <w:bodyDiv w:val="1"/>
      <w:marLeft w:val="0"/>
      <w:marRight w:val="0"/>
      <w:marTop w:val="0"/>
      <w:marBottom w:val="0"/>
      <w:divBdr>
        <w:top w:val="none" w:sz="0" w:space="0" w:color="auto"/>
        <w:left w:val="none" w:sz="0" w:space="0" w:color="auto"/>
        <w:bottom w:val="none" w:sz="0" w:space="0" w:color="auto"/>
        <w:right w:val="none" w:sz="0" w:space="0" w:color="auto"/>
      </w:divBdr>
    </w:div>
    <w:div w:id="544369293">
      <w:bodyDiv w:val="1"/>
      <w:marLeft w:val="0"/>
      <w:marRight w:val="0"/>
      <w:marTop w:val="0"/>
      <w:marBottom w:val="0"/>
      <w:divBdr>
        <w:top w:val="none" w:sz="0" w:space="0" w:color="auto"/>
        <w:left w:val="none" w:sz="0" w:space="0" w:color="auto"/>
        <w:bottom w:val="none" w:sz="0" w:space="0" w:color="auto"/>
        <w:right w:val="none" w:sz="0" w:space="0" w:color="auto"/>
      </w:divBdr>
    </w:div>
    <w:div w:id="545802822">
      <w:bodyDiv w:val="1"/>
      <w:marLeft w:val="0"/>
      <w:marRight w:val="0"/>
      <w:marTop w:val="0"/>
      <w:marBottom w:val="0"/>
      <w:divBdr>
        <w:top w:val="none" w:sz="0" w:space="0" w:color="auto"/>
        <w:left w:val="none" w:sz="0" w:space="0" w:color="auto"/>
        <w:bottom w:val="none" w:sz="0" w:space="0" w:color="auto"/>
        <w:right w:val="none" w:sz="0" w:space="0" w:color="auto"/>
      </w:divBdr>
    </w:div>
    <w:div w:id="585309735">
      <w:bodyDiv w:val="1"/>
      <w:marLeft w:val="0"/>
      <w:marRight w:val="0"/>
      <w:marTop w:val="0"/>
      <w:marBottom w:val="0"/>
      <w:divBdr>
        <w:top w:val="none" w:sz="0" w:space="0" w:color="auto"/>
        <w:left w:val="none" w:sz="0" w:space="0" w:color="auto"/>
        <w:bottom w:val="none" w:sz="0" w:space="0" w:color="auto"/>
        <w:right w:val="none" w:sz="0" w:space="0" w:color="auto"/>
      </w:divBdr>
    </w:div>
    <w:div w:id="623850983">
      <w:bodyDiv w:val="1"/>
      <w:marLeft w:val="0"/>
      <w:marRight w:val="0"/>
      <w:marTop w:val="0"/>
      <w:marBottom w:val="0"/>
      <w:divBdr>
        <w:top w:val="none" w:sz="0" w:space="0" w:color="auto"/>
        <w:left w:val="none" w:sz="0" w:space="0" w:color="auto"/>
        <w:bottom w:val="none" w:sz="0" w:space="0" w:color="auto"/>
        <w:right w:val="none" w:sz="0" w:space="0" w:color="auto"/>
      </w:divBdr>
    </w:div>
    <w:div w:id="748505208">
      <w:bodyDiv w:val="1"/>
      <w:marLeft w:val="0"/>
      <w:marRight w:val="0"/>
      <w:marTop w:val="0"/>
      <w:marBottom w:val="0"/>
      <w:divBdr>
        <w:top w:val="none" w:sz="0" w:space="0" w:color="auto"/>
        <w:left w:val="none" w:sz="0" w:space="0" w:color="auto"/>
        <w:bottom w:val="none" w:sz="0" w:space="0" w:color="auto"/>
        <w:right w:val="none" w:sz="0" w:space="0" w:color="auto"/>
      </w:divBdr>
    </w:div>
    <w:div w:id="833256927">
      <w:bodyDiv w:val="1"/>
      <w:marLeft w:val="0"/>
      <w:marRight w:val="0"/>
      <w:marTop w:val="0"/>
      <w:marBottom w:val="0"/>
      <w:divBdr>
        <w:top w:val="none" w:sz="0" w:space="0" w:color="auto"/>
        <w:left w:val="none" w:sz="0" w:space="0" w:color="auto"/>
        <w:bottom w:val="none" w:sz="0" w:space="0" w:color="auto"/>
        <w:right w:val="none" w:sz="0" w:space="0" w:color="auto"/>
      </w:divBdr>
    </w:div>
    <w:div w:id="848830773">
      <w:bodyDiv w:val="1"/>
      <w:marLeft w:val="0"/>
      <w:marRight w:val="0"/>
      <w:marTop w:val="0"/>
      <w:marBottom w:val="0"/>
      <w:divBdr>
        <w:top w:val="none" w:sz="0" w:space="0" w:color="auto"/>
        <w:left w:val="none" w:sz="0" w:space="0" w:color="auto"/>
        <w:bottom w:val="none" w:sz="0" w:space="0" w:color="auto"/>
        <w:right w:val="none" w:sz="0" w:space="0" w:color="auto"/>
      </w:divBdr>
    </w:div>
    <w:div w:id="869613342">
      <w:bodyDiv w:val="1"/>
      <w:marLeft w:val="0"/>
      <w:marRight w:val="0"/>
      <w:marTop w:val="0"/>
      <w:marBottom w:val="0"/>
      <w:divBdr>
        <w:top w:val="none" w:sz="0" w:space="0" w:color="auto"/>
        <w:left w:val="none" w:sz="0" w:space="0" w:color="auto"/>
        <w:bottom w:val="none" w:sz="0" w:space="0" w:color="auto"/>
        <w:right w:val="none" w:sz="0" w:space="0" w:color="auto"/>
      </w:divBdr>
    </w:div>
    <w:div w:id="1114982308">
      <w:bodyDiv w:val="1"/>
      <w:marLeft w:val="0"/>
      <w:marRight w:val="0"/>
      <w:marTop w:val="0"/>
      <w:marBottom w:val="0"/>
      <w:divBdr>
        <w:top w:val="none" w:sz="0" w:space="0" w:color="auto"/>
        <w:left w:val="none" w:sz="0" w:space="0" w:color="auto"/>
        <w:bottom w:val="none" w:sz="0" w:space="0" w:color="auto"/>
        <w:right w:val="none" w:sz="0" w:space="0" w:color="auto"/>
      </w:divBdr>
    </w:div>
    <w:div w:id="1342466642">
      <w:bodyDiv w:val="1"/>
      <w:marLeft w:val="0"/>
      <w:marRight w:val="0"/>
      <w:marTop w:val="0"/>
      <w:marBottom w:val="0"/>
      <w:divBdr>
        <w:top w:val="none" w:sz="0" w:space="0" w:color="auto"/>
        <w:left w:val="none" w:sz="0" w:space="0" w:color="auto"/>
        <w:bottom w:val="none" w:sz="0" w:space="0" w:color="auto"/>
        <w:right w:val="none" w:sz="0" w:space="0" w:color="auto"/>
      </w:divBdr>
    </w:div>
    <w:div w:id="1431004241">
      <w:bodyDiv w:val="1"/>
      <w:marLeft w:val="0"/>
      <w:marRight w:val="0"/>
      <w:marTop w:val="0"/>
      <w:marBottom w:val="0"/>
      <w:divBdr>
        <w:top w:val="none" w:sz="0" w:space="0" w:color="auto"/>
        <w:left w:val="none" w:sz="0" w:space="0" w:color="auto"/>
        <w:bottom w:val="none" w:sz="0" w:space="0" w:color="auto"/>
        <w:right w:val="none" w:sz="0" w:space="0" w:color="auto"/>
      </w:divBdr>
    </w:div>
    <w:div w:id="1574319464">
      <w:bodyDiv w:val="1"/>
      <w:marLeft w:val="0"/>
      <w:marRight w:val="0"/>
      <w:marTop w:val="0"/>
      <w:marBottom w:val="0"/>
      <w:divBdr>
        <w:top w:val="none" w:sz="0" w:space="0" w:color="auto"/>
        <w:left w:val="none" w:sz="0" w:space="0" w:color="auto"/>
        <w:bottom w:val="none" w:sz="0" w:space="0" w:color="auto"/>
        <w:right w:val="none" w:sz="0" w:space="0" w:color="auto"/>
      </w:divBdr>
    </w:div>
    <w:div w:id="1596329440">
      <w:bodyDiv w:val="1"/>
      <w:marLeft w:val="0"/>
      <w:marRight w:val="0"/>
      <w:marTop w:val="0"/>
      <w:marBottom w:val="0"/>
      <w:divBdr>
        <w:top w:val="none" w:sz="0" w:space="0" w:color="auto"/>
        <w:left w:val="none" w:sz="0" w:space="0" w:color="auto"/>
        <w:bottom w:val="none" w:sz="0" w:space="0" w:color="auto"/>
        <w:right w:val="none" w:sz="0" w:space="0" w:color="auto"/>
      </w:divBdr>
    </w:div>
    <w:div w:id="1918593472">
      <w:bodyDiv w:val="1"/>
      <w:marLeft w:val="0"/>
      <w:marRight w:val="0"/>
      <w:marTop w:val="0"/>
      <w:marBottom w:val="0"/>
      <w:divBdr>
        <w:top w:val="none" w:sz="0" w:space="0" w:color="auto"/>
        <w:left w:val="none" w:sz="0" w:space="0" w:color="auto"/>
        <w:bottom w:val="none" w:sz="0" w:space="0" w:color="auto"/>
        <w:right w:val="none" w:sz="0" w:space="0" w:color="auto"/>
      </w:divBdr>
    </w:div>
    <w:div w:id="1957056286">
      <w:bodyDiv w:val="1"/>
      <w:marLeft w:val="0"/>
      <w:marRight w:val="0"/>
      <w:marTop w:val="0"/>
      <w:marBottom w:val="0"/>
      <w:divBdr>
        <w:top w:val="none" w:sz="0" w:space="0" w:color="auto"/>
        <w:left w:val="none" w:sz="0" w:space="0" w:color="auto"/>
        <w:bottom w:val="none" w:sz="0" w:space="0" w:color="auto"/>
        <w:right w:val="none" w:sz="0" w:space="0" w:color="auto"/>
      </w:divBdr>
    </w:div>
    <w:div w:id="1958221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hyperlink" Target="https://docs.oracle.com/cd/B28359_01/install.111/b32006/reqs.htm" TargetMode="External"/><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bcds.vaftl.us:8080/bcds-web/" TargetMode="External"/><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support.oracle.com/" TargetMode="Externa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hyperlink" Target="http://tomcat.apache.org/" TargetMode="External"/><Relationship Id="rId19" Type="http://schemas.openxmlformats.org/officeDocument/2006/relationships/image" Target="media/image9.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haislemersm\Documents\VA\Templates\user_documentation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99F423B6-E889-429F-BB90-65A313D3EF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user_documentation_template.dotm</Template>
  <TotalTime>556</TotalTime>
  <Pages>34</Pages>
  <Words>3081</Words>
  <Characters>17566</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Dept. of Veterans Affairs</Company>
  <LinksUpToDate>false</LinksUpToDate>
  <CharactersWithSpaces>20606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Emerson, Mason (BYLIGHT)</dc:creator>
  <cp:lastModifiedBy>Evan Weber</cp:lastModifiedBy>
  <cp:revision>74</cp:revision>
  <cp:lastPrinted>2016-03-03T21:16:00Z</cp:lastPrinted>
  <dcterms:created xsi:type="dcterms:W3CDTF">2016-07-26T19:08:00Z</dcterms:created>
  <dcterms:modified xsi:type="dcterms:W3CDTF">2017-03-16T15:21:00Z</dcterms:modified>
</cp:coreProperties>
</file>