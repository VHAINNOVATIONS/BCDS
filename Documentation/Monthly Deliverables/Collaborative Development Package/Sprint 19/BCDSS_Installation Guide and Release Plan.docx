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774D647B" w:rsidR="00234AB8" w:rsidRPr="00234AB8" w:rsidRDefault="00E93234" w:rsidP="00234AB8">
      <w:pPr>
        <w:pStyle w:val="BodyText"/>
        <w:jc w:val="center"/>
        <w:rPr>
          <w:rFonts w:ascii="Arial" w:hAnsi="Arial" w:cs="Arial"/>
          <w:b/>
          <w:sz w:val="32"/>
          <w:szCs w:val="32"/>
        </w:rPr>
      </w:pPr>
      <w:r>
        <w:rPr>
          <w:rFonts w:ascii="Arial" w:hAnsi="Arial" w:cs="Arial"/>
          <w:b/>
          <w:sz w:val="32"/>
          <w:szCs w:val="32"/>
        </w:rPr>
        <w:t>January</w:t>
      </w:r>
      <w:r w:rsidR="000821EE">
        <w:rPr>
          <w:rFonts w:ascii="Arial" w:hAnsi="Arial" w:cs="Arial"/>
          <w:b/>
          <w:sz w:val="32"/>
          <w:szCs w:val="32"/>
        </w:rPr>
        <w:t xml:space="preserve"> </w:t>
      </w:r>
      <w:r>
        <w:rPr>
          <w:rFonts w:ascii="Arial" w:hAnsi="Arial" w:cs="Arial"/>
          <w:b/>
          <w:sz w:val="32"/>
          <w:szCs w:val="32"/>
        </w:rPr>
        <w:t>2017</w:t>
      </w:r>
    </w:p>
    <w:p w14:paraId="0FD93145" w14:textId="0B686613"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E93234">
        <w:rPr>
          <w:lang w:val="da-DK"/>
        </w:rPr>
        <w:t>9</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73E531DF" w14:textId="77777777" w:rsidR="00E43017" w:rsidRDefault="00E43017" w:rsidP="005C5C08">
      <w:pPr>
        <w:pStyle w:val="Subtitle"/>
        <w:rPr>
          <w:lang w:val="da-DK"/>
        </w:rPr>
        <w:sectPr w:rsidR="00E43017" w:rsidSect="00E43017">
          <w:footerReference w:type="default" r:id="rId9"/>
          <w:type w:val="continuous"/>
          <w:pgSz w:w="12240" w:h="15840"/>
          <w:pgMar w:top="1440" w:right="1440" w:bottom="1440" w:left="1440" w:header="720" w:footer="720" w:gutter="0"/>
          <w:cols w:space="720"/>
          <w:titlePg/>
          <w:docGrid w:linePitch="360"/>
        </w:sectPr>
      </w:pPr>
    </w:p>
    <w:p w14:paraId="0822219D" w14:textId="119DF5A3"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E93234" w:rsidRPr="004737E3" w14:paraId="3D718D67" w14:textId="77777777" w:rsidTr="000C4220">
        <w:tc>
          <w:tcPr>
            <w:tcW w:w="1435" w:type="dxa"/>
          </w:tcPr>
          <w:p w14:paraId="5A1C3B43" w14:textId="5249029E" w:rsidR="00E93234" w:rsidRDefault="00E93234" w:rsidP="00E93234">
            <w:pPr>
              <w:pStyle w:val="BodyText"/>
              <w:rPr>
                <w:lang w:val="da-DK"/>
              </w:rPr>
            </w:pPr>
            <w:r>
              <w:rPr>
                <w:lang w:val="da-DK"/>
              </w:rPr>
              <w:t>2017-01-12</w:t>
            </w:r>
          </w:p>
        </w:tc>
        <w:tc>
          <w:tcPr>
            <w:tcW w:w="1080" w:type="dxa"/>
          </w:tcPr>
          <w:p w14:paraId="081A5C2D" w14:textId="62629C24" w:rsidR="00E93234" w:rsidRDefault="00E93234" w:rsidP="00E93234">
            <w:pPr>
              <w:pStyle w:val="BodyText"/>
              <w:rPr>
                <w:lang w:val="da-DK"/>
              </w:rPr>
            </w:pPr>
            <w:r>
              <w:rPr>
                <w:lang w:val="da-DK"/>
              </w:rPr>
              <w:t>0.9</w:t>
            </w:r>
          </w:p>
        </w:tc>
        <w:tc>
          <w:tcPr>
            <w:tcW w:w="3727" w:type="dxa"/>
          </w:tcPr>
          <w:p w14:paraId="764ECDDC" w14:textId="47C3B712" w:rsidR="00E93234" w:rsidRDefault="00E93234" w:rsidP="00E93234">
            <w:pPr>
              <w:pStyle w:val="BodyText"/>
            </w:pPr>
            <w:r>
              <w:t>No Updates</w:t>
            </w:r>
          </w:p>
        </w:tc>
        <w:tc>
          <w:tcPr>
            <w:tcW w:w="2241" w:type="dxa"/>
          </w:tcPr>
          <w:p w14:paraId="483C74DF" w14:textId="3A53171D" w:rsidR="00E93234" w:rsidRDefault="00E93234" w:rsidP="00E93234">
            <w:pPr>
              <w:pStyle w:val="BodyText"/>
            </w:pPr>
            <w:r>
              <w:t>Vasu Rayapati</w:t>
            </w:r>
          </w:p>
        </w:tc>
        <w:tc>
          <w:tcPr>
            <w:tcW w:w="1975" w:type="dxa"/>
          </w:tcPr>
          <w:p w14:paraId="525C63E8" w14:textId="77777777" w:rsidR="00E93234" w:rsidRDefault="00E93234" w:rsidP="00E93234">
            <w:pPr>
              <w:pStyle w:val="BodyText"/>
            </w:pPr>
          </w:p>
        </w:tc>
      </w:tr>
      <w:tr w:rsidR="00E93234" w:rsidRPr="004737E3" w14:paraId="5412209D" w14:textId="77777777" w:rsidTr="000C4220">
        <w:tc>
          <w:tcPr>
            <w:tcW w:w="1435" w:type="dxa"/>
          </w:tcPr>
          <w:p w14:paraId="281B1D38" w14:textId="0010D1AE" w:rsidR="00E93234" w:rsidRDefault="00E93234" w:rsidP="00E93234">
            <w:pPr>
              <w:pStyle w:val="BodyText"/>
              <w:rPr>
                <w:lang w:val="da-DK"/>
              </w:rPr>
            </w:pPr>
            <w:r>
              <w:rPr>
                <w:lang w:val="da-DK"/>
              </w:rPr>
              <w:t>2016-12-20</w:t>
            </w:r>
          </w:p>
        </w:tc>
        <w:tc>
          <w:tcPr>
            <w:tcW w:w="1080" w:type="dxa"/>
          </w:tcPr>
          <w:p w14:paraId="333CA76A" w14:textId="154DE182" w:rsidR="00E93234" w:rsidRDefault="00E93234" w:rsidP="00E93234">
            <w:pPr>
              <w:pStyle w:val="BodyText"/>
              <w:rPr>
                <w:lang w:val="da-DK"/>
              </w:rPr>
            </w:pPr>
            <w:r>
              <w:rPr>
                <w:lang w:val="da-DK"/>
              </w:rPr>
              <w:t>0.8</w:t>
            </w:r>
          </w:p>
        </w:tc>
        <w:tc>
          <w:tcPr>
            <w:tcW w:w="3727" w:type="dxa"/>
          </w:tcPr>
          <w:p w14:paraId="38EF5E95" w14:textId="53F7F52F" w:rsidR="00E93234" w:rsidRDefault="00E93234" w:rsidP="00E93234">
            <w:pPr>
              <w:pStyle w:val="BodyText"/>
            </w:pPr>
            <w:r>
              <w:t>No Updates</w:t>
            </w:r>
          </w:p>
        </w:tc>
        <w:tc>
          <w:tcPr>
            <w:tcW w:w="2241" w:type="dxa"/>
          </w:tcPr>
          <w:p w14:paraId="520C4222" w14:textId="68E96418" w:rsidR="00E93234" w:rsidRDefault="00E93234" w:rsidP="00E93234">
            <w:pPr>
              <w:pStyle w:val="BodyText"/>
            </w:pPr>
            <w:r>
              <w:t>Vasu Rayapati</w:t>
            </w:r>
          </w:p>
        </w:tc>
        <w:tc>
          <w:tcPr>
            <w:tcW w:w="1975" w:type="dxa"/>
          </w:tcPr>
          <w:p w14:paraId="3B52018C" w14:textId="77777777" w:rsidR="00E93234" w:rsidRDefault="00E93234" w:rsidP="00E93234">
            <w:pPr>
              <w:pStyle w:val="BodyText"/>
            </w:pPr>
          </w:p>
        </w:tc>
      </w:tr>
      <w:tr w:rsidR="00E93234" w:rsidRPr="004737E3" w14:paraId="7A16AC87" w14:textId="77777777" w:rsidTr="000C4220">
        <w:tc>
          <w:tcPr>
            <w:tcW w:w="1435" w:type="dxa"/>
          </w:tcPr>
          <w:p w14:paraId="40B18198" w14:textId="7D9E440F" w:rsidR="00E93234" w:rsidRDefault="00E93234" w:rsidP="00E93234">
            <w:pPr>
              <w:pStyle w:val="BodyText"/>
              <w:rPr>
                <w:lang w:val="da-DK"/>
              </w:rPr>
            </w:pPr>
            <w:r>
              <w:rPr>
                <w:lang w:val="da-DK"/>
              </w:rPr>
              <w:t>2016-11-16</w:t>
            </w:r>
          </w:p>
        </w:tc>
        <w:tc>
          <w:tcPr>
            <w:tcW w:w="1080" w:type="dxa"/>
          </w:tcPr>
          <w:p w14:paraId="74C586BF" w14:textId="3AFDC0AE" w:rsidR="00E93234" w:rsidRDefault="00E93234" w:rsidP="00E93234">
            <w:pPr>
              <w:pStyle w:val="BodyText"/>
              <w:rPr>
                <w:lang w:val="da-DK"/>
              </w:rPr>
            </w:pPr>
            <w:r>
              <w:rPr>
                <w:lang w:val="da-DK"/>
              </w:rPr>
              <w:t>0.7</w:t>
            </w:r>
          </w:p>
        </w:tc>
        <w:tc>
          <w:tcPr>
            <w:tcW w:w="3727" w:type="dxa"/>
          </w:tcPr>
          <w:p w14:paraId="58CF481E" w14:textId="26E90A5A" w:rsidR="00E93234" w:rsidRDefault="00E93234" w:rsidP="00E93234">
            <w:pPr>
              <w:pStyle w:val="BodyText"/>
            </w:pPr>
            <w:r>
              <w:t xml:space="preserve">Jenkins builds and deployments </w:t>
            </w:r>
            <w:hyperlink w:anchor="_Builds_and_Deployments" w:history="1">
              <w:r w:rsidRPr="00985CE1">
                <w:rPr>
                  <w:rStyle w:val="Hyperlink"/>
                </w:rPr>
                <w:t>5.2</w:t>
              </w:r>
            </w:hyperlink>
          </w:p>
        </w:tc>
        <w:tc>
          <w:tcPr>
            <w:tcW w:w="2241" w:type="dxa"/>
          </w:tcPr>
          <w:p w14:paraId="230E951F" w14:textId="1A987C99" w:rsidR="00E93234" w:rsidRDefault="00E93234" w:rsidP="00E93234">
            <w:pPr>
              <w:pStyle w:val="BodyText"/>
            </w:pPr>
            <w:r>
              <w:t>Vasu Rayapati</w:t>
            </w:r>
          </w:p>
        </w:tc>
        <w:tc>
          <w:tcPr>
            <w:tcW w:w="1975" w:type="dxa"/>
          </w:tcPr>
          <w:p w14:paraId="017B8129" w14:textId="77777777" w:rsidR="00E93234" w:rsidRDefault="00E93234" w:rsidP="00E93234">
            <w:pPr>
              <w:pStyle w:val="BodyText"/>
            </w:pPr>
          </w:p>
        </w:tc>
      </w:tr>
      <w:tr w:rsidR="00E93234" w:rsidRPr="004737E3" w14:paraId="3E8201E4" w14:textId="77777777" w:rsidTr="000C4220">
        <w:tc>
          <w:tcPr>
            <w:tcW w:w="1435" w:type="dxa"/>
          </w:tcPr>
          <w:p w14:paraId="76CFF8BE" w14:textId="211078AE" w:rsidR="00E93234" w:rsidRDefault="00E93234" w:rsidP="00E93234">
            <w:pPr>
              <w:pStyle w:val="BodyText"/>
              <w:rPr>
                <w:lang w:val="da-DK"/>
              </w:rPr>
            </w:pPr>
            <w:r>
              <w:rPr>
                <w:lang w:val="da-DK"/>
              </w:rPr>
              <w:t>2016-10-17</w:t>
            </w:r>
          </w:p>
        </w:tc>
        <w:tc>
          <w:tcPr>
            <w:tcW w:w="1080" w:type="dxa"/>
          </w:tcPr>
          <w:p w14:paraId="23867DAC" w14:textId="654EBC3F" w:rsidR="00E93234" w:rsidRDefault="00E93234" w:rsidP="00E93234">
            <w:pPr>
              <w:pStyle w:val="BodyText"/>
              <w:rPr>
                <w:lang w:val="da-DK"/>
              </w:rPr>
            </w:pPr>
            <w:r>
              <w:rPr>
                <w:lang w:val="da-DK"/>
              </w:rPr>
              <w:t>0.6</w:t>
            </w:r>
          </w:p>
        </w:tc>
        <w:tc>
          <w:tcPr>
            <w:tcW w:w="3727" w:type="dxa"/>
          </w:tcPr>
          <w:p w14:paraId="798FF1A5" w14:textId="34C6621C" w:rsidR="00E93234" w:rsidRDefault="00E93234" w:rsidP="00E93234">
            <w:pPr>
              <w:pStyle w:val="BodyText"/>
            </w:pPr>
            <w:r>
              <w:t>No updates</w:t>
            </w:r>
          </w:p>
        </w:tc>
        <w:tc>
          <w:tcPr>
            <w:tcW w:w="2241" w:type="dxa"/>
          </w:tcPr>
          <w:p w14:paraId="22362FB1" w14:textId="11254D8D" w:rsidR="00E93234" w:rsidRDefault="00E93234" w:rsidP="00E93234">
            <w:pPr>
              <w:pStyle w:val="BodyText"/>
            </w:pPr>
            <w:r>
              <w:t>Vasu Rayapati</w:t>
            </w:r>
          </w:p>
        </w:tc>
        <w:tc>
          <w:tcPr>
            <w:tcW w:w="1975" w:type="dxa"/>
          </w:tcPr>
          <w:p w14:paraId="13D070BF" w14:textId="77777777" w:rsidR="00E93234" w:rsidRDefault="00E93234" w:rsidP="00E93234">
            <w:pPr>
              <w:pStyle w:val="BodyText"/>
            </w:pPr>
          </w:p>
        </w:tc>
      </w:tr>
      <w:tr w:rsidR="00E93234" w:rsidRPr="004737E3" w14:paraId="491893F4" w14:textId="77777777" w:rsidTr="000C4220">
        <w:tc>
          <w:tcPr>
            <w:tcW w:w="1435" w:type="dxa"/>
          </w:tcPr>
          <w:p w14:paraId="0DF86D9E" w14:textId="725B630D" w:rsidR="00E93234" w:rsidRDefault="00E93234" w:rsidP="00E93234">
            <w:pPr>
              <w:pStyle w:val="BodyText"/>
              <w:rPr>
                <w:lang w:val="da-DK"/>
              </w:rPr>
            </w:pPr>
            <w:r>
              <w:rPr>
                <w:lang w:val="da-DK"/>
              </w:rPr>
              <w:t>2016-09-20</w:t>
            </w:r>
          </w:p>
        </w:tc>
        <w:tc>
          <w:tcPr>
            <w:tcW w:w="1080" w:type="dxa"/>
          </w:tcPr>
          <w:p w14:paraId="0E920963" w14:textId="77777777" w:rsidR="00E93234" w:rsidRDefault="00E93234" w:rsidP="00E93234">
            <w:pPr>
              <w:pStyle w:val="BodyText"/>
              <w:rPr>
                <w:lang w:val="da-DK"/>
              </w:rPr>
            </w:pPr>
            <w:r>
              <w:rPr>
                <w:lang w:val="da-DK"/>
              </w:rPr>
              <w:t>0.5</w:t>
            </w:r>
          </w:p>
        </w:tc>
        <w:tc>
          <w:tcPr>
            <w:tcW w:w="3727" w:type="dxa"/>
          </w:tcPr>
          <w:p w14:paraId="137EDD48" w14:textId="3AF30B1F" w:rsidR="00E93234" w:rsidRDefault="00E93234" w:rsidP="00E93234">
            <w:pPr>
              <w:pStyle w:val="BodyText"/>
            </w:pPr>
            <w:r>
              <w:t xml:space="preserve">Editorial changes and updated links </w:t>
            </w:r>
            <w:hyperlink w:anchor="_Prerequisites" w:history="1">
              <w:r w:rsidRPr="00FB01D9">
                <w:rPr>
                  <w:rStyle w:val="Hyperlink"/>
                </w:rPr>
                <w:t>4.2</w:t>
              </w:r>
            </w:hyperlink>
          </w:p>
        </w:tc>
        <w:tc>
          <w:tcPr>
            <w:tcW w:w="2241" w:type="dxa"/>
          </w:tcPr>
          <w:p w14:paraId="04FBBD1F" w14:textId="77E4B26B" w:rsidR="00E93234" w:rsidRDefault="00E93234" w:rsidP="00E93234">
            <w:pPr>
              <w:pStyle w:val="BodyText"/>
            </w:pPr>
            <w:r>
              <w:t>J</w:t>
            </w:r>
            <w:r>
              <w:rPr>
                <w:rStyle w:val="bidi"/>
              </w:rPr>
              <w:t xml:space="preserve">effrey </w:t>
            </w:r>
            <w:proofErr w:type="spellStart"/>
            <w:r>
              <w:rPr>
                <w:rStyle w:val="bidi"/>
              </w:rPr>
              <w:t>Bamba</w:t>
            </w:r>
            <w:proofErr w:type="spellEnd"/>
          </w:p>
        </w:tc>
        <w:tc>
          <w:tcPr>
            <w:tcW w:w="1975" w:type="dxa"/>
          </w:tcPr>
          <w:p w14:paraId="4892F6F3" w14:textId="77777777" w:rsidR="00E93234" w:rsidRDefault="00E93234" w:rsidP="00E93234">
            <w:pPr>
              <w:pStyle w:val="BodyText"/>
            </w:pPr>
            <w:r>
              <w:t>Evan Weber</w:t>
            </w:r>
          </w:p>
        </w:tc>
      </w:tr>
      <w:tr w:rsidR="00E93234" w:rsidRPr="004737E3" w14:paraId="16376010" w14:textId="77777777" w:rsidTr="000C4220">
        <w:tc>
          <w:tcPr>
            <w:tcW w:w="1435" w:type="dxa"/>
          </w:tcPr>
          <w:p w14:paraId="4EF0E303" w14:textId="77777777" w:rsidR="00E93234" w:rsidRDefault="00E93234" w:rsidP="00E93234">
            <w:pPr>
              <w:pStyle w:val="BodyText"/>
              <w:rPr>
                <w:lang w:val="da-DK"/>
              </w:rPr>
            </w:pPr>
            <w:r>
              <w:rPr>
                <w:lang w:val="da-DK"/>
              </w:rPr>
              <w:t>2016-08-22</w:t>
            </w:r>
          </w:p>
        </w:tc>
        <w:tc>
          <w:tcPr>
            <w:tcW w:w="1080" w:type="dxa"/>
          </w:tcPr>
          <w:p w14:paraId="0A41CF19" w14:textId="77777777" w:rsidR="00E93234" w:rsidRDefault="00E93234" w:rsidP="00E93234">
            <w:pPr>
              <w:pStyle w:val="BodyText"/>
              <w:rPr>
                <w:lang w:val="da-DK"/>
              </w:rPr>
            </w:pPr>
            <w:r>
              <w:rPr>
                <w:lang w:val="da-DK"/>
              </w:rPr>
              <w:t>0.4</w:t>
            </w:r>
          </w:p>
        </w:tc>
        <w:tc>
          <w:tcPr>
            <w:tcW w:w="3727" w:type="dxa"/>
          </w:tcPr>
          <w:p w14:paraId="19B29FDE" w14:textId="77777777" w:rsidR="00E93234" w:rsidRDefault="00E93234" w:rsidP="00E93234">
            <w:pPr>
              <w:pStyle w:val="BodyText"/>
            </w:pPr>
            <w:r>
              <w:t>No updated</w:t>
            </w:r>
          </w:p>
        </w:tc>
        <w:tc>
          <w:tcPr>
            <w:tcW w:w="2241" w:type="dxa"/>
          </w:tcPr>
          <w:p w14:paraId="74ABBA72" w14:textId="77777777" w:rsidR="00E93234" w:rsidRDefault="00E93234" w:rsidP="00E93234">
            <w:pPr>
              <w:pStyle w:val="BodyText"/>
            </w:pPr>
            <w:r>
              <w:t xml:space="preserve">Ganesh </w:t>
            </w:r>
            <w:proofErr w:type="spellStart"/>
            <w:r>
              <w:t>Panneer</w:t>
            </w:r>
            <w:proofErr w:type="spellEnd"/>
          </w:p>
        </w:tc>
        <w:tc>
          <w:tcPr>
            <w:tcW w:w="1975" w:type="dxa"/>
          </w:tcPr>
          <w:p w14:paraId="7B1CAD75" w14:textId="77777777" w:rsidR="00E93234" w:rsidRDefault="00E93234" w:rsidP="00E93234">
            <w:pPr>
              <w:pStyle w:val="BodyText"/>
            </w:pPr>
          </w:p>
        </w:tc>
      </w:tr>
      <w:tr w:rsidR="00E93234" w:rsidRPr="004737E3" w14:paraId="22DDF01A" w14:textId="77777777" w:rsidTr="000C4220">
        <w:tc>
          <w:tcPr>
            <w:tcW w:w="1435" w:type="dxa"/>
          </w:tcPr>
          <w:p w14:paraId="656CF158" w14:textId="77777777" w:rsidR="00E93234" w:rsidRDefault="00E93234" w:rsidP="00E93234">
            <w:pPr>
              <w:pStyle w:val="BodyText"/>
              <w:rPr>
                <w:lang w:val="da-DK"/>
              </w:rPr>
            </w:pPr>
            <w:r>
              <w:rPr>
                <w:lang w:val="da-DK"/>
              </w:rPr>
              <w:t>2016-07-18</w:t>
            </w:r>
          </w:p>
        </w:tc>
        <w:tc>
          <w:tcPr>
            <w:tcW w:w="1080" w:type="dxa"/>
          </w:tcPr>
          <w:p w14:paraId="1F73AB44" w14:textId="77777777" w:rsidR="00E93234" w:rsidRDefault="00E93234" w:rsidP="00E93234">
            <w:pPr>
              <w:pStyle w:val="BodyText"/>
              <w:rPr>
                <w:lang w:val="da-DK"/>
              </w:rPr>
            </w:pPr>
            <w:r>
              <w:rPr>
                <w:lang w:val="da-DK"/>
              </w:rPr>
              <w:t>0.4</w:t>
            </w:r>
          </w:p>
        </w:tc>
        <w:tc>
          <w:tcPr>
            <w:tcW w:w="3727" w:type="dxa"/>
          </w:tcPr>
          <w:p w14:paraId="337E1191" w14:textId="77777777" w:rsidR="00E93234" w:rsidRDefault="00E93234" w:rsidP="00E93234">
            <w:pPr>
              <w:pStyle w:val="BodyText"/>
            </w:pPr>
            <w:r>
              <w:t xml:space="preserve">Release plan updates </w:t>
            </w:r>
          </w:p>
          <w:p w14:paraId="0674B48E" w14:textId="77777777" w:rsidR="00E93234" w:rsidRDefault="00E93234" w:rsidP="00E93234">
            <w:pPr>
              <w:pStyle w:val="BodyText"/>
            </w:pPr>
            <w:hyperlink w:anchor="_Release_Plan" w:history="1">
              <w:r w:rsidRPr="002209D4">
                <w:rPr>
                  <w:rStyle w:val="Hyperlink"/>
                </w:rPr>
                <w:t>6.0</w:t>
              </w:r>
            </w:hyperlink>
          </w:p>
        </w:tc>
        <w:tc>
          <w:tcPr>
            <w:tcW w:w="2241" w:type="dxa"/>
          </w:tcPr>
          <w:p w14:paraId="463F6D00" w14:textId="77777777" w:rsidR="00E93234" w:rsidRDefault="00E93234" w:rsidP="00E93234">
            <w:pPr>
              <w:pStyle w:val="BodyText"/>
            </w:pPr>
            <w:r>
              <w:t>Vasu Rayapati</w:t>
            </w:r>
          </w:p>
        </w:tc>
        <w:tc>
          <w:tcPr>
            <w:tcW w:w="1975" w:type="dxa"/>
          </w:tcPr>
          <w:p w14:paraId="0A45626F" w14:textId="77777777" w:rsidR="00E93234" w:rsidRDefault="00E93234" w:rsidP="00E93234">
            <w:pPr>
              <w:pStyle w:val="BodyText"/>
            </w:pPr>
          </w:p>
        </w:tc>
      </w:tr>
      <w:tr w:rsidR="00E93234" w:rsidRPr="004737E3" w14:paraId="442A03E2" w14:textId="77777777" w:rsidTr="000C4220">
        <w:tc>
          <w:tcPr>
            <w:tcW w:w="1435" w:type="dxa"/>
          </w:tcPr>
          <w:p w14:paraId="3750DCA1" w14:textId="77777777" w:rsidR="00E93234" w:rsidRDefault="00E93234" w:rsidP="00E93234">
            <w:pPr>
              <w:pStyle w:val="BodyText"/>
              <w:rPr>
                <w:lang w:val="da-DK"/>
              </w:rPr>
            </w:pPr>
            <w:r>
              <w:rPr>
                <w:lang w:val="da-DK"/>
              </w:rPr>
              <w:t>2016-06-20</w:t>
            </w:r>
          </w:p>
        </w:tc>
        <w:tc>
          <w:tcPr>
            <w:tcW w:w="1080" w:type="dxa"/>
          </w:tcPr>
          <w:p w14:paraId="342CD565" w14:textId="77777777" w:rsidR="00E93234" w:rsidRDefault="00E93234" w:rsidP="00E93234">
            <w:pPr>
              <w:pStyle w:val="BodyText"/>
              <w:rPr>
                <w:lang w:val="da-DK"/>
              </w:rPr>
            </w:pPr>
            <w:r>
              <w:rPr>
                <w:lang w:val="da-DK"/>
              </w:rPr>
              <w:t>0.3</w:t>
            </w:r>
          </w:p>
        </w:tc>
        <w:tc>
          <w:tcPr>
            <w:tcW w:w="3727" w:type="dxa"/>
          </w:tcPr>
          <w:p w14:paraId="3703536A" w14:textId="77777777" w:rsidR="00E93234" w:rsidRDefault="00E93234" w:rsidP="00E93234">
            <w:pPr>
              <w:pStyle w:val="BodyText"/>
            </w:pPr>
            <w:r>
              <w:t>Document updates</w:t>
            </w:r>
          </w:p>
        </w:tc>
        <w:tc>
          <w:tcPr>
            <w:tcW w:w="2241" w:type="dxa"/>
          </w:tcPr>
          <w:p w14:paraId="15A3ED8A" w14:textId="77777777" w:rsidR="00E93234" w:rsidRDefault="00E93234" w:rsidP="00E93234">
            <w:pPr>
              <w:pStyle w:val="BodyText"/>
            </w:pPr>
            <w:r>
              <w:t>Vasu Rayapati</w:t>
            </w:r>
          </w:p>
        </w:tc>
        <w:tc>
          <w:tcPr>
            <w:tcW w:w="1975" w:type="dxa"/>
          </w:tcPr>
          <w:p w14:paraId="4CDC8D6A" w14:textId="77777777" w:rsidR="00E93234" w:rsidRDefault="00E93234" w:rsidP="00E93234">
            <w:pPr>
              <w:pStyle w:val="BodyText"/>
            </w:pPr>
            <w:r>
              <w:t xml:space="preserve">Rebecca Garcia </w:t>
            </w:r>
            <w:proofErr w:type="spellStart"/>
            <w:r>
              <w:t>DeJesus</w:t>
            </w:r>
            <w:proofErr w:type="spellEnd"/>
          </w:p>
        </w:tc>
      </w:tr>
      <w:tr w:rsidR="00E93234" w:rsidRPr="004737E3" w14:paraId="143AEBE8" w14:textId="77777777" w:rsidTr="000C4220">
        <w:tc>
          <w:tcPr>
            <w:tcW w:w="1435" w:type="dxa"/>
          </w:tcPr>
          <w:p w14:paraId="1AE3CFEB" w14:textId="77777777" w:rsidR="00E93234" w:rsidRDefault="00E93234" w:rsidP="00E93234">
            <w:pPr>
              <w:pStyle w:val="BodyText"/>
              <w:rPr>
                <w:lang w:val="da-DK"/>
              </w:rPr>
            </w:pPr>
            <w:r>
              <w:rPr>
                <w:lang w:val="da-DK"/>
              </w:rPr>
              <w:t>2016-05-16</w:t>
            </w:r>
          </w:p>
        </w:tc>
        <w:tc>
          <w:tcPr>
            <w:tcW w:w="1080" w:type="dxa"/>
          </w:tcPr>
          <w:p w14:paraId="30AC238B" w14:textId="77777777" w:rsidR="00E93234" w:rsidRDefault="00E93234" w:rsidP="00E93234">
            <w:pPr>
              <w:pStyle w:val="BodyText"/>
              <w:rPr>
                <w:lang w:val="da-DK"/>
              </w:rPr>
            </w:pPr>
            <w:r>
              <w:rPr>
                <w:lang w:val="da-DK"/>
              </w:rPr>
              <w:t>0.2</w:t>
            </w:r>
          </w:p>
        </w:tc>
        <w:tc>
          <w:tcPr>
            <w:tcW w:w="3727" w:type="dxa"/>
          </w:tcPr>
          <w:p w14:paraId="56DC55AD" w14:textId="77777777" w:rsidR="00E93234" w:rsidRPr="004737E3" w:rsidRDefault="00E93234" w:rsidP="00E93234">
            <w:pPr>
              <w:pStyle w:val="BodyText"/>
            </w:pPr>
            <w:r>
              <w:t>Document updates</w:t>
            </w:r>
          </w:p>
        </w:tc>
        <w:tc>
          <w:tcPr>
            <w:tcW w:w="2241" w:type="dxa"/>
          </w:tcPr>
          <w:p w14:paraId="5DCFA0F1" w14:textId="77777777" w:rsidR="00E93234" w:rsidRPr="004737E3" w:rsidRDefault="00E93234" w:rsidP="00E93234">
            <w:pPr>
              <w:pStyle w:val="BodyText"/>
            </w:pPr>
            <w:r>
              <w:t>Vasu Rayapati, J</w:t>
            </w:r>
            <w:r>
              <w:rPr>
                <w:rStyle w:val="bidi"/>
              </w:rPr>
              <w:t xml:space="preserve">effrey </w:t>
            </w:r>
            <w:proofErr w:type="spellStart"/>
            <w:r>
              <w:rPr>
                <w:rStyle w:val="bidi"/>
              </w:rPr>
              <w:t>Bamba</w:t>
            </w:r>
            <w:proofErr w:type="spellEnd"/>
          </w:p>
        </w:tc>
        <w:tc>
          <w:tcPr>
            <w:tcW w:w="1975" w:type="dxa"/>
          </w:tcPr>
          <w:p w14:paraId="015E2841" w14:textId="77777777" w:rsidR="00E93234" w:rsidRPr="004737E3" w:rsidRDefault="00E93234" w:rsidP="00E93234">
            <w:pPr>
              <w:pStyle w:val="BodyText"/>
            </w:pPr>
            <w:r>
              <w:t>Erik Rothwell</w:t>
            </w:r>
          </w:p>
        </w:tc>
      </w:tr>
      <w:tr w:rsidR="00E93234" w:rsidRPr="004737E3" w14:paraId="70F4DE80" w14:textId="77777777" w:rsidTr="000C4220">
        <w:tc>
          <w:tcPr>
            <w:tcW w:w="1435" w:type="dxa"/>
          </w:tcPr>
          <w:p w14:paraId="3378CFCA" w14:textId="77777777" w:rsidR="00E93234" w:rsidRDefault="00E93234" w:rsidP="00E93234">
            <w:pPr>
              <w:pStyle w:val="BodyText"/>
              <w:rPr>
                <w:lang w:val="da-DK"/>
              </w:rPr>
            </w:pPr>
            <w:r>
              <w:rPr>
                <w:lang w:val="da-DK"/>
              </w:rPr>
              <w:t>2016-04-20</w:t>
            </w:r>
          </w:p>
        </w:tc>
        <w:tc>
          <w:tcPr>
            <w:tcW w:w="1080" w:type="dxa"/>
          </w:tcPr>
          <w:p w14:paraId="3CC859AD" w14:textId="77777777" w:rsidR="00E93234" w:rsidRDefault="00E93234" w:rsidP="00E93234">
            <w:pPr>
              <w:pStyle w:val="BodyText"/>
              <w:rPr>
                <w:lang w:val="da-DK"/>
              </w:rPr>
            </w:pPr>
            <w:r>
              <w:rPr>
                <w:lang w:val="da-DK"/>
              </w:rPr>
              <w:t>0.1</w:t>
            </w:r>
          </w:p>
        </w:tc>
        <w:tc>
          <w:tcPr>
            <w:tcW w:w="3727" w:type="dxa"/>
          </w:tcPr>
          <w:p w14:paraId="6D252982" w14:textId="77777777" w:rsidR="00E93234" w:rsidRPr="004737E3" w:rsidRDefault="00E93234" w:rsidP="00E93234">
            <w:pPr>
              <w:pStyle w:val="BodyText"/>
            </w:pPr>
            <w:r>
              <w:t>Template Create</w:t>
            </w:r>
          </w:p>
        </w:tc>
        <w:tc>
          <w:tcPr>
            <w:tcW w:w="2241" w:type="dxa"/>
          </w:tcPr>
          <w:p w14:paraId="45B658B6" w14:textId="77777777" w:rsidR="00E93234" w:rsidRPr="004737E3" w:rsidRDefault="00E93234" w:rsidP="00E93234">
            <w:pPr>
              <w:pStyle w:val="BodyText"/>
            </w:pPr>
            <w:r>
              <w:t>Erik Rothwell</w:t>
            </w:r>
            <w:r w:rsidRPr="004737E3" w:rsidDel="00A71259">
              <w:t xml:space="preserve"> </w:t>
            </w:r>
          </w:p>
        </w:tc>
        <w:tc>
          <w:tcPr>
            <w:tcW w:w="1975" w:type="dxa"/>
          </w:tcPr>
          <w:p w14:paraId="7F761AF3" w14:textId="77777777" w:rsidR="00E93234" w:rsidRPr="004737E3" w:rsidRDefault="00E93234" w:rsidP="00E93234">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bookmarkStart w:id="0" w:name="_GoBack"/>
      <w:bookmarkEnd w:id="0"/>
    </w:p>
    <w:p w14:paraId="0A32CB35" w14:textId="77777777" w:rsidR="005C5C08" w:rsidRPr="00AB3790" w:rsidRDefault="005C5C08" w:rsidP="005C5C08">
      <w:pPr>
        <w:pStyle w:val="Subtitle"/>
      </w:pPr>
      <w:r w:rsidRPr="00AB3790">
        <w:lastRenderedPageBreak/>
        <w:t>Table of Contents</w:t>
      </w:r>
    </w:p>
    <w:p w14:paraId="2CB3273F" w14:textId="77777777" w:rsidR="00AC321B"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67092012" w:history="1">
        <w:r w:rsidR="00AC321B" w:rsidRPr="004076CA">
          <w:rPr>
            <w:rStyle w:val="Hyperlink"/>
            <w:noProof/>
            <w:lang w:val="da-DK"/>
          </w:rPr>
          <w:t>1</w:t>
        </w:r>
        <w:r w:rsidR="00AC321B">
          <w:rPr>
            <w:rFonts w:asciiTheme="minorHAnsi" w:eastAsiaTheme="minorEastAsia" w:hAnsiTheme="minorHAnsi"/>
            <w:b w:val="0"/>
            <w:noProof/>
            <w:sz w:val="22"/>
          </w:rPr>
          <w:tab/>
        </w:r>
        <w:r w:rsidR="00AC321B" w:rsidRPr="004076CA">
          <w:rPr>
            <w:rStyle w:val="Hyperlink"/>
            <w:noProof/>
            <w:lang w:val="da-DK"/>
          </w:rPr>
          <w:t>Introduction</w:t>
        </w:r>
        <w:r w:rsidR="00AC321B">
          <w:rPr>
            <w:noProof/>
            <w:webHidden/>
          </w:rPr>
          <w:tab/>
        </w:r>
        <w:r w:rsidR="00AC321B">
          <w:rPr>
            <w:noProof/>
            <w:webHidden/>
          </w:rPr>
          <w:fldChar w:fldCharType="begin"/>
        </w:r>
        <w:r w:rsidR="00AC321B">
          <w:rPr>
            <w:noProof/>
            <w:webHidden/>
          </w:rPr>
          <w:instrText xml:space="preserve"> PAGEREF _Toc467092012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FF56949"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13" w:history="1">
        <w:r w:rsidR="00AC321B" w:rsidRPr="004076CA">
          <w:rPr>
            <w:rStyle w:val="Hyperlink"/>
            <w:noProof/>
          </w:rPr>
          <w:t>1.1</w:t>
        </w:r>
        <w:r w:rsidR="00AC321B">
          <w:rPr>
            <w:rFonts w:asciiTheme="minorHAnsi" w:eastAsiaTheme="minorEastAsia" w:hAnsiTheme="minorHAnsi"/>
            <w:b w:val="0"/>
            <w:noProof/>
            <w:sz w:val="22"/>
          </w:rPr>
          <w:tab/>
        </w:r>
        <w:r w:rsidR="00AC321B" w:rsidRPr="004076CA">
          <w:rPr>
            <w:rStyle w:val="Hyperlink"/>
            <w:noProof/>
          </w:rPr>
          <w:t>Purpose</w:t>
        </w:r>
        <w:r w:rsidR="00AC321B">
          <w:rPr>
            <w:noProof/>
            <w:webHidden/>
          </w:rPr>
          <w:tab/>
        </w:r>
        <w:r w:rsidR="00AC321B">
          <w:rPr>
            <w:noProof/>
            <w:webHidden/>
          </w:rPr>
          <w:fldChar w:fldCharType="begin"/>
        </w:r>
        <w:r w:rsidR="00AC321B">
          <w:rPr>
            <w:noProof/>
            <w:webHidden/>
          </w:rPr>
          <w:instrText xml:space="preserve"> PAGEREF _Toc467092013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34D507B6"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14" w:history="1">
        <w:r w:rsidR="00AC321B" w:rsidRPr="004076CA">
          <w:rPr>
            <w:rStyle w:val="Hyperlink"/>
            <w:noProof/>
          </w:rPr>
          <w:t>1.2</w:t>
        </w:r>
        <w:r w:rsidR="00AC321B">
          <w:rPr>
            <w:rFonts w:asciiTheme="minorHAnsi" w:eastAsiaTheme="minorEastAsia" w:hAnsiTheme="minorHAnsi"/>
            <w:b w:val="0"/>
            <w:noProof/>
            <w:sz w:val="22"/>
          </w:rPr>
          <w:tab/>
        </w:r>
        <w:r w:rsidR="00AC321B" w:rsidRPr="004076CA">
          <w:rPr>
            <w:rStyle w:val="Hyperlink"/>
            <w:noProof/>
          </w:rPr>
          <w:t>Scope</w:t>
        </w:r>
        <w:r w:rsidR="00AC321B">
          <w:rPr>
            <w:noProof/>
            <w:webHidden/>
          </w:rPr>
          <w:tab/>
        </w:r>
        <w:r w:rsidR="00AC321B">
          <w:rPr>
            <w:noProof/>
            <w:webHidden/>
          </w:rPr>
          <w:fldChar w:fldCharType="begin"/>
        </w:r>
        <w:r w:rsidR="00AC321B">
          <w:rPr>
            <w:noProof/>
            <w:webHidden/>
          </w:rPr>
          <w:instrText xml:space="preserve"> PAGEREF _Toc467092014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B95A40F"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15" w:history="1">
        <w:r w:rsidR="00AC321B" w:rsidRPr="004076CA">
          <w:rPr>
            <w:rStyle w:val="Hyperlink"/>
            <w:noProof/>
          </w:rPr>
          <w:t>1.3</w:t>
        </w:r>
        <w:r w:rsidR="00AC321B">
          <w:rPr>
            <w:rFonts w:asciiTheme="minorHAnsi" w:eastAsiaTheme="minorEastAsia" w:hAnsiTheme="minorHAnsi"/>
            <w:b w:val="0"/>
            <w:noProof/>
            <w:sz w:val="22"/>
          </w:rPr>
          <w:tab/>
        </w:r>
        <w:r w:rsidR="00AC321B" w:rsidRPr="004076CA">
          <w:rPr>
            <w:rStyle w:val="Hyperlink"/>
            <w:noProof/>
          </w:rPr>
          <w:t>Assumptions and Dependencies</w:t>
        </w:r>
        <w:r w:rsidR="00AC321B">
          <w:rPr>
            <w:noProof/>
            <w:webHidden/>
          </w:rPr>
          <w:tab/>
        </w:r>
        <w:r w:rsidR="00AC321B">
          <w:rPr>
            <w:noProof/>
            <w:webHidden/>
          </w:rPr>
          <w:fldChar w:fldCharType="begin"/>
        </w:r>
        <w:r w:rsidR="00AC321B">
          <w:rPr>
            <w:noProof/>
            <w:webHidden/>
          </w:rPr>
          <w:instrText xml:space="preserve"> PAGEREF _Toc467092015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6C3D692" w14:textId="77777777" w:rsidR="00AC321B" w:rsidRDefault="007F2012">
      <w:pPr>
        <w:pStyle w:val="TOC1"/>
        <w:rPr>
          <w:rFonts w:asciiTheme="minorHAnsi" w:eastAsiaTheme="minorEastAsia" w:hAnsiTheme="minorHAnsi"/>
          <w:b w:val="0"/>
          <w:noProof/>
          <w:sz w:val="22"/>
        </w:rPr>
      </w:pPr>
      <w:hyperlink w:anchor="_Toc467092016" w:history="1">
        <w:r w:rsidR="00AC321B" w:rsidRPr="004076CA">
          <w:rPr>
            <w:rStyle w:val="Hyperlink"/>
            <w:noProof/>
          </w:rPr>
          <w:t>2</w:t>
        </w:r>
        <w:r w:rsidR="00AC321B">
          <w:rPr>
            <w:rFonts w:asciiTheme="minorHAnsi" w:eastAsiaTheme="minorEastAsia" w:hAnsiTheme="minorHAnsi"/>
            <w:b w:val="0"/>
            <w:noProof/>
            <w:sz w:val="22"/>
          </w:rPr>
          <w:tab/>
        </w:r>
        <w:r w:rsidR="00AC321B" w:rsidRPr="004076CA">
          <w:rPr>
            <w:rStyle w:val="Hyperlink"/>
            <w:noProof/>
          </w:rPr>
          <w:t>Environment Categories, Servers and Tomcat Instances</w:t>
        </w:r>
        <w:r w:rsidR="00AC321B">
          <w:rPr>
            <w:noProof/>
            <w:webHidden/>
          </w:rPr>
          <w:tab/>
        </w:r>
        <w:r w:rsidR="00AC321B">
          <w:rPr>
            <w:noProof/>
            <w:webHidden/>
          </w:rPr>
          <w:fldChar w:fldCharType="begin"/>
        </w:r>
        <w:r w:rsidR="00AC321B">
          <w:rPr>
            <w:noProof/>
            <w:webHidden/>
          </w:rPr>
          <w:instrText xml:space="preserve"> PAGEREF _Toc467092016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020B9A73"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17" w:history="1">
        <w:r w:rsidR="00AC321B" w:rsidRPr="004076CA">
          <w:rPr>
            <w:rStyle w:val="Hyperlink"/>
            <w:noProof/>
          </w:rPr>
          <w:t>2.1</w:t>
        </w:r>
        <w:r w:rsidR="00AC321B">
          <w:rPr>
            <w:rFonts w:asciiTheme="minorHAnsi" w:eastAsiaTheme="minorEastAsia" w:hAnsiTheme="minorHAnsi"/>
            <w:b w:val="0"/>
            <w:noProof/>
            <w:sz w:val="22"/>
          </w:rPr>
          <w:tab/>
        </w:r>
        <w:r w:rsidR="00AC321B" w:rsidRPr="004076CA">
          <w:rPr>
            <w:rStyle w:val="Hyperlink"/>
            <w:noProof/>
          </w:rPr>
          <w:t>Tomcat Instances</w:t>
        </w:r>
        <w:r w:rsidR="00AC321B">
          <w:rPr>
            <w:noProof/>
            <w:webHidden/>
          </w:rPr>
          <w:tab/>
        </w:r>
        <w:r w:rsidR="00AC321B">
          <w:rPr>
            <w:noProof/>
            <w:webHidden/>
          </w:rPr>
          <w:fldChar w:fldCharType="begin"/>
        </w:r>
        <w:r w:rsidR="00AC321B">
          <w:rPr>
            <w:noProof/>
            <w:webHidden/>
          </w:rPr>
          <w:instrText xml:space="preserve"> PAGEREF _Toc467092017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1230E77A"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18" w:history="1">
        <w:r w:rsidR="00AC321B" w:rsidRPr="004076CA">
          <w:rPr>
            <w:rStyle w:val="Hyperlink"/>
            <w:noProof/>
          </w:rPr>
          <w:t>2.2</w:t>
        </w:r>
        <w:r w:rsidR="00AC321B">
          <w:rPr>
            <w:rFonts w:asciiTheme="minorHAnsi" w:eastAsiaTheme="minorEastAsia" w:hAnsiTheme="minorHAnsi"/>
            <w:b w:val="0"/>
            <w:noProof/>
            <w:sz w:val="22"/>
          </w:rPr>
          <w:tab/>
        </w:r>
        <w:r w:rsidR="00AC321B" w:rsidRPr="004076CA">
          <w:rPr>
            <w:rStyle w:val="Hyperlink"/>
            <w:noProof/>
          </w:rPr>
          <w:t>Environment Categories</w:t>
        </w:r>
        <w:r w:rsidR="00AC321B">
          <w:rPr>
            <w:noProof/>
            <w:webHidden/>
          </w:rPr>
          <w:tab/>
        </w:r>
        <w:r w:rsidR="00AC321B">
          <w:rPr>
            <w:noProof/>
            <w:webHidden/>
          </w:rPr>
          <w:fldChar w:fldCharType="begin"/>
        </w:r>
        <w:r w:rsidR="00AC321B">
          <w:rPr>
            <w:noProof/>
            <w:webHidden/>
          </w:rPr>
          <w:instrText xml:space="preserve"> PAGEREF _Toc467092018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792CE18D" w14:textId="77777777" w:rsidR="00AC321B" w:rsidRDefault="007F2012">
      <w:pPr>
        <w:pStyle w:val="TOC1"/>
        <w:rPr>
          <w:rFonts w:asciiTheme="minorHAnsi" w:eastAsiaTheme="minorEastAsia" w:hAnsiTheme="minorHAnsi"/>
          <w:b w:val="0"/>
          <w:noProof/>
          <w:sz w:val="22"/>
        </w:rPr>
      </w:pPr>
      <w:hyperlink w:anchor="_Toc467092019" w:history="1">
        <w:r w:rsidR="00AC321B" w:rsidRPr="004076CA">
          <w:rPr>
            <w:rStyle w:val="Hyperlink"/>
            <w:noProof/>
          </w:rPr>
          <w:t>3</w:t>
        </w:r>
        <w:r w:rsidR="00AC321B">
          <w:rPr>
            <w:rFonts w:asciiTheme="minorHAnsi" w:eastAsiaTheme="minorEastAsia" w:hAnsiTheme="minorHAnsi"/>
            <w:b w:val="0"/>
            <w:noProof/>
            <w:sz w:val="22"/>
          </w:rPr>
          <w:tab/>
        </w:r>
        <w:r w:rsidR="00AC321B" w:rsidRPr="004076CA">
          <w:rPr>
            <w:rStyle w:val="Hyperlink"/>
            <w:noProof/>
          </w:rPr>
          <w:t>Prerequisites</w:t>
        </w:r>
        <w:r w:rsidR="00AC321B">
          <w:rPr>
            <w:noProof/>
            <w:webHidden/>
          </w:rPr>
          <w:tab/>
        </w:r>
        <w:r w:rsidR="00AC321B">
          <w:rPr>
            <w:noProof/>
            <w:webHidden/>
          </w:rPr>
          <w:fldChar w:fldCharType="begin"/>
        </w:r>
        <w:r w:rsidR="00AC321B">
          <w:rPr>
            <w:noProof/>
            <w:webHidden/>
          </w:rPr>
          <w:instrText xml:space="preserve"> PAGEREF _Toc467092019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49D5D1D6"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20" w:history="1">
        <w:r w:rsidR="00AC321B" w:rsidRPr="004076CA">
          <w:rPr>
            <w:rStyle w:val="Hyperlink"/>
            <w:noProof/>
          </w:rPr>
          <w:t>3.1</w:t>
        </w:r>
        <w:r w:rsidR="00AC321B">
          <w:rPr>
            <w:rFonts w:asciiTheme="minorHAnsi" w:eastAsiaTheme="minorEastAsia" w:hAnsiTheme="minorHAnsi"/>
            <w:b w:val="0"/>
            <w:noProof/>
            <w:sz w:val="22"/>
          </w:rPr>
          <w:tab/>
        </w:r>
        <w:r w:rsidR="00AC321B" w:rsidRPr="004076CA">
          <w:rPr>
            <w:rStyle w:val="Hyperlink"/>
            <w:noProof/>
          </w:rPr>
          <w:t>Host Requirements</w:t>
        </w:r>
        <w:r w:rsidR="00AC321B">
          <w:rPr>
            <w:noProof/>
            <w:webHidden/>
          </w:rPr>
          <w:tab/>
        </w:r>
        <w:r w:rsidR="00AC321B">
          <w:rPr>
            <w:noProof/>
            <w:webHidden/>
          </w:rPr>
          <w:fldChar w:fldCharType="begin"/>
        </w:r>
        <w:r w:rsidR="00AC321B">
          <w:rPr>
            <w:noProof/>
            <w:webHidden/>
          </w:rPr>
          <w:instrText xml:space="preserve"> PAGEREF _Toc467092020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ADFE313"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21" w:history="1">
        <w:r w:rsidR="00AC321B" w:rsidRPr="004076CA">
          <w:rPr>
            <w:rStyle w:val="Hyperlink"/>
            <w:noProof/>
          </w:rPr>
          <w:t>3.2</w:t>
        </w:r>
        <w:r w:rsidR="00AC321B">
          <w:rPr>
            <w:rFonts w:asciiTheme="minorHAnsi" w:eastAsiaTheme="minorEastAsia" w:hAnsiTheme="minorHAnsi"/>
            <w:b w:val="0"/>
            <w:noProof/>
            <w:sz w:val="22"/>
          </w:rPr>
          <w:tab/>
        </w:r>
        <w:r w:rsidR="00AC321B" w:rsidRPr="004076CA">
          <w:rPr>
            <w:rStyle w:val="Hyperlink"/>
            <w:noProof/>
          </w:rPr>
          <w:t>VM Requirements</w:t>
        </w:r>
        <w:r w:rsidR="00AC321B">
          <w:rPr>
            <w:noProof/>
            <w:webHidden/>
          </w:rPr>
          <w:tab/>
        </w:r>
        <w:r w:rsidR="00AC321B">
          <w:rPr>
            <w:noProof/>
            <w:webHidden/>
          </w:rPr>
          <w:fldChar w:fldCharType="begin"/>
        </w:r>
        <w:r w:rsidR="00AC321B">
          <w:rPr>
            <w:noProof/>
            <w:webHidden/>
          </w:rPr>
          <w:instrText xml:space="preserve"> PAGEREF _Toc467092021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6A170BB1" w14:textId="77777777" w:rsidR="00AC321B" w:rsidRDefault="007F2012">
      <w:pPr>
        <w:pStyle w:val="TOC3"/>
        <w:tabs>
          <w:tab w:val="left" w:pos="1320"/>
        </w:tabs>
        <w:rPr>
          <w:rFonts w:asciiTheme="minorHAnsi" w:eastAsiaTheme="minorEastAsia" w:hAnsiTheme="minorHAnsi"/>
          <w:b w:val="0"/>
          <w:noProof/>
          <w:sz w:val="22"/>
        </w:rPr>
      </w:pPr>
      <w:hyperlink w:anchor="_Toc467092022" w:history="1">
        <w:r w:rsidR="00AC321B" w:rsidRPr="004076CA">
          <w:rPr>
            <w:rStyle w:val="Hyperlink"/>
            <w:noProof/>
          </w:rPr>
          <w:t>3.2.1</w:t>
        </w:r>
        <w:r w:rsidR="00AC321B">
          <w:rPr>
            <w:rFonts w:asciiTheme="minorHAnsi" w:eastAsiaTheme="minorEastAsia" w:hAnsiTheme="minorHAnsi"/>
            <w:b w:val="0"/>
            <w:noProof/>
            <w:sz w:val="22"/>
          </w:rPr>
          <w:tab/>
        </w:r>
        <w:r w:rsidR="00AC321B" w:rsidRPr="004076CA">
          <w:rPr>
            <w:rStyle w:val="Hyperlink"/>
            <w:noProof/>
          </w:rPr>
          <w:t>VM Hardware Configuration</w:t>
        </w:r>
        <w:r w:rsidR="00AC321B">
          <w:rPr>
            <w:noProof/>
            <w:webHidden/>
          </w:rPr>
          <w:tab/>
        </w:r>
        <w:r w:rsidR="00AC321B">
          <w:rPr>
            <w:noProof/>
            <w:webHidden/>
          </w:rPr>
          <w:fldChar w:fldCharType="begin"/>
        </w:r>
        <w:r w:rsidR="00AC321B">
          <w:rPr>
            <w:noProof/>
            <w:webHidden/>
          </w:rPr>
          <w:instrText xml:space="preserve"> PAGEREF _Toc467092022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1128838F" w14:textId="77777777" w:rsidR="00AC321B" w:rsidRDefault="007F2012">
      <w:pPr>
        <w:pStyle w:val="TOC3"/>
        <w:tabs>
          <w:tab w:val="left" w:pos="1320"/>
        </w:tabs>
        <w:rPr>
          <w:rFonts w:asciiTheme="minorHAnsi" w:eastAsiaTheme="minorEastAsia" w:hAnsiTheme="minorHAnsi"/>
          <w:b w:val="0"/>
          <w:noProof/>
          <w:sz w:val="22"/>
        </w:rPr>
      </w:pPr>
      <w:hyperlink w:anchor="_Toc467092023" w:history="1">
        <w:r w:rsidR="00AC321B" w:rsidRPr="004076CA">
          <w:rPr>
            <w:rStyle w:val="Hyperlink"/>
            <w:noProof/>
          </w:rPr>
          <w:t>3.2.2</w:t>
        </w:r>
        <w:r w:rsidR="00AC321B">
          <w:rPr>
            <w:rFonts w:asciiTheme="minorHAnsi" w:eastAsiaTheme="minorEastAsia" w:hAnsiTheme="minorHAnsi"/>
            <w:b w:val="0"/>
            <w:noProof/>
            <w:sz w:val="22"/>
          </w:rPr>
          <w:tab/>
        </w:r>
        <w:r w:rsidR="00AC321B" w:rsidRPr="004076CA">
          <w:rPr>
            <w:rStyle w:val="Hyperlink"/>
            <w:noProof/>
          </w:rPr>
          <w:t>VMware Version</w:t>
        </w:r>
        <w:r w:rsidR="00AC321B">
          <w:rPr>
            <w:noProof/>
            <w:webHidden/>
          </w:rPr>
          <w:tab/>
        </w:r>
        <w:r w:rsidR="00AC321B">
          <w:rPr>
            <w:noProof/>
            <w:webHidden/>
          </w:rPr>
          <w:fldChar w:fldCharType="begin"/>
        </w:r>
        <w:r w:rsidR="00AC321B">
          <w:rPr>
            <w:noProof/>
            <w:webHidden/>
          </w:rPr>
          <w:instrText xml:space="preserve"> PAGEREF _Toc467092023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5A4BBAE5" w14:textId="77777777" w:rsidR="00AC321B" w:rsidRDefault="007F2012">
      <w:pPr>
        <w:pStyle w:val="TOC3"/>
        <w:tabs>
          <w:tab w:val="left" w:pos="1320"/>
        </w:tabs>
        <w:rPr>
          <w:rFonts w:asciiTheme="minorHAnsi" w:eastAsiaTheme="minorEastAsia" w:hAnsiTheme="minorHAnsi"/>
          <w:b w:val="0"/>
          <w:noProof/>
          <w:sz w:val="22"/>
        </w:rPr>
      </w:pPr>
      <w:hyperlink w:anchor="_Toc467092024" w:history="1">
        <w:r w:rsidR="00AC321B" w:rsidRPr="004076CA">
          <w:rPr>
            <w:rStyle w:val="Hyperlink"/>
            <w:noProof/>
          </w:rPr>
          <w:t>3.2.3</w:t>
        </w:r>
        <w:r w:rsidR="00AC321B">
          <w:rPr>
            <w:rFonts w:asciiTheme="minorHAnsi" w:eastAsiaTheme="minorEastAsia" w:hAnsiTheme="minorHAnsi"/>
            <w:b w:val="0"/>
            <w:noProof/>
            <w:sz w:val="22"/>
          </w:rPr>
          <w:tab/>
        </w:r>
        <w:r w:rsidR="00AC321B" w:rsidRPr="004076CA">
          <w:rPr>
            <w:rStyle w:val="Hyperlink"/>
            <w:noProof/>
          </w:rPr>
          <w:t>VM Guest OS Configuration</w:t>
        </w:r>
        <w:r w:rsidR="00AC321B">
          <w:rPr>
            <w:noProof/>
            <w:webHidden/>
          </w:rPr>
          <w:tab/>
        </w:r>
        <w:r w:rsidR="00AC321B">
          <w:rPr>
            <w:noProof/>
            <w:webHidden/>
          </w:rPr>
          <w:fldChar w:fldCharType="begin"/>
        </w:r>
        <w:r w:rsidR="00AC321B">
          <w:rPr>
            <w:noProof/>
            <w:webHidden/>
          </w:rPr>
          <w:instrText xml:space="preserve"> PAGEREF _Toc467092024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64DDB01"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25" w:history="1">
        <w:r w:rsidR="00AC321B" w:rsidRPr="004076CA">
          <w:rPr>
            <w:rStyle w:val="Hyperlink"/>
            <w:noProof/>
          </w:rPr>
          <w:t>3.3</w:t>
        </w:r>
        <w:r w:rsidR="00AC321B">
          <w:rPr>
            <w:rFonts w:asciiTheme="minorHAnsi" w:eastAsiaTheme="minorEastAsia" w:hAnsiTheme="minorHAnsi"/>
            <w:b w:val="0"/>
            <w:noProof/>
            <w:sz w:val="22"/>
          </w:rPr>
          <w:tab/>
        </w:r>
        <w:r w:rsidR="00AC321B" w:rsidRPr="004076CA">
          <w:rPr>
            <w:rStyle w:val="Hyperlink"/>
            <w:noProof/>
          </w:rPr>
          <w:t>User Environment Settings</w:t>
        </w:r>
        <w:r w:rsidR="00AC321B">
          <w:rPr>
            <w:noProof/>
            <w:webHidden/>
          </w:rPr>
          <w:tab/>
        </w:r>
        <w:r w:rsidR="00AC321B">
          <w:rPr>
            <w:noProof/>
            <w:webHidden/>
          </w:rPr>
          <w:fldChar w:fldCharType="begin"/>
        </w:r>
        <w:r w:rsidR="00AC321B">
          <w:rPr>
            <w:noProof/>
            <w:webHidden/>
          </w:rPr>
          <w:instrText xml:space="preserve"> PAGEREF _Toc467092025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13D779DA"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26" w:history="1">
        <w:r w:rsidR="00AC321B" w:rsidRPr="004076CA">
          <w:rPr>
            <w:rStyle w:val="Hyperlink"/>
            <w:noProof/>
          </w:rPr>
          <w:t>3.4</w:t>
        </w:r>
        <w:r w:rsidR="00AC321B">
          <w:rPr>
            <w:rFonts w:asciiTheme="minorHAnsi" w:eastAsiaTheme="minorEastAsia" w:hAnsiTheme="minorHAnsi"/>
            <w:b w:val="0"/>
            <w:noProof/>
            <w:sz w:val="22"/>
          </w:rPr>
          <w:tab/>
        </w:r>
        <w:r w:rsidR="00AC321B" w:rsidRPr="004076CA">
          <w:rPr>
            <w:rStyle w:val="Hyperlink"/>
            <w:noProof/>
          </w:rPr>
          <w:t>Application Software Prerequisites</w:t>
        </w:r>
        <w:r w:rsidR="00AC321B">
          <w:rPr>
            <w:noProof/>
            <w:webHidden/>
          </w:rPr>
          <w:tab/>
        </w:r>
        <w:r w:rsidR="00AC321B">
          <w:rPr>
            <w:noProof/>
            <w:webHidden/>
          </w:rPr>
          <w:fldChar w:fldCharType="begin"/>
        </w:r>
        <w:r w:rsidR="00AC321B">
          <w:rPr>
            <w:noProof/>
            <w:webHidden/>
          </w:rPr>
          <w:instrText xml:space="preserve"> PAGEREF _Toc467092026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4C6A546B"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27" w:history="1">
        <w:r w:rsidR="00AC321B" w:rsidRPr="004076CA">
          <w:rPr>
            <w:rStyle w:val="Hyperlink"/>
            <w:noProof/>
          </w:rPr>
          <w:t>3.5</w:t>
        </w:r>
        <w:r w:rsidR="00AC321B">
          <w:rPr>
            <w:rFonts w:asciiTheme="minorHAnsi" w:eastAsiaTheme="minorEastAsia" w:hAnsiTheme="minorHAnsi"/>
            <w:b w:val="0"/>
            <w:noProof/>
            <w:sz w:val="22"/>
          </w:rPr>
          <w:tab/>
        </w:r>
        <w:r w:rsidR="00AC321B" w:rsidRPr="004076CA">
          <w:rPr>
            <w:rStyle w:val="Hyperlink"/>
            <w:noProof/>
          </w:rPr>
          <w:t>Installing Apache Tomcat</w:t>
        </w:r>
        <w:r w:rsidR="00AC321B">
          <w:rPr>
            <w:noProof/>
            <w:webHidden/>
          </w:rPr>
          <w:tab/>
        </w:r>
        <w:r w:rsidR="00AC321B">
          <w:rPr>
            <w:noProof/>
            <w:webHidden/>
          </w:rPr>
          <w:fldChar w:fldCharType="begin"/>
        </w:r>
        <w:r w:rsidR="00AC321B">
          <w:rPr>
            <w:noProof/>
            <w:webHidden/>
          </w:rPr>
          <w:instrText xml:space="preserve"> PAGEREF _Toc467092027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6357DDD" w14:textId="77777777" w:rsidR="00AC321B" w:rsidRDefault="007F2012">
      <w:pPr>
        <w:pStyle w:val="TOC1"/>
        <w:rPr>
          <w:rFonts w:asciiTheme="minorHAnsi" w:eastAsiaTheme="minorEastAsia" w:hAnsiTheme="minorHAnsi"/>
          <w:b w:val="0"/>
          <w:noProof/>
          <w:sz w:val="22"/>
        </w:rPr>
      </w:pPr>
      <w:hyperlink w:anchor="_Toc467092028" w:history="1">
        <w:r w:rsidR="00AC321B" w:rsidRPr="004076CA">
          <w:rPr>
            <w:rStyle w:val="Hyperlink"/>
            <w:noProof/>
          </w:rPr>
          <w:t>4</w:t>
        </w:r>
        <w:r w:rsidR="00AC321B">
          <w:rPr>
            <w:rFonts w:asciiTheme="minorHAnsi" w:eastAsiaTheme="minorEastAsia" w:hAnsiTheme="minorHAnsi"/>
            <w:b w:val="0"/>
            <w:noProof/>
            <w:sz w:val="22"/>
          </w:rPr>
          <w:tab/>
        </w:r>
        <w:r w:rsidR="00AC321B" w:rsidRPr="004076CA">
          <w:rPr>
            <w:rStyle w:val="Hyperlink"/>
            <w:noProof/>
          </w:rPr>
          <w:t>Installing and Updating the BCDSS Databases</w:t>
        </w:r>
        <w:r w:rsidR="00AC321B">
          <w:rPr>
            <w:noProof/>
            <w:webHidden/>
          </w:rPr>
          <w:tab/>
        </w:r>
        <w:r w:rsidR="00AC321B">
          <w:rPr>
            <w:noProof/>
            <w:webHidden/>
          </w:rPr>
          <w:fldChar w:fldCharType="begin"/>
        </w:r>
        <w:r w:rsidR="00AC321B">
          <w:rPr>
            <w:noProof/>
            <w:webHidden/>
          </w:rPr>
          <w:instrText xml:space="preserve"> PAGEREF _Toc467092028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6D2A5DD3"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29" w:history="1">
        <w:r w:rsidR="00AC321B" w:rsidRPr="004076CA">
          <w:rPr>
            <w:rStyle w:val="Hyperlink"/>
            <w:noProof/>
          </w:rPr>
          <w:t>4.1</w:t>
        </w:r>
        <w:r w:rsidR="00AC321B">
          <w:rPr>
            <w:rFonts w:asciiTheme="minorHAnsi" w:eastAsiaTheme="minorEastAsia" w:hAnsiTheme="minorHAnsi"/>
            <w:b w:val="0"/>
            <w:noProof/>
            <w:sz w:val="22"/>
          </w:rPr>
          <w:tab/>
        </w:r>
        <w:r w:rsidR="00AC321B" w:rsidRPr="004076CA">
          <w:rPr>
            <w:rStyle w:val="Hyperlink"/>
            <w:noProof/>
          </w:rPr>
          <w:t>Script Components</w:t>
        </w:r>
        <w:r w:rsidR="00AC321B">
          <w:rPr>
            <w:noProof/>
            <w:webHidden/>
          </w:rPr>
          <w:tab/>
        </w:r>
        <w:r w:rsidR="00AC321B">
          <w:rPr>
            <w:noProof/>
            <w:webHidden/>
          </w:rPr>
          <w:fldChar w:fldCharType="begin"/>
        </w:r>
        <w:r w:rsidR="00AC321B">
          <w:rPr>
            <w:noProof/>
            <w:webHidden/>
          </w:rPr>
          <w:instrText xml:space="preserve"> PAGEREF _Toc467092029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0D5E5FFE"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0" w:history="1">
        <w:r w:rsidR="00AC321B" w:rsidRPr="004076CA">
          <w:rPr>
            <w:rStyle w:val="Hyperlink"/>
            <w:noProof/>
          </w:rPr>
          <w:t>4.2</w:t>
        </w:r>
        <w:r w:rsidR="00AC321B">
          <w:rPr>
            <w:rFonts w:asciiTheme="minorHAnsi" w:eastAsiaTheme="minorEastAsia" w:hAnsiTheme="minorHAnsi"/>
            <w:b w:val="0"/>
            <w:noProof/>
            <w:sz w:val="22"/>
          </w:rPr>
          <w:tab/>
        </w:r>
        <w:r w:rsidR="00AC321B" w:rsidRPr="004076CA">
          <w:rPr>
            <w:rStyle w:val="Hyperlink"/>
            <w:noProof/>
          </w:rPr>
          <w:t>Prerequisites</w:t>
        </w:r>
        <w:r w:rsidR="00AC321B">
          <w:rPr>
            <w:noProof/>
            <w:webHidden/>
          </w:rPr>
          <w:tab/>
        </w:r>
        <w:r w:rsidR="00AC321B">
          <w:rPr>
            <w:noProof/>
            <w:webHidden/>
          </w:rPr>
          <w:fldChar w:fldCharType="begin"/>
        </w:r>
        <w:r w:rsidR="00AC321B">
          <w:rPr>
            <w:noProof/>
            <w:webHidden/>
          </w:rPr>
          <w:instrText xml:space="preserve"> PAGEREF _Toc467092030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78953BF5"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1" w:history="1">
        <w:r w:rsidR="00AC321B" w:rsidRPr="004076CA">
          <w:rPr>
            <w:rStyle w:val="Hyperlink"/>
            <w:noProof/>
          </w:rPr>
          <w:t>4.3</w:t>
        </w:r>
        <w:r w:rsidR="00AC321B">
          <w:rPr>
            <w:rFonts w:asciiTheme="minorHAnsi" w:eastAsiaTheme="minorEastAsia" w:hAnsiTheme="minorHAnsi"/>
            <w:b w:val="0"/>
            <w:noProof/>
            <w:sz w:val="22"/>
          </w:rPr>
          <w:tab/>
        </w:r>
        <w:r w:rsidR="00AC321B" w:rsidRPr="004076CA">
          <w:rPr>
            <w:rStyle w:val="Hyperlink"/>
            <w:noProof/>
          </w:rPr>
          <w:t>Database Installation Procedure</w:t>
        </w:r>
        <w:r w:rsidR="00AC321B">
          <w:rPr>
            <w:noProof/>
            <w:webHidden/>
          </w:rPr>
          <w:tab/>
        </w:r>
        <w:r w:rsidR="00AC321B">
          <w:rPr>
            <w:noProof/>
            <w:webHidden/>
          </w:rPr>
          <w:fldChar w:fldCharType="begin"/>
        </w:r>
        <w:r w:rsidR="00AC321B">
          <w:rPr>
            <w:noProof/>
            <w:webHidden/>
          </w:rPr>
          <w:instrText xml:space="preserve"> PAGEREF _Toc467092031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102A180C"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2" w:history="1">
        <w:r w:rsidR="00AC321B" w:rsidRPr="004076CA">
          <w:rPr>
            <w:rStyle w:val="Hyperlink"/>
            <w:noProof/>
          </w:rPr>
          <w:t>4.4</w:t>
        </w:r>
        <w:r w:rsidR="00AC321B">
          <w:rPr>
            <w:rFonts w:asciiTheme="minorHAnsi" w:eastAsiaTheme="minorEastAsia" w:hAnsiTheme="minorHAnsi"/>
            <w:b w:val="0"/>
            <w:noProof/>
            <w:sz w:val="22"/>
          </w:rPr>
          <w:tab/>
        </w:r>
        <w:r w:rsidR="00AC321B" w:rsidRPr="004076CA">
          <w:rPr>
            <w:rStyle w:val="Hyperlink"/>
            <w:noProof/>
          </w:rPr>
          <w:t>Database Update Procedure</w:t>
        </w:r>
        <w:r w:rsidR="00AC321B">
          <w:rPr>
            <w:noProof/>
            <w:webHidden/>
          </w:rPr>
          <w:tab/>
        </w:r>
        <w:r w:rsidR="00AC321B">
          <w:rPr>
            <w:noProof/>
            <w:webHidden/>
          </w:rPr>
          <w:fldChar w:fldCharType="begin"/>
        </w:r>
        <w:r w:rsidR="00AC321B">
          <w:rPr>
            <w:noProof/>
            <w:webHidden/>
          </w:rPr>
          <w:instrText xml:space="preserve"> PAGEREF _Toc467092032 \h </w:instrText>
        </w:r>
        <w:r w:rsidR="00AC321B">
          <w:rPr>
            <w:noProof/>
            <w:webHidden/>
          </w:rPr>
        </w:r>
        <w:r w:rsidR="00AC321B">
          <w:rPr>
            <w:noProof/>
            <w:webHidden/>
          </w:rPr>
          <w:fldChar w:fldCharType="separate"/>
        </w:r>
        <w:r w:rsidR="00981FBE">
          <w:rPr>
            <w:noProof/>
            <w:webHidden/>
          </w:rPr>
          <w:t>25</w:t>
        </w:r>
        <w:r w:rsidR="00AC321B">
          <w:rPr>
            <w:noProof/>
            <w:webHidden/>
          </w:rPr>
          <w:fldChar w:fldCharType="end"/>
        </w:r>
      </w:hyperlink>
    </w:p>
    <w:p w14:paraId="39E94985"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3" w:history="1">
        <w:r w:rsidR="00AC321B" w:rsidRPr="004076CA">
          <w:rPr>
            <w:rStyle w:val="Hyperlink"/>
            <w:noProof/>
          </w:rPr>
          <w:t>4.5</w:t>
        </w:r>
        <w:r w:rsidR="00AC321B">
          <w:rPr>
            <w:rFonts w:asciiTheme="minorHAnsi" w:eastAsiaTheme="minorEastAsia" w:hAnsiTheme="minorHAnsi"/>
            <w:b w:val="0"/>
            <w:noProof/>
            <w:sz w:val="22"/>
          </w:rPr>
          <w:tab/>
        </w:r>
        <w:r w:rsidR="00AC321B" w:rsidRPr="004076CA">
          <w:rPr>
            <w:rStyle w:val="Hyperlink"/>
            <w:noProof/>
          </w:rPr>
          <w:t>Uninstall the BCDSS Database</w:t>
        </w:r>
        <w:r w:rsidR="00AC321B">
          <w:rPr>
            <w:noProof/>
            <w:webHidden/>
          </w:rPr>
          <w:tab/>
        </w:r>
        <w:r w:rsidR="00AC321B">
          <w:rPr>
            <w:noProof/>
            <w:webHidden/>
          </w:rPr>
          <w:fldChar w:fldCharType="begin"/>
        </w:r>
        <w:r w:rsidR="00AC321B">
          <w:rPr>
            <w:noProof/>
            <w:webHidden/>
          </w:rPr>
          <w:instrText xml:space="preserve"> PAGEREF _Toc467092033 \h </w:instrText>
        </w:r>
        <w:r w:rsidR="00AC321B">
          <w:rPr>
            <w:noProof/>
            <w:webHidden/>
          </w:rPr>
        </w:r>
        <w:r w:rsidR="00AC321B">
          <w:rPr>
            <w:noProof/>
            <w:webHidden/>
          </w:rPr>
          <w:fldChar w:fldCharType="separate"/>
        </w:r>
        <w:r w:rsidR="00981FBE">
          <w:rPr>
            <w:noProof/>
            <w:webHidden/>
          </w:rPr>
          <w:t>25</w:t>
        </w:r>
        <w:r w:rsidR="00AC321B">
          <w:rPr>
            <w:noProof/>
            <w:webHidden/>
          </w:rPr>
          <w:fldChar w:fldCharType="end"/>
        </w:r>
      </w:hyperlink>
    </w:p>
    <w:p w14:paraId="45B63FE5" w14:textId="77777777" w:rsidR="00AC321B" w:rsidRDefault="007F2012">
      <w:pPr>
        <w:pStyle w:val="TOC1"/>
        <w:rPr>
          <w:rFonts w:asciiTheme="minorHAnsi" w:eastAsiaTheme="minorEastAsia" w:hAnsiTheme="minorHAnsi"/>
          <w:b w:val="0"/>
          <w:noProof/>
          <w:sz w:val="22"/>
        </w:rPr>
      </w:pPr>
      <w:hyperlink w:anchor="_Toc467092034" w:history="1">
        <w:r w:rsidR="00AC321B" w:rsidRPr="004076CA">
          <w:rPr>
            <w:rStyle w:val="Hyperlink"/>
            <w:noProof/>
          </w:rPr>
          <w:t>5</w:t>
        </w:r>
        <w:r w:rsidR="00AC321B">
          <w:rPr>
            <w:rFonts w:asciiTheme="minorHAnsi" w:eastAsiaTheme="minorEastAsia" w:hAnsiTheme="minorHAnsi"/>
            <w:b w:val="0"/>
            <w:noProof/>
            <w:sz w:val="22"/>
          </w:rPr>
          <w:tab/>
        </w:r>
        <w:r w:rsidR="00AC321B" w:rsidRPr="004076CA">
          <w:rPr>
            <w:rStyle w:val="Hyperlink"/>
            <w:noProof/>
          </w:rPr>
          <w:t>Deploying the Application</w:t>
        </w:r>
        <w:r w:rsidR="00AC321B">
          <w:rPr>
            <w:noProof/>
            <w:webHidden/>
          </w:rPr>
          <w:tab/>
        </w:r>
        <w:r w:rsidR="00AC321B">
          <w:rPr>
            <w:noProof/>
            <w:webHidden/>
          </w:rPr>
          <w:fldChar w:fldCharType="begin"/>
        </w:r>
        <w:r w:rsidR="00AC321B">
          <w:rPr>
            <w:noProof/>
            <w:webHidden/>
          </w:rPr>
          <w:instrText xml:space="preserve"> PAGEREF _Toc467092034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7BBE0017"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5" w:history="1">
        <w:r w:rsidR="00AC321B" w:rsidRPr="004076CA">
          <w:rPr>
            <w:rStyle w:val="Hyperlink"/>
            <w:noProof/>
          </w:rPr>
          <w:t>5.1</w:t>
        </w:r>
        <w:r w:rsidR="00AC321B">
          <w:rPr>
            <w:rFonts w:asciiTheme="minorHAnsi" w:eastAsiaTheme="minorEastAsia" w:hAnsiTheme="minorHAnsi"/>
            <w:b w:val="0"/>
            <w:noProof/>
            <w:sz w:val="22"/>
          </w:rPr>
          <w:tab/>
        </w:r>
        <w:r w:rsidR="00AC321B" w:rsidRPr="004076CA">
          <w:rPr>
            <w:rStyle w:val="Hyperlink"/>
            <w:noProof/>
          </w:rPr>
          <w:t>Overall Pre-Deployment Assumptions</w:t>
        </w:r>
        <w:r w:rsidR="00AC321B">
          <w:rPr>
            <w:noProof/>
            <w:webHidden/>
          </w:rPr>
          <w:tab/>
        </w:r>
        <w:r w:rsidR="00AC321B">
          <w:rPr>
            <w:noProof/>
            <w:webHidden/>
          </w:rPr>
          <w:fldChar w:fldCharType="begin"/>
        </w:r>
        <w:r w:rsidR="00AC321B">
          <w:rPr>
            <w:noProof/>
            <w:webHidden/>
          </w:rPr>
          <w:instrText xml:space="preserve"> PAGEREF _Toc467092035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431672A2"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6" w:history="1">
        <w:r w:rsidR="00AC321B" w:rsidRPr="004076CA">
          <w:rPr>
            <w:rStyle w:val="Hyperlink"/>
            <w:noProof/>
          </w:rPr>
          <w:t>5.2</w:t>
        </w:r>
        <w:r w:rsidR="00AC321B">
          <w:rPr>
            <w:rFonts w:asciiTheme="minorHAnsi" w:eastAsiaTheme="minorEastAsia" w:hAnsiTheme="minorHAnsi"/>
            <w:b w:val="0"/>
            <w:noProof/>
            <w:sz w:val="22"/>
          </w:rPr>
          <w:tab/>
        </w:r>
        <w:r w:rsidR="00AC321B" w:rsidRPr="004076CA">
          <w:rPr>
            <w:rStyle w:val="Hyperlink"/>
            <w:noProof/>
          </w:rPr>
          <w:t>Builds and Deployments to Dev</w:t>
        </w:r>
        <w:r w:rsidR="00AC321B">
          <w:rPr>
            <w:noProof/>
            <w:webHidden/>
          </w:rPr>
          <w:tab/>
        </w:r>
        <w:r w:rsidR="00AC321B">
          <w:rPr>
            <w:noProof/>
            <w:webHidden/>
          </w:rPr>
          <w:fldChar w:fldCharType="begin"/>
        </w:r>
        <w:r w:rsidR="00AC321B">
          <w:rPr>
            <w:noProof/>
            <w:webHidden/>
          </w:rPr>
          <w:instrText xml:space="preserve"> PAGEREF _Toc467092036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4F38897E"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37" w:history="1">
        <w:r w:rsidR="00AC321B" w:rsidRPr="004076CA">
          <w:rPr>
            <w:rStyle w:val="Hyperlink"/>
            <w:noProof/>
          </w:rPr>
          <w:t>5.3</w:t>
        </w:r>
        <w:r w:rsidR="00AC321B">
          <w:rPr>
            <w:rFonts w:asciiTheme="minorHAnsi" w:eastAsiaTheme="minorEastAsia" w:hAnsiTheme="minorHAnsi"/>
            <w:b w:val="0"/>
            <w:noProof/>
            <w:sz w:val="22"/>
          </w:rPr>
          <w:tab/>
        </w:r>
        <w:r w:rsidR="00AC321B" w:rsidRPr="004076CA">
          <w:rPr>
            <w:rStyle w:val="Hyperlink"/>
            <w:noProof/>
          </w:rPr>
          <w:t>Deployments to PILOT</w:t>
        </w:r>
        <w:r w:rsidR="00AC321B">
          <w:rPr>
            <w:noProof/>
            <w:webHidden/>
          </w:rPr>
          <w:tab/>
        </w:r>
        <w:r w:rsidR="00AC321B">
          <w:rPr>
            <w:noProof/>
            <w:webHidden/>
          </w:rPr>
          <w:fldChar w:fldCharType="begin"/>
        </w:r>
        <w:r w:rsidR="00AC321B">
          <w:rPr>
            <w:noProof/>
            <w:webHidden/>
          </w:rPr>
          <w:instrText xml:space="preserve"> PAGEREF _Toc467092037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46FF7C0B" w14:textId="77777777" w:rsidR="00AC321B" w:rsidRDefault="007F2012">
      <w:pPr>
        <w:pStyle w:val="TOC3"/>
        <w:tabs>
          <w:tab w:val="left" w:pos="1320"/>
        </w:tabs>
        <w:rPr>
          <w:rFonts w:asciiTheme="minorHAnsi" w:eastAsiaTheme="minorEastAsia" w:hAnsiTheme="minorHAnsi"/>
          <w:b w:val="0"/>
          <w:noProof/>
          <w:sz w:val="22"/>
        </w:rPr>
      </w:pPr>
      <w:hyperlink w:anchor="_Toc467092038" w:history="1">
        <w:r w:rsidR="00AC321B" w:rsidRPr="004076CA">
          <w:rPr>
            <w:rStyle w:val="Hyperlink"/>
            <w:noProof/>
          </w:rPr>
          <w:t>5.3.1</w:t>
        </w:r>
        <w:r w:rsidR="00AC321B">
          <w:rPr>
            <w:rFonts w:asciiTheme="minorHAnsi" w:eastAsiaTheme="minorEastAsia" w:hAnsiTheme="minorHAnsi"/>
            <w:b w:val="0"/>
            <w:noProof/>
            <w:sz w:val="22"/>
          </w:rPr>
          <w:tab/>
        </w:r>
        <w:r w:rsidR="00AC321B" w:rsidRPr="004076CA">
          <w:rPr>
            <w:rStyle w:val="Hyperlink"/>
            <w:noProof/>
          </w:rPr>
          <w:t>Additional Pre-deployment Assumptions</w:t>
        </w:r>
        <w:r w:rsidR="00AC321B">
          <w:rPr>
            <w:noProof/>
            <w:webHidden/>
          </w:rPr>
          <w:tab/>
        </w:r>
        <w:r w:rsidR="00AC321B">
          <w:rPr>
            <w:noProof/>
            <w:webHidden/>
          </w:rPr>
          <w:fldChar w:fldCharType="begin"/>
        </w:r>
        <w:r w:rsidR="00AC321B">
          <w:rPr>
            <w:noProof/>
            <w:webHidden/>
          </w:rPr>
          <w:instrText xml:space="preserve"> PAGEREF _Toc467092038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52468098" w14:textId="77777777" w:rsidR="00AC321B" w:rsidRDefault="007F2012">
      <w:pPr>
        <w:pStyle w:val="TOC3"/>
        <w:tabs>
          <w:tab w:val="left" w:pos="1320"/>
        </w:tabs>
        <w:rPr>
          <w:rFonts w:asciiTheme="minorHAnsi" w:eastAsiaTheme="minorEastAsia" w:hAnsiTheme="minorHAnsi"/>
          <w:b w:val="0"/>
          <w:noProof/>
          <w:sz w:val="22"/>
        </w:rPr>
      </w:pPr>
      <w:hyperlink w:anchor="_Toc467092039" w:history="1">
        <w:r w:rsidR="00AC321B" w:rsidRPr="004076CA">
          <w:rPr>
            <w:rStyle w:val="Hyperlink"/>
            <w:noProof/>
          </w:rPr>
          <w:t>5.3.2</w:t>
        </w:r>
        <w:r w:rsidR="00AC321B">
          <w:rPr>
            <w:rFonts w:asciiTheme="minorHAnsi" w:eastAsiaTheme="minorEastAsia" w:hAnsiTheme="minorHAnsi"/>
            <w:b w:val="0"/>
            <w:noProof/>
            <w:sz w:val="22"/>
          </w:rPr>
          <w:tab/>
        </w:r>
        <w:r w:rsidR="00AC321B" w:rsidRPr="004076CA">
          <w:rPr>
            <w:rStyle w:val="Hyperlink"/>
            <w:noProof/>
          </w:rPr>
          <w:t>Configure Deployment Properties</w:t>
        </w:r>
        <w:r w:rsidR="00AC321B">
          <w:rPr>
            <w:noProof/>
            <w:webHidden/>
          </w:rPr>
          <w:tab/>
        </w:r>
        <w:r w:rsidR="00AC321B">
          <w:rPr>
            <w:noProof/>
            <w:webHidden/>
          </w:rPr>
          <w:fldChar w:fldCharType="begin"/>
        </w:r>
        <w:r w:rsidR="00AC321B">
          <w:rPr>
            <w:noProof/>
            <w:webHidden/>
          </w:rPr>
          <w:instrText xml:space="preserve"> PAGEREF _Toc467092039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75C035CF" w14:textId="77777777" w:rsidR="00AC321B" w:rsidRDefault="007F2012">
      <w:pPr>
        <w:pStyle w:val="TOC3"/>
        <w:tabs>
          <w:tab w:val="left" w:pos="1320"/>
        </w:tabs>
        <w:rPr>
          <w:rFonts w:asciiTheme="minorHAnsi" w:eastAsiaTheme="minorEastAsia" w:hAnsiTheme="minorHAnsi"/>
          <w:b w:val="0"/>
          <w:noProof/>
          <w:sz w:val="22"/>
        </w:rPr>
      </w:pPr>
      <w:hyperlink w:anchor="_Toc467092040" w:history="1">
        <w:r w:rsidR="00AC321B" w:rsidRPr="004076CA">
          <w:rPr>
            <w:rStyle w:val="Hyperlink"/>
            <w:noProof/>
          </w:rPr>
          <w:t>5.3.3</w:t>
        </w:r>
        <w:r w:rsidR="00AC321B">
          <w:rPr>
            <w:rFonts w:asciiTheme="minorHAnsi" w:eastAsiaTheme="minorEastAsia" w:hAnsiTheme="minorHAnsi"/>
            <w:b w:val="0"/>
            <w:noProof/>
            <w:sz w:val="22"/>
          </w:rPr>
          <w:tab/>
        </w:r>
        <w:r w:rsidR="00AC321B" w:rsidRPr="004076CA">
          <w:rPr>
            <w:rStyle w:val="Hyperlink"/>
            <w:noProof/>
          </w:rPr>
          <w:t>Deploy BCDSS</w:t>
        </w:r>
        <w:r w:rsidR="00AC321B">
          <w:rPr>
            <w:noProof/>
            <w:webHidden/>
          </w:rPr>
          <w:tab/>
        </w:r>
        <w:r w:rsidR="00AC321B">
          <w:rPr>
            <w:noProof/>
            <w:webHidden/>
          </w:rPr>
          <w:fldChar w:fldCharType="begin"/>
        </w:r>
        <w:r w:rsidR="00AC321B">
          <w:rPr>
            <w:noProof/>
            <w:webHidden/>
          </w:rPr>
          <w:instrText xml:space="preserve"> PAGEREF _Toc467092040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69DD4A4C"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41" w:history="1">
        <w:r w:rsidR="00AC321B" w:rsidRPr="004076CA">
          <w:rPr>
            <w:rStyle w:val="Hyperlink"/>
            <w:noProof/>
          </w:rPr>
          <w:t>5.4</w:t>
        </w:r>
        <w:r w:rsidR="00AC321B">
          <w:rPr>
            <w:rFonts w:asciiTheme="minorHAnsi" w:eastAsiaTheme="minorEastAsia" w:hAnsiTheme="minorHAnsi"/>
            <w:b w:val="0"/>
            <w:noProof/>
            <w:sz w:val="22"/>
          </w:rPr>
          <w:tab/>
        </w:r>
        <w:r w:rsidR="00AC321B" w:rsidRPr="004076CA">
          <w:rPr>
            <w:rStyle w:val="Hyperlink"/>
            <w:noProof/>
          </w:rPr>
          <w:t>Verify Application Availability and Version</w:t>
        </w:r>
        <w:r w:rsidR="00AC321B">
          <w:rPr>
            <w:noProof/>
            <w:webHidden/>
          </w:rPr>
          <w:tab/>
        </w:r>
        <w:r w:rsidR="00AC321B">
          <w:rPr>
            <w:noProof/>
            <w:webHidden/>
          </w:rPr>
          <w:fldChar w:fldCharType="begin"/>
        </w:r>
        <w:r w:rsidR="00AC321B">
          <w:rPr>
            <w:noProof/>
            <w:webHidden/>
          </w:rPr>
          <w:instrText xml:space="preserve"> PAGEREF _Toc467092041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69782870" w14:textId="77777777" w:rsidR="00AC321B" w:rsidRDefault="007F2012">
      <w:pPr>
        <w:pStyle w:val="TOC1"/>
        <w:rPr>
          <w:rFonts w:asciiTheme="minorHAnsi" w:eastAsiaTheme="minorEastAsia" w:hAnsiTheme="minorHAnsi"/>
          <w:b w:val="0"/>
          <w:noProof/>
          <w:sz w:val="22"/>
        </w:rPr>
      </w:pPr>
      <w:hyperlink w:anchor="_Toc467092042" w:history="1">
        <w:r w:rsidR="00AC321B" w:rsidRPr="004076CA">
          <w:rPr>
            <w:rStyle w:val="Hyperlink"/>
            <w:noProof/>
          </w:rPr>
          <w:t>6</w:t>
        </w:r>
        <w:r w:rsidR="00AC321B">
          <w:rPr>
            <w:rFonts w:asciiTheme="minorHAnsi" w:eastAsiaTheme="minorEastAsia" w:hAnsiTheme="minorHAnsi"/>
            <w:b w:val="0"/>
            <w:noProof/>
            <w:sz w:val="22"/>
          </w:rPr>
          <w:tab/>
        </w:r>
        <w:r w:rsidR="00AC321B" w:rsidRPr="004076CA">
          <w:rPr>
            <w:rStyle w:val="Hyperlink"/>
            <w:noProof/>
          </w:rPr>
          <w:t>Release Plan</w:t>
        </w:r>
        <w:r w:rsidR="00AC321B">
          <w:rPr>
            <w:noProof/>
            <w:webHidden/>
          </w:rPr>
          <w:tab/>
        </w:r>
        <w:r w:rsidR="00AC321B">
          <w:rPr>
            <w:noProof/>
            <w:webHidden/>
          </w:rPr>
          <w:fldChar w:fldCharType="begin"/>
        </w:r>
        <w:r w:rsidR="00AC321B">
          <w:rPr>
            <w:noProof/>
            <w:webHidden/>
          </w:rPr>
          <w:instrText xml:space="preserve"> PAGEREF _Toc467092042 \h </w:instrText>
        </w:r>
        <w:r w:rsidR="00AC321B">
          <w:rPr>
            <w:noProof/>
            <w:webHidden/>
          </w:rPr>
        </w:r>
        <w:r w:rsidR="00AC321B">
          <w:rPr>
            <w:noProof/>
            <w:webHidden/>
          </w:rPr>
          <w:fldChar w:fldCharType="separate"/>
        </w:r>
        <w:r w:rsidR="00981FBE">
          <w:rPr>
            <w:noProof/>
            <w:webHidden/>
          </w:rPr>
          <w:t>28</w:t>
        </w:r>
        <w:r w:rsidR="00AC321B">
          <w:rPr>
            <w:noProof/>
            <w:webHidden/>
          </w:rPr>
          <w:fldChar w:fldCharType="end"/>
        </w:r>
      </w:hyperlink>
    </w:p>
    <w:p w14:paraId="41B440EE" w14:textId="77777777" w:rsidR="00AC321B" w:rsidRDefault="007F2012">
      <w:pPr>
        <w:pStyle w:val="TOC2"/>
        <w:tabs>
          <w:tab w:val="left" w:pos="880"/>
          <w:tab w:val="right" w:leader="dot" w:pos="9350"/>
        </w:tabs>
        <w:rPr>
          <w:rFonts w:asciiTheme="minorHAnsi" w:eastAsiaTheme="minorEastAsia" w:hAnsiTheme="minorHAnsi"/>
          <w:b w:val="0"/>
          <w:noProof/>
          <w:sz w:val="22"/>
        </w:rPr>
      </w:pPr>
      <w:hyperlink w:anchor="_Toc467092043" w:history="1">
        <w:r w:rsidR="00AC321B" w:rsidRPr="004076CA">
          <w:rPr>
            <w:rStyle w:val="Hyperlink"/>
            <w:noProof/>
          </w:rPr>
          <w:t>6.1</w:t>
        </w:r>
        <w:r w:rsidR="00AC321B">
          <w:rPr>
            <w:rFonts w:asciiTheme="minorHAnsi" w:eastAsiaTheme="minorEastAsia" w:hAnsiTheme="minorHAnsi"/>
            <w:b w:val="0"/>
            <w:noProof/>
            <w:sz w:val="22"/>
          </w:rPr>
          <w:tab/>
        </w:r>
        <w:r w:rsidR="00AC321B" w:rsidRPr="004076CA">
          <w:rPr>
            <w:rStyle w:val="Hyperlink"/>
            <w:noProof/>
          </w:rPr>
          <w:t>BCDSS Continuous Integration Process Flow</w:t>
        </w:r>
        <w:r w:rsidR="00AC321B">
          <w:rPr>
            <w:noProof/>
            <w:webHidden/>
          </w:rPr>
          <w:tab/>
        </w:r>
        <w:r w:rsidR="00AC321B">
          <w:rPr>
            <w:noProof/>
            <w:webHidden/>
          </w:rPr>
          <w:fldChar w:fldCharType="begin"/>
        </w:r>
        <w:r w:rsidR="00AC321B">
          <w:rPr>
            <w:noProof/>
            <w:webHidden/>
          </w:rPr>
          <w:instrText xml:space="preserve"> PAGEREF _Toc467092043 \h </w:instrText>
        </w:r>
        <w:r w:rsidR="00AC321B">
          <w:rPr>
            <w:noProof/>
            <w:webHidden/>
          </w:rPr>
        </w:r>
        <w:r w:rsidR="00AC321B">
          <w:rPr>
            <w:noProof/>
            <w:webHidden/>
          </w:rPr>
          <w:fldChar w:fldCharType="separate"/>
        </w:r>
        <w:r w:rsidR="00981FBE">
          <w:rPr>
            <w:noProof/>
            <w:webHidden/>
          </w:rPr>
          <w:t>28</w:t>
        </w:r>
        <w:r w:rsidR="00AC321B">
          <w:rPr>
            <w:noProof/>
            <w:webHidden/>
          </w:rPr>
          <w:fldChar w:fldCharType="end"/>
        </w:r>
      </w:hyperlink>
    </w:p>
    <w:p w14:paraId="3B2BC80C" w14:textId="77777777" w:rsidR="00AC321B" w:rsidRDefault="007F2012">
      <w:pPr>
        <w:pStyle w:val="TOC1"/>
        <w:rPr>
          <w:rFonts w:asciiTheme="minorHAnsi" w:eastAsiaTheme="minorEastAsia" w:hAnsiTheme="minorHAnsi"/>
          <w:b w:val="0"/>
          <w:noProof/>
          <w:sz w:val="22"/>
        </w:rPr>
      </w:pPr>
      <w:hyperlink w:anchor="_Toc467092044" w:history="1">
        <w:r w:rsidR="00AC321B" w:rsidRPr="004076CA">
          <w:rPr>
            <w:rStyle w:val="Hyperlink"/>
            <w:noProof/>
          </w:rPr>
          <w:t>7</w:t>
        </w:r>
        <w:r w:rsidR="00AC321B">
          <w:rPr>
            <w:rFonts w:asciiTheme="minorHAnsi" w:eastAsiaTheme="minorEastAsia" w:hAnsiTheme="minorHAnsi"/>
            <w:b w:val="0"/>
            <w:noProof/>
            <w:sz w:val="22"/>
          </w:rPr>
          <w:tab/>
        </w:r>
        <w:r w:rsidR="00AC321B" w:rsidRPr="004076CA">
          <w:rPr>
            <w:rStyle w:val="Hyperlink"/>
            <w:noProof/>
          </w:rPr>
          <w:t>Appendices</w:t>
        </w:r>
        <w:r w:rsidR="00AC321B">
          <w:rPr>
            <w:noProof/>
            <w:webHidden/>
          </w:rPr>
          <w:tab/>
        </w:r>
        <w:r w:rsidR="00AC321B">
          <w:rPr>
            <w:noProof/>
            <w:webHidden/>
          </w:rPr>
          <w:fldChar w:fldCharType="begin"/>
        </w:r>
        <w:r w:rsidR="00AC321B">
          <w:rPr>
            <w:noProof/>
            <w:webHidden/>
          </w:rPr>
          <w:instrText xml:space="preserve"> PAGEREF _Toc467092044 \h </w:instrText>
        </w:r>
        <w:r w:rsidR="00AC321B">
          <w:rPr>
            <w:noProof/>
            <w:webHidden/>
          </w:rPr>
        </w:r>
        <w:r w:rsidR="00AC321B">
          <w:rPr>
            <w:noProof/>
            <w:webHidden/>
          </w:rPr>
          <w:fldChar w:fldCharType="separate"/>
        </w:r>
        <w:r w:rsidR="00981FBE">
          <w:rPr>
            <w:noProof/>
            <w:webHidden/>
          </w:rPr>
          <w:t>30</w:t>
        </w:r>
        <w:r w:rsidR="00AC321B">
          <w:rPr>
            <w:noProof/>
            <w:webHidden/>
          </w:rPr>
          <w:fldChar w:fldCharType="end"/>
        </w:r>
      </w:hyperlink>
    </w:p>
    <w:p w14:paraId="19A6492E" w14:textId="77777777" w:rsidR="00AC321B" w:rsidRDefault="007F2012">
      <w:pPr>
        <w:pStyle w:val="TOC1"/>
        <w:tabs>
          <w:tab w:val="left" w:pos="1760"/>
        </w:tabs>
        <w:rPr>
          <w:rFonts w:asciiTheme="minorHAnsi" w:eastAsiaTheme="minorEastAsia" w:hAnsiTheme="minorHAnsi"/>
          <w:b w:val="0"/>
          <w:noProof/>
          <w:sz w:val="22"/>
        </w:rPr>
      </w:pPr>
      <w:hyperlink w:anchor="_Toc467092045" w:history="1">
        <w:r w:rsidR="00AC321B" w:rsidRPr="004076CA">
          <w:rPr>
            <w:rStyle w:val="Hyperlink"/>
            <w:noProof/>
          </w:rPr>
          <w:t>Appendix A.</w:t>
        </w:r>
        <w:r w:rsidR="00AC321B">
          <w:rPr>
            <w:rFonts w:asciiTheme="minorHAnsi" w:eastAsiaTheme="minorEastAsia" w:hAnsiTheme="minorHAnsi"/>
            <w:b w:val="0"/>
            <w:noProof/>
            <w:sz w:val="22"/>
          </w:rPr>
          <w:tab/>
        </w:r>
        <w:r w:rsidR="00AC321B" w:rsidRPr="004076CA">
          <w:rPr>
            <w:rStyle w:val="Hyperlink"/>
            <w:noProof/>
          </w:rPr>
          <w:t>Terminology</w:t>
        </w:r>
        <w:r w:rsidR="00AC321B">
          <w:rPr>
            <w:noProof/>
            <w:webHidden/>
          </w:rPr>
          <w:tab/>
        </w:r>
        <w:r w:rsidR="00AC321B">
          <w:rPr>
            <w:noProof/>
            <w:webHidden/>
          </w:rPr>
          <w:fldChar w:fldCharType="begin"/>
        </w:r>
        <w:r w:rsidR="00AC321B">
          <w:rPr>
            <w:noProof/>
            <w:webHidden/>
          </w:rPr>
          <w:instrText xml:space="preserve"> PAGEREF _Toc467092045 \h </w:instrText>
        </w:r>
        <w:r w:rsidR="00AC321B">
          <w:rPr>
            <w:noProof/>
            <w:webHidden/>
          </w:rPr>
        </w:r>
        <w:r w:rsidR="00AC321B">
          <w:rPr>
            <w:noProof/>
            <w:webHidden/>
          </w:rPr>
          <w:fldChar w:fldCharType="separate"/>
        </w:r>
        <w:r w:rsidR="00981FBE">
          <w:rPr>
            <w:noProof/>
            <w:webHidden/>
          </w:rPr>
          <w:t>31</w:t>
        </w:r>
        <w:r w:rsidR="00AC321B">
          <w:rPr>
            <w:noProof/>
            <w:webHidden/>
          </w:rPr>
          <w:fldChar w:fldCharType="end"/>
        </w:r>
      </w:hyperlink>
    </w:p>
    <w:p w14:paraId="1B5234DE" w14:textId="77777777" w:rsidR="00AC321B" w:rsidRDefault="007F2012">
      <w:pPr>
        <w:pStyle w:val="TOC1"/>
        <w:tabs>
          <w:tab w:val="left" w:pos="1760"/>
        </w:tabs>
        <w:rPr>
          <w:rFonts w:asciiTheme="minorHAnsi" w:eastAsiaTheme="minorEastAsia" w:hAnsiTheme="minorHAnsi"/>
          <w:b w:val="0"/>
          <w:noProof/>
          <w:sz w:val="22"/>
        </w:rPr>
      </w:pPr>
      <w:hyperlink w:anchor="_Toc467092046" w:history="1">
        <w:r w:rsidR="00AC321B" w:rsidRPr="004076CA">
          <w:rPr>
            <w:rStyle w:val="Hyperlink"/>
            <w:noProof/>
          </w:rPr>
          <w:t>Appendix B.</w:t>
        </w:r>
        <w:r w:rsidR="00AC321B">
          <w:rPr>
            <w:rFonts w:asciiTheme="minorHAnsi" w:eastAsiaTheme="minorEastAsia" w:hAnsiTheme="minorHAnsi"/>
            <w:b w:val="0"/>
            <w:noProof/>
            <w:sz w:val="22"/>
          </w:rPr>
          <w:tab/>
        </w:r>
        <w:r w:rsidR="00AC321B" w:rsidRPr="004076CA">
          <w:rPr>
            <w:rStyle w:val="Hyperlink"/>
            <w:noProof/>
          </w:rPr>
          <w:t>References</w:t>
        </w:r>
        <w:r w:rsidR="00AC321B">
          <w:rPr>
            <w:noProof/>
            <w:webHidden/>
          </w:rPr>
          <w:tab/>
        </w:r>
        <w:r w:rsidR="00AC321B">
          <w:rPr>
            <w:noProof/>
            <w:webHidden/>
          </w:rPr>
          <w:fldChar w:fldCharType="begin"/>
        </w:r>
        <w:r w:rsidR="00AC321B">
          <w:rPr>
            <w:noProof/>
            <w:webHidden/>
          </w:rPr>
          <w:instrText xml:space="preserve"> PAGEREF _Toc467092046 \h </w:instrText>
        </w:r>
        <w:r w:rsidR="00AC321B">
          <w:rPr>
            <w:noProof/>
            <w:webHidden/>
          </w:rPr>
        </w:r>
        <w:r w:rsidR="00AC321B">
          <w:rPr>
            <w:noProof/>
            <w:webHidden/>
          </w:rPr>
          <w:fldChar w:fldCharType="separate"/>
        </w:r>
        <w:r w:rsidR="00981FBE">
          <w:rPr>
            <w:noProof/>
            <w:webHidden/>
          </w:rPr>
          <w:t>31</w:t>
        </w:r>
        <w:r w:rsidR="00AC321B">
          <w:rPr>
            <w:noProof/>
            <w:webHidden/>
          </w:rPr>
          <w:fldChar w:fldCharType="end"/>
        </w:r>
      </w:hyperlink>
    </w:p>
    <w:p w14:paraId="3BC2E33E" w14:textId="77777777" w:rsidR="00AC321B" w:rsidRDefault="007F2012">
      <w:pPr>
        <w:pStyle w:val="TOC1"/>
        <w:rPr>
          <w:rFonts w:asciiTheme="minorHAnsi" w:eastAsiaTheme="minorEastAsia" w:hAnsiTheme="minorHAnsi"/>
          <w:b w:val="0"/>
          <w:noProof/>
          <w:sz w:val="22"/>
        </w:rPr>
      </w:pPr>
      <w:hyperlink w:anchor="_Toc467092047" w:history="1">
        <w:r w:rsidR="00AC321B" w:rsidRPr="004076CA">
          <w:rPr>
            <w:rStyle w:val="Hyperlink"/>
            <w:noProof/>
          </w:rPr>
          <w:t>8</w:t>
        </w:r>
        <w:r w:rsidR="00AC321B">
          <w:rPr>
            <w:rFonts w:asciiTheme="minorHAnsi" w:eastAsiaTheme="minorEastAsia" w:hAnsiTheme="minorHAnsi"/>
            <w:b w:val="0"/>
            <w:noProof/>
            <w:sz w:val="22"/>
          </w:rPr>
          <w:tab/>
        </w:r>
        <w:r w:rsidR="00AC321B" w:rsidRPr="004076CA">
          <w:rPr>
            <w:rStyle w:val="Hyperlink"/>
            <w:noProof/>
          </w:rPr>
          <w:t>Attachments</w:t>
        </w:r>
        <w:r w:rsidR="00AC321B">
          <w:rPr>
            <w:noProof/>
            <w:webHidden/>
          </w:rPr>
          <w:tab/>
        </w:r>
        <w:r w:rsidR="00AC321B">
          <w:rPr>
            <w:noProof/>
            <w:webHidden/>
          </w:rPr>
          <w:fldChar w:fldCharType="begin"/>
        </w:r>
        <w:r w:rsidR="00AC321B">
          <w:rPr>
            <w:noProof/>
            <w:webHidden/>
          </w:rPr>
          <w:instrText xml:space="preserve"> PAGEREF _Toc467092047 \h </w:instrText>
        </w:r>
        <w:r w:rsidR="00AC321B">
          <w:rPr>
            <w:noProof/>
            <w:webHidden/>
          </w:rPr>
        </w:r>
        <w:r w:rsidR="00AC321B">
          <w:rPr>
            <w:noProof/>
            <w:webHidden/>
          </w:rPr>
          <w:fldChar w:fldCharType="separate"/>
        </w:r>
        <w:r w:rsidR="00981FBE">
          <w:rPr>
            <w:noProof/>
            <w:webHidden/>
          </w:rPr>
          <w:t>32</w:t>
        </w:r>
        <w:r w:rsidR="00AC321B">
          <w:rPr>
            <w:noProof/>
            <w:webHidden/>
          </w:rPr>
          <w:fldChar w:fldCharType="end"/>
        </w:r>
      </w:hyperlink>
    </w:p>
    <w:p w14:paraId="3E949D03" w14:textId="77777777" w:rsidR="00AC321B" w:rsidRDefault="007F2012">
      <w:pPr>
        <w:pStyle w:val="TOC1"/>
        <w:tabs>
          <w:tab w:val="left" w:pos="1847"/>
        </w:tabs>
        <w:rPr>
          <w:rFonts w:asciiTheme="minorHAnsi" w:eastAsiaTheme="minorEastAsia" w:hAnsiTheme="minorHAnsi"/>
          <w:b w:val="0"/>
          <w:noProof/>
          <w:sz w:val="22"/>
        </w:rPr>
      </w:pPr>
      <w:hyperlink w:anchor="_Toc467092048" w:history="1">
        <w:r w:rsidR="00AC321B" w:rsidRPr="004076CA">
          <w:rPr>
            <w:rStyle w:val="Hyperlink"/>
            <w:noProof/>
            <w:lang w:val="da-DK"/>
          </w:rPr>
          <w:t>Attachment A.</w:t>
        </w:r>
        <w:r w:rsidR="00AC321B">
          <w:rPr>
            <w:rFonts w:asciiTheme="minorHAnsi" w:eastAsiaTheme="minorEastAsia" w:hAnsiTheme="minorHAnsi"/>
            <w:b w:val="0"/>
            <w:noProof/>
            <w:sz w:val="22"/>
          </w:rPr>
          <w:tab/>
        </w:r>
        <w:r w:rsidR="00AC321B" w:rsidRPr="004076CA">
          <w:rPr>
            <w:rStyle w:val="Hyperlink"/>
            <w:noProof/>
            <w:lang w:val="da-DK"/>
          </w:rPr>
          <w:t>Approval Signatures</w:t>
        </w:r>
        <w:r w:rsidR="00AC321B">
          <w:rPr>
            <w:noProof/>
            <w:webHidden/>
          </w:rPr>
          <w:tab/>
        </w:r>
        <w:r w:rsidR="00AC321B">
          <w:rPr>
            <w:noProof/>
            <w:webHidden/>
          </w:rPr>
          <w:fldChar w:fldCharType="begin"/>
        </w:r>
        <w:r w:rsidR="00AC321B">
          <w:rPr>
            <w:noProof/>
            <w:webHidden/>
          </w:rPr>
          <w:instrText xml:space="preserve"> PAGEREF _Toc467092048 \h </w:instrText>
        </w:r>
        <w:r w:rsidR="00AC321B">
          <w:rPr>
            <w:noProof/>
            <w:webHidden/>
          </w:rPr>
        </w:r>
        <w:r w:rsidR="00AC321B">
          <w:rPr>
            <w:noProof/>
            <w:webHidden/>
          </w:rPr>
          <w:fldChar w:fldCharType="separate"/>
        </w:r>
        <w:r w:rsidR="00981FBE">
          <w:rPr>
            <w:noProof/>
            <w:webHidden/>
          </w:rPr>
          <w:t>32</w:t>
        </w:r>
        <w:r w:rsidR="00AC321B">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67092012"/>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67092013"/>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67092014"/>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67092015"/>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67092016"/>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67092017"/>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67092018"/>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Pr="00AB3790" w:rsidRDefault="00AF71A9" w:rsidP="00215545">
      <w:pPr>
        <w:pStyle w:val="BodyText"/>
        <w:numPr>
          <w:ilvl w:val="0"/>
          <w:numId w:val="8"/>
        </w:numPr>
        <w:spacing w:before="0" w:after="0"/>
      </w:pPr>
      <w:r>
        <w:t>Pilot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6709201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67092020"/>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67092021"/>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67092022"/>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67092023"/>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67092024"/>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67092025"/>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67092026"/>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67092027"/>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10"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proofErr w:type="gramStart"/>
      <w:r w:rsidR="006E7C5F">
        <w:t>,</w:t>
      </w:r>
      <w:r w:rsidRPr="002A62AD">
        <w:t>.</w:t>
      </w:r>
      <w:proofErr w:type="spellStart"/>
      <w:proofErr w:type="gramEnd"/>
      <w:r w:rsidR="006E7C5F">
        <w:t>e.g</w:t>
      </w:r>
      <w:proofErr w:type="spellEnd"/>
      <w:r w:rsidR="006E7C5F">
        <w:t xml:space="preserve">.,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bin :</w:t>
      </w:r>
      <w:proofErr w:type="gramEnd"/>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conf</w:t>
      </w:r>
      <w:proofErr w:type="spellEnd"/>
      <w:r>
        <w:rPr>
          <w:rStyle w:val="HTMLCode"/>
        </w:rPr>
        <w:t xml:space="preserve"> :</w:t>
      </w:r>
      <w:proofErr w:type="gramEnd"/>
      <w:r>
        <w:rPr>
          <w:rStyle w:val="HTMLCode"/>
        </w:rPr>
        <w:t>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server :</w:t>
      </w:r>
      <w:proofErr w:type="gramEnd"/>
      <w:r>
        <w:rPr>
          <w:rStyle w:val="HTMLCode"/>
        </w:rPr>
        <w:t>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lib :</w:t>
      </w:r>
      <w:proofErr w:type="gramEnd"/>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logs :</w:t>
      </w:r>
      <w:proofErr w:type="gramEnd"/>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src</w:t>
      </w:r>
      <w:proofErr w:type="spellEnd"/>
      <w:r>
        <w:rPr>
          <w:rStyle w:val="HTMLCode"/>
        </w:rPr>
        <w:t xml:space="preserve"> :</w:t>
      </w:r>
      <w:proofErr w:type="gramEnd"/>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webapps</w:t>
      </w:r>
      <w:proofErr w:type="spellEnd"/>
      <w:r>
        <w:rPr>
          <w:rStyle w:val="HTMLCode"/>
        </w:rPr>
        <w:t xml:space="preserve"> :</w:t>
      </w:r>
      <w:proofErr w:type="gramEnd"/>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work :</w:t>
      </w:r>
      <w:proofErr w:type="gramEnd"/>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w:t>
      </w:r>
      <w:proofErr w:type="spellStart"/>
      <w:r>
        <w:t>shutdown</w:t>
      </w:r>
      <w:proofErr w:type="spellEnd"/>
      <w:r>
        <w:t xml:space="preserve">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 xml:space="preserve">AJP (Apache </w:t>
      </w:r>
      <w:proofErr w:type="spellStart"/>
      <w:r w:rsidRPr="00215545">
        <w:rPr>
          <w:rStyle w:val="HTMLCode"/>
          <w:rFonts w:ascii="Times New Roman" w:hAnsi="Times New Roman"/>
          <w:b/>
          <w:sz w:val="24"/>
          <w:szCs w:val="24"/>
        </w:rPr>
        <w:t>JServ</w:t>
      </w:r>
      <w:proofErr w:type="spellEnd"/>
      <w:r w:rsidRPr="00215545">
        <w:rPr>
          <w:rStyle w:val="HTMLCode"/>
          <w:rFonts w:ascii="Times New Roman" w:hAnsi="Times New Roman"/>
          <w:b/>
          <w:sz w:val="24"/>
          <w:szCs w:val="24"/>
        </w:rPr>
        <w:t xml:space="preserve"> Protocol) Connector Port</w:t>
      </w:r>
      <w:r>
        <w:t>:</w:t>
      </w:r>
      <w:r w:rsidR="00A2728C">
        <w:t xml:space="preserve"> </w:t>
      </w:r>
      <w:r>
        <w:t xml:space="preserve">The Apache </w:t>
      </w:r>
      <w:proofErr w:type="spellStart"/>
      <w:r>
        <w:t>JServ</w:t>
      </w:r>
      <w:proofErr w:type="spellEnd"/>
      <w:r>
        <w:t xml:space="preserve"> Protocol (AJP) is a binary protocol that can conduct inbound requests from a web server through to an application server that sits behind the web server.</w:t>
      </w:r>
    </w:p>
    <w:p w14:paraId="795F04A8" w14:textId="6140DA41" w:rsidR="00FC20B7" w:rsidRP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w:t>
      </w:r>
      <w:proofErr w:type="spellStart"/>
      <w:r>
        <w:t>redirectPort</w:t>
      </w:r>
      <w:proofErr w:type="spellEnd"/>
      <w:r>
        <w:t xml:space="preserve">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4D42A08F" w14:textId="1001E8ED" w:rsidR="00416DE8" w:rsidRDefault="00416DE8" w:rsidP="00FC20B7">
      <w:pPr>
        <w:pStyle w:val="Heading4"/>
      </w:pPr>
      <w:r>
        <w:t xml:space="preserve">Dev Environment </w:t>
      </w:r>
      <w:r w:rsidR="00E770F7">
        <w:t>S</w:t>
      </w:r>
      <w:r>
        <w:t>etup</w:t>
      </w:r>
    </w:p>
    <w:p w14:paraId="10166DC9" w14:textId="36081708"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w:t>
      </w:r>
      <w:r w:rsidR="00E770F7">
        <w:t xml:space="preserve">in the </w:t>
      </w:r>
      <w:r w:rsidRPr="00215545">
        <w:rPr>
          <w:rStyle w:val="HTMLCode"/>
          <w:rFonts w:ascii="Times New Roman" w:hAnsi="Times New Roman"/>
          <w:b/>
          <w:sz w:val="24"/>
          <w:szCs w:val="24"/>
        </w:rPr>
        <w:t>C:\Tomcat\tomcat_dev</w:t>
      </w:r>
      <w:r w:rsidR="00E770F7">
        <w:rPr>
          <w:rStyle w:val="HTMLCode"/>
        </w:rPr>
        <w:t xml:space="preserve"> </w:t>
      </w:r>
      <w:r w:rsidR="00416DE8">
        <w:t>folder.</w:t>
      </w:r>
    </w:p>
    <w:p w14:paraId="59C343BA" w14:textId="77777777" w:rsidR="002A62AD" w:rsidRDefault="002A62AD" w:rsidP="002A62AD">
      <w:pPr>
        <w:pStyle w:val="NormalWeb"/>
        <w:keepNext w:val="0"/>
        <w:spacing w:before="100" w:beforeAutospacing="1" w:after="100" w:afterAutospacing="1"/>
        <w:ind w:left="720"/>
      </w:pPr>
    </w:p>
    <w:p w14:paraId="330A22C5" w14:textId="77777777" w:rsidR="00E770F7" w:rsidRDefault="00416DE8" w:rsidP="00DB6A8D">
      <w:pPr>
        <w:pStyle w:val="NormalWeb"/>
      </w:pPr>
      <w:r>
        <w:rPr>
          <w:noProof/>
        </w:rPr>
        <w:lastRenderedPageBreak/>
        <w:drawing>
          <wp:inline distT="0" distB="0" distL="0" distR="0" wp14:anchorId="6D0CEA2F" wp14:editId="238108EF">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26E49E22" w14:textId="77777777" w:rsidR="00416DE8" w:rsidRDefault="00E770F7" w:rsidP="00215545">
      <w:pPr>
        <w:pStyle w:val="Caption"/>
        <w:jc w:val="center"/>
      </w:pPr>
      <w:r>
        <w:t xml:space="preserve">Figure </w:t>
      </w:r>
      <w:r w:rsidR="007F2012">
        <w:fldChar w:fldCharType="begin"/>
      </w:r>
      <w:r w:rsidR="007F2012">
        <w:instrText xml:space="preserve"> SEQ Figure \* ARABIC </w:instrText>
      </w:r>
      <w:r w:rsidR="007F2012">
        <w:fldChar w:fldCharType="separate"/>
      </w:r>
      <w:r w:rsidR="002641D2">
        <w:rPr>
          <w:noProof/>
        </w:rPr>
        <w:t>1</w:t>
      </w:r>
      <w:r w:rsidR="007F2012">
        <w:rPr>
          <w:noProof/>
        </w:rPr>
        <w:fldChar w:fldCharType="end"/>
      </w:r>
      <w:r>
        <w:t xml:space="preserve">: </w:t>
      </w:r>
      <w:r w:rsidRPr="0047276D">
        <w:t xml:space="preserve">Dev Environment Tomcat </w:t>
      </w:r>
      <w:r>
        <w:t>F</w:t>
      </w:r>
      <w:r w:rsidRPr="0047276D">
        <w:t>older</w:t>
      </w:r>
    </w:p>
    <w:p w14:paraId="49B410D3" w14:textId="762825E8"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proofErr w:type="spellStart"/>
      <w:r w:rsidRPr="00215545">
        <w:rPr>
          <w:rStyle w:val="HTMLCode"/>
          <w:rFonts w:ascii="Times New Roman" w:eastAsiaTheme="majorEastAsia" w:hAnsi="Times New Roman"/>
          <w:b/>
          <w:sz w:val="24"/>
          <w:szCs w:val="24"/>
        </w:rPr>
        <w:t>tomcat_dev</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77777777" w:rsidR="00E770F7" w:rsidRDefault="00416DE8" w:rsidP="00DB6A8D">
      <w:pPr>
        <w:pStyle w:val="NormalWeb"/>
      </w:pPr>
      <w:r>
        <w:rPr>
          <w:noProof/>
        </w:rPr>
        <w:lastRenderedPageBreak/>
        <w:drawing>
          <wp:inline distT="0" distB="0" distL="0" distR="0" wp14:anchorId="2840760B" wp14:editId="4BFD46D5">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41A09AED" w14:textId="77777777" w:rsidR="00416DE8" w:rsidRDefault="00E770F7" w:rsidP="00215545">
      <w:pPr>
        <w:pStyle w:val="Caption"/>
        <w:jc w:val="center"/>
      </w:pPr>
      <w:bookmarkStart w:id="84" w:name="_Ref461717877"/>
      <w:r>
        <w:t xml:space="preserve">Figure </w:t>
      </w:r>
      <w:r w:rsidR="007F2012">
        <w:fldChar w:fldCharType="begin"/>
      </w:r>
      <w:r w:rsidR="007F2012">
        <w:instrText xml:space="preserve"> SEQ Figure \* ARABIC </w:instrText>
      </w:r>
      <w:r w:rsidR="007F2012">
        <w:fldChar w:fldCharType="separate"/>
      </w:r>
      <w:r w:rsidR="002641D2">
        <w:rPr>
          <w:noProof/>
        </w:rPr>
        <w:t>2</w:t>
      </w:r>
      <w:r w:rsidR="007F2012">
        <w:rPr>
          <w:noProof/>
        </w:rPr>
        <w:fldChar w:fldCharType="end"/>
      </w:r>
      <w:bookmarkEnd w:id="84"/>
      <w:r>
        <w:t xml:space="preserve">: </w:t>
      </w:r>
      <w:r w:rsidRPr="00B66555">
        <w:t>Dev Environment Server Configuration</w:t>
      </w:r>
    </w:p>
    <w:p w14:paraId="4964606C" w14:textId="77777777" w:rsidR="008307BC" w:rsidRPr="008307BC" w:rsidRDefault="008307BC" w:rsidP="00215545">
      <w:pPr>
        <w:pStyle w:val="BodyText"/>
      </w:pPr>
    </w:p>
    <w:p w14:paraId="08D85DC0" w14:textId="6EE1055A" w:rsidR="00416DE8" w:rsidRDefault="00416DE8" w:rsidP="000838B1">
      <w:pPr>
        <w:pStyle w:val="ListParagraph"/>
        <w:numPr>
          <w:ilvl w:val="0"/>
          <w:numId w:val="21"/>
        </w:numPr>
        <w:spacing w:before="100" w:beforeAutospacing="1" w:after="100" w:afterAutospacing="1"/>
        <w:outlineLvl w:val="0"/>
      </w:pPr>
      <w:r>
        <w:t>Rename startup and shutdown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6F913C74" w14:textId="77777777" w:rsidR="002A62AD" w:rsidRDefault="002A62AD" w:rsidP="002A62AD">
      <w:pPr>
        <w:pStyle w:val="ListParagraph"/>
        <w:spacing w:before="100" w:beforeAutospacing="1" w:after="100" w:afterAutospacing="1"/>
        <w:outlineLvl w:val="0"/>
      </w:pPr>
    </w:p>
    <w:p w14:paraId="0CDE84E9"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4E93341E" wp14:editId="00433B7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6BB65886" w14:textId="54C11F27" w:rsidR="00E770F7" w:rsidRDefault="00E770F7" w:rsidP="00215545">
      <w:pPr>
        <w:pStyle w:val="Caption"/>
        <w:jc w:val="center"/>
      </w:pPr>
      <w:bookmarkStart w:id="85" w:name="_Ref462225563"/>
      <w:r>
        <w:t xml:space="preserve">Figure </w:t>
      </w:r>
      <w:r w:rsidR="007F2012">
        <w:fldChar w:fldCharType="begin"/>
      </w:r>
      <w:r w:rsidR="007F2012">
        <w:instrText xml:space="preserve"> SEQ Figure \* ARABIC </w:instrText>
      </w:r>
      <w:r w:rsidR="007F2012">
        <w:fldChar w:fldCharType="separate"/>
      </w:r>
      <w:r w:rsidR="002641D2">
        <w:rPr>
          <w:noProof/>
        </w:rPr>
        <w:t>3</w:t>
      </w:r>
      <w:r w:rsidR="007F2012">
        <w:rPr>
          <w:noProof/>
        </w:rPr>
        <w:fldChar w:fldCharType="end"/>
      </w:r>
      <w:bookmarkEnd w:id="85"/>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77777777" w:rsidR="00FC20B7" w:rsidRDefault="00416DE8" w:rsidP="00FC20B7">
      <w:pPr>
        <w:pStyle w:val="Heading4"/>
      </w:pPr>
      <w:r>
        <w:t>Pilot Environment setup</w:t>
      </w:r>
    </w:p>
    <w:p w14:paraId="5DE7E7CB" w14:textId="77777777" w:rsidR="008363EA" w:rsidRDefault="008363EA" w:rsidP="000838B1">
      <w:pPr>
        <w:pStyle w:val="NormalWeb"/>
        <w:keepNext w:val="0"/>
        <w:numPr>
          <w:ilvl w:val="0"/>
          <w:numId w:val="19"/>
        </w:numPr>
        <w:spacing w:before="100" w:beforeAutospacing="1" w:after="100" w:afterAutospacing="1"/>
      </w:pPr>
      <w:r>
        <w:t xml:space="preserve">Create a </w:t>
      </w:r>
      <w:r w:rsidRPr="00215545">
        <w:rPr>
          <w:i/>
        </w:rPr>
        <w:t>Dev Tomcat Instance</w:t>
      </w:r>
      <w:r>
        <w:t xml:space="preserve"> 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4A0946">
        <w:t>.</w:t>
      </w:r>
    </w:p>
    <w:p w14:paraId="2FDE1A7C" w14:textId="77777777" w:rsidR="002A62AD" w:rsidRDefault="002A62AD" w:rsidP="002A62AD">
      <w:pPr>
        <w:pStyle w:val="NormalWeb"/>
        <w:keepNext w:val="0"/>
        <w:spacing w:before="100" w:beforeAutospacing="1" w:after="100" w:afterAutospacing="1"/>
        <w:ind w:left="720"/>
      </w:pPr>
    </w:p>
    <w:p w14:paraId="76AAD139" w14:textId="77777777" w:rsidR="008363EA" w:rsidRDefault="008363EA" w:rsidP="00215545">
      <w:pPr>
        <w:pStyle w:val="NormalWeb"/>
        <w:keepNext w:val="0"/>
        <w:spacing w:before="100" w:beforeAutospacing="1"/>
        <w:ind w:left="720"/>
      </w:pPr>
      <w:r>
        <w:rPr>
          <w:noProof/>
        </w:rPr>
        <w:lastRenderedPageBreak/>
        <w:drawing>
          <wp:inline distT="0" distB="0" distL="0" distR="0" wp14:anchorId="2E4D1288" wp14:editId="5DCCBE21">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1229712B" w14:textId="77777777" w:rsidR="004A0946" w:rsidRDefault="004A0946" w:rsidP="00215545">
      <w:pPr>
        <w:pStyle w:val="Caption"/>
        <w:jc w:val="center"/>
      </w:pPr>
      <w:r>
        <w:t xml:space="preserve">Figure </w:t>
      </w:r>
      <w:r w:rsidR="007F2012">
        <w:fldChar w:fldCharType="begin"/>
      </w:r>
      <w:r w:rsidR="007F2012">
        <w:instrText xml:space="preserve"> SEQ Figure \* ARABIC </w:instrText>
      </w:r>
      <w:r w:rsidR="007F2012">
        <w:fldChar w:fldCharType="separate"/>
      </w:r>
      <w:r w:rsidR="002641D2">
        <w:rPr>
          <w:noProof/>
        </w:rPr>
        <w:t>4</w:t>
      </w:r>
      <w:r w:rsidR="007F2012">
        <w:rPr>
          <w:noProof/>
        </w:rPr>
        <w:fldChar w:fldCharType="end"/>
      </w:r>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proofErr w:type="spellStart"/>
      <w:r w:rsidRPr="00215545">
        <w:rPr>
          <w:rStyle w:val="HTMLCode"/>
          <w:rFonts w:ascii="Times New Roman" w:eastAsiaTheme="majorEastAsia" w:hAnsi="Times New Roman"/>
          <w:b/>
          <w:sz w:val="24"/>
          <w:szCs w:val="24"/>
        </w:rPr>
        <w:t>tomcat_pilot</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77777777" w:rsidR="006D7824" w:rsidRDefault="00416DE8" w:rsidP="00DB6A8D">
      <w:pPr>
        <w:pStyle w:val="NormalWeb"/>
      </w:pPr>
      <w:r>
        <w:rPr>
          <w:noProof/>
        </w:rPr>
        <w:lastRenderedPageBreak/>
        <w:drawing>
          <wp:inline distT="0" distB="0" distL="0" distR="0" wp14:anchorId="12A6CE3C" wp14:editId="244289E6">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DDD455F" w14:textId="77777777" w:rsidR="00416DE8" w:rsidRDefault="006D7824" w:rsidP="00215545">
      <w:pPr>
        <w:pStyle w:val="Caption"/>
        <w:jc w:val="center"/>
      </w:pPr>
      <w:bookmarkStart w:id="86" w:name="_Ref461719188"/>
      <w:r>
        <w:t xml:space="preserve">Figure </w:t>
      </w:r>
      <w:r w:rsidR="007F2012">
        <w:fldChar w:fldCharType="begin"/>
      </w:r>
      <w:r w:rsidR="007F2012">
        <w:instrText xml:space="preserve"> SEQ Figure \* ARABIC </w:instrText>
      </w:r>
      <w:r w:rsidR="007F2012">
        <w:fldChar w:fldCharType="separate"/>
      </w:r>
      <w:r w:rsidR="002641D2">
        <w:rPr>
          <w:noProof/>
        </w:rPr>
        <w:t>5</w:t>
      </w:r>
      <w:r w:rsidR="007F2012">
        <w:rPr>
          <w:noProof/>
        </w:rPr>
        <w:fldChar w:fldCharType="end"/>
      </w:r>
      <w:bookmarkEnd w:id="86"/>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2A62AD">
      <w:pPr>
        <w:pStyle w:val="ListParagraph"/>
        <w:spacing w:before="100" w:beforeAutospacing="1" w:after="100" w:afterAutospacing="1"/>
        <w:outlineLvl w:val="0"/>
      </w:pPr>
    </w:p>
    <w:p w14:paraId="44B2E6A1" w14:textId="77777777" w:rsidR="00DB6A8D" w:rsidRDefault="00416DE8" w:rsidP="00215545">
      <w:pPr>
        <w:pStyle w:val="ListParagraph"/>
        <w:keepNext/>
        <w:spacing w:before="100" w:beforeAutospacing="1" w:after="100" w:afterAutospacing="1"/>
        <w:outlineLvl w:val="0"/>
      </w:pPr>
      <w:r>
        <w:rPr>
          <w:noProof/>
        </w:rPr>
        <w:lastRenderedPageBreak/>
        <w:drawing>
          <wp:inline distT="0" distB="0" distL="0" distR="0" wp14:anchorId="27B0F594" wp14:editId="4AC9EB02">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p>
    <w:p w14:paraId="1E469225" w14:textId="77777777" w:rsidR="00DB6A8D" w:rsidRPr="00DB6A8D" w:rsidRDefault="00DB6A8D" w:rsidP="00215545">
      <w:pPr>
        <w:pStyle w:val="Caption"/>
        <w:jc w:val="center"/>
      </w:pPr>
      <w:bookmarkStart w:id="87" w:name="_Ref461719533"/>
      <w:r w:rsidRPr="00DB6A8D">
        <w:t xml:space="preserve">Figure </w:t>
      </w:r>
      <w:r w:rsidRPr="006E7C5F">
        <w:fldChar w:fldCharType="begin"/>
      </w:r>
      <w:r w:rsidRPr="00DB6A8D">
        <w:instrText xml:space="preserve"> SEQ Figure \* ARABIC </w:instrText>
      </w:r>
      <w:r w:rsidRPr="006E7C5F">
        <w:fldChar w:fldCharType="separate"/>
      </w:r>
      <w:r w:rsidR="002641D2">
        <w:rPr>
          <w:noProof/>
        </w:rPr>
        <w:t>6</w:t>
      </w:r>
      <w:r w:rsidRPr="006E7C5F">
        <w:fldChar w:fldCharType="end"/>
      </w:r>
      <w:bookmarkEnd w:id="87"/>
      <w:r w:rsidRPr="00DB6A8D">
        <w:t xml:space="preserve">: Pilot Environment </w:t>
      </w:r>
      <w:r>
        <w:t>S</w:t>
      </w:r>
      <w:r w:rsidRPr="00DB6A8D">
        <w:t>cripts</w:t>
      </w:r>
    </w:p>
    <w:p w14:paraId="0ACBD024" w14:textId="77777777" w:rsidR="00234AB8" w:rsidRPr="00AB3790" w:rsidRDefault="00234AB8" w:rsidP="00234AB8">
      <w:pPr>
        <w:pStyle w:val="BodyText"/>
      </w:pPr>
    </w:p>
    <w:p w14:paraId="47FCAAE0" w14:textId="77777777" w:rsidR="005C5C08" w:rsidRPr="00AB3790" w:rsidRDefault="005C5C08" w:rsidP="005151AD">
      <w:pPr>
        <w:pStyle w:val="Heading1"/>
      </w:pPr>
      <w:bookmarkStart w:id="88" w:name="_Toc467092028"/>
      <w:r w:rsidRPr="00AB3790">
        <w:lastRenderedPageBreak/>
        <w:t xml:space="preserve">Installing and Updating the </w:t>
      </w:r>
      <w:r w:rsidR="000E531E">
        <w:t>BCDSS</w:t>
      </w:r>
      <w:r w:rsidRPr="00AB3790">
        <w:t xml:space="preserve"> Database</w:t>
      </w:r>
      <w:r w:rsidR="000E531E">
        <w:t>s</w:t>
      </w:r>
      <w:bookmarkEnd w:id="88"/>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89" w:name="_Toc467092029"/>
      <w:r w:rsidRPr="00AB3790">
        <w:t>Script Co</w:t>
      </w:r>
      <w:r>
        <w:t>mponents</w:t>
      </w:r>
      <w:bookmarkEnd w:id="89"/>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proofErr w:type="spellStart"/>
      <w:r w:rsidRPr="00ED2F21">
        <w:t>CreateBCDSSSchemaObject</w:t>
      </w:r>
      <w:r>
        <w:t>.sql</w:t>
      </w:r>
      <w:proofErr w:type="spellEnd"/>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0" w:name="_Prerequisites"/>
      <w:bookmarkStart w:id="91" w:name="_Toc467092030"/>
      <w:bookmarkEnd w:id="90"/>
      <w:r w:rsidRPr="00AB3790">
        <w:t>Prerequisites</w:t>
      </w:r>
      <w:bookmarkEnd w:id="91"/>
    </w:p>
    <w:p w14:paraId="76C8B4BF" w14:textId="102C3C56" w:rsidR="00B64CCB" w:rsidRPr="00EF268E" w:rsidRDefault="00B64CCB" w:rsidP="00215545">
      <w:pPr>
        <w:pStyle w:val="BodyText"/>
        <w:rPr>
          <w:shd w:val="clear" w:color="auto" w:fill="FFFFFF"/>
        </w:rPr>
      </w:pPr>
      <w:r w:rsidRPr="00EF268E">
        <w:rPr>
          <w:shd w:val="clear" w:color="auto" w:fill="FFFFFF"/>
        </w:rPr>
        <w:t xml:space="preserve">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w:t>
      </w:r>
      <w:proofErr w:type="spellStart"/>
      <w:r w:rsidRPr="00EF268E">
        <w:rPr>
          <w:shd w:val="clear" w:color="auto" w:fill="FFFFFF"/>
        </w:rPr>
        <w:t>Oracle</w:t>
      </w:r>
      <w:r w:rsidRPr="00EF268E">
        <w:rPr>
          <w:i/>
          <w:iCs/>
          <w:shd w:val="clear" w:color="auto" w:fill="FFFFFF"/>
        </w:rPr>
        <w:t>MetaLink</w:t>
      </w:r>
      <w:proofErr w:type="spellEnd"/>
      <w:r w:rsidRPr="00EF268E">
        <w:rPr>
          <w:shd w:val="clear" w:color="auto" w:fill="FFFFFF"/>
        </w:rPr>
        <w:t>) at:</w:t>
      </w:r>
      <w:r w:rsidR="001E3BF6" w:rsidRPr="00EF268E">
        <w:rPr>
          <w:shd w:val="clear" w:color="auto" w:fill="FFFFFF"/>
        </w:rPr>
        <w:t xml:space="preserve"> </w:t>
      </w:r>
      <w:hyperlink r:id="rId16" w:history="1">
        <w:r w:rsidR="001E3BF6" w:rsidRPr="00EF268E">
          <w:rPr>
            <w:rStyle w:val="Hyperlink"/>
            <w:rFonts w:eastAsia="Times New Roman" w:cs="Times New Roman"/>
            <w:szCs w:val="24"/>
            <w:shd w:val="clear" w:color="auto" w:fill="FFFFFF"/>
          </w:rPr>
          <w:t>https://support.oracle.com/</w:t>
        </w:r>
      </w:hyperlink>
    </w:p>
    <w:p w14:paraId="4E027B32" w14:textId="77777777"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17"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2" w:name="_Toc467092031"/>
      <w:r w:rsidRPr="00AB3790">
        <w:t>Database Installation Procedure</w:t>
      </w:r>
      <w:bookmarkEnd w:id="92"/>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BF9724C" w14:textId="77777777" w:rsidR="00DB6A8D" w:rsidRDefault="00921193" w:rsidP="00215545">
      <w:pPr>
        <w:keepNext/>
        <w:spacing w:before="0" w:after="0"/>
        <w:ind w:firstLine="720"/>
      </w:pPr>
      <w:r>
        <w:rPr>
          <w:rFonts w:eastAsia="Times New Roman" w:cs="Times New Roman"/>
          <w:noProof/>
          <w:szCs w:val="24"/>
        </w:rPr>
        <w:lastRenderedPageBreak/>
        <w:drawing>
          <wp:inline distT="0" distB="0" distL="0" distR="0" wp14:anchorId="3F498711" wp14:editId="02CF5AC4">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BA2BA7B" w14:textId="77777777" w:rsidR="00921193" w:rsidRDefault="00DB6A8D" w:rsidP="00215545">
      <w:pPr>
        <w:pStyle w:val="Caption"/>
        <w:jc w:val="center"/>
        <w:rPr>
          <w:rFonts w:cs="Times New Roman"/>
          <w:szCs w:val="24"/>
        </w:rPr>
      </w:pPr>
      <w:r>
        <w:t xml:space="preserve">Figure </w:t>
      </w:r>
      <w:r w:rsidR="007F2012">
        <w:fldChar w:fldCharType="begin"/>
      </w:r>
      <w:r w:rsidR="007F2012">
        <w:instrText xml:space="preserve"> SEQ Figure \* ARABIC </w:instrText>
      </w:r>
      <w:r w:rsidR="007F2012">
        <w:fldChar w:fldCharType="separate"/>
      </w:r>
      <w:r w:rsidR="002641D2">
        <w:rPr>
          <w:noProof/>
        </w:rPr>
        <w:t>7</w:t>
      </w:r>
      <w:r w:rsidR="007F2012">
        <w:rPr>
          <w:noProof/>
        </w:rPr>
        <w:fldChar w:fldCharType="end"/>
      </w:r>
      <w:r>
        <w:rPr>
          <w:noProof/>
        </w:rPr>
        <w:t>: Oracle Installer Step 1</w:t>
      </w: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152AA814" w14:textId="77777777" w:rsidR="009304A3" w:rsidRDefault="00921193" w:rsidP="00215545">
      <w:pPr>
        <w:pStyle w:val="BodyText"/>
        <w:keepNext/>
        <w:ind w:left="720"/>
      </w:pPr>
      <w:r>
        <w:rPr>
          <w:noProof/>
        </w:rPr>
        <w:drawing>
          <wp:inline distT="0" distB="0" distL="0" distR="0" wp14:anchorId="67D9BE88" wp14:editId="276F637E">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9">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207EBC9E" w14:textId="77777777" w:rsidR="00921193" w:rsidRDefault="009304A3" w:rsidP="00215545">
      <w:pPr>
        <w:pStyle w:val="Caption"/>
        <w:jc w:val="center"/>
        <w:rPr>
          <w:noProof/>
        </w:rPr>
      </w:pPr>
      <w:r>
        <w:t xml:space="preserve">Figure </w:t>
      </w:r>
      <w:r w:rsidR="007F2012">
        <w:fldChar w:fldCharType="begin"/>
      </w:r>
      <w:r w:rsidR="007F2012">
        <w:instrText xml:space="preserve"> SEQ Figure \* ARABIC </w:instrText>
      </w:r>
      <w:r w:rsidR="007F2012">
        <w:fldChar w:fldCharType="separate"/>
      </w:r>
      <w:r w:rsidR="002641D2">
        <w:rPr>
          <w:noProof/>
        </w:rPr>
        <w:t>8</w:t>
      </w:r>
      <w:r w:rsidR="007F2012">
        <w:rPr>
          <w:noProof/>
        </w:rPr>
        <w:fldChar w:fldCharType="end"/>
      </w:r>
      <w:r>
        <w:rPr>
          <w:noProof/>
        </w:rPr>
        <w:t>: 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proofErr w:type="gramStart"/>
      <w:r w:rsidR="00055C60" w:rsidRPr="00C44975">
        <w:rPr>
          <w:b/>
          <w:shd w:val="clear" w:color="auto" w:fill="FFFFFF"/>
        </w:rPr>
        <w:t>N</w:t>
      </w:r>
      <w:r w:rsidRPr="00C44975">
        <w:rPr>
          <w:b/>
          <w:shd w:val="clear" w:color="auto" w:fill="FFFFFF"/>
        </w:rPr>
        <w:t>ext</w:t>
      </w:r>
      <w:proofErr w:type="gramEnd"/>
      <w:r w:rsidRPr="005443A9">
        <w:rPr>
          <w:shd w:val="clear" w:color="auto" w:fill="FFFFFF"/>
        </w:rPr>
        <w:t>.</w:t>
      </w:r>
    </w:p>
    <w:p w14:paraId="51623E0A" w14:textId="77777777" w:rsidR="00084D40" w:rsidRDefault="00921193" w:rsidP="00215545">
      <w:pPr>
        <w:pStyle w:val="BodyText"/>
        <w:keepNext/>
        <w:ind w:left="720"/>
      </w:pPr>
      <w:r>
        <w:rPr>
          <w:noProof/>
        </w:rPr>
        <w:lastRenderedPageBreak/>
        <w:drawing>
          <wp:inline distT="0" distB="0" distL="0" distR="0" wp14:anchorId="77489B75" wp14:editId="3780CAAB">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0F2E790" w14:textId="77777777" w:rsidR="00921193" w:rsidRDefault="00084D40" w:rsidP="00215545">
      <w:pPr>
        <w:pStyle w:val="Caption"/>
        <w:jc w:val="center"/>
      </w:pPr>
      <w:r>
        <w:t xml:space="preserve">Figure </w:t>
      </w:r>
      <w:r w:rsidR="007F2012">
        <w:fldChar w:fldCharType="begin"/>
      </w:r>
      <w:r w:rsidR="007F2012">
        <w:instrText xml:space="preserve"> SEQ Figure \* ARABIC </w:instrText>
      </w:r>
      <w:r w:rsidR="007F2012">
        <w:fldChar w:fldCharType="separate"/>
      </w:r>
      <w:r w:rsidR="002641D2">
        <w:rPr>
          <w:noProof/>
        </w:rPr>
        <w:t>9</w:t>
      </w:r>
      <w:r w:rsidR="007F2012">
        <w:rPr>
          <w:noProof/>
        </w:rPr>
        <w:fldChar w:fldCharType="end"/>
      </w:r>
      <w:r>
        <w:t>: Oracle Installer Step 2</w:t>
      </w:r>
    </w:p>
    <w:p w14:paraId="41AA68A9" w14:textId="77777777" w:rsidR="00921193" w:rsidRDefault="00921193" w:rsidP="00921193">
      <w:pPr>
        <w:pStyle w:val="BodyText"/>
        <w:ind w:left="720"/>
      </w:pPr>
    </w:p>
    <w:p w14:paraId="417E0412" w14:textId="7250884C"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084D40">
        <w:fldChar w:fldCharType="begin"/>
      </w:r>
      <w:r w:rsidR="00084D40">
        <w:instrText xml:space="preserve"> REF _Ref461783138 \h </w:instrText>
      </w:r>
      <w:r w:rsidR="00084D40">
        <w:fldChar w:fldCharType="separate"/>
      </w:r>
      <w:r w:rsidR="00084D40">
        <w:t xml:space="preserve">Figure </w:t>
      </w:r>
      <w:r w:rsidR="00084D40">
        <w:rPr>
          <w:noProof/>
        </w:rPr>
        <w:t>10</w:t>
      </w:r>
      <w:r w:rsidR="00084D40">
        <w:fldChar w:fldCharType="end"/>
      </w:r>
      <w:r w:rsidRPr="00215545">
        <w:t xml:space="preserve"> and click </w:t>
      </w:r>
      <w:proofErr w:type="gramStart"/>
      <w:r w:rsidRPr="00215545">
        <w:rPr>
          <w:b/>
        </w:rPr>
        <w:t>Next</w:t>
      </w:r>
      <w:proofErr w:type="gramEnd"/>
      <w:r w:rsidR="00084D40">
        <w:rPr>
          <w:b/>
        </w:rPr>
        <w:t>.</w:t>
      </w:r>
    </w:p>
    <w:p w14:paraId="2E014B56" w14:textId="77777777" w:rsidR="00084D40" w:rsidRDefault="00921193" w:rsidP="00215545">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02B3EDED" w14:textId="77777777" w:rsidR="00921193" w:rsidRDefault="00084D40" w:rsidP="00215545">
      <w:pPr>
        <w:pStyle w:val="Caption"/>
        <w:jc w:val="center"/>
        <w:rPr>
          <w:rFonts w:cs="Times New Roman"/>
          <w:szCs w:val="24"/>
        </w:rPr>
      </w:pPr>
      <w:bookmarkStart w:id="93" w:name="_Ref461783138"/>
      <w:r>
        <w:t xml:space="preserve">Figure </w:t>
      </w:r>
      <w:r w:rsidR="007F2012">
        <w:fldChar w:fldCharType="begin"/>
      </w:r>
      <w:r w:rsidR="007F2012">
        <w:instrText xml:space="preserve"> SEQ Figure \* ARABIC </w:instrText>
      </w:r>
      <w:r w:rsidR="007F2012">
        <w:fldChar w:fldCharType="separate"/>
      </w:r>
      <w:r w:rsidR="002641D2">
        <w:rPr>
          <w:noProof/>
        </w:rPr>
        <w:t>10</w:t>
      </w:r>
      <w:r w:rsidR="007F2012">
        <w:rPr>
          <w:noProof/>
        </w:rPr>
        <w:fldChar w:fldCharType="end"/>
      </w:r>
      <w:bookmarkEnd w:id="93"/>
      <w:r>
        <w:t>: 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7262EA20"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B95189">
        <w:rPr>
          <w:noProof/>
        </w:rPr>
        <w:t>11</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01535791" w14:textId="77777777" w:rsidR="00084D40" w:rsidRDefault="00921193" w:rsidP="00215545">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7553075A" w14:textId="77777777" w:rsidR="00921193" w:rsidRDefault="00084D40" w:rsidP="00215545">
      <w:pPr>
        <w:pStyle w:val="Caption"/>
        <w:jc w:val="center"/>
        <w:rPr>
          <w:rFonts w:cs="Times New Roman"/>
          <w:szCs w:val="24"/>
        </w:rPr>
      </w:pPr>
      <w:bookmarkStart w:id="94" w:name="_Ref461783617"/>
      <w:r>
        <w:t xml:space="preserve">Figure </w:t>
      </w:r>
      <w:r w:rsidR="007F2012">
        <w:fldChar w:fldCharType="begin"/>
      </w:r>
      <w:r w:rsidR="007F2012">
        <w:instrText xml:space="preserve"> SEQ Figure \* ARABIC </w:instrText>
      </w:r>
      <w:r w:rsidR="007F2012">
        <w:fldChar w:fldCharType="separate"/>
      </w:r>
      <w:r w:rsidR="002641D2">
        <w:rPr>
          <w:noProof/>
        </w:rPr>
        <w:t>11</w:t>
      </w:r>
      <w:r w:rsidR="007F2012">
        <w:rPr>
          <w:noProof/>
        </w:rPr>
        <w:fldChar w:fldCharType="end"/>
      </w:r>
      <w:bookmarkEnd w:id="94"/>
      <w:r>
        <w:t>: 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70E5AA05"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12</w:t>
      </w:r>
      <w:r w:rsidR="00B95189">
        <w:rPr>
          <w:shd w:val="clear" w:color="auto" w:fill="FFFFFF"/>
        </w:rPr>
        <w:fldChar w:fldCharType="end"/>
      </w:r>
      <w:r w:rsidRPr="005443A9">
        <w:rPr>
          <w:shd w:val="clear" w:color="auto" w:fill="FFFFFF"/>
        </w:rPr>
        <w:t xml:space="preserve"> and click </w:t>
      </w:r>
      <w:proofErr w:type="gramStart"/>
      <w:r w:rsidR="00B95189" w:rsidRPr="00215545">
        <w:rPr>
          <w:b/>
          <w:shd w:val="clear" w:color="auto" w:fill="FFFFFF"/>
        </w:rPr>
        <w:t>Next</w:t>
      </w:r>
      <w:proofErr w:type="gramEnd"/>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7C82296" w14:textId="77777777" w:rsidR="00B95189" w:rsidRDefault="00921193" w:rsidP="00215545">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3E3A078" w14:textId="77777777" w:rsidR="00921193" w:rsidRDefault="00B95189" w:rsidP="00215545">
      <w:pPr>
        <w:pStyle w:val="Caption"/>
        <w:jc w:val="center"/>
        <w:rPr>
          <w:rFonts w:cs="Times New Roman"/>
          <w:szCs w:val="24"/>
        </w:rPr>
      </w:pPr>
      <w:bookmarkStart w:id="95" w:name="_Ref461784121"/>
      <w:r>
        <w:t xml:space="preserve">Figure </w:t>
      </w:r>
      <w:r w:rsidR="007F2012">
        <w:fldChar w:fldCharType="begin"/>
      </w:r>
      <w:r w:rsidR="007F2012">
        <w:instrText xml:space="preserve"> SEQ Figure \* ARABIC </w:instrText>
      </w:r>
      <w:r w:rsidR="007F2012">
        <w:fldChar w:fldCharType="separate"/>
      </w:r>
      <w:r w:rsidR="002641D2">
        <w:rPr>
          <w:noProof/>
        </w:rPr>
        <w:t>12</w:t>
      </w:r>
      <w:r w:rsidR="007F2012">
        <w:rPr>
          <w:noProof/>
        </w:rPr>
        <w:fldChar w:fldCharType="end"/>
      </w:r>
      <w:bookmarkEnd w:id="95"/>
      <w:r>
        <w:t>: Oracle Installer Step 5</w:t>
      </w: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4C0A6C27"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6E401CA" w14:textId="77777777" w:rsidR="00921193" w:rsidRDefault="00EB727B" w:rsidP="00215545">
      <w:pPr>
        <w:pStyle w:val="Caption"/>
        <w:jc w:val="center"/>
        <w:rPr>
          <w:rFonts w:cs="Times New Roman"/>
          <w:szCs w:val="24"/>
        </w:rPr>
      </w:pPr>
      <w:r>
        <w:t xml:space="preserve">Figure </w:t>
      </w:r>
      <w:r w:rsidR="007F2012">
        <w:fldChar w:fldCharType="begin"/>
      </w:r>
      <w:r w:rsidR="007F2012">
        <w:instrText xml:space="preserve"> SEQ Figure \* ARABIC </w:instrText>
      </w:r>
      <w:r w:rsidR="007F2012">
        <w:fldChar w:fldCharType="separate"/>
      </w:r>
      <w:r w:rsidR="002641D2">
        <w:rPr>
          <w:noProof/>
        </w:rPr>
        <w:t>13</w:t>
      </w:r>
      <w:r w:rsidR="007F2012">
        <w:rPr>
          <w:noProof/>
        </w:rPr>
        <w:fldChar w:fldCharType="end"/>
      </w:r>
      <w:r>
        <w:t>: Oracle Installer Step 6</w:t>
      </w:r>
    </w:p>
    <w:p w14:paraId="34257242" w14:textId="77777777" w:rsidR="00921193" w:rsidRDefault="00921193" w:rsidP="00921193">
      <w:pPr>
        <w:spacing w:before="0" w:after="0"/>
        <w:ind w:left="720"/>
        <w:rPr>
          <w:rFonts w:eastAsia="Times New Roman" w:cs="Times New Roman"/>
          <w:szCs w:val="24"/>
        </w:rPr>
      </w:pPr>
    </w:p>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7777777" w:rsidR="00921193" w:rsidRDefault="00EB727B" w:rsidP="00215545">
      <w:pPr>
        <w:pStyle w:val="Caption"/>
        <w:jc w:val="center"/>
        <w:rPr>
          <w:rFonts w:cs="Times New Roman"/>
          <w:szCs w:val="24"/>
        </w:rPr>
      </w:pPr>
      <w:r>
        <w:t xml:space="preserve">Figure </w:t>
      </w:r>
      <w:r w:rsidR="007F2012">
        <w:fldChar w:fldCharType="begin"/>
      </w:r>
      <w:r w:rsidR="007F2012">
        <w:instrText xml:space="preserve"> SEQ Figure \* ARABIC </w:instrText>
      </w:r>
      <w:r w:rsidR="007F2012">
        <w:fldChar w:fldCharType="separate"/>
      </w:r>
      <w:r w:rsidR="002641D2">
        <w:rPr>
          <w:noProof/>
        </w:rPr>
        <w:t>14</w:t>
      </w:r>
      <w:r w:rsidR="007F2012">
        <w:rPr>
          <w:noProof/>
        </w:rPr>
        <w:fldChar w:fldCharType="end"/>
      </w:r>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22BBEDD" w14:textId="77777777" w:rsidR="00EB727B" w:rsidRDefault="00921193" w:rsidP="00215545">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460F36" w14:textId="77777777" w:rsidR="00921193" w:rsidRPr="00921193" w:rsidRDefault="00EB727B" w:rsidP="00215545">
      <w:pPr>
        <w:pStyle w:val="Caption"/>
        <w:jc w:val="center"/>
        <w:rPr>
          <w:rFonts w:cs="Times New Roman"/>
          <w:szCs w:val="24"/>
        </w:rPr>
      </w:pPr>
      <w:r>
        <w:t xml:space="preserve">Figure </w:t>
      </w:r>
      <w:r w:rsidR="007F2012">
        <w:fldChar w:fldCharType="begin"/>
      </w:r>
      <w:r w:rsidR="007F2012">
        <w:instrText xml:space="preserve"> SEQ Figure \* ARABIC </w:instrText>
      </w:r>
      <w:r w:rsidR="007F2012">
        <w:fldChar w:fldCharType="separate"/>
      </w:r>
      <w:r w:rsidR="002641D2">
        <w:rPr>
          <w:noProof/>
        </w:rPr>
        <w:t>15</w:t>
      </w:r>
      <w:r w:rsidR="007F2012">
        <w:rPr>
          <w:noProof/>
        </w:rPr>
        <w:fldChar w:fldCharType="end"/>
      </w:r>
      <w:r>
        <w:t>: 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proofErr w:type="gramStart"/>
      <w:r w:rsidRPr="00215545">
        <w:rPr>
          <w:b/>
          <w:shd w:val="clear" w:color="auto" w:fill="FFFFFF"/>
        </w:rPr>
        <w:t>Yes</w:t>
      </w:r>
      <w:proofErr w:type="gramEnd"/>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09B4F4C" w14:textId="77777777" w:rsidR="007A1DA1" w:rsidRDefault="00921193" w:rsidP="00215545">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213DFC97" w14:textId="77777777" w:rsidR="00921193" w:rsidRDefault="007A1DA1" w:rsidP="00215545">
      <w:pPr>
        <w:pStyle w:val="Caption"/>
        <w:jc w:val="center"/>
        <w:rPr>
          <w:rFonts w:cs="Times New Roman"/>
          <w:szCs w:val="24"/>
        </w:rPr>
      </w:pPr>
      <w:r>
        <w:t xml:space="preserve">Figure </w:t>
      </w:r>
      <w:r w:rsidR="007F2012">
        <w:fldChar w:fldCharType="begin"/>
      </w:r>
      <w:r w:rsidR="007F2012">
        <w:instrText xml:space="preserve"> SEQ Figure \* ARABIC </w:instrText>
      </w:r>
      <w:r w:rsidR="007F2012">
        <w:fldChar w:fldCharType="separate"/>
      </w:r>
      <w:r w:rsidR="002641D2">
        <w:rPr>
          <w:noProof/>
        </w:rPr>
        <w:t>16</w:t>
      </w:r>
      <w:r w:rsidR="007F2012">
        <w:rPr>
          <w:noProof/>
        </w:rPr>
        <w:fldChar w:fldCharType="end"/>
      </w:r>
      <w:r>
        <w:t xml:space="preserve">: Database Configuration Assistant </w:t>
      </w:r>
      <w:proofErr w:type="gramStart"/>
      <w:r>
        <w:t>In</w:t>
      </w:r>
      <w:proofErr w:type="gramEnd"/>
      <w:r>
        <w:t xml:space="preserve"> Progress</w:t>
      </w:r>
    </w:p>
    <w:p w14:paraId="620FE87F" w14:textId="77777777" w:rsidR="00921193" w:rsidRDefault="00921193" w:rsidP="00314550">
      <w:pPr>
        <w:spacing w:before="0" w:after="0"/>
        <w:ind w:left="720"/>
        <w:rPr>
          <w:rFonts w:eastAsia="Times New Roman" w:cs="Times New Roman"/>
          <w:szCs w:val="24"/>
        </w:rPr>
      </w:pPr>
    </w:p>
    <w:p w14:paraId="095086B3" w14:textId="21C4E15A"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noProof/>
        </w:rPr>
        <w:t>17</w:t>
      </w:r>
      <w:r>
        <w:rPr>
          <w:shd w:val="clear" w:color="auto" w:fill="FFFFFF"/>
        </w:rPr>
        <w:fldChar w:fldCharType="end"/>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2285A51"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311D8C80" w14:textId="77777777" w:rsidR="00921193" w:rsidRDefault="007A1DA1" w:rsidP="00215545">
      <w:pPr>
        <w:pStyle w:val="Caption"/>
        <w:jc w:val="center"/>
        <w:rPr>
          <w:rFonts w:cs="Times New Roman"/>
          <w:szCs w:val="24"/>
        </w:rPr>
      </w:pPr>
      <w:bookmarkStart w:id="96" w:name="_Ref461785220"/>
      <w:r>
        <w:t xml:space="preserve">Figure </w:t>
      </w:r>
      <w:r w:rsidR="007F2012">
        <w:fldChar w:fldCharType="begin"/>
      </w:r>
      <w:r w:rsidR="007F2012">
        <w:instrText xml:space="preserve"> SEQ Figure \* ARABIC </w:instrText>
      </w:r>
      <w:r w:rsidR="007F2012">
        <w:fldChar w:fldCharType="separate"/>
      </w:r>
      <w:r w:rsidR="002641D2">
        <w:rPr>
          <w:noProof/>
        </w:rPr>
        <w:t>17</w:t>
      </w:r>
      <w:r w:rsidR="007F2012">
        <w:rPr>
          <w:noProof/>
        </w:rPr>
        <w:fldChar w:fldCharType="end"/>
      </w:r>
      <w:bookmarkEnd w:id="96"/>
      <w:r>
        <w:t>: 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D6BE25E"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3ED81E38" w14:textId="77777777" w:rsidR="00921193" w:rsidRDefault="007A1DA1" w:rsidP="00215545">
      <w:pPr>
        <w:pStyle w:val="Caption"/>
        <w:jc w:val="center"/>
        <w:rPr>
          <w:rFonts w:cs="Times New Roman"/>
          <w:szCs w:val="24"/>
        </w:rPr>
      </w:pPr>
      <w:r>
        <w:t xml:space="preserve">Figure </w:t>
      </w:r>
      <w:r w:rsidR="007F2012">
        <w:fldChar w:fldCharType="begin"/>
      </w:r>
      <w:r w:rsidR="007F2012">
        <w:instrText xml:space="preserve"> SEQ Figure \* ARABIC </w:instrText>
      </w:r>
      <w:r w:rsidR="007F2012">
        <w:fldChar w:fldCharType="separate"/>
      </w:r>
      <w:r w:rsidR="002641D2">
        <w:rPr>
          <w:noProof/>
        </w:rPr>
        <w:t>18</w:t>
      </w:r>
      <w:r w:rsidR="007F2012">
        <w:rPr>
          <w:noProof/>
        </w:rPr>
        <w:fldChar w:fldCharType="end"/>
      </w:r>
      <w:r>
        <w:t>: 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97" w:name="_Toc467092032"/>
      <w:r w:rsidRPr="008307BC">
        <w:t>Database</w:t>
      </w:r>
      <w:r w:rsidRPr="00AB3790">
        <w:t xml:space="preserve"> Update Procedure</w:t>
      </w:r>
      <w:bookmarkEnd w:id="97"/>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98" w:name="_Toc467092033"/>
      <w:r w:rsidRPr="00AB3790">
        <w:t xml:space="preserve">Uninstall the </w:t>
      </w:r>
      <w:r w:rsidR="00FD7C5B">
        <w:t>BCDSS</w:t>
      </w:r>
      <w:r w:rsidRPr="00AB3790">
        <w:t xml:space="preserve"> Database</w:t>
      </w:r>
      <w:bookmarkEnd w:id="98"/>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99" w:name="_Deploying_the_Application"/>
      <w:bookmarkStart w:id="100" w:name="_Toc467092034"/>
      <w:bookmarkEnd w:id="99"/>
      <w:r w:rsidRPr="00AB3790">
        <w:lastRenderedPageBreak/>
        <w:t>Deploying the Application</w:t>
      </w:r>
      <w:bookmarkEnd w:id="100"/>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1" w:name="_Toc467092035"/>
      <w:r>
        <w:t xml:space="preserve">Overall </w:t>
      </w:r>
      <w:r w:rsidR="005C5C08" w:rsidRPr="00AB3790">
        <w:t>Pre-Deployment Assumptions</w:t>
      </w:r>
      <w:bookmarkEnd w:id="101"/>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proofErr w:type="spellStart"/>
      <w:r w:rsidR="0076761D">
        <w:t>Liquibase</w:t>
      </w:r>
      <w:proofErr w:type="spellEnd"/>
      <w:r w:rsidR="0076761D">
        <w:t xml:space="preserv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2323E637" w:rsidR="00141E15" w:rsidRDefault="00D04080" w:rsidP="004030B3">
      <w:pPr>
        <w:pStyle w:val="Heading2"/>
      </w:pPr>
      <w:bookmarkStart w:id="102" w:name="_Builds_and_Deployments"/>
      <w:bookmarkStart w:id="103" w:name="_Toc467092036"/>
      <w:bookmarkEnd w:id="102"/>
      <w:r>
        <w:t xml:space="preserve">Builds and </w:t>
      </w:r>
      <w:r w:rsidR="00141E15">
        <w:t>Deployments to Dev</w:t>
      </w:r>
      <w:bookmarkEnd w:id="103"/>
    </w:p>
    <w:p w14:paraId="14A9C2A8" w14:textId="52B9905B" w:rsidR="007C6F02" w:rsidRDefault="009E5CC6" w:rsidP="00314550">
      <w:pPr>
        <w:pStyle w:val="BodyText"/>
      </w:pPr>
      <w:r>
        <w:t xml:space="preserve">Continuous Integration (CI) builds are automated through </w:t>
      </w:r>
      <w:r w:rsidR="00E43017">
        <w:t xml:space="preserve">the </w:t>
      </w:r>
      <w:r>
        <w:t xml:space="preserve">Jenkins pooling task. </w:t>
      </w:r>
      <w:r w:rsidR="00721175">
        <w:t>Jenkins sends failure notification</w:t>
      </w:r>
      <w:r w:rsidR="00E43017">
        <w:t>s</w:t>
      </w:r>
      <w:r w:rsidR="00721175">
        <w:t xml:space="preserve"> to </w:t>
      </w:r>
      <w:r w:rsidR="00E43017">
        <w:t xml:space="preserve">the </w:t>
      </w:r>
      <w:r w:rsidR="00721175">
        <w:t xml:space="preserve">development team for all build failures. </w:t>
      </w:r>
      <w:r w:rsidR="00D04080">
        <w:t xml:space="preserve">CI build artifacts will be deployed on </w:t>
      </w:r>
      <w:r w:rsidR="00E43017">
        <w:t xml:space="preserve">the </w:t>
      </w:r>
      <w:r w:rsidR="00D04080">
        <w:t>Development Integration environment manually.</w:t>
      </w:r>
    </w:p>
    <w:p w14:paraId="4F9D75B5" w14:textId="77777777" w:rsidR="00F75795" w:rsidRDefault="00F75795" w:rsidP="007C6F02">
      <w:pPr>
        <w:pStyle w:val="BodyText"/>
      </w:pPr>
    </w:p>
    <w:p w14:paraId="7308BD41" w14:textId="4DF670CE" w:rsidR="004030B3" w:rsidRDefault="00D04080" w:rsidP="00215545">
      <w:pPr>
        <w:pStyle w:val="BodyText"/>
        <w:keepNext/>
        <w:spacing w:after="240"/>
        <w:jc w:val="center"/>
      </w:pPr>
      <w:r>
        <w:rPr>
          <w:noProof/>
        </w:rPr>
        <w:drawing>
          <wp:inline distT="0" distB="0" distL="0" distR="0" wp14:anchorId="60F74D34" wp14:editId="75E453C3">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315149BF" w14:textId="4819DF75" w:rsidR="00234AB8" w:rsidRDefault="004030B3" w:rsidP="00215545">
      <w:pPr>
        <w:pStyle w:val="Caption"/>
        <w:jc w:val="center"/>
        <w:rPr>
          <w:sz w:val="20"/>
        </w:rPr>
      </w:pPr>
      <w:r>
        <w:t xml:space="preserve">Figure </w:t>
      </w:r>
      <w:r w:rsidR="007F2012">
        <w:fldChar w:fldCharType="begin"/>
      </w:r>
      <w:r w:rsidR="007F2012">
        <w:instrText xml:space="preserve"> SEQ Figure \* ARABIC </w:instrText>
      </w:r>
      <w:r w:rsidR="007F2012">
        <w:fldChar w:fldCharType="separate"/>
      </w:r>
      <w:r w:rsidR="002641D2">
        <w:rPr>
          <w:noProof/>
        </w:rPr>
        <w:t>19</w:t>
      </w:r>
      <w:r w:rsidR="007F2012">
        <w:rPr>
          <w:noProof/>
        </w:rPr>
        <w:fldChar w:fldCharType="end"/>
      </w:r>
      <w:r>
        <w:t xml:space="preserve">: </w:t>
      </w:r>
      <w:r w:rsidRPr="009C3E46">
        <w:t xml:space="preserve">Dev </w:t>
      </w:r>
      <w:r w:rsidR="00D04080">
        <w:t>Builds</w:t>
      </w:r>
      <w:r w:rsidRPr="009C3E46">
        <w:t xml:space="preserve"> Dashboard</w:t>
      </w: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proofErr w:type="spellStart"/>
      <w:r w:rsidRPr="00957EF5">
        <w:rPr>
          <w:szCs w:val="24"/>
        </w:rPr>
        <w:t>Liquibase</w:t>
      </w:r>
      <w:proofErr w:type="spellEnd"/>
      <w:r w:rsidRPr="00957EF5">
        <w:rPr>
          <w:szCs w:val="24"/>
        </w:rPr>
        <w:t xml:space="preserve"> for database changes</w:t>
      </w:r>
    </w:p>
    <w:p w14:paraId="53D7E9B5" w14:textId="3A87B1BF" w:rsidR="00C2365D" w:rsidRDefault="00C2365D" w:rsidP="004030B3">
      <w:pPr>
        <w:pStyle w:val="Heading2"/>
      </w:pPr>
      <w:bookmarkStart w:id="104" w:name="_Toc467092037"/>
      <w:r>
        <w:lastRenderedPageBreak/>
        <w:t xml:space="preserve">Deployments to </w:t>
      </w:r>
      <w:bookmarkEnd w:id="104"/>
      <w:r w:rsidR="00E43017">
        <w:t>Pilot</w:t>
      </w:r>
    </w:p>
    <w:p w14:paraId="7B2F931E" w14:textId="77777777" w:rsidR="00EC4665" w:rsidRDefault="00EC4665" w:rsidP="00CB603D">
      <w:pPr>
        <w:pStyle w:val="Heading3"/>
      </w:pPr>
      <w:bookmarkStart w:id="105" w:name="_Toc420422303"/>
      <w:bookmarkStart w:id="106" w:name="_Toc420422573"/>
      <w:bookmarkStart w:id="107" w:name="_Toc420496577"/>
      <w:bookmarkStart w:id="108" w:name="_Toc467092038"/>
      <w:bookmarkStart w:id="109" w:name="_Toc283798603"/>
      <w:bookmarkStart w:id="110" w:name="_Toc291959486"/>
      <w:bookmarkEnd w:id="105"/>
      <w:bookmarkEnd w:id="106"/>
      <w:bookmarkEnd w:id="107"/>
      <w:r>
        <w:t>Additional Pre-deployment Assumptions</w:t>
      </w:r>
      <w:bookmarkEnd w:id="108"/>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11" w:name="_Ref375577170"/>
      <w:bookmarkStart w:id="112" w:name="_Toc283798605"/>
      <w:bookmarkStart w:id="113" w:name="_Toc291959487"/>
      <w:bookmarkStart w:id="114" w:name="_Toc467092039"/>
      <w:bookmarkEnd w:id="109"/>
      <w:bookmarkEnd w:id="110"/>
      <w:r>
        <w:t xml:space="preserve">Configure Deployment </w:t>
      </w:r>
      <w:bookmarkEnd w:id="111"/>
      <w:bookmarkEnd w:id="112"/>
      <w:r>
        <w:t>Properties</w:t>
      </w:r>
      <w:bookmarkEnd w:id="113"/>
      <w:bookmarkEnd w:id="114"/>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w:t>
      </w:r>
      <w:proofErr w:type="spellStart"/>
      <w:r w:rsidRPr="004E5FBA">
        <w:t>local.yml</w:t>
      </w:r>
      <w:proofErr w:type="spellEnd"/>
      <w:r w:rsidR="00CB603D">
        <w:t xml:space="preserve"> and </w:t>
      </w:r>
      <w:r>
        <w:t>update it to application-</w:t>
      </w:r>
      <w:proofErr w:type="spellStart"/>
      <w:r>
        <w:t>test</w:t>
      </w:r>
      <w:r w:rsidRPr="004E5FBA">
        <w:t>.yml</w:t>
      </w:r>
      <w:proofErr w:type="spellEnd"/>
      <w:r>
        <w:t xml:space="preserve"> for </w:t>
      </w:r>
      <w:r w:rsidR="00CB603D">
        <w:t>the P</w:t>
      </w:r>
      <w:r>
        <w:t xml:space="preserve">ilot environment.  </w:t>
      </w:r>
    </w:p>
    <w:p w14:paraId="287DE015" w14:textId="77777777" w:rsidR="005C5C08" w:rsidRDefault="005C5C08" w:rsidP="00CB603D">
      <w:pPr>
        <w:pStyle w:val="Heading3"/>
      </w:pPr>
      <w:bookmarkStart w:id="115" w:name="_Toc420421769"/>
      <w:bookmarkStart w:id="116" w:name="_Toc420422039"/>
      <w:bookmarkStart w:id="117" w:name="_Toc420422309"/>
      <w:bookmarkStart w:id="118" w:name="_Toc420422579"/>
      <w:bookmarkStart w:id="119" w:name="_Toc420496583"/>
      <w:bookmarkStart w:id="120" w:name="_Toc420421770"/>
      <w:bookmarkStart w:id="121" w:name="_Toc420422040"/>
      <w:bookmarkStart w:id="122" w:name="_Toc420422310"/>
      <w:bookmarkStart w:id="123" w:name="_Toc420422580"/>
      <w:bookmarkStart w:id="124" w:name="_Toc420496584"/>
      <w:bookmarkStart w:id="125" w:name="_Toc420421771"/>
      <w:bookmarkStart w:id="126" w:name="_Toc420422041"/>
      <w:bookmarkStart w:id="127" w:name="_Toc420422311"/>
      <w:bookmarkStart w:id="128" w:name="_Toc420422581"/>
      <w:bookmarkStart w:id="129" w:name="_Toc420496585"/>
      <w:bookmarkStart w:id="130" w:name="_Toc420421772"/>
      <w:bookmarkStart w:id="131" w:name="_Toc420422042"/>
      <w:bookmarkStart w:id="132" w:name="_Toc420422312"/>
      <w:bookmarkStart w:id="133" w:name="_Toc420422582"/>
      <w:bookmarkStart w:id="134" w:name="_Toc420496586"/>
      <w:bookmarkStart w:id="135" w:name="_Toc420421773"/>
      <w:bookmarkStart w:id="136" w:name="_Toc420422043"/>
      <w:bookmarkStart w:id="137" w:name="_Toc420422313"/>
      <w:bookmarkStart w:id="138" w:name="_Toc420422583"/>
      <w:bookmarkStart w:id="139" w:name="_Toc420496587"/>
      <w:bookmarkStart w:id="140" w:name="_Toc420421774"/>
      <w:bookmarkStart w:id="141" w:name="_Toc420422044"/>
      <w:bookmarkStart w:id="142" w:name="_Toc420422314"/>
      <w:bookmarkStart w:id="143" w:name="_Toc420422584"/>
      <w:bookmarkStart w:id="144" w:name="_Toc420496588"/>
      <w:bookmarkStart w:id="145" w:name="_Toc420421775"/>
      <w:bookmarkStart w:id="146" w:name="_Toc420422045"/>
      <w:bookmarkStart w:id="147" w:name="_Toc420422315"/>
      <w:bookmarkStart w:id="148" w:name="_Toc420422585"/>
      <w:bookmarkStart w:id="149" w:name="_Toc420496589"/>
      <w:bookmarkStart w:id="150" w:name="_Toc420421776"/>
      <w:bookmarkStart w:id="151" w:name="_Toc420422046"/>
      <w:bookmarkStart w:id="152" w:name="_Toc420422316"/>
      <w:bookmarkStart w:id="153" w:name="_Toc420422586"/>
      <w:bookmarkStart w:id="154" w:name="_Toc420496590"/>
      <w:bookmarkStart w:id="155" w:name="_Toc420421777"/>
      <w:bookmarkStart w:id="156" w:name="_Toc420422047"/>
      <w:bookmarkStart w:id="157" w:name="_Toc420422317"/>
      <w:bookmarkStart w:id="158" w:name="_Toc420422587"/>
      <w:bookmarkStart w:id="159" w:name="_Toc420496591"/>
      <w:bookmarkStart w:id="160" w:name="_Toc420421778"/>
      <w:bookmarkStart w:id="161" w:name="_Toc420422048"/>
      <w:bookmarkStart w:id="162" w:name="_Toc420422318"/>
      <w:bookmarkStart w:id="163" w:name="_Toc420422588"/>
      <w:bookmarkStart w:id="164" w:name="_Toc420496592"/>
      <w:bookmarkStart w:id="165" w:name="_Toc420421779"/>
      <w:bookmarkStart w:id="166" w:name="_Toc420422049"/>
      <w:bookmarkStart w:id="167" w:name="_Toc420422319"/>
      <w:bookmarkStart w:id="168" w:name="_Toc420422589"/>
      <w:bookmarkStart w:id="169" w:name="_Toc420496593"/>
      <w:bookmarkStart w:id="170" w:name="_Toc420421780"/>
      <w:bookmarkStart w:id="171" w:name="_Toc420422050"/>
      <w:bookmarkStart w:id="172" w:name="_Toc420422320"/>
      <w:bookmarkStart w:id="173" w:name="_Toc420422590"/>
      <w:bookmarkStart w:id="174" w:name="_Toc420496594"/>
      <w:bookmarkStart w:id="175" w:name="_Toc420421781"/>
      <w:bookmarkStart w:id="176" w:name="_Toc420422051"/>
      <w:bookmarkStart w:id="177" w:name="_Toc420422321"/>
      <w:bookmarkStart w:id="178" w:name="_Toc420422591"/>
      <w:bookmarkStart w:id="179" w:name="_Toc420496595"/>
      <w:bookmarkStart w:id="180" w:name="_Toc420421782"/>
      <w:bookmarkStart w:id="181" w:name="_Toc420422052"/>
      <w:bookmarkStart w:id="182" w:name="_Toc420422322"/>
      <w:bookmarkStart w:id="183" w:name="_Toc420422592"/>
      <w:bookmarkStart w:id="184" w:name="_Toc420496596"/>
      <w:bookmarkStart w:id="185" w:name="_Toc420421783"/>
      <w:bookmarkStart w:id="186" w:name="_Toc420422053"/>
      <w:bookmarkStart w:id="187" w:name="_Toc420422323"/>
      <w:bookmarkStart w:id="188" w:name="_Toc420422593"/>
      <w:bookmarkStart w:id="189" w:name="_Toc420496597"/>
      <w:bookmarkStart w:id="190" w:name="_Toc420421784"/>
      <w:bookmarkStart w:id="191" w:name="_Toc420422054"/>
      <w:bookmarkStart w:id="192" w:name="_Toc420422324"/>
      <w:bookmarkStart w:id="193" w:name="_Toc420422594"/>
      <w:bookmarkStart w:id="194" w:name="_Toc420496598"/>
      <w:bookmarkStart w:id="195" w:name="_Toc420421785"/>
      <w:bookmarkStart w:id="196" w:name="_Toc420422055"/>
      <w:bookmarkStart w:id="197" w:name="_Toc420422325"/>
      <w:bookmarkStart w:id="198" w:name="_Toc420422595"/>
      <w:bookmarkStart w:id="199" w:name="_Toc420496599"/>
      <w:bookmarkStart w:id="200" w:name="_Toc420421786"/>
      <w:bookmarkStart w:id="201" w:name="_Toc420422056"/>
      <w:bookmarkStart w:id="202" w:name="_Toc420422326"/>
      <w:bookmarkStart w:id="203" w:name="_Toc420422596"/>
      <w:bookmarkStart w:id="204" w:name="_Toc420496600"/>
      <w:bookmarkStart w:id="205" w:name="_Toc381541610"/>
      <w:bookmarkStart w:id="206" w:name="_Toc381541900"/>
      <w:bookmarkStart w:id="207" w:name="_Toc381542190"/>
      <w:bookmarkStart w:id="208" w:name="_Toc381543647"/>
      <w:bookmarkStart w:id="209" w:name="_Toc381543940"/>
      <w:bookmarkStart w:id="210" w:name="_Toc381546358"/>
      <w:bookmarkStart w:id="211" w:name="_Toc381621828"/>
      <w:bookmarkStart w:id="212" w:name="_Toc381541611"/>
      <w:bookmarkStart w:id="213" w:name="_Toc381541901"/>
      <w:bookmarkStart w:id="214" w:name="_Toc381542191"/>
      <w:bookmarkStart w:id="215" w:name="_Toc381543648"/>
      <w:bookmarkStart w:id="216" w:name="_Toc381543941"/>
      <w:bookmarkStart w:id="217" w:name="_Toc381546359"/>
      <w:bookmarkStart w:id="218" w:name="_Toc381621829"/>
      <w:bookmarkStart w:id="219" w:name="_Toc381537552"/>
      <w:bookmarkStart w:id="220" w:name="_Toc381537839"/>
      <w:bookmarkStart w:id="221" w:name="_Toc381538126"/>
      <w:bookmarkStart w:id="222" w:name="_Toc381538414"/>
      <w:bookmarkStart w:id="223" w:name="_Toc381538702"/>
      <w:bookmarkStart w:id="224" w:name="_Toc381538989"/>
      <w:bookmarkStart w:id="225" w:name="_Toc381541612"/>
      <w:bookmarkStart w:id="226" w:name="_Toc381541902"/>
      <w:bookmarkStart w:id="227" w:name="_Toc381542192"/>
      <w:bookmarkStart w:id="228" w:name="_Toc381543649"/>
      <w:bookmarkStart w:id="229" w:name="_Toc381543942"/>
      <w:bookmarkStart w:id="230" w:name="_Toc381546360"/>
      <w:bookmarkStart w:id="231" w:name="_Toc381621830"/>
      <w:bookmarkStart w:id="232" w:name="_Toc381537553"/>
      <w:bookmarkStart w:id="233" w:name="_Toc381537840"/>
      <w:bookmarkStart w:id="234" w:name="_Toc381538127"/>
      <w:bookmarkStart w:id="235" w:name="_Toc381538415"/>
      <w:bookmarkStart w:id="236" w:name="_Toc381538703"/>
      <w:bookmarkStart w:id="237" w:name="_Toc381538990"/>
      <w:bookmarkStart w:id="238" w:name="_Toc381541613"/>
      <w:bookmarkStart w:id="239" w:name="_Toc381541903"/>
      <w:bookmarkStart w:id="240" w:name="_Toc381542193"/>
      <w:bookmarkStart w:id="241" w:name="_Toc381543650"/>
      <w:bookmarkStart w:id="242" w:name="_Toc381543943"/>
      <w:bookmarkStart w:id="243" w:name="_Toc381546361"/>
      <w:bookmarkStart w:id="244" w:name="_Toc381621831"/>
      <w:bookmarkStart w:id="245" w:name="_Toc381537554"/>
      <w:bookmarkStart w:id="246" w:name="_Toc381537841"/>
      <w:bookmarkStart w:id="247" w:name="_Toc381538128"/>
      <w:bookmarkStart w:id="248" w:name="_Toc381538416"/>
      <w:bookmarkStart w:id="249" w:name="_Toc381538704"/>
      <w:bookmarkStart w:id="250" w:name="_Toc381538991"/>
      <w:bookmarkStart w:id="251" w:name="_Toc381541614"/>
      <w:bookmarkStart w:id="252" w:name="_Toc381541904"/>
      <w:bookmarkStart w:id="253" w:name="_Toc381542194"/>
      <w:bookmarkStart w:id="254" w:name="_Toc381543651"/>
      <w:bookmarkStart w:id="255" w:name="_Toc381543944"/>
      <w:bookmarkStart w:id="256" w:name="_Toc381546362"/>
      <w:bookmarkStart w:id="257" w:name="_Toc381621832"/>
      <w:bookmarkStart w:id="258" w:name="_Toc381537555"/>
      <w:bookmarkStart w:id="259" w:name="_Toc381537842"/>
      <w:bookmarkStart w:id="260" w:name="_Toc381538129"/>
      <w:bookmarkStart w:id="261" w:name="_Toc381538417"/>
      <w:bookmarkStart w:id="262" w:name="_Toc381538705"/>
      <w:bookmarkStart w:id="263" w:name="_Toc381538992"/>
      <w:bookmarkStart w:id="264" w:name="_Toc381541615"/>
      <w:bookmarkStart w:id="265" w:name="_Toc381541905"/>
      <w:bookmarkStart w:id="266" w:name="_Toc381542195"/>
      <w:bookmarkStart w:id="267" w:name="_Toc381543652"/>
      <w:bookmarkStart w:id="268" w:name="_Toc381543945"/>
      <w:bookmarkStart w:id="269" w:name="_Toc381546363"/>
      <w:bookmarkStart w:id="270" w:name="_Toc381621833"/>
      <w:bookmarkStart w:id="271" w:name="_Toc381537556"/>
      <w:bookmarkStart w:id="272" w:name="_Toc381537843"/>
      <w:bookmarkStart w:id="273" w:name="_Toc381538130"/>
      <w:bookmarkStart w:id="274" w:name="_Toc381538418"/>
      <w:bookmarkStart w:id="275" w:name="_Toc381538706"/>
      <w:bookmarkStart w:id="276" w:name="_Toc381538993"/>
      <w:bookmarkStart w:id="277" w:name="_Toc381541616"/>
      <w:bookmarkStart w:id="278" w:name="_Toc381541906"/>
      <w:bookmarkStart w:id="279" w:name="_Toc381542196"/>
      <w:bookmarkStart w:id="280" w:name="_Toc381543653"/>
      <w:bookmarkStart w:id="281" w:name="_Toc381543946"/>
      <w:bookmarkStart w:id="282" w:name="_Toc381546364"/>
      <w:bookmarkStart w:id="283" w:name="_Toc381621834"/>
      <w:bookmarkStart w:id="284" w:name="_Toc420421787"/>
      <w:bookmarkStart w:id="285" w:name="_Toc420422057"/>
      <w:bookmarkStart w:id="286" w:name="_Toc420422327"/>
      <w:bookmarkStart w:id="287" w:name="_Toc420422597"/>
      <w:bookmarkStart w:id="288" w:name="_Toc420496601"/>
      <w:bookmarkStart w:id="289" w:name="_Toc420421788"/>
      <w:bookmarkStart w:id="290" w:name="_Toc420422058"/>
      <w:bookmarkStart w:id="291" w:name="_Toc420422328"/>
      <w:bookmarkStart w:id="292" w:name="_Toc420422598"/>
      <w:bookmarkStart w:id="293" w:name="_Toc420496602"/>
      <w:bookmarkStart w:id="294" w:name="_Toc420421789"/>
      <w:bookmarkStart w:id="295" w:name="_Toc420422059"/>
      <w:bookmarkStart w:id="296" w:name="_Toc420422329"/>
      <w:bookmarkStart w:id="297" w:name="_Toc420422599"/>
      <w:bookmarkStart w:id="298" w:name="_Toc420496603"/>
      <w:bookmarkStart w:id="299" w:name="_Toc420421790"/>
      <w:bookmarkStart w:id="300" w:name="_Toc420422060"/>
      <w:bookmarkStart w:id="301" w:name="_Toc420422330"/>
      <w:bookmarkStart w:id="302" w:name="_Toc420422600"/>
      <w:bookmarkStart w:id="303" w:name="_Toc420496604"/>
      <w:bookmarkStart w:id="304" w:name="_Toc420421791"/>
      <w:bookmarkStart w:id="305" w:name="_Toc420422061"/>
      <w:bookmarkStart w:id="306" w:name="_Toc420422331"/>
      <w:bookmarkStart w:id="307" w:name="_Toc420422601"/>
      <w:bookmarkStart w:id="308" w:name="_Toc420496605"/>
      <w:bookmarkStart w:id="309" w:name="_Toc420421792"/>
      <w:bookmarkStart w:id="310" w:name="_Toc420422062"/>
      <w:bookmarkStart w:id="311" w:name="_Toc420422332"/>
      <w:bookmarkStart w:id="312" w:name="_Toc420422602"/>
      <w:bookmarkStart w:id="313" w:name="_Toc420496606"/>
      <w:bookmarkStart w:id="314" w:name="_Toc420421793"/>
      <w:bookmarkStart w:id="315" w:name="_Toc420422063"/>
      <w:bookmarkStart w:id="316" w:name="_Toc420422333"/>
      <w:bookmarkStart w:id="317" w:name="_Toc420422603"/>
      <w:bookmarkStart w:id="318" w:name="_Toc420496607"/>
      <w:bookmarkStart w:id="319" w:name="_Toc420421794"/>
      <w:bookmarkStart w:id="320" w:name="_Toc420422064"/>
      <w:bookmarkStart w:id="321" w:name="_Toc420422334"/>
      <w:bookmarkStart w:id="322" w:name="_Toc420422604"/>
      <w:bookmarkStart w:id="323" w:name="_Toc420496608"/>
      <w:bookmarkStart w:id="324" w:name="_Toc420421795"/>
      <w:bookmarkStart w:id="325" w:name="_Toc420422065"/>
      <w:bookmarkStart w:id="326" w:name="_Toc420422335"/>
      <w:bookmarkStart w:id="327" w:name="_Toc420422605"/>
      <w:bookmarkStart w:id="328" w:name="_Toc420496609"/>
      <w:bookmarkStart w:id="329" w:name="_Toc420421796"/>
      <w:bookmarkStart w:id="330" w:name="_Toc420422066"/>
      <w:bookmarkStart w:id="331" w:name="_Toc420422336"/>
      <w:bookmarkStart w:id="332" w:name="_Toc420422606"/>
      <w:bookmarkStart w:id="333" w:name="_Toc420496610"/>
      <w:bookmarkStart w:id="334" w:name="_Toc420421797"/>
      <w:bookmarkStart w:id="335" w:name="_Toc420422067"/>
      <w:bookmarkStart w:id="336" w:name="_Toc420422337"/>
      <w:bookmarkStart w:id="337" w:name="_Toc420422607"/>
      <w:bookmarkStart w:id="338" w:name="_Toc420496611"/>
      <w:bookmarkStart w:id="339" w:name="_Toc420421798"/>
      <w:bookmarkStart w:id="340" w:name="_Toc420422068"/>
      <w:bookmarkStart w:id="341" w:name="_Toc420422338"/>
      <w:bookmarkStart w:id="342" w:name="_Toc420422608"/>
      <w:bookmarkStart w:id="343" w:name="_Toc420496612"/>
      <w:bookmarkStart w:id="344" w:name="_Toc420421799"/>
      <w:bookmarkStart w:id="345" w:name="_Toc420422069"/>
      <w:bookmarkStart w:id="346" w:name="_Toc420422339"/>
      <w:bookmarkStart w:id="347" w:name="_Toc420422609"/>
      <w:bookmarkStart w:id="348" w:name="_Toc420496613"/>
      <w:bookmarkStart w:id="349" w:name="_Toc420421800"/>
      <w:bookmarkStart w:id="350" w:name="_Toc420422070"/>
      <w:bookmarkStart w:id="351" w:name="_Toc420422340"/>
      <w:bookmarkStart w:id="352" w:name="_Toc420422610"/>
      <w:bookmarkStart w:id="353" w:name="_Toc420496614"/>
      <w:bookmarkStart w:id="354" w:name="_Toc420421801"/>
      <w:bookmarkStart w:id="355" w:name="_Toc420422071"/>
      <w:bookmarkStart w:id="356" w:name="_Toc420422341"/>
      <w:bookmarkStart w:id="357" w:name="_Toc420422611"/>
      <w:bookmarkStart w:id="358" w:name="_Toc420496615"/>
      <w:bookmarkStart w:id="359" w:name="_Toc420421802"/>
      <w:bookmarkStart w:id="360" w:name="_Toc420422072"/>
      <w:bookmarkStart w:id="361" w:name="_Toc420422342"/>
      <w:bookmarkStart w:id="362" w:name="_Toc420422612"/>
      <w:bookmarkStart w:id="363" w:name="_Toc420496616"/>
      <w:bookmarkStart w:id="364" w:name="_Toc420421803"/>
      <w:bookmarkStart w:id="365" w:name="_Toc420422073"/>
      <w:bookmarkStart w:id="366" w:name="_Toc420422343"/>
      <w:bookmarkStart w:id="367" w:name="_Toc420422613"/>
      <w:bookmarkStart w:id="368" w:name="_Toc420496617"/>
      <w:bookmarkStart w:id="369" w:name="_Toc420421804"/>
      <w:bookmarkStart w:id="370" w:name="_Toc420422074"/>
      <w:bookmarkStart w:id="371" w:name="_Toc420422344"/>
      <w:bookmarkStart w:id="372" w:name="_Toc420422614"/>
      <w:bookmarkStart w:id="373" w:name="_Toc420496618"/>
      <w:bookmarkStart w:id="374" w:name="_Toc420421805"/>
      <w:bookmarkStart w:id="375" w:name="_Toc420422075"/>
      <w:bookmarkStart w:id="376" w:name="_Toc420422345"/>
      <w:bookmarkStart w:id="377" w:name="_Toc420422615"/>
      <w:bookmarkStart w:id="378" w:name="_Toc420496619"/>
      <w:bookmarkStart w:id="379" w:name="_Toc381537559"/>
      <w:bookmarkStart w:id="380" w:name="_Toc381537846"/>
      <w:bookmarkStart w:id="381" w:name="_Toc381538133"/>
      <w:bookmarkStart w:id="382" w:name="_Toc381538421"/>
      <w:bookmarkStart w:id="383" w:name="_Toc381538709"/>
      <w:bookmarkStart w:id="384" w:name="_Toc381538996"/>
      <w:bookmarkStart w:id="385" w:name="_Toc381541619"/>
      <w:bookmarkStart w:id="386" w:name="_Toc381541909"/>
      <w:bookmarkStart w:id="387" w:name="_Toc381542199"/>
      <w:bookmarkStart w:id="388" w:name="_Toc381543656"/>
      <w:bookmarkStart w:id="389" w:name="_Toc381543949"/>
      <w:bookmarkStart w:id="390" w:name="_Toc381546367"/>
      <w:bookmarkStart w:id="391" w:name="_Toc381621837"/>
      <w:bookmarkStart w:id="392" w:name="_Toc381537560"/>
      <w:bookmarkStart w:id="393" w:name="_Toc381537847"/>
      <w:bookmarkStart w:id="394" w:name="_Toc381538134"/>
      <w:bookmarkStart w:id="395" w:name="_Toc381538422"/>
      <w:bookmarkStart w:id="396" w:name="_Toc381538710"/>
      <w:bookmarkStart w:id="397" w:name="_Toc381538997"/>
      <w:bookmarkStart w:id="398" w:name="_Toc381541620"/>
      <w:bookmarkStart w:id="399" w:name="_Toc381541910"/>
      <w:bookmarkStart w:id="400" w:name="_Toc381542200"/>
      <w:bookmarkStart w:id="401" w:name="_Toc381543657"/>
      <w:bookmarkStart w:id="402" w:name="_Toc381543950"/>
      <w:bookmarkStart w:id="403" w:name="_Toc381546368"/>
      <w:bookmarkStart w:id="404" w:name="_Toc381621838"/>
      <w:bookmarkStart w:id="405" w:name="_Toc381537561"/>
      <w:bookmarkStart w:id="406" w:name="_Toc381537848"/>
      <w:bookmarkStart w:id="407" w:name="_Toc381538135"/>
      <w:bookmarkStart w:id="408" w:name="_Toc381538423"/>
      <w:bookmarkStart w:id="409" w:name="_Toc381538711"/>
      <w:bookmarkStart w:id="410" w:name="_Toc381538998"/>
      <w:bookmarkStart w:id="411" w:name="_Toc381541621"/>
      <w:bookmarkStart w:id="412" w:name="_Toc381541911"/>
      <w:bookmarkStart w:id="413" w:name="_Toc381542201"/>
      <w:bookmarkStart w:id="414" w:name="_Toc381543658"/>
      <w:bookmarkStart w:id="415" w:name="_Toc381543951"/>
      <w:bookmarkStart w:id="416" w:name="_Toc381546369"/>
      <w:bookmarkStart w:id="417" w:name="_Toc381621839"/>
      <w:bookmarkStart w:id="418" w:name="_Toc381537562"/>
      <w:bookmarkStart w:id="419" w:name="_Toc381537849"/>
      <w:bookmarkStart w:id="420" w:name="_Toc381538136"/>
      <w:bookmarkStart w:id="421" w:name="_Toc381538424"/>
      <w:bookmarkStart w:id="422" w:name="_Toc381538712"/>
      <w:bookmarkStart w:id="423" w:name="_Toc381538999"/>
      <w:bookmarkStart w:id="424" w:name="_Toc381541622"/>
      <w:bookmarkStart w:id="425" w:name="_Toc381541912"/>
      <w:bookmarkStart w:id="426" w:name="_Toc381542202"/>
      <w:bookmarkStart w:id="427" w:name="_Toc381543659"/>
      <w:bookmarkStart w:id="428" w:name="_Toc381543952"/>
      <w:bookmarkStart w:id="429" w:name="_Toc381546370"/>
      <w:bookmarkStart w:id="430" w:name="_Toc381621840"/>
      <w:bookmarkStart w:id="431" w:name="_Toc381537563"/>
      <w:bookmarkStart w:id="432" w:name="_Toc381537850"/>
      <w:bookmarkStart w:id="433" w:name="_Toc381538137"/>
      <w:bookmarkStart w:id="434" w:name="_Toc381538425"/>
      <w:bookmarkStart w:id="435" w:name="_Toc381538713"/>
      <w:bookmarkStart w:id="436" w:name="_Toc381539000"/>
      <w:bookmarkStart w:id="437" w:name="_Toc381541623"/>
      <w:bookmarkStart w:id="438" w:name="_Toc381541913"/>
      <w:bookmarkStart w:id="439" w:name="_Toc381542203"/>
      <w:bookmarkStart w:id="440" w:name="_Toc381543660"/>
      <w:bookmarkStart w:id="441" w:name="_Toc381543953"/>
      <w:bookmarkStart w:id="442" w:name="_Toc381546371"/>
      <w:bookmarkStart w:id="443" w:name="_Toc381621841"/>
      <w:bookmarkStart w:id="444" w:name="_Toc381537564"/>
      <w:bookmarkStart w:id="445" w:name="_Toc381537851"/>
      <w:bookmarkStart w:id="446" w:name="_Toc381538138"/>
      <w:bookmarkStart w:id="447" w:name="_Toc381538426"/>
      <w:bookmarkStart w:id="448" w:name="_Toc381538714"/>
      <w:bookmarkStart w:id="449" w:name="_Toc381539001"/>
      <w:bookmarkStart w:id="450" w:name="_Toc381541624"/>
      <w:bookmarkStart w:id="451" w:name="_Toc381541914"/>
      <w:bookmarkStart w:id="452" w:name="_Toc381542204"/>
      <w:bookmarkStart w:id="453" w:name="_Toc381543661"/>
      <w:bookmarkStart w:id="454" w:name="_Toc381543954"/>
      <w:bookmarkStart w:id="455" w:name="_Toc381546372"/>
      <w:bookmarkStart w:id="456" w:name="_Toc381621842"/>
      <w:bookmarkStart w:id="457" w:name="_Toc381537565"/>
      <w:bookmarkStart w:id="458" w:name="_Toc381537852"/>
      <w:bookmarkStart w:id="459" w:name="_Toc381538139"/>
      <w:bookmarkStart w:id="460" w:name="_Toc381538427"/>
      <w:bookmarkStart w:id="461" w:name="_Toc381538715"/>
      <w:bookmarkStart w:id="462" w:name="_Toc381539002"/>
      <w:bookmarkStart w:id="463" w:name="_Toc381541625"/>
      <w:bookmarkStart w:id="464" w:name="_Toc381541915"/>
      <w:bookmarkStart w:id="465" w:name="_Toc381542205"/>
      <w:bookmarkStart w:id="466" w:name="_Toc381543662"/>
      <w:bookmarkStart w:id="467" w:name="_Toc381543955"/>
      <w:bookmarkStart w:id="468" w:name="_Toc381546373"/>
      <w:bookmarkStart w:id="469" w:name="_Toc381621843"/>
      <w:bookmarkStart w:id="470" w:name="_Toc381537566"/>
      <w:bookmarkStart w:id="471" w:name="_Toc381537853"/>
      <w:bookmarkStart w:id="472" w:name="_Toc381538140"/>
      <w:bookmarkStart w:id="473" w:name="_Toc381538428"/>
      <w:bookmarkStart w:id="474" w:name="_Toc381538716"/>
      <w:bookmarkStart w:id="475" w:name="_Toc381539003"/>
      <w:bookmarkStart w:id="476" w:name="_Toc381541626"/>
      <w:bookmarkStart w:id="477" w:name="_Toc381541916"/>
      <w:bookmarkStart w:id="478" w:name="_Toc381542206"/>
      <w:bookmarkStart w:id="479" w:name="_Toc381543663"/>
      <w:bookmarkStart w:id="480" w:name="_Toc381543956"/>
      <w:bookmarkStart w:id="481" w:name="_Toc381546374"/>
      <w:bookmarkStart w:id="482" w:name="_Toc381621844"/>
      <w:bookmarkStart w:id="483" w:name="_Toc381537567"/>
      <w:bookmarkStart w:id="484" w:name="_Toc381537854"/>
      <w:bookmarkStart w:id="485" w:name="_Toc381538141"/>
      <w:bookmarkStart w:id="486" w:name="_Toc381538429"/>
      <w:bookmarkStart w:id="487" w:name="_Toc381538717"/>
      <w:bookmarkStart w:id="488" w:name="_Toc381539004"/>
      <w:bookmarkStart w:id="489" w:name="_Toc381541627"/>
      <w:bookmarkStart w:id="490" w:name="_Toc381541917"/>
      <w:bookmarkStart w:id="491" w:name="_Toc381542207"/>
      <w:bookmarkStart w:id="492" w:name="_Toc381543664"/>
      <w:bookmarkStart w:id="493" w:name="_Toc381543957"/>
      <w:bookmarkStart w:id="494" w:name="_Toc381546375"/>
      <w:bookmarkStart w:id="495" w:name="_Toc381621845"/>
      <w:bookmarkStart w:id="496" w:name="_Toc381537568"/>
      <w:bookmarkStart w:id="497" w:name="_Toc381537855"/>
      <w:bookmarkStart w:id="498" w:name="_Toc381538142"/>
      <w:bookmarkStart w:id="499" w:name="_Toc381538430"/>
      <w:bookmarkStart w:id="500" w:name="_Toc381538718"/>
      <w:bookmarkStart w:id="501" w:name="_Toc381539005"/>
      <w:bookmarkStart w:id="502" w:name="_Toc381541628"/>
      <w:bookmarkStart w:id="503" w:name="_Toc381541918"/>
      <w:bookmarkStart w:id="504" w:name="_Toc381542208"/>
      <w:bookmarkStart w:id="505" w:name="_Toc381543665"/>
      <w:bookmarkStart w:id="506" w:name="_Toc381543958"/>
      <w:bookmarkStart w:id="507" w:name="_Toc381546376"/>
      <w:bookmarkStart w:id="508" w:name="_Toc381621846"/>
      <w:bookmarkStart w:id="509" w:name="_Toc381537569"/>
      <w:bookmarkStart w:id="510" w:name="_Toc381537856"/>
      <w:bookmarkStart w:id="511" w:name="_Toc381538143"/>
      <w:bookmarkStart w:id="512" w:name="_Toc381538431"/>
      <w:bookmarkStart w:id="513" w:name="_Toc381538719"/>
      <w:bookmarkStart w:id="514" w:name="_Toc381539006"/>
      <w:bookmarkStart w:id="515" w:name="_Toc381541629"/>
      <w:bookmarkStart w:id="516" w:name="_Toc381541919"/>
      <w:bookmarkStart w:id="517" w:name="_Toc381542209"/>
      <w:bookmarkStart w:id="518" w:name="_Toc381543666"/>
      <w:bookmarkStart w:id="519" w:name="_Toc381543959"/>
      <w:bookmarkStart w:id="520" w:name="_Toc381546377"/>
      <w:bookmarkStart w:id="521" w:name="_Toc381621847"/>
      <w:bookmarkStart w:id="522" w:name="_Toc381537570"/>
      <w:bookmarkStart w:id="523" w:name="_Toc381537857"/>
      <w:bookmarkStart w:id="524" w:name="_Toc381538144"/>
      <w:bookmarkStart w:id="525" w:name="_Toc381538432"/>
      <w:bookmarkStart w:id="526" w:name="_Toc381538720"/>
      <w:bookmarkStart w:id="527" w:name="_Toc381539007"/>
      <w:bookmarkStart w:id="528" w:name="_Toc381541630"/>
      <w:bookmarkStart w:id="529" w:name="_Toc381541920"/>
      <w:bookmarkStart w:id="530" w:name="_Toc381542210"/>
      <w:bookmarkStart w:id="531" w:name="_Toc381543667"/>
      <w:bookmarkStart w:id="532" w:name="_Toc381543960"/>
      <w:bookmarkStart w:id="533" w:name="_Toc381546378"/>
      <w:bookmarkStart w:id="534" w:name="_Toc381621848"/>
      <w:bookmarkStart w:id="535" w:name="_Toc381537571"/>
      <w:bookmarkStart w:id="536" w:name="_Toc381537858"/>
      <w:bookmarkStart w:id="537" w:name="_Toc381538145"/>
      <w:bookmarkStart w:id="538" w:name="_Toc381538433"/>
      <w:bookmarkStart w:id="539" w:name="_Toc381538721"/>
      <w:bookmarkStart w:id="540" w:name="_Toc381539008"/>
      <w:bookmarkStart w:id="541" w:name="_Toc381541631"/>
      <w:bookmarkStart w:id="542" w:name="_Toc381541921"/>
      <w:bookmarkStart w:id="543" w:name="_Toc381542211"/>
      <w:bookmarkStart w:id="544" w:name="_Toc381543668"/>
      <w:bookmarkStart w:id="545" w:name="_Toc381543961"/>
      <w:bookmarkStart w:id="546" w:name="_Toc381546379"/>
      <w:bookmarkStart w:id="547" w:name="_Toc381621849"/>
      <w:bookmarkStart w:id="548" w:name="_Toc381537572"/>
      <w:bookmarkStart w:id="549" w:name="_Toc381537859"/>
      <w:bookmarkStart w:id="550" w:name="_Toc381538146"/>
      <w:bookmarkStart w:id="551" w:name="_Toc381538434"/>
      <w:bookmarkStart w:id="552" w:name="_Toc381538722"/>
      <w:bookmarkStart w:id="553" w:name="_Toc381539009"/>
      <w:bookmarkStart w:id="554" w:name="_Toc381541632"/>
      <w:bookmarkStart w:id="555" w:name="_Toc381541922"/>
      <w:bookmarkStart w:id="556" w:name="_Toc381542212"/>
      <w:bookmarkStart w:id="557" w:name="_Toc381543669"/>
      <w:bookmarkStart w:id="558" w:name="_Toc381543962"/>
      <w:bookmarkStart w:id="559" w:name="_Toc381546380"/>
      <w:bookmarkStart w:id="560" w:name="_Toc381621850"/>
      <w:bookmarkStart w:id="561" w:name="_Toc381537573"/>
      <w:bookmarkStart w:id="562" w:name="_Toc381537860"/>
      <w:bookmarkStart w:id="563" w:name="_Toc381538147"/>
      <w:bookmarkStart w:id="564" w:name="_Toc381538435"/>
      <w:bookmarkStart w:id="565" w:name="_Toc381538723"/>
      <w:bookmarkStart w:id="566" w:name="_Toc381539010"/>
      <w:bookmarkStart w:id="567" w:name="_Toc381541633"/>
      <w:bookmarkStart w:id="568" w:name="_Toc381541923"/>
      <w:bookmarkStart w:id="569" w:name="_Toc381542213"/>
      <w:bookmarkStart w:id="570" w:name="_Toc381543670"/>
      <w:bookmarkStart w:id="571" w:name="_Toc381543963"/>
      <w:bookmarkStart w:id="572" w:name="_Toc381546381"/>
      <w:bookmarkStart w:id="573" w:name="_Toc381621851"/>
      <w:bookmarkStart w:id="574" w:name="_Toc381537574"/>
      <w:bookmarkStart w:id="575" w:name="_Toc381537861"/>
      <w:bookmarkStart w:id="576" w:name="_Toc381538148"/>
      <w:bookmarkStart w:id="577" w:name="_Toc381538436"/>
      <w:bookmarkStart w:id="578" w:name="_Toc381538724"/>
      <w:bookmarkStart w:id="579" w:name="_Toc381539011"/>
      <w:bookmarkStart w:id="580" w:name="_Toc381541634"/>
      <w:bookmarkStart w:id="581" w:name="_Toc381541924"/>
      <w:bookmarkStart w:id="582" w:name="_Toc381542214"/>
      <w:bookmarkStart w:id="583" w:name="_Toc381543671"/>
      <w:bookmarkStart w:id="584" w:name="_Toc381543964"/>
      <w:bookmarkStart w:id="585" w:name="_Toc381546382"/>
      <w:bookmarkStart w:id="586" w:name="_Toc381621852"/>
      <w:bookmarkStart w:id="587" w:name="_Toc381537575"/>
      <w:bookmarkStart w:id="588" w:name="_Toc381537862"/>
      <w:bookmarkStart w:id="589" w:name="_Toc381538149"/>
      <w:bookmarkStart w:id="590" w:name="_Toc381538437"/>
      <w:bookmarkStart w:id="591" w:name="_Toc381538725"/>
      <w:bookmarkStart w:id="592" w:name="_Toc381539012"/>
      <w:bookmarkStart w:id="593" w:name="_Toc381541635"/>
      <w:bookmarkStart w:id="594" w:name="_Toc381541925"/>
      <w:bookmarkStart w:id="595" w:name="_Toc381542215"/>
      <w:bookmarkStart w:id="596" w:name="_Toc381543672"/>
      <w:bookmarkStart w:id="597" w:name="_Toc381543965"/>
      <w:bookmarkStart w:id="598" w:name="_Toc381546383"/>
      <w:bookmarkStart w:id="599" w:name="_Toc381621853"/>
      <w:bookmarkStart w:id="600" w:name="_Toc381537576"/>
      <w:bookmarkStart w:id="601" w:name="_Toc381537863"/>
      <w:bookmarkStart w:id="602" w:name="_Toc381538150"/>
      <w:bookmarkStart w:id="603" w:name="_Toc381538438"/>
      <w:bookmarkStart w:id="604" w:name="_Toc381538726"/>
      <w:bookmarkStart w:id="605" w:name="_Toc381539013"/>
      <w:bookmarkStart w:id="606" w:name="_Toc381541636"/>
      <w:bookmarkStart w:id="607" w:name="_Toc381541926"/>
      <w:bookmarkStart w:id="608" w:name="_Toc381542216"/>
      <w:bookmarkStart w:id="609" w:name="_Toc381543673"/>
      <w:bookmarkStart w:id="610" w:name="_Toc381543966"/>
      <w:bookmarkStart w:id="611" w:name="_Toc381546384"/>
      <w:bookmarkStart w:id="612" w:name="_Toc381621854"/>
      <w:bookmarkStart w:id="613" w:name="_Toc381537577"/>
      <w:bookmarkStart w:id="614" w:name="_Toc381537864"/>
      <w:bookmarkStart w:id="615" w:name="_Toc381538151"/>
      <w:bookmarkStart w:id="616" w:name="_Toc381538439"/>
      <w:bookmarkStart w:id="617" w:name="_Toc381538727"/>
      <w:bookmarkStart w:id="618" w:name="_Toc381539014"/>
      <w:bookmarkStart w:id="619" w:name="_Toc381541637"/>
      <w:bookmarkStart w:id="620" w:name="_Toc381541927"/>
      <w:bookmarkStart w:id="621" w:name="_Toc381542217"/>
      <w:bookmarkStart w:id="622" w:name="_Toc381543674"/>
      <w:bookmarkStart w:id="623" w:name="_Toc381543967"/>
      <w:bookmarkStart w:id="624" w:name="_Toc381546385"/>
      <w:bookmarkStart w:id="625" w:name="_Toc381621855"/>
      <w:bookmarkStart w:id="626" w:name="_Toc381537578"/>
      <w:bookmarkStart w:id="627" w:name="_Toc381537865"/>
      <w:bookmarkStart w:id="628" w:name="_Toc381538152"/>
      <w:bookmarkStart w:id="629" w:name="_Toc381538440"/>
      <w:bookmarkStart w:id="630" w:name="_Toc381538728"/>
      <w:bookmarkStart w:id="631" w:name="_Toc381539015"/>
      <w:bookmarkStart w:id="632" w:name="_Toc381541638"/>
      <w:bookmarkStart w:id="633" w:name="_Toc381541928"/>
      <w:bookmarkStart w:id="634" w:name="_Toc381542218"/>
      <w:bookmarkStart w:id="635" w:name="_Toc381543675"/>
      <w:bookmarkStart w:id="636" w:name="_Toc381543968"/>
      <w:bookmarkStart w:id="637" w:name="_Toc381546386"/>
      <w:bookmarkStart w:id="638" w:name="_Toc381621856"/>
      <w:bookmarkStart w:id="639" w:name="_Toc381454418"/>
      <w:bookmarkStart w:id="640" w:name="_Toc381537579"/>
      <w:bookmarkStart w:id="641" w:name="_Toc381537866"/>
      <w:bookmarkStart w:id="642" w:name="_Toc381538153"/>
      <w:bookmarkStart w:id="643" w:name="_Toc381538441"/>
      <w:bookmarkStart w:id="644" w:name="_Toc381538729"/>
      <w:bookmarkStart w:id="645" w:name="_Toc381539016"/>
      <w:bookmarkStart w:id="646" w:name="_Toc381541639"/>
      <w:bookmarkStart w:id="647" w:name="_Toc381541929"/>
      <w:bookmarkStart w:id="648" w:name="_Toc381542219"/>
      <w:bookmarkStart w:id="649" w:name="_Toc381543676"/>
      <w:bookmarkStart w:id="650" w:name="_Toc381543969"/>
      <w:bookmarkStart w:id="651" w:name="_Toc381546387"/>
      <w:bookmarkStart w:id="652" w:name="_Toc381621857"/>
      <w:bookmarkStart w:id="653" w:name="_Toc381454419"/>
      <w:bookmarkStart w:id="654" w:name="_Toc381537580"/>
      <w:bookmarkStart w:id="655" w:name="_Toc381537867"/>
      <w:bookmarkStart w:id="656" w:name="_Toc381538154"/>
      <w:bookmarkStart w:id="657" w:name="_Toc381538442"/>
      <w:bookmarkStart w:id="658" w:name="_Toc381538730"/>
      <w:bookmarkStart w:id="659" w:name="_Toc381539017"/>
      <w:bookmarkStart w:id="660" w:name="_Toc381541640"/>
      <w:bookmarkStart w:id="661" w:name="_Toc381541930"/>
      <w:bookmarkStart w:id="662" w:name="_Toc381542220"/>
      <w:bookmarkStart w:id="663" w:name="_Toc381543677"/>
      <w:bookmarkStart w:id="664" w:name="_Toc381543970"/>
      <w:bookmarkStart w:id="665" w:name="_Toc381546388"/>
      <w:bookmarkStart w:id="666" w:name="_Toc381621858"/>
      <w:bookmarkStart w:id="667" w:name="_Toc381454420"/>
      <w:bookmarkStart w:id="668" w:name="_Toc381537581"/>
      <w:bookmarkStart w:id="669" w:name="_Toc381537868"/>
      <w:bookmarkStart w:id="670" w:name="_Toc381538155"/>
      <w:bookmarkStart w:id="671" w:name="_Toc381538443"/>
      <w:bookmarkStart w:id="672" w:name="_Toc381538731"/>
      <w:bookmarkStart w:id="673" w:name="_Toc381539018"/>
      <w:bookmarkStart w:id="674" w:name="_Toc381541641"/>
      <w:bookmarkStart w:id="675" w:name="_Toc381541931"/>
      <w:bookmarkStart w:id="676" w:name="_Toc381542221"/>
      <w:bookmarkStart w:id="677" w:name="_Toc381543678"/>
      <w:bookmarkStart w:id="678" w:name="_Toc381543971"/>
      <w:bookmarkStart w:id="679" w:name="_Toc381546389"/>
      <w:bookmarkStart w:id="680" w:name="_Toc381621859"/>
      <w:bookmarkStart w:id="681" w:name="_Toc381454421"/>
      <w:bookmarkStart w:id="682" w:name="_Toc381537582"/>
      <w:bookmarkStart w:id="683" w:name="_Toc381537869"/>
      <w:bookmarkStart w:id="684" w:name="_Toc381538156"/>
      <w:bookmarkStart w:id="685" w:name="_Toc381538444"/>
      <w:bookmarkStart w:id="686" w:name="_Toc381538732"/>
      <w:bookmarkStart w:id="687" w:name="_Toc381539019"/>
      <w:bookmarkStart w:id="688" w:name="_Toc381541642"/>
      <w:bookmarkStart w:id="689" w:name="_Toc381541932"/>
      <w:bookmarkStart w:id="690" w:name="_Toc381542222"/>
      <w:bookmarkStart w:id="691" w:name="_Toc381543679"/>
      <w:bookmarkStart w:id="692" w:name="_Toc381543972"/>
      <w:bookmarkStart w:id="693" w:name="_Toc381546390"/>
      <w:bookmarkStart w:id="694" w:name="_Toc381621860"/>
      <w:bookmarkStart w:id="695" w:name="_Toc381454422"/>
      <w:bookmarkStart w:id="696" w:name="_Toc381537583"/>
      <w:bookmarkStart w:id="697" w:name="_Toc381537870"/>
      <w:bookmarkStart w:id="698" w:name="_Toc381538157"/>
      <w:bookmarkStart w:id="699" w:name="_Toc381538445"/>
      <w:bookmarkStart w:id="700" w:name="_Toc381538733"/>
      <w:bookmarkStart w:id="701" w:name="_Toc381539020"/>
      <w:bookmarkStart w:id="702" w:name="_Toc381541643"/>
      <w:bookmarkStart w:id="703" w:name="_Toc381541933"/>
      <w:bookmarkStart w:id="704" w:name="_Toc381542223"/>
      <w:bookmarkStart w:id="705" w:name="_Toc381543680"/>
      <w:bookmarkStart w:id="706" w:name="_Toc381543973"/>
      <w:bookmarkStart w:id="707" w:name="_Toc381546391"/>
      <w:bookmarkStart w:id="708" w:name="_Toc381621861"/>
      <w:bookmarkStart w:id="709" w:name="_Toc381454423"/>
      <w:bookmarkStart w:id="710" w:name="_Toc381537584"/>
      <w:bookmarkStart w:id="711" w:name="_Toc381537871"/>
      <w:bookmarkStart w:id="712" w:name="_Toc381538158"/>
      <w:bookmarkStart w:id="713" w:name="_Toc381538446"/>
      <w:bookmarkStart w:id="714" w:name="_Toc381538734"/>
      <w:bookmarkStart w:id="715" w:name="_Toc381539021"/>
      <w:bookmarkStart w:id="716" w:name="_Toc381541644"/>
      <w:bookmarkStart w:id="717" w:name="_Toc381541934"/>
      <w:bookmarkStart w:id="718" w:name="_Toc381542224"/>
      <w:bookmarkStart w:id="719" w:name="_Toc381543681"/>
      <w:bookmarkStart w:id="720" w:name="_Toc381543974"/>
      <w:bookmarkStart w:id="721" w:name="_Toc381546392"/>
      <w:bookmarkStart w:id="722" w:name="_Toc381621862"/>
      <w:bookmarkStart w:id="723" w:name="_Toc381454424"/>
      <w:bookmarkStart w:id="724" w:name="_Toc381537585"/>
      <w:bookmarkStart w:id="725" w:name="_Toc381537872"/>
      <w:bookmarkStart w:id="726" w:name="_Toc381538159"/>
      <w:bookmarkStart w:id="727" w:name="_Toc381538447"/>
      <w:bookmarkStart w:id="728" w:name="_Toc381538735"/>
      <w:bookmarkStart w:id="729" w:name="_Toc381539022"/>
      <w:bookmarkStart w:id="730" w:name="_Toc381541645"/>
      <w:bookmarkStart w:id="731" w:name="_Toc381541935"/>
      <w:bookmarkStart w:id="732" w:name="_Toc381542225"/>
      <w:bookmarkStart w:id="733" w:name="_Toc381543682"/>
      <w:bookmarkStart w:id="734" w:name="_Toc381543975"/>
      <w:bookmarkStart w:id="735" w:name="_Toc381546393"/>
      <w:bookmarkStart w:id="736" w:name="_Toc381621863"/>
      <w:bookmarkStart w:id="737" w:name="_Toc381454425"/>
      <w:bookmarkStart w:id="738" w:name="_Toc381537586"/>
      <w:bookmarkStart w:id="739" w:name="_Toc381537873"/>
      <w:bookmarkStart w:id="740" w:name="_Toc381538160"/>
      <w:bookmarkStart w:id="741" w:name="_Toc381538448"/>
      <w:bookmarkStart w:id="742" w:name="_Toc381538736"/>
      <w:bookmarkStart w:id="743" w:name="_Toc381539023"/>
      <w:bookmarkStart w:id="744" w:name="_Toc381541646"/>
      <w:bookmarkStart w:id="745" w:name="_Toc381541936"/>
      <w:bookmarkStart w:id="746" w:name="_Toc381542226"/>
      <w:bookmarkStart w:id="747" w:name="_Toc381543683"/>
      <w:bookmarkStart w:id="748" w:name="_Toc381543976"/>
      <w:bookmarkStart w:id="749" w:name="_Toc381546394"/>
      <w:bookmarkStart w:id="750" w:name="_Toc381621864"/>
      <w:bookmarkStart w:id="751" w:name="_Toc381454426"/>
      <w:bookmarkStart w:id="752" w:name="_Toc381537587"/>
      <w:bookmarkStart w:id="753" w:name="_Toc381537874"/>
      <w:bookmarkStart w:id="754" w:name="_Toc381538161"/>
      <w:bookmarkStart w:id="755" w:name="_Toc381538449"/>
      <w:bookmarkStart w:id="756" w:name="_Toc381538737"/>
      <w:bookmarkStart w:id="757" w:name="_Toc381539024"/>
      <w:bookmarkStart w:id="758" w:name="_Toc381541647"/>
      <w:bookmarkStart w:id="759" w:name="_Toc381541937"/>
      <w:bookmarkStart w:id="760" w:name="_Toc381542227"/>
      <w:bookmarkStart w:id="761" w:name="_Toc381543684"/>
      <w:bookmarkStart w:id="762" w:name="_Toc381543977"/>
      <w:bookmarkStart w:id="763" w:name="_Toc381546395"/>
      <w:bookmarkStart w:id="764" w:name="_Toc381621865"/>
      <w:bookmarkStart w:id="765" w:name="_Toc381454427"/>
      <w:bookmarkStart w:id="766" w:name="_Toc381537588"/>
      <w:bookmarkStart w:id="767" w:name="_Toc381537875"/>
      <w:bookmarkStart w:id="768" w:name="_Toc381538162"/>
      <w:bookmarkStart w:id="769" w:name="_Toc381538450"/>
      <w:bookmarkStart w:id="770" w:name="_Toc381538738"/>
      <w:bookmarkStart w:id="771" w:name="_Toc381539025"/>
      <w:bookmarkStart w:id="772" w:name="_Toc381541648"/>
      <w:bookmarkStart w:id="773" w:name="_Toc381541938"/>
      <w:bookmarkStart w:id="774" w:name="_Toc381542228"/>
      <w:bookmarkStart w:id="775" w:name="_Toc381543685"/>
      <w:bookmarkStart w:id="776" w:name="_Toc381543978"/>
      <w:bookmarkStart w:id="777" w:name="_Toc381546396"/>
      <w:bookmarkStart w:id="778" w:name="_Toc381621866"/>
      <w:bookmarkStart w:id="779" w:name="_Toc381454428"/>
      <w:bookmarkStart w:id="780" w:name="_Toc381537589"/>
      <w:bookmarkStart w:id="781" w:name="_Toc381537876"/>
      <w:bookmarkStart w:id="782" w:name="_Toc381538163"/>
      <w:bookmarkStart w:id="783" w:name="_Toc381538451"/>
      <w:bookmarkStart w:id="784" w:name="_Toc381538739"/>
      <w:bookmarkStart w:id="785" w:name="_Toc381539026"/>
      <w:bookmarkStart w:id="786" w:name="_Toc381541649"/>
      <w:bookmarkStart w:id="787" w:name="_Toc381541939"/>
      <w:bookmarkStart w:id="788" w:name="_Toc381542229"/>
      <w:bookmarkStart w:id="789" w:name="_Toc381543686"/>
      <w:bookmarkStart w:id="790" w:name="_Toc381543979"/>
      <w:bookmarkStart w:id="791" w:name="_Toc381546397"/>
      <w:bookmarkStart w:id="792" w:name="_Toc381621867"/>
      <w:bookmarkStart w:id="793" w:name="_Toc381454429"/>
      <w:bookmarkStart w:id="794" w:name="_Toc381537590"/>
      <w:bookmarkStart w:id="795" w:name="_Toc381537877"/>
      <w:bookmarkStart w:id="796" w:name="_Toc381538164"/>
      <w:bookmarkStart w:id="797" w:name="_Toc381538452"/>
      <w:bookmarkStart w:id="798" w:name="_Toc381538740"/>
      <w:bookmarkStart w:id="799" w:name="_Toc381539027"/>
      <w:bookmarkStart w:id="800" w:name="_Toc381541650"/>
      <w:bookmarkStart w:id="801" w:name="_Toc381541940"/>
      <w:bookmarkStart w:id="802" w:name="_Toc381542230"/>
      <w:bookmarkStart w:id="803" w:name="_Toc381543687"/>
      <w:bookmarkStart w:id="804" w:name="_Toc381543980"/>
      <w:bookmarkStart w:id="805" w:name="_Toc381546398"/>
      <w:bookmarkStart w:id="806" w:name="_Toc381621868"/>
      <w:bookmarkStart w:id="807" w:name="_Toc381454430"/>
      <w:bookmarkStart w:id="808" w:name="_Toc381537591"/>
      <w:bookmarkStart w:id="809" w:name="_Toc381537878"/>
      <w:bookmarkStart w:id="810" w:name="_Toc381538165"/>
      <w:bookmarkStart w:id="811" w:name="_Toc381538453"/>
      <w:bookmarkStart w:id="812" w:name="_Toc381538741"/>
      <w:bookmarkStart w:id="813" w:name="_Toc381539028"/>
      <w:bookmarkStart w:id="814" w:name="_Toc381541651"/>
      <w:bookmarkStart w:id="815" w:name="_Toc381541941"/>
      <w:bookmarkStart w:id="816" w:name="_Toc381542231"/>
      <w:bookmarkStart w:id="817" w:name="_Toc381543688"/>
      <w:bookmarkStart w:id="818" w:name="_Toc381543981"/>
      <w:bookmarkStart w:id="819" w:name="_Toc381546399"/>
      <w:bookmarkStart w:id="820" w:name="_Toc381621869"/>
      <w:bookmarkStart w:id="821" w:name="_Toc381454431"/>
      <w:bookmarkStart w:id="822" w:name="_Toc381537592"/>
      <w:bookmarkStart w:id="823" w:name="_Toc381537879"/>
      <w:bookmarkStart w:id="824" w:name="_Toc381538166"/>
      <w:bookmarkStart w:id="825" w:name="_Toc381538454"/>
      <w:bookmarkStart w:id="826" w:name="_Toc381538742"/>
      <w:bookmarkStart w:id="827" w:name="_Toc381539029"/>
      <w:bookmarkStart w:id="828" w:name="_Toc381541652"/>
      <w:bookmarkStart w:id="829" w:name="_Toc381541942"/>
      <w:bookmarkStart w:id="830" w:name="_Toc381542232"/>
      <w:bookmarkStart w:id="831" w:name="_Toc381543689"/>
      <w:bookmarkStart w:id="832" w:name="_Toc381543982"/>
      <w:bookmarkStart w:id="833" w:name="_Toc381546400"/>
      <w:bookmarkStart w:id="834" w:name="_Toc381621870"/>
      <w:bookmarkStart w:id="835" w:name="_Toc381454432"/>
      <w:bookmarkStart w:id="836" w:name="_Toc381537593"/>
      <w:bookmarkStart w:id="837" w:name="_Toc381537880"/>
      <w:bookmarkStart w:id="838" w:name="_Toc381538167"/>
      <w:bookmarkStart w:id="839" w:name="_Toc381538455"/>
      <w:bookmarkStart w:id="840" w:name="_Toc381538743"/>
      <w:bookmarkStart w:id="841" w:name="_Toc381539030"/>
      <w:bookmarkStart w:id="842" w:name="_Toc381541653"/>
      <w:bookmarkStart w:id="843" w:name="_Toc381541943"/>
      <w:bookmarkStart w:id="844" w:name="_Toc381542233"/>
      <w:bookmarkStart w:id="845" w:name="_Toc381543690"/>
      <w:bookmarkStart w:id="846" w:name="_Toc381543983"/>
      <w:bookmarkStart w:id="847" w:name="_Toc381546401"/>
      <w:bookmarkStart w:id="848" w:name="_Toc381621871"/>
      <w:bookmarkStart w:id="849" w:name="_Toc381454433"/>
      <w:bookmarkStart w:id="850" w:name="_Toc381537594"/>
      <w:bookmarkStart w:id="851" w:name="_Toc381537881"/>
      <w:bookmarkStart w:id="852" w:name="_Toc381538168"/>
      <w:bookmarkStart w:id="853" w:name="_Toc381538456"/>
      <w:bookmarkStart w:id="854" w:name="_Toc381538744"/>
      <w:bookmarkStart w:id="855" w:name="_Toc381539031"/>
      <w:bookmarkStart w:id="856" w:name="_Toc381541654"/>
      <w:bookmarkStart w:id="857" w:name="_Toc381541944"/>
      <w:bookmarkStart w:id="858" w:name="_Toc381542234"/>
      <w:bookmarkStart w:id="859" w:name="_Toc381543691"/>
      <w:bookmarkStart w:id="860" w:name="_Toc381543984"/>
      <w:bookmarkStart w:id="861" w:name="_Toc381546402"/>
      <w:bookmarkStart w:id="862" w:name="_Toc381621872"/>
      <w:bookmarkStart w:id="863" w:name="_Toc381454434"/>
      <w:bookmarkStart w:id="864" w:name="_Toc381537595"/>
      <w:bookmarkStart w:id="865" w:name="_Toc381537882"/>
      <w:bookmarkStart w:id="866" w:name="_Toc381538169"/>
      <w:bookmarkStart w:id="867" w:name="_Toc381538457"/>
      <w:bookmarkStart w:id="868" w:name="_Toc381538745"/>
      <w:bookmarkStart w:id="869" w:name="_Toc381539032"/>
      <w:bookmarkStart w:id="870" w:name="_Toc381541655"/>
      <w:bookmarkStart w:id="871" w:name="_Toc381541945"/>
      <w:bookmarkStart w:id="872" w:name="_Toc381542235"/>
      <w:bookmarkStart w:id="873" w:name="_Toc381543692"/>
      <w:bookmarkStart w:id="874" w:name="_Toc381543985"/>
      <w:bookmarkStart w:id="875" w:name="_Toc381546403"/>
      <w:bookmarkStart w:id="876" w:name="_Toc381621873"/>
      <w:bookmarkStart w:id="877" w:name="_Toc381454435"/>
      <w:bookmarkStart w:id="878" w:name="_Toc381537596"/>
      <w:bookmarkStart w:id="879" w:name="_Toc381537883"/>
      <w:bookmarkStart w:id="880" w:name="_Toc381538170"/>
      <w:bookmarkStart w:id="881" w:name="_Toc381538458"/>
      <w:bookmarkStart w:id="882" w:name="_Toc381538746"/>
      <w:bookmarkStart w:id="883" w:name="_Toc381539033"/>
      <w:bookmarkStart w:id="884" w:name="_Toc381541656"/>
      <w:bookmarkStart w:id="885" w:name="_Toc381541946"/>
      <w:bookmarkStart w:id="886" w:name="_Toc381542236"/>
      <w:bookmarkStart w:id="887" w:name="_Toc381543693"/>
      <w:bookmarkStart w:id="888" w:name="_Toc381543986"/>
      <w:bookmarkStart w:id="889" w:name="_Toc381546404"/>
      <w:bookmarkStart w:id="890" w:name="_Toc381621874"/>
      <w:bookmarkStart w:id="891" w:name="_Toc381454436"/>
      <w:bookmarkStart w:id="892" w:name="_Toc381537597"/>
      <w:bookmarkStart w:id="893" w:name="_Toc381537884"/>
      <w:bookmarkStart w:id="894" w:name="_Toc381538171"/>
      <w:bookmarkStart w:id="895" w:name="_Toc381538459"/>
      <w:bookmarkStart w:id="896" w:name="_Toc381538747"/>
      <w:bookmarkStart w:id="897" w:name="_Toc381539034"/>
      <w:bookmarkStart w:id="898" w:name="_Toc381541657"/>
      <w:bookmarkStart w:id="899" w:name="_Toc381541947"/>
      <w:bookmarkStart w:id="900" w:name="_Toc381542237"/>
      <w:bookmarkStart w:id="901" w:name="_Toc381543694"/>
      <w:bookmarkStart w:id="902" w:name="_Toc381543987"/>
      <w:bookmarkStart w:id="903" w:name="_Toc381546405"/>
      <w:bookmarkStart w:id="904" w:name="_Toc381621875"/>
      <w:bookmarkStart w:id="905" w:name="_Toc381454437"/>
      <w:bookmarkStart w:id="906" w:name="_Toc381537598"/>
      <w:bookmarkStart w:id="907" w:name="_Toc381537885"/>
      <w:bookmarkStart w:id="908" w:name="_Toc381538172"/>
      <w:bookmarkStart w:id="909" w:name="_Toc381538460"/>
      <w:bookmarkStart w:id="910" w:name="_Toc381538748"/>
      <w:bookmarkStart w:id="911" w:name="_Toc381539035"/>
      <w:bookmarkStart w:id="912" w:name="_Toc381541658"/>
      <w:bookmarkStart w:id="913" w:name="_Toc381541948"/>
      <w:bookmarkStart w:id="914" w:name="_Toc381542238"/>
      <w:bookmarkStart w:id="915" w:name="_Toc381543695"/>
      <w:bookmarkStart w:id="916" w:name="_Toc381543988"/>
      <w:bookmarkStart w:id="917" w:name="_Toc381546406"/>
      <w:bookmarkStart w:id="918" w:name="_Toc381621876"/>
      <w:bookmarkStart w:id="919" w:name="_Toc381454438"/>
      <w:bookmarkStart w:id="920" w:name="_Toc381537599"/>
      <w:bookmarkStart w:id="921" w:name="_Toc381537886"/>
      <w:bookmarkStart w:id="922" w:name="_Toc381538173"/>
      <w:bookmarkStart w:id="923" w:name="_Toc381538461"/>
      <w:bookmarkStart w:id="924" w:name="_Toc381538749"/>
      <w:bookmarkStart w:id="925" w:name="_Toc381539036"/>
      <w:bookmarkStart w:id="926" w:name="_Toc381541659"/>
      <w:bookmarkStart w:id="927" w:name="_Toc381541949"/>
      <w:bookmarkStart w:id="928" w:name="_Toc381542239"/>
      <w:bookmarkStart w:id="929" w:name="_Toc381543696"/>
      <w:bookmarkStart w:id="930" w:name="_Toc381543989"/>
      <w:bookmarkStart w:id="931" w:name="_Toc381546407"/>
      <w:bookmarkStart w:id="932" w:name="_Toc381621877"/>
      <w:bookmarkStart w:id="933" w:name="_Toc381454439"/>
      <w:bookmarkStart w:id="934" w:name="_Toc381537600"/>
      <w:bookmarkStart w:id="935" w:name="_Toc381537887"/>
      <w:bookmarkStart w:id="936" w:name="_Toc381538174"/>
      <w:bookmarkStart w:id="937" w:name="_Toc381538462"/>
      <w:bookmarkStart w:id="938" w:name="_Toc381538750"/>
      <w:bookmarkStart w:id="939" w:name="_Toc381539037"/>
      <w:bookmarkStart w:id="940" w:name="_Toc381541660"/>
      <w:bookmarkStart w:id="941" w:name="_Toc381541950"/>
      <w:bookmarkStart w:id="942" w:name="_Toc381542240"/>
      <w:bookmarkStart w:id="943" w:name="_Toc381543697"/>
      <w:bookmarkStart w:id="944" w:name="_Toc381543990"/>
      <w:bookmarkStart w:id="945" w:name="_Toc381546408"/>
      <w:bookmarkStart w:id="946" w:name="_Toc381621878"/>
      <w:bookmarkStart w:id="947" w:name="_Toc381454440"/>
      <w:bookmarkStart w:id="948" w:name="_Toc381537601"/>
      <w:bookmarkStart w:id="949" w:name="_Toc381537888"/>
      <w:bookmarkStart w:id="950" w:name="_Toc381538175"/>
      <w:bookmarkStart w:id="951" w:name="_Toc381538463"/>
      <w:bookmarkStart w:id="952" w:name="_Toc381538751"/>
      <w:bookmarkStart w:id="953" w:name="_Toc381539038"/>
      <w:bookmarkStart w:id="954" w:name="_Toc381541661"/>
      <w:bookmarkStart w:id="955" w:name="_Toc381541951"/>
      <w:bookmarkStart w:id="956" w:name="_Toc381542241"/>
      <w:bookmarkStart w:id="957" w:name="_Toc381543698"/>
      <w:bookmarkStart w:id="958" w:name="_Toc381543991"/>
      <w:bookmarkStart w:id="959" w:name="_Toc381546409"/>
      <w:bookmarkStart w:id="960" w:name="_Toc381621879"/>
      <w:bookmarkStart w:id="961" w:name="_Toc381454441"/>
      <w:bookmarkStart w:id="962" w:name="_Toc381537602"/>
      <w:bookmarkStart w:id="963" w:name="_Toc381537889"/>
      <w:bookmarkStart w:id="964" w:name="_Toc381538176"/>
      <w:bookmarkStart w:id="965" w:name="_Toc381538464"/>
      <w:bookmarkStart w:id="966" w:name="_Toc381538752"/>
      <w:bookmarkStart w:id="967" w:name="_Toc381539039"/>
      <w:bookmarkStart w:id="968" w:name="_Toc381541662"/>
      <w:bookmarkStart w:id="969" w:name="_Toc381541952"/>
      <w:bookmarkStart w:id="970" w:name="_Toc381542242"/>
      <w:bookmarkStart w:id="971" w:name="_Toc381543699"/>
      <w:bookmarkStart w:id="972" w:name="_Toc381543992"/>
      <w:bookmarkStart w:id="973" w:name="_Toc381546410"/>
      <w:bookmarkStart w:id="974" w:name="_Toc381621880"/>
      <w:bookmarkStart w:id="975" w:name="_Toc381454442"/>
      <w:bookmarkStart w:id="976" w:name="_Toc381537603"/>
      <w:bookmarkStart w:id="977" w:name="_Toc381537890"/>
      <w:bookmarkStart w:id="978" w:name="_Toc381538177"/>
      <w:bookmarkStart w:id="979" w:name="_Toc381538465"/>
      <w:bookmarkStart w:id="980" w:name="_Toc381538753"/>
      <w:bookmarkStart w:id="981" w:name="_Toc381539040"/>
      <w:bookmarkStart w:id="982" w:name="_Toc381541663"/>
      <w:bookmarkStart w:id="983" w:name="_Toc381541953"/>
      <w:bookmarkStart w:id="984" w:name="_Toc381542243"/>
      <w:bookmarkStart w:id="985" w:name="_Toc381543700"/>
      <w:bookmarkStart w:id="986" w:name="_Toc381543993"/>
      <w:bookmarkStart w:id="987" w:name="_Toc381546411"/>
      <w:bookmarkStart w:id="988" w:name="_Toc381621881"/>
      <w:bookmarkStart w:id="989" w:name="_Toc420421806"/>
      <w:bookmarkStart w:id="990" w:name="_Toc420422076"/>
      <w:bookmarkStart w:id="991" w:name="_Toc420422346"/>
      <w:bookmarkStart w:id="992" w:name="_Toc420422616"/>
      <w:bookmarkStart w:id="993" w:name="_Toc420496620"/>
      <w:bookmarkStart w:id="994" w:name="_Toc420421807"/>
      <w:bookmarkStart w:id="995" w:name="_Toc420422077"/>
      <w:bookmarkStart w:id="996" w:name="_Toc420422347"/>
      <w:bookmarkStart w:id="997" w:name="_Toc420422617"/>
      <w:bookmarkStart w:id="998" w:name="_Toc420496621"/>
      <w:bookmarkStart w:id="999" w:name="_Toc420421808"/>
      <w:bookmarkStart w:id="1000" w:name="_Toc420422078"/>
      <w:bookmarkStart w:id="1001" w:name="_Toc420422348"/>
      <w:bookmarkStart w:id="1002" w:name="_Toc420422618"/>
      <w:bookmarkStart w:id="1003" w:name="_Toc420496622"/>
      <w:bookmarkStart w:id="1004" w:name="_Toc420421809"/>
      <w:bookmarkStart w:id="1005" w:name="_Toc420422079"/>
      <w:bookmarkStart w:id="1006" w:name="_Toc420422349"/>
      <w:bookmarkStart w:id="1007" w:name="_Toc420422619"/>
      <w:bookmarkStart w:id="1008" w:name="_Toc420496623"/>
      <w:bookmarkStart w:id="1009" w:name="_Toc420421810"/>
      <w:bookmarkStart w:id="1010" w:name="_Toc420422080"/>
      <w:bookmarkStart w:id="1011" w:name="_Toc420422350"/>
      <w:bookmarkStart w:id="1012" w:name="_Toc420422620"/>
      <w:bookmarkStart w:id="1013" w:name="_Toc420496624"/>
      <w:bookmarkStart w:id="1014" w:name="_Toc420421811"/>
      <w:bookmarkStart w:id="1015" w:name="_Toc420422081"/>
      <w:bookmarkStart w:id="1016" w:name="_Toc420422351"/>
      <w:bookmarkStart w:id="1017" w:name="_Toc420422621"/>
      <w:bookmarkStart w:id="1018" w:name="_Toc420496625"/>
      <w:bookmarkStart w:id="1019" w:name="_Toc420421812"/>
      <w:bookmarkStart w:id="1020" w:name="_Toc420422082"/>
      <w:bookmarkStart w:id="1021" w:name="_Toc420422352"/>
      <w:bookmarkStart w:id="1022" w:name="_Toc420422622"/>
      <w:bookmarkStart w:id="1023" w:name="_Toc420496626"/>
      <w:bookmarkStart w:id="1024" w:name="_Toc420421813"/>
      <w:bookmarkStart w:id="1025" w:name="_Toc420422083"/>
      <w:bookmarkStart w:id="1026" w:name="_Toc420422353"/>
      <w:bookmarkStart w:id="1027" w:name="_Toc420422623"/>
      <w:bookmarkStart w:id="1028" w:name="_Toc420496627"/>
      <w:bookmarkStart w:id="1029" w:name="_Toc420421814"/>
      <w:bookmarkStart w:id="1030" w:name="_Toc420422084"/>
      <w:bookmarkStart w:id="1031" w:name="_Toc420422354"/>
      <w:bookmarkStart w:id="1032" w:name="_Toc420422624"/>
      <w:bookmarkStart w:id="1033" w:name="_Toc420496628"/>
      <w:bookmarkStart w:id="1034" w:name="_Toc420421815"/>
      <w:bookmarkStart w:id="1035" w:name="_Toc420422085"/>
      <w:bookmarkStart w:id="1036" w:name="_Toc420422355"/>
      <w:bookmarkStart w:id="1037" w:name="_Toc420422625"/>
      <w:bookmarkStart w:id="1038" w:name="_Toc420496629"/>
      <w:bookmarkStart w:id="1039" w:name="_Toc420421816"/>
      <w:bookmarkStart w:id="1040" w:name="_Toc420422086"/>
      <w:bookmarkStart w:id="1041" w:name="_Toc420422356"/>
      <w:bookmarkStart w:id="1042" w:name="_Toc420422626"/>
      <w:bookmarkStart w:id="1043" w:name="_Toc420496630"/>
      <w:bookmarkStart w:id="1044" w:name="_Toc420421817"/>
      <w:bookmarkStart w:id="1045" w:name="_Toc420422087"/>
      <w:bookmarkStart w:id="1046" w:name="_Toc420422357"/>
      <w:bookmarkStart w:id="1047" w:name="_Toc420422627"/>
      <w:bookmarkStart w:id="1048" w:name="_Toc420496631"/>
      <w:bookmarkStart w:id="1049" w:name="_Toc420421818"/>
      <w:bookmarkStart w:id="1050" w:name="_Toc420422088"/>
      <w:bookmarkStart w:id="1051" w:name="_Toc420422358"/>
      <w:bookmarkStart w:id="1052" w:name="_Toc420422628"/>
      <w:bookmarkStart w:id="1053" w:name="_Toc420496632"/>
      <w:bookmarkStart w:id="1054" w:name="_Toc420421819"/>
      <w:bookmarkStart w:id="1055" w:name="_Toc420422089"/>
      <w:bookmarkStart w:id="1056" w:name="_Toc420422359"/>
      <w:bookmarkStart w:id="1057" w:name="_Toc420422629"/>
      <w:bookmarkStart w:id="1058" w:name="_Toc420496633"/>
      <w:bookmarkStart w:id="1059" w:name="_Toc420421820"/>
      <w:bookmarkStart w:id="1060" w:name="_Toc420422090"/>
      <w:bookmarkStart w:id="1061" w:name="_Toc420422360"/>
      <w:bookmarkStart w:id="1062" w:name="_Toc420422630"/>
      <w:bookmarkStart w:id="1063" w:name="_Toc420496634"/>
      <w:bookmarkStart w:id="1064" w:name="_Toc420421821"/>
      <w:bookmarkStart w:id="1065" w:name="_Toc420422091"/>
      <w:bookmarkStart w:id="1066" w:name="_Toc420422361"/>
      <w:bookmarkStart w:id="1067" w:name="_Toc420422631"/>
      <w:bookmarkStart w:id="1068" w:name="_Toc420496635"/>
      <w:bookmarkStart w:id="1069" w:name="_Toc420421822"/>
      <w:bookmarkStart w:id="1070" w:name="_Toc420422092"/>
      <w:bookmarkStart w:id="1071" w:name="_Toc420422362"/>
      <w:bookmarkStart w:id="1072" w:name="_Toc420422632"/>
      <w:bookmarkStart w:id="1073" w:name="_Toc420496636"/>
      <w:bookmarkStart w:id="1074" w:name="_Toc420421823"/>
      <w:bookmarkStart w:id="1075" w:name="_Toc420422093"/>
      <w:bookmarkStart w:id="1076" w:name="_Toc420422363"/>
      <w:bookmarkStart w:id="1077" w:name="_Toc420422633"/>
      <w:bookmarkStart w:id="1078" w:name="_Toc420496637"/>
      <w:bookmarkStart w:id="1079" w:name="_Toc420421824"/>
      <w:bookmarkStart w:id="1080" w:name="_Toc420422094"/>
      <w:bookmarkStart w:id="1081" w:name="_Toc420422364"/>
      <w:bookmarkStart w:id="1082" w:name="_Toc420422634"/>
      <w:bookmarkStart w:id="1083" w:name="_Toc420496638"/>
      <w:bookmarkStart w:id="1084" w:name="_Toc420421825"/>
      <w:bookmarkStart w:id="1085" w:name="_Toc420422095"/>
      <w:bookmarkStart w:id="1086" w:name="_Toc420422365"/>
      <w:bookmarkStart w:id="1087" w:name="_Toc420422635"/>
      <w:bookmarkStart w:id="1088" w:name="_Toc420496639"/>
      <w:bookmarkStart w:id="1089" w:name="_Toc420421826"/>
      <w:bookmarkStart w:id="1090" w:name="_Toc420422096"/>
      <w:bookmarkStart w:id="1091" w:name="_Toc420422366"/>
      <w:bookmarkStart w:id="1092" w:name="_Toc420422636"/>
      <w:bookmarkStart w:id="1093" w:name="_Toc420496640"/>
      <w:bookmarkStart w:id="1094" w:name="_Toc420421827"/>
      <w:bookmarkStart w:id="1095" w:name="_Toc420422097"/>
      <w:bookmarkStart w:id="1096" w:name="_Toc420422367"/>
      <w:bookmarkStart w:id="1097" w:name="_Toc420422637"/>
      <w:bookmarkStart w:id="1098" w:name="_Toc420496641"/>
      <w:bookmarkStart w:id="1099" w:name="_Toc420421828"/>
      <w:bookmarkStart w:id="1100" w:name="_Toc420422098"/>
      <w:bookmarkStart w:id="1101" w:name="_Toc420422368"/>
      <w:bookmarkStart w:id="1102" w:name="_Toc420422638"/>
      <w:bookmarkStart w:id="1103" w:name="_Toc420496642"/>
      <w:bookmarkStart w:id="1104" w:name="_Toc420421829"/>
      <w:bookmarkStart w:id="1105" w:name="_Toc420422099"/>
      <w:bookmarkStart w:id="1106" w:name="_Toc420422369"/>
      <w:bookmarkStart w:id="1107" w:name="_Toc420422639"/>
      <w:bookmarkStart w:id="1108" w:name="_Toc420496643"/>
      <w:bookmarkStart w:id="1109" w:name="_Toc420421830"/>
      <w:bookmarkStart w:id="1110" w:name="_Toc420422100"/>
      <w:bookmarkStart w:id="1111" w:name="_Toc420422370"/>
      <w:bookmarkStart w:id="1112" w:name="_Toc420422640"/>
      <w:bookmarkStart w:id="1113" w:name="_Toc420496644"/>
      <w:bookmarkStart w:id="1114" w:name="_Toc420421831"/>
      <w:bookmarkStart w:id="1115" w:name="_Toc420422101"/>
      <w:bookmarkStart w:id="1116" w:name="_Toc420422371"/>
      <w:bookmarkStart w:id="1117" w:name="_Toc420422641"/>
      <w:bookmarkStart w:id="1118" w:name="_Toc420496645"/>
      <w:bookmarkStart w:id="1119" w:name="_Toc420421832"/>
      <w:bookmarkStart w:id="1120" w:name="_Toc420422102"/>
      <w:bookmarkStart w:id="1121" w:name="_Toc420422372"/>
      <w:bookmarkStart w:id="1122" w:name="_Toc420422642"/>
      <w:bookmarkStart w:id="1123" w:name="_Toc420496646"/>
      <w:bookmarkStart w:id="1124" w:name="_Toc420421833"/>
      <w:bookmarkStart w:id="1125" w:name="_Toc420422103"/>
      <w:bookmarkStart w:id="1126" w:name="_Toc420422373"/>
      <w:bookmarkStart w:id="1127" w:name="_Toc420422643"/>
      <w:bookmarkStart w:id="1128" w:name="_Toc420496647"/>
      <w:bookmarkStart w:id="1129" w:name="_Toc420421834"/>
      <w:bookmarkStart w:id="1130" w:name="_Toc420422104"/>
      <w:bookmarkStart w:id="1131" w:name="_Toc420422374"/>
      <w:bookmarkStart w:id="1132" w:name="_Toc420422644"/>
      <w:bookmarkStart w:id="1133" w:name="_Toc420496648"/>
      <w:bookmarkStart w:id="1134" w:name="_Toc420421835"/>
      <w:bookmarkStart w:id="1135" w:name="_Toc420422105"/>
      <w:bookmarkStart w:id="1136" w:name="_Toc420422375"/>
      <w:bookmarkStart w:id="1137" w:name="_Toc420422645"/>
      <w:bookmarkStart w:id="1138" w:name="_Toc420496649"/>
      <w:bookmarkStart w:id="1139" w:name="_Toc420421836"/>
      <w:bookmarkStart w:id="1140" w:name="_Toc420422106"/>
      <w:bookmarkStart w:id="1141" w:name="_Toc420422376"/>
      <w:bookmarkStart w:id="1142" w:name="_Toc420422646"/>
      <w:bookmarkStart w:id="1143" w:name="_Toc420496650"/>
      <w:bookmarkStart w:id="1144" w:name="_Toc420421837"/>
      <w:bookmarkStart w:id="1145" w:name="_Toc420422107"/>
      <w:bookmarkStart w:id="1146" w:name="_Toc420422377"/>
      <w:bookmarkStart w:id="1147" w:name="_Toc420422647"/>
      <w:bookmarkStart w:id="1148" w:name="_Toc420496651"/>
      <w:bookmarkStart w:id="1149" w:name="_Toc420421838"/>
      <w:bookmarkStart w:id="1150" w:name="_Toc420422108"/>
      <w:bookmarkStart w:id="1151" w:name="_Toc420422378"/>
      <w:bookmarkStart w:id="1152" w:name="_Toc420422648"/>
      <w:bookmarkStart w:id="1153" w:name="_Toc420496652"/>
      <w:bookmarkStart w:id="1154" w:name="_Toc420421839"/>
      <w:bookmarkStart w:id="1155" w:name="_Toc420422109"/>
      <w:bookmarkStart w:id="1156" w:name="_Toc420422379"/>
      <w:bookmarkStart w:id="1157" w:name="_Toc420422649"/>
      <w:bookmarkStart w:id="1158" w:name="_Toc420496653"/>
      <w:bookmarkStart w:id="1159" w:name="_Toc420421840"/>
      <w:bookmarkStart w:id="1160" w:name="_Toc420422110"/>
      <w:bookmarkStart w:id="1161" w:name="_Toc420422380"/>
      <w:bookmarkStart w:id="1162" w:name="_Toc420422650"/>
      <w:bookmarkStart w:id="1163" w:name="_Toc420496654"/>
      <w:bookmarkStart w:id="1164" w:name="_Toc420421841"/>
      <w:bookmarkStart w:id="1165" w:name="_Toc420422111"/>
      <w:bookmarkStart w:id="1166" w:name="_Toc420422381"/>
      <w:bookmarkStart w:id="1167" w:name="_Toc420422651"/>
      <w:bookmarkStart w:id="1168" w:name="_Toc420496655"/>
      <w:bookmarkStart w:id="1169" w:name="_Toc420421842"/>
      <w:bookmarkStart w:id="1170" w:name="_Toc420422112"/>
      <w:bookmarkStart w:id="1171" w:name="_Toc420422382"/>
      <w:bookmarkStart w:id="1172" w:name="_Toc420422652"/>
      <w:bookmarkStart w:id="1173" w:name="_Toc420496656"/>
      <w:bookmarkStart w:id="1174" w:name="_Toc420421843"/>
      <w:bookmarkStart w:id="1175" w:name="_Toc420422113"/>
      <w:bookmarkStart w:id="1176" w:name="_Toc420422383"/>
      <w:bookmarkStart w:id="1177" w:name="_Toc420422653"/>
      <w:bookmarkStart w:id="1178" w:name="_Toc420496657"/>
      <w:bookmarkStart w:id="1179" w:name="_Toc420421844"/>
      <w:bookmarkStart w:id="1180" w:name="_Toc420422114"/>
      <w:bookmarkStart w:id="1181" w:name="_Toc420422384"/>
      <w:bookmarkStart w:id="1182" w:name="_Toc420422654"/>
      <w:bookmarkStart w:id="1183" w:name="_Toc420496658"/>
      <w:bookmarkStart w:id="1184" w:name="_Toc420421845"/>
      <w:bookmarkStart w:id="1185" w:name="_Toc420422115"/>
      <w:bookmarkStart w:id="1186" w:name="_Toc420422385"/>
      <w:bookmarkStart w:id="1187" w:name="_Toc420422655"/>
      <w:bookmarkStart w:id="1188" w:name="_Toc420496659"/>
      <w:bookmarkStart w:id="1189" w:name="_Toc420421846"/>
      <w:bookmarkStart w:id="1190" w:name="_Toc420422116"/>
      <w:bookmarkStart w:id="1191" w:name="_Toc420422386"/>
      <w:bookmarkStart w:id="1192" w:name="_Toc420422656"/>
      <w:bookmarkStart w:id="1193" w:name="_Toc420496660"/>
      <w:bookmarkStart w:id="1194" w:name="_Toc420421847"/>
      <w:bookmarkStart w:id="1195" w:name="_Toc420422117"/>
      <w:bookmarkStart w:id="1196" w:name="_Toc420422387"/>
      <w:bookmarkStart w:id="1197" w:name="_Toc420422657"/>
      <w:bookmarkStart w:id="1198" w:name="_Toc420496661"/>
      <w:bookmarkStart w:id="1199" w:name="_Toc420421848"/>
      <w:bookmarkStart w:id="1200" w:name="_Toc420422118"/>
      <w:bookmarkStart w:id="1201" w:name="_Toc420422388"/>
      <w:bookmarkStart w:id="1202" w:name="_Toc420422658"/>
      <w:bookmarkStart w:id="1203" w:name="_Toc420496662"/>
      <w:bookmarkStart w:id="1204" w:name="_Toc420421849"/>
      <w:bookmarkStart w:id="1205" w:name="_Toc420422119"/>
      <w:bookmarkStart w:id="1206" w:name="_Toc420422389"/>
      <w:bookmarkStart w:id="1207" w:name="_Toc420422659"/>
      <w:bookmarkStart w:id="1208" w:name="_Toc420496663"/>
      <w:bookmarkStart w:id="1209" w:name="_Toc420421850"/>
      <w:bookmarkStart w:id="1210" w:name="_Toc420422120"/>
      <w:bookmarkStart w:id="1211" w:name="_Toc420422390"/>
      <w:bookmarkStart w:id="1212" w:name="_Toc420422660"/>
      <w:bookmarkStart w:id="1213" w:name="_Toc420496664"/>
      <w:bookmarkStart w:id="1214" w:name="_Toc420421851"/>
      <w:bookmarkStart w:id="1215" w:name="_Toc420422121"/>
      <w:bookmarkStart w:id="1216" w:name="_Toc420422391"/>
      <w:bookmarkStart w:id="1217" w:name="_Toc420422661"/>
      <w:bookmarkStart w:id="1218" w:name="_Toc420496665"/>
      <w:bookmarkStart w:id="1219" w:name="_Toc420421852"/>
      <w:bookmarkStart w:id="1220" w:name="_Toc420422122"/>
      <w:bookmarkStart w:id="1221" w:name="_Toc420422392"/>
      <w:bookmarkStart w:id="1222" w:name="_Toc420422662"/>
      <w:bookmarkStart w:id="1223" w:name="_Toc420496666"/>
      <w:bookmarkStart w:id="1224" w:name="_Toc420421853"/>
      <w:bookmarkStart w:id="1225" w:name="_Toc420422123"/>
      <w:bookmarkStart w:id="1226" w:name="_Toc420422393"/>
      <w:bookmarkStart w:id="1227" w:name="_Toc420422663"/>
      <w:bookmarkStart w:id="1228" w:name="_Toc420496667"/>
      <w:bookmarkStart w:id="1229" w:name="_Toc420421854"/>
      <w:bookmarkStart w:id="1230" w:name="_Toc420422124"/>
      <w:bookmarkStart w:id="1231" w:name="_Toc420422394"/>
      <w:bookmarkStart w:id="1232" w:name="_Toc420422664"/>
      <w:bookmarkStart w:id="1233" w:name="_Toc420496668"/>
      <w:bookmarkStart w:id="1234" w:name="_Toc420421855"/>
      <w:bookmarkStart w:id="1235" w:name="_Toc420422125"/>
      <w:bookmarkStart w:id="1236" w:name="_Toc420422395"/>
      <w:bookmarkStart w:id="1237" w:name="_Toc420422665"/>
      <w:bookmarkStart w:id="1238" w:name="_Toc420496669"/>
      <w:bookmarkStart w:id="1239" w:name="_Toc420421856"/>
      <w:bookmarkStart w:id="1240" w:name="_Toc420422126"/>
      <w:bookmarkStart w:id="1241" w:name="_Toc420422396"/>
      <w:bookmarkStart w:id="1242" w:name="_Toc420422666"/>
      <w:bookmarkStart w:id="1243" w:name="_Toc420496670"/>
      <w:bookmarkStart w:id="1244" w:name="_Toc420421857"/>
      <w:bookmarkStart w:id="1245" w:name="_Toc420422127"/>
      <w:bookmarkStart w:id="1246" w:name="_Toc420422397"/>
      <w:bookmarkStart w:id="1247" w:name="_Toc420422667"/>
      <w:bookmarkStart w:id="1248" w:name="_Toc420496671"/>
      <w:bookmarkStart w:id="1249" w:name="_Toc420421858"/>
      <w:bookmarkStart w:id="1250" w:name="_Toc420422128"/>
      <w:bookmarkStart w:id="1251" w:name="_Toc420422398"/>
      <w:bookmarkStart w:id="1252" w:name="_Toc420422668"/>
      <w:bookmarkStart w:id="1253" w:name="_Toc420496672"/>
      <w:bookmarkStart w:id="1254" w:name="_Toc420421859"/>
      <w:bookmarkStart w:id="1255" w:name="_Toc420422129"/>
      <w:bookmarkStart w:id="1256" w:name="_Toc420422399"/>
      <w:bookmarkStart w:id="1257" w:name="_Toc420422669"/>
      <w:bookmarkStart w:id="1258" w:name="_Toc420496673"/>
      <w:bookmarkStart w:id="1259" w:name="_Toc420421860"/>
      <w:bookmarkStart w:id="1260" w:name="_Toc420422130"/>
      <w:bookmarkStart w:id="1261" w:name="_Toc420422400"/>
      <w:bookmarkStart w:id="1262" w:name="_Toc420422670"/>
      <w:bookmarkStart w:id="1263" w:name="_Toc420496674"/>
      <w:bookmarkStart w:id="1264" w:name="_Toc420421861"/>
      <w:bookmarkStart w:id="1265" w:name="_Toc420422131"/>
      <w:bookmarkStart w:id="1266" w:name="_Toc420422401"/>
      <w:bookmarkStart w:id="1267" w:name="_Toc420422671"/>
      <w:bookmarkStart w:id="1268" w:name="_Toc420496675"/>
      <w:bookmarkStart w:id="1269" w:name="_Toc420421862"/>
      <w:bookmarkStart w:id="1270" w:name="_Toc420422132"/>
      <w:bookmarkStart w:id="1271" w:name="_Toc420422402"/>
      <w:bookmarkStart w:id="1272" w:name="_Toc420422672"/>
      <w:bookmarkStart w:id="1273" w:name="_Toc420496676"/>
      <w:bookmarkStart w:id="1274" w:name="_Toc420421863"/>
      <w:bookmarkStart w:id="1275" w:name="_Toc420422133"/>
      <w:bookmarkStart w:id="1276" w:name="_Toc420422403"/>
      <w:bookmarkStart w:id="1277" w:name="_Toc420422673"/>
      <w:bookmarkStart w:id="1278" w:name="_Toc420496677"/>
      <w:bookmarkStart w:id="1279" w:name="_Toc420421864"/>
      <w:bookmarkStart w:id="1280" w:name="_Toc420422134"/>
      <w:bookmarkStart w:id="1281" w:name="_Toc420422404"/>
      <w:bookmarkStart w:id="1282" w:name="_Toc420422674"/>
      <w:bookmarkStart w:id="1283" w:name="_Toc420496678"/>
      <w:bookmarkStart w:id="1284" w:name="_Toc420421865"/>
      <w:bookmarkStart w:id="1285" w:name="_Toc420422135"/>
      <w:bookmarkStart w:id="1286" w:name="_Toc420422405"/>
      <w:bookmarkStart w:id="1287" w:name="_Toc420422675"/>
      <w:bookmarkStart w:id="1288" w:name="_Toc420496679"/>
      <w:bookmarkStart w:id="1289" w:name="_Toc420421866"/>
      <w:bookmarkStart w:id="1290" w:name="_Toc420422136"/>
      <w:bookmarkStart w:id="1291" w:name="_Toc420422406"/>
      <w:bookmarkStart w:id="1292" w:name="_Toc420422676"/>
      <w:bookmarkStart w:id="1293" w:name="_Toc420496680"/>
      <w:bookmarkStart w:id="1294" w:name="_Toc420421867"/>
      <w:bookmarkStart w:id="1295" w:name="_Toc420422137"/>
      <w:bookmarkStart w:id="1296" w:name="_Toc420422407"/>
      <w:bookmarkStart w:id="1297" w:name="_Toc420422677"/>
      <w:bookmarkStart w:id="1298" w:name="_Toc420496681"/>
      <w:bookmarkStart w:id="1299" w:name="_Toc420421868"/>
      <w:bookmarkStart w:id="1300" w:name="_Toc420422138"/>
      <w:bookmarkStart w:id="1301" w:name="_Toc420422408"/>
      <w:bookmarkStart w:id="1302" w:name="_Toc420422678"/>
      <w:bookmarkStart w:id="1303" w:name="_Toc420496682"/>
      <w:bookmarkStart w:id="1304" w:name="_Toc420421869"/>
      <w:bookmarkStart w:id="1305" w:name="_Toc420422139"/>
      <w:bookmarkStart w:id="1306" w:name="_Toc420422409"/>
      <w:bookmarkStart w:id="1307" w:name="_Toc420422679"/>
      <w:bookmarkStart w:id="1308" w:name="_Toc420496683"/>
      <w:bookmarkStart w:id="1309" w:name="_Toc420421870"/>
      <w:bookmarkStart w:id="1310" w:name="_Toc420422140"/>
      <w:bookmarkStart w:id="1311" w:name="_Toc420422410"/>
      <w:bookmarkStart w:id="1312" w:name="_Toc420422680"/>
      <w:bookmarkStart w:id="1313" w:name="_Toc420496684"/>
      <w:bookmarkStart w:id="1314" w:name="_Toc420421871"/>
      <w:bookmarkStart w:id="1315" w:name="_Toc420422141"/>
      <w:bookmarkStart w:id="1316" w:name="_Toc420422411"/>
      <w:bookmarkStart w:id="1317" w:name="_Toc420422681"/>
      <w:bookmarkStart w:id="1318" w:name="_Toc420496685"/>
      <w:bookmarkStart w:id="1319" w:name="_Toc420421872"/>
      <w:bookmarkStart w:id="1320" w:name="_Toc420422142"/>
      <w:bookmarkStart w:id="1321" w:name="_Toc420422412"/>
      <w:bookmarkStart w:id="1322" w:name="_Toc420422682"/>
      <w:bookmarkStart w:id="1323" w:name="_Toc420496686"/>
      <w:bookmarkStart w:id="1324" w:name="_Toc420421873"/>
      <w:bookmarkStart w:id="1325" w:name="_Toc420422143"/>
      <w:bookmarkStart w:id="1326" w:name="_Toc420422413"/>
      <w:bookmarkStart w:id="1327" w:name="_Toc420422683"/>
      <w:bookmarkStart w:id="1328" w:name="_Toc420496687"/>
      <w:bookmarkStart w:id="1329" w:name="_Toc420421874"/>
      <w:bookmarkStart w:id="1330" w:name="_Toc420422144"/>
      <w:bookmarkStart w:id="1331" w:name="_Toc420422414"/>
      <w:bookmarkStart w:id="1332" w:name="_Toc420422684"/>
      <w:bookmarkStart w:id="1333" w:name="_Toc420496688"/>
      <w:bookmarkStart w:id="1334" w:name="_Toc420421875"/>
      <w:bookmarkStart w:id="1335" w:name="_Toc420422145"/>
      <w:bookmarkStart w:id="1336" w:name="_Toc420422415"/>
      <w:bookmarkStart w:id="1337" w:name="_Toc420422685"/>
      <w:bookmarkStart w:id="1338" w:name="_Toc420496689"/>
      <w:bookmarkStart w:id="1339" w:name="_Toc420421876"/>
      <w:bookmarkStart w:id="1340" w:name="_Toc420422146"/>
      <w:bookmarkStart w:id="1341" w:name="_Toc420422416"/>
      <w:bookmarkStart w:id="1342" w:name="_Toc420422686"/>
      <w:bookmarkStart w:id="1343" w:name="_Toc420496690"/>
      <w:bookmarkStart w:id="1344" w:name="_Toc381449181"/>
      <w:bookmarkStart w:id="1345" w:name="_Toc381449358"/>
      <w:bookmarkStart w:id="1346" w:name="_Toc381449511"/>
      <w:bookmarkStart w:id="1347" w:name="_Toc381454445"/>
      <w:bookmarkStart w:id="1348" w:name="_Toc381449182"/>
      <w:bookmarkStart w:id="1349" w:name="_Toc381449359"/>
      <w:bookmarkStart w:id="1350" w:name="_Toc381449512"/>
      <w:bookmarkStart w:id="1351" w:name="_Toc381454446"/>
      <w:bookmarkStart w:id="1352" w:name="_Toc381449183"/>
      <w:bookmarkStart w:id="1353" w:name="_Toc381449360"/>
      <w:bookmarkStart w:id="1354" w:name="_Toc381449513"/>
      <w:bookmarkStart w:id="1355" w:name="_Toc381454447"/>
      <w:bookmarkStart w:id="1356" w:name="_Toc381449184"/>
      <w:bookmarkStart w:id="1357" w:name="_Toc381449361"/>
      <w:bookmarkStart w:id="1358" w:name="_Toc381449514"/>
      <w:bookmarkStart w:id="1359" w:name="_Toc381454448"/>
      <w:bookmarkStart w:id="1360" w:name="_Toc381449185"/>
      <w:bookmarkStart w:id="1361" w:name="_Toc381449362"/>
      <w:bookmarkStart w:id="1362" w:name="_Toc381449515"/>
      <w:bookmarkStart w:id="1363" w:name="_Toc381454449"/>
      <w:bookmarkStart w:id="1364" w:name="_Toc381449186"/>
      <w:bookmarkStart w:id="1365" w:name="_Toc381449363"/>
      <w:bookmarkStart w:id="1366" w:name="_Toc381449516"/>
      <w:bookmarkStart w:id="1367" w:name="_Toc381454450"/>
      <w:bookmarkStart w:id="1368" w:name="_Toc381449187"/>
      <w:bookmarkStart w:id="1369" w:name="_Toc381449364"/>
      <w:bookmarkStart w:id="1370" w:name="_Toc381449517"/>
      <w:bookmarkStart w:id="1371" w:name="_Toc381454451"/>
      <w:bookmarkStart w:id="1372" w:name="_Toc420421877"/>
      <w:bookmarkStart w:id="1373" w:name="_Toc420422147"/>
      <w:bookmarkStart w:id="1374" w:name="_Toc420422417"/>
      <w:bookmarkStart w:id="1375" w:name="_Toc420422687"/>
      <w:bookmarkStart w:id="1376" w:name="_Toc420496691"/>
      <w:bookmarkStart w:id="1377" w:name="_Toc420421878"/>
      <w:bookmarkStart w:id="1378" w:name="_Toc420422148"/>
      <w:bookmarkStart w:id="1379" w:name="_Toc420422418"/>
      <w:bookmarkStart w:id="1380" w:name="_Toc420422688"/>
      <w:bookmarkStart w:id="1381" w:name="_Toc420496692"/>
      <w:bookmarkStart w:id="1382" w:name="_Toc420421879"/>
      <w:bookmarkStart w:id="1383" w:name="_Toc420422149"/>
      <w:bookmarkStart w:id="1384" w:name="_Toc420422419"/>
      <w:bookmarkStart w:id="1385" w:name="_Toc420422689"/>
      <w:bookmarkStart w:id="1386" w:name="_Toc420496693"/>
      <w:bookmarkStart w:id="1387" w:name="_Toc420421880"/>
      <w:bookmarkStart w:id="1388" w:name="_Toc420422150"/>
      <w:bookmarkStart w:id="1389" w:name="_Toc420422420"/>
      <w:bookmarkStart w:id="1390" w:name="_Toc420422690"/>
      <w:bookmarkStart w:id="1391" w:name="_Toc420496694"/>
      <w:bookmarkStart w:id="1392" w:name="_Toc420421881"/>
      <w:bookmarkStart w:id="1393" w:name="_Toc420422151"/>
      <w:bookmarkStart w:id="1394" w:name="_Toc420422421"/>
      <w:bookmarkStart w:id="1395" w:name="_Toc420422691"/>
      <w:bookmarkStart w:id="1396" w:name="_Toc420496695"/>
      <w:bookmarkStart w:id="1397" w:name="_Toc420421882"/>
      <w:bookmarkStart w:id="1398" w:name="_Toc420422152"/>
      <w:bookmarkStart w:id="1399" w:name="_Toc420422422"/>
      <w:bookmarkStart w:id="1400" w:name="_Toc420422692"/>
      <w:bookmarkStart w:id="1401" w:name="_Toc420496696"/>
      <w:bookmarkStart w:id="1402" w:name="_Toc420421883"/>
      <w:bookmarkStart w:id="1403" w:name="_Toc420422153"/>
      <w:bookmarkStart w:id="1404" w:name="_Toc420422423"/>
      <w:bookmarkStart w:id="1405" w:name="_Toc420422693"/>
      <w:bookmarkStart w:id="1406" w:name="_Toc420496697"/>
      <w:bookmarkStart w:id="1407" w:name="_Toc420421884"/>
      <w:bookmarkStart w:id="1408" w:name="_Toc420422154"/>
      <w:bookmarkStart w:id="1409" w:name="_Toc420422424"/>
      <w:bookmarkStart w:id="1410" w:name="_Toc420422694"/>
      <w:bookmarkStart w:id="1411" w:name="_Toc420496698"/>
      <w:bookmarkStart w:id="1412" w:name="_Toc420421885"/>
      <w:bookmarkStart w:id="1413" w:name="_Toc420422155"/>
      <w:bookmarkStart w:id="1414" w:name="_Toc420422425"/>
      <w:bookmarkStart w:id="1415" w:name="_Toc420422695"/>
      <w:bookmarkStart w:id="1416" w:name="_Toc420496699"/>
      <w:bookmarkStart w:id="1417" w:name="_Toc420421886"/>
      <w:bookmarkStart w:id="1418" w:name="_Toc420422156"/>
      <w:bookmarkStart w:id="1419" w:name="_Toc420422426"/>
      <w:bookmarkStart w:id="1420" w:name="_Toc420422696"/>
      <w:bookmarkStart w:id="1421" w:name="_Toc420496700"/>
      <w:bookmarkStart w:id="1422" w:name="_Toc420421887"/>
      <w:bookmarkStart w:id="1423" w:name="_Toc420422157"/>
      <w:bookmarkStart w:id="1424" w:name="_Toc420422427"/>
      <w:bookmarkStart w:id="1425" w:name="_Toc420422697"/>
      <w:bookmarkStart w:id="1426" w:name="_Toc420496701"/>
      <w:bookmarkStart w:id="1427" w:name="_Toc420421888"/>
      <w:bookmarkStart w:id="1428" w:name="_Toc420422158"/>
      <w:bookmarkStart w:id="1429" w:name="_Toc420422428"/>
      <w:bookmarkStart w:id="1430" w:name="_Toc420422698"/>
      <w:bookmarkStart w:id="1431" w:name="_Toc420496702"/>
      <w:bookmarkStart w:id="1432" w:name="_Toc420421889"/>
      <w:bookmarkStart w:id="1433" w:name="_Toc420422159"/>
      <w:bookmarkStart w:id="1434" w:name="_Toc420422429"/>
      <w:bookmarkStart w:id="1435" w:name="_Toc420422699"/>
      <w:bookmarkStart w:id="1436" w:name="_Toc420496703"/>
      <w:bookmarkStart w:id="1437" w:name="_Toc420421890"/>
      <w:bookmarkStart w:id="1438" w:name="_Toc420422160"/>
      <w:bookmarkStart w:id="1439" w:name="_Toc420422430"/>
      <w:bookmarkStart w:id="1440" w:name="_Toc420422700"/>
      <w:bookmarkStart w:id="1441" w:name="_Toc420496704"/>
      <w:bookmarkStart w:id="1442" w:name="_Toc420421891"/>
      <w:bookmarkStart w:id="1443" w:name="_Toc420422161"/>
      <w:bookmarkStart w:id="1444" w:name="_Toc420422431"/>
      <w:bookmarkStart w:id="1445" w:name="_Toc420422701"/>
      <w:bookmarkStart w:id="1446" w:name="_Toc420496705"/>
      <w:bookmarkStart w:id="1447" w:name="_Toc420421892"/>
      <w:bookmarkStart w:id="1448" w:name="_Toc420422162"/>
      <w:bookmarkStart w:id="1449" w:name="_Toc420422432"/>
      <w:bookmarkStart w:id="1450" w:name="_Toc420422702"/>
      <w:bookmarkStart w:id="1451" w:name="_Toc420496706"/>
      <w:bookmarkStart w:id="1452" w:name="_Toc420421893"/>
      <w:bookmarkStart w:id="1453" w:name="_Toc420422163"/>
      <w:bookmarkStart w:id="1454" w:name="_Toc420422433"/>
      <w:bookmarkStart w:id="1455" w:name="_Toc420422703"/>
      <w:bookmarkStart w:id="1456" w:name="_Toc420496707"/>
      <w:bookmarkStart w:id="1457" w:name="_Toc420421894"/>
      <w:bookmarkStart w:id="1458" w:name="_Toc420422164"/>
      <w:bookmarkStart w:id="1459" w:name="_Toc420422434"/>
      <w:bookmarkStart w:id="1460" w:name="_Toc420422704"/>
      <w:bookmarkStart w:id="1461" w:name="_Toc420496708"/>
      <w:bookmarkStart w:id="1462" w:name="_Toc420421895"/>
      <w:bookmarkStart w:id="1463" w:name="_Toc420422165"/>
      <w:bookmarkStart w:id="1464" w:name="_Toc420422435"/>
      <w:bookmarkStart w:id="1465" w:name="_Toc420422705"/>
      <w:bookmarkStart w:id="1466" w:name="_Toc420496709"/>
      <w:bookmarkStart w:id="1467" w:name="_Toc420421896"/>
      <w:bookmarkStart w:id="1468" w:name="_Toc420422166"/>
      <w:bookmarkStart w:id="1469" w:name="_Toc420422436"/>
      <w:bookmarkStart w:id="1470" w:name="_Toc420422706"/>
      <w:bookmarkStart w:id="1471" w:name="_Toc420496710"/>
      <w:bookmarkStart w:id="1472" w:name="_Toc420421897"/>
      <w:bookmarkStart w:id="1473" w:name="_Toc420422167"/>
      <w:bookmarkStart w:id="1474" w:name="_Toc420422437"/>
      <w:bookmarkStart w:id="1475" w:name="_Toc420422707"/>
      <w:bookmarkStart w:id="1476" w:name="_Toc420496711"/>
      <w:bookmarkStart w:id="1477" w:name="_Toc420421898"/>
      <w:bookmarkStart w:id="1478" w:name="_Toc420422168"/>
      <w:bookmarkStart w:id="1479" w:name="_Toc420422438"/>
      <w:bookmarkStart w:id="1480" w:name="_Toc420422708"/>
      <w:bookmarkStart w:id="1481" w:name="_Toc420496712"/>
      <w:bookmarkStart w:id="1482" w:name="_Toc420421899"/>
      <w:bookmarkStart w:id="1483" w:name="_Toc420422169"/>
      <w:bookmarkStart w:id="1484" w:name="_Toc420422439"/>
      <w:bookmarkStart w:id="1485" w:name="_Toc420422709"/>
      <w:bookmarkStart w:id="1486" w:name="_Toc420496713"/>
      <w:bookmarkStart w:id="1487" w:name="_Toc420421900"/>
      <w:bookmarkStart w:id="1488" w:name="_Toc420422170"/>
      <w:bookmarkStart w:id="1489" w:name="_Toc420422440"/>
      <w:bookmarkStart w:id="1490" w:name="_Toc420422710"/>
      <w:bookmarkStart w:id="1491" w:name="_Toc420496714"/>
      <w:bookmarkStart w:id="1492" w:name="_Toc420421901"/>
      <w:bookmarkStart w:id="1493" w:name="_Toc420422171"/>
      <w:bookmarkStart w:id="1494" w:name="_Toc420422441"/>
      <w:bookmarkStart w:id="1495" w:name="_Toc420422711"/>
      <w:bookmarkStart w:id="1496" w:name="_Toc420496715"/>
      <w:bookmarkStart w:id="1497" w:name="_Toc420421902"/>
      <w:bookmarkStart w:id="1498" w:name="_Toc420422172"/>
      <w:bookmarkStart w:id="1499" w:name="_Toc420422442"/>
      <w:bookmarkStart w:id="1500" w:name="_Toc420422712"/>
      <w:bookmarkStart w:id="1501" w:name="_Toc420496716"/>
      <w:bookmarkStart w:id="1502" w:name="_Toc420421903"/>
      <w:bookmarkStart w:id="1503" w:name="_Toc420422173"/>
      <w:bookmarkStart w:id="1504" w:name="_Toc420422443"/>
      <w:bookmarkStart w:id="1505" w:name="_Toc420422713"/>
      <w:bookmarkStart w:id="1506" w:name="_Toc420496717"/>
      <w:bookmarkStart w:id="1507" w:name="_Toc420421904"/>
      <w:bookmarkStart w:id="1508" w:name="_Toc420422174"/>
      <w:bookmarkStart w:id="1509" w:name="_Toc420422444"/>
      <w:bookmarkStart w:id="1510" w:name="_Toc420422714"/>
      <w:bookmarkStart w:id="1511" w:name="_Toc420496718"/>
      <w:bookmarkStart w:id="1512" w:name="_Toc420421905"/>
      <w:bookmarkStart w:id="1513" w:name="_Toc420422175"/>
      <w:bookmarkStart w:id="1514" w:name="_Toc420422445"/>
      <w:bookmarkStart w:id="1515" w:name="_Toc420422715"/>
      <w:bookmarkStart w:id="1516" w:name="_Toc420496719"/>
      <w:bookmarkStart w:id="1517" w:name="_Toc420421906"/>
      <w:bookmarkStart w:id="1518" w:name="_Toc420422176"/>
      <w:bookmarkStart w:id="1519" w:name="_Toc420422446"/>
      <w:bookmarkStart w:id="1520" w:name="_Toc420422716"/>
      <w:bookmarkStart w:id="1521" w:name="_Toc420496720"/>
      <w:bookmarkStart w:id="1522" w:name="_Toc420421907"/>
      <w:bookmarkStart w:id="1523" w:name="_Toc420422177"/>
      <w:bookmarkStart w:id="1524" w:name="_Toc420422447"/>
      <w:bookmarkStart w:id="1525" w:name="_Toc420422717"/>
      <w:bookmarkStart w:id="1526" w:name="_Toc420496721"/>
      <w:bookmarkStart w:id="1527" w:name="_Toc420421908"/>
      <w:bookmarkStart w:id="1528" w:name="_Toc420422178"/>
      <w:bookmarkStart w:id="1529" w:name="_Toc420422448"/>
      <w:bookmarkStart w:id="1530" w:name="_Toc420422718"/>
      <w:bookmarkStart w:id="1531" w:name="_Toc420496722"/>
      <w:bookmarkStart w:id="1532" w:name="_Toc420421909"/>
      <w:bookmarkStart w:id="1533" w:name="_Toc420422179"/>
      <w:bookmarkStart w:id="1534" w:name="_Toc420422449"/>
      <w:bookmarkStart w:id="1535" w:name="_Toc420422719"/>
      <w:bookmarkStart w:id="1536" w:name="_Toc420496723"/>
      <w:bookmarkStart w:id="1537" w:name="_Toc420421910"/>
      <w:bookmarkStart w:id="1538" w:name="_Toc420422180"/>
      <w:bookmarkStart w:id="1539" w:name="_Toc420422450"/>
      <w:bookmarkStart w:id="1540" w:name="_Toc420422720"/>
      <w:bookmarkStart w:id="1541" w:name="_Toc420496724"/>
      <w:bookmarkStart w:id="1542" w:name="_Toc420421911"/>
      <w:bookmarkStart w:id="1543" w:name="_Toc420422181"/>
      <w:bookmarkStart w:id="1544" w:name="_Toc420422451"/>
      <w:bookmarkStart w:id="1545" w:name="_Toc420422721"/>
      <w:bookmarkStart w:id="1546" w:name="_Toc420496725"/>
      <w:bookmarkStart w:id="1547" w:name="_Toc420421912"/>
      <w:bookmarkStart w:id="1548" w:name="_Toc420422182"/>
      <w:bookmarkStart w:id="1549" w:name="_Toc420422452"/>
      <w:bookmarkStart w:id="1550" w:name="_Toc420422722"/>
      <w:bookmarkStart w:id="1551" w:name="_Toc420496726"/>
      <w:bookmarkStart w:id="1552" w:name="_Toc420421913"/>
      <w:bookmarkStart w:id="1553" w:name="_Toc420422183"/>
      <w:bookmarkStart w:id="1554" w:name="_Toc420422453"/>
      <w:bookmarkStart w:id="1555" w:name="_Toc420422723"/>
      <w:bookmarkStart w:id="1556" w:name="_Toc420496727"/>
      <w:bookmarkStart w:id="1557" w:name="_Toc420421914"/>
      <w:bookmarkStart w:id="1558" w:name="_Toc420422184"/>
      <w:bookmarkStart w:id="1559" w:name="_Toc420422454"/>
      <w:bookmarkStart w:id="1560" w:name="_Toc420422724"/>
      <w:bookmarkStart w:id="1561" w:name="_Toc420496728"/>
      <w:bookmarkStart w:id="1562" w:name="_Toc420421915"/>
      <w:bookmarkStart w:id="1563" w:name="_Toc420422185"/>
      <w:bookmarkStart w:id="1564" w:name="_Toc420422455"/>
      <w:bookmarkStart w:id="1565" w:name="_Toc420422725"/>
      <w:bookmarkStart w:id="1566" w:name="_Toc420496729"/>
      <w:bookmarkStart w:id="1567" w:name="_Toc420421916"/>
      <w:bookmarkStart w:id="1568" w:name="_Toc420422186"/>
      <w:bookmarkStart w:id="1569" w:name="_Toc420422456"/>
      <w:bookmarkStart w:id="1570" w:name="_Toc420422726"/>
      <w:bookmarkStart w:id="1571" w:name="_Toc420496730"/>
      <w:bookmarkStart w:id="1572" w:name="_Toc420421917"/>
      <w:bookmarkStart w:id="1573" w:name="_Toc420422187"/>
      <w:bookmarkStart w:id="1574" w:name="_Toc420422457"/>
      <w:bookmarkStart w:id="1575" w:name="_Toc420422727"/>
      <w:bookmarkStart w:id="1576" w:name="_Toc420496731"/>
      <w:bookmarkStart w:id="1577" w:name="_Toc420421918"/>
      <w:bookmarkStart w:id="1578" w:name="_Toc420422188"/>
      <w:bookmarkStart w:id="1579" w:name="_Toc420422458"/>
      <w:bookmarkStart w:id="1580" w:name="_Toc420422728"/>
      <w:bookmarkStart w:id="1581" w:name="_Toc420496732"/>
      <w:bookmarkStart w:id="1582" w:name="_Toc420421919"/>
      <w:bookmarkStart w:id="1583" w:name="_Toc420422189"/>
      <w:bookmarkStart w:id="1584" w:name="_Toc420422459"/>
      <w:bookmarkStart w:id="1585" w:name="_Toc420422729"/>
      <w:bookmarkStart w:id="1586" w:name="_Toc420496733"/>
      <w:bookmarkStart w:id="1587" w:name="_Toc420421920"/>
      <w:bookmarkStart w:id="1588" w:name="_Toc420422190"/>
      <w:bookmarkStart w:id="1589" w:name="_Toc420422460"/>
      <w:bookmarkStart w:id="1590" w:name="_Toc420422730"/>
      <w:bookmarkStart w:id="1591" w:name="_Toc420496734"/>
      <w:bookmarkStart w:id="1592" w:name="_Toc420421921"/>
      <w:bookmarkStart w:id="1593" w:name="_Toc420422191"/>
      <w:bookmarkStart w:id="1594" w:name="_Toc420422461"/>
      <w:bookmarkStart w:id="1595" w:name="_Toc420422731"/>
      <w:bookmarkStart w:id="1596" w:name="_Toc420496735"/>
      <w:bookmarkStart w:id="1597" w:name="_Toc420421922"/>
      <w:bookmarkStart w:id="1598" w:name="_Toc420422192"/>
      <w:bookmarkStart w:id="1599" w:name="_Toc420422462"/>
      <w:bookmarkStart w:id="1600" w:name="_Toc420422732"/>
      <w:bookmarkStart w:id="1601" w:name="_Toc420496736"/>
      <w:bookmarkStart w:id="1602" w:name="_Toc420421923"/>
      <w:bookmarkStart w:id="1603" w:name="_Toc420422193"/>
      <w:bookmarkStart w:id="1604" w:name="_Toc420422463"/>
      <w:bookmarkStart w:id="1605" w:name="_Toc420422733"/>
      <w:bookmarkStart w:id="1606" w:name="_Toc420496737"/>
      <w:bookmarkStart w:id="1607" w:name="_Toc381537607"/>
      <w:bookmarkStart w:id="1608" w:name="_Toc381537894"/>
      <w:bookmarkStart w:id="1609" w:name="_Toc381538181"/>
      <w:bookmarkStart w:id="1610" w:name="_Toc381538469"/>
      <w:bookmarkStart w:id="1611" w:name="_Toc381538757"/>
      <w:bookmarkStart w:id="1612" w:name="_Toc381539044"/>
      <w:bookmarkStart w:id="1613" w:name="_Toc381541667"/>
      <w:bookmarkStart w:id="1614" w:name="_Toc381541957"/>
      <w:bookmarkStart w:id="1615" w:name="_Toc381542247"/>
      <w:bookmarkStart w:id="1616" w:name="_Toc381543704"/>
      <w:bookmarkStart w:id="1617" w:name="_Toc381543997"/>
      <w:bookmarkStart w:id="1618" w:name="_Toc381546415"/>
      <w:bookmarkStart w:id="1619" w:name="_Toc381621885"/>
      <w:bookmarkStart w:id="1620" w:name="_Toc381537608"/>
      <w:bookmarkStart w:id="1621" w:name="_Toc381537895"/>
      <w:bookmarkStart w:id="1622" w:name="_Toc381538182"/>
      <w:bookmarkStart w:id="1623" w:name="_Toc381538470"/>
      <w:bookmarkStart w:id="1624" w:name="_Toc381538758"/>
      <w:bookmarkStart w:id="1625" w:name="_Toc381539045"/>
      <w:bookmarkStart w:id="1626" w:name="_Toc381541668"/>
      <w:bookmarkStart w:id="1627" w:name="_Toc381541958"/>
      <w:bookmarkStart w:id="1628" w:name="_Toc381542248"/>
      <w:bookmarkStart w:id="1629" w:name="_Toc381543705"/>
      <w:bookmarkStart w:id="1630" w:name="_Toc381543998"/>
      <w:bookmarkStart w:id="1631" w:name="_Toc381546416"/>
      <w:bookmarkStart w:id="1632" w:name="_Toc381621886"/>
      <w:bookmarkStart w:id="1633" w:name="_Toc381537609"/>
      <w:bookmarkStart w:id="1634" w:name="_Toc381537896"/>
      <w:bookmarkStart w:id="1635" w:name="_Toc381538183"/>
      <w:bookmarkStart w:id="1636" w:name="_Toc381538471"/>
      <w:bookmarkStart w:id="1637" w:name="_Toc381538759"/>
      <w:bookmarkStart w:id="1638" w:name="_Toc381539046"/>
      <w:bookmarkStart w:id="1639" w:name="_Toc381541669"/>
      <w:bookmarkStart w:id="1640" w:name="_Toc381541959"/>
      <w:bookmarkStart w:id="1641" w:name="_Toc381542249"/>
      <w:bookmarkStart w:id="1642" w:name="_Toc381543706"/>
      <w:bookmarkStart w:id="1643" w:name="_Toc381543999"/>
      <w:bookmarkStart w:id="1644" w:name="_Toc381546417"/>
      <w:bookmarkStart w:id="1645" w:name="_Toc381621887"/>
      <w:bookmarkStart w:id="1646" w:name="_Toc381537610"/>
      <w:bookmarkStart w:id="1647" w:name="_Toc381537897"/>
      <w:bookmarkStart w:id="1648" w:name="_Toc381538184"/>
      <w:bookmarkStart w:id="1649" w:name="_Toc381538472"/>
      <w:bookmarkStart w:id="1650" w:name="_Toc381538760"/>
      <w:bookmarkStart w:id="1651" w:name="_Toc381539047"/>
      <w:bookmarkStart w:id="1652" w:name="_Toc381541670"/>
      <w:bookmarkStart w:id="1653" w:name="_Toc381541960"/>
      <w:bookmarkStart w:id="1654" w:name="_Toc381542250"/>
      <w:bookmarkStart w:id="1655" w:name="_Toc381543707"/>
      <w:bookmarkStart w:id="1656" w:name="_Toc381544000"/>
      <w:bookmarkStart w:id="1657" w:name="_Toc381546418"/>
      <w:bookmarkStart w:id="1658" w:name="_Toc381621888"/>
      <w:bookmarkStart w:id="1659" w:name="_Toc381537611"/>
      <w:bookmarkStart w:id="1660" w:name="_Toc381537898"/>
      <w:bookmarkStart w:id="1661" w:name="_Toc381538185"/>
      <w:bookmarkStart w:id="1662" w:name="_Toc381538473"/>
      <w:bookmarkStart w:id="1663" w:name="_Toc381538761"/>
      <w:bookmarkStart w:id="1664" w:name="_Toc381539048"/>
      <w:bookmarkStart w:id="1665" w:name="_Toc381541671"/>
      <w:bookmarkStart w:id="1666" w:name="_Toc381541961"/>
      <w:bookmarkStart w:id="1667" w:name="_Toc381542251"/>
      <w:bookmarkStart w:id="1668" w:name="_Toc381543708"/>
      <w:bookmarkStart w:id="1669" w:name="_Toc381544001"/>
      <w:bookmarkStart w:id="1670" w:name="_Toc381546419"/>
      <w:bookmarkStart w:id="1671" w:name="_Toc381621889"/>
      <w:bookmarkStart w:id="1672" w:name="_Toc381537612"/>
      <w:bookmarkStart w:id="1673" w:name="_Toc381537899"/>
      <w:bookmarkStart w:id="1674" w:name="_Toc381538186"/>
      <w:bookmarkStart w:id="1675" w:name="_Toc381538474"/>
      <w:bookmarkStart w:id="1676" w:name="_Toc381538762"/>
      <w:bookmarkStart w:id="1677" w:name="_Toc381539049"/>
      <w:bookmarkStart w:id="1678" w:name="_Toc381541672"/>
      <w:bookmarkStart w:id="1679" w:name="_Toc381541962"/>
      <w:bookmarkStart w:id="1680" w:name="_Toc381542252"/>
      <w:bookmarkStart w:id="1681" w:name="_Toc381543709"/>
      <w:bookmarkStart w:id="1682" w:name="_Toc381544002"/>
      <w:bookmarkStart w:id="1683" w:name="_Toc381546420"/>
      <w:bookmarkStart w:id="1684" w:name="_Toc381621890"/>
      <w:bookmarkStart w:id="1685" w:name="_Toc381537613"/>
      <w:bookmarkStart w:id="1686" w:name="_Toc381537900"/>
      <w:bookmarkStart w:id="1687" w:name="_Toc381538187"/>
      <w:bookmarkStart w:id="1688" w:name="_Toc381538475"/>
      <w:bookmarkStart w:id="1689" w:name="_Toc381538763"/>
      <w:bookmarkStart w:id="1690" w:name="_Toc381539050"/>
      <w:bookmarkStart w:id="1691" w:name="_Toc381541673"/>
      <w:bookmarkStart w:id="1692" w:name="_Toc381541963"/>
      <w:bookmarkStart w:id="1693" w:name="_Toc381542253"/>
      <w:bookmarkStart w:id="1694" w:name="_Toc381543710"/>
      <w:bookmarkStart w:id="1695" w:name="_Toc381544003"/>
      <w:bookmarkStart w:id="1696" w:name="_Toc381546421"/>
      <w:bookmarkStart w:id="1697" w:name="_Toc381621891"/>
      <w:bookmarkStart w:id="1698" w:name="_Toc381537614"/>
      <w:bookmarkStart w:id="1699" w:name="_Toc381537901"/>
      <w:bookmarkStart w:id="1700" w:name="_Toc381538188"/>
      <w:bookmarkStart w:id="1701" w:name="_Toc381538476"/>
      <w:bookmarkStart w:id="1702" w:name="_Toc381538764"/>
      <w:bookmarkStart w:id="1703" w:name="_Toc381539051"/>
      <w:bookmarkStart w:id="1704" w:name="_Toc381541674"/>
      <w:bookmarkStart w:id="1705" w:name="_Toc381541964"/>
      <w:bookmarkStart w:id="1706" w:name="_Toc381542254"/>
      <w:bookmarkStart w:id="1707" w:name="_Toc381543711"/>
      <w:bookmarkStart w:id="1708" w:name="_Toc381544004"/>
      <w:bookmarkStart w:id="1709" w:name="_Toc381546422"/>
      <w:bookmarkStart w:id="1710" w:name="_Toc381621892"/>
      <w:bookmarkStart w:id="1711" w:name="_Toc381537615"/>
      <w:bookmarkStart w:id="1712" w:name="_Toc381537902"/>
      <w:bookmarkStart w:id="1713" w:name="_Toc381538189"/>
      <w:bookmarkStart w:id="1714" w:name="_Toc381538477"/>
      <w:bookmarkStart w:id="1715" w:name="_Toc381538765"/>
      <w:bookmarkStart w:id="1716" w:name="_Toc381539052"/>
      <w:bookmarkStart w:id="1717" w:name="_Toc381541675"/>
      <w:bookmarkStart w:id="1718" w:name="_Toc381541965"/>
      <w:bookmarkStart w:id="1719" w:name="_Toc381542255"/>
      <w:bookmarkStart w:id="1720" w:name="_Toc381543712"/>
      <w:bookmarkStart w:id="1721" w:name="_Toc381544005"/>
      <w:bookmarkStart w:id="1722" w:name="_Toc381546423"/>
      <w:bookmarkStart w:id="1723" w:name="_Toc381621893"/>
      <w:bookmarkStart w:id="1724" w:name="_Toc381537616"/>
      <w:bookmarkStart w:id="1725" w:name="_Toc381537903"/>
      <w:bookmarkStart w:id="1726" w:name="_Toc381538190"/>
      <w:bookmarkStart w:id="1727" w:name="_Toc381538478"/>
      <w:bookmarkStart w:id="1728" w:name="_Toc381538766"/>
      <w:bookmarkStart w:id="1729" w:name="_Toc381539053"/>
      <w:bookmarkStart w:id="1730" w:name="_Toc381541676"/>
      <w:bookmarkStart w:id="1731" w:name="_Toc381541966"/>
      <w:bookmarkStart w:id="1732" w:name="_Toc381542256"/>
      <w:bookmarkStart w:id="1733" w:name="_Toc381543713"/>
      <w:bookmarkStart w:id="1734" w:name="_Toc381544006"/>
      <w:bookmarkStart w:id="1735" w:name="_Toc381546424"/>
      <w:bookmarkStart w:id="1736" w:name="_Toc381621894"/>
      <w:bookmarkStart w:id="1737" w:name="_Toc381449189"/>
      <w:bookmarkStart w:id="1738" w:name="_Toc381449366"/>
      <w:bookmarkStart w:id="1739" w:name="_Toc381449519"/>
      <w:bookmarkStart w:id="1740" w:name="_Toc381454453"/>
      <w:bookmarkStart w:id="1741" w:name="_Toc381537617"/>
      <w:bookmarkStart w:id="1742" w:name="_Toc381537904"/>
      <w:bookmarkStart w:id="1743" w:name="_Toc381538191"/>
      <w:bookmarkStart w:id="1744" w:name="_Toc381538479"/>
      <w:bookmarkStart w:id="1745" w:name="_Toc381538767"/>
      <w:bookmarkStart w:id="1746" w:name="_Toc381539054"/>
      <w:bookmarkStart w:id="1747" w:name="_Toc381541677"/>
      <w:bookmarkStart w:id="1748" w:name="_Toc381541967"/>
      <w:bookmarkStart w:id="1749" w:name="_Toc381542257"/>
      <w:bookmarkStart w:id="1750" w:name="_Toc381543714"/>
      <w:bookmarkStart w:id="1751" w:name="_Toc381544007"/>
      <w:bookmarkStart w:id="1752" w:name="_Toc381546425"/>
      <w:bookmarkStart w:id="1753" w:name="_Toc381621895"/>
      <w:bookmarkStart w:id="1754" w:name="_Toc381449190"/>
      <w:bookmarkStart w:id="1755" w:name="_Toc381449367"/>
      <w:bookmarkStart w:id="1756" w:name="_Toc381449520"/>
      <w:bookmarkStart w:id="1757" w:name="_Toc381454454"/>
      <w:bookmarkStart w:id="1758" w:name="_Toc381537618"/>
      <w:bookmarkStart w:id="1759" w:name="_Toc381537905"/>
      <w:bookmarkStart w:id="1760" w:name="_Toc381538192"/>
      <w:bookmarkStart w:id="1761" w:name="_Toc381538480"/>
      <w:bookmarkStart w:id="1762" w:name="_Toc381538768"/>
      <w:bookmarkStart w:id="1763" w:name="_Toc381539055"/>
      <w:bookmarkStart w:id="1764" w:name="_Toc381541678"/>
      <w:bookmarkStart w:id="1765" w:name="_Toc381541968"/>
      <w:bookmarkStart w:id="1766" w:name="_Toc381542258"/>
      <w:bookmarkStart w:id="1767" w:name="_Toc381543715"/>
      <w:bookmarkStart w:id="1768" w:name="_Toc381544008"/>
      <w:bookmarkStart w:id="1769" w:name="_Toc381546426"/>
      <w:bookmarkStart w:id="1770" w:name="_Toc381621896"/>
      <w:bookmarkStart w:id="1771" w:name="_Toc381449191"/>
      <w:bookmarkStart w:id="1772" w:name="_Toc381449368"/>
      <w:bookmarkStart w:id="1773" w:name="_Toc381449521"/>
      <w:bookmarkStart w:id="1774" w:name="_Toc381454455"/>
      <w:bookmarkStart w:id="1775" w:name="_Toc381537619"/>
      <w:bookmarkStart w:id="1776" w:name="_Toc381537906"/>
      <w:bookmarkStart w:id="1777" w:name="_Toc381538193"/>
      <w:bookmarkStart w:id="1778" w:name="_Toc381538481"/>
      <w:bookmarkStart w:id="1779" w:name="_Toc381538769"/>
      <w:bookmarkStart w:id="1780" w:name="_Toc381539056"/>
      <w:bookmarkStart w:id="1781" w:name="_Toc381541679"/>
      <w:bookmarkStart w:id="1782" w:name="_Toc381541969"/>
      <w:bookmarkStart w:id="1783" w:name="_Toc381542259"/>
      <w:bookmarkStart w:id="1784" w:name="_Toc381543716"/>
      <w:bookmarkStart w:id="1785" w:name="_Toc381544009"/>
      <w:bookmarkStart w:id="1786" w:name="_Toc381546427"/>
      <w:bookmarkStart w:id="1787" w:name="_Toc381621897"/>
      <w:bookmarkStart w:id="1788" w:name="_Toc381449192"/>
      <w:bookmarkStart w:id="1789" w:name="_Toc381449369"/>
      <w:bookmarkStart w:id="1790" w:name="_Toc381449522"/>
      <w:bookmarkStart w:id="1791" w:name="_Toc381454456"/>
      <w:bookmarkStart w:id="1792" w:name="_Toc381537620"/>
      <w:bookmarkStart w:id="1793" w:name="_Toc381537907"/>
      <w:bookmarkStart w:id="1794" w:name="_Toc381538194"/>
      <w:bookmarkStart w:id="1795" w:name="_Toc381538482"/>
      <w:bookmarkStart w:id="1796" w:name="_Toc381538770"/>
      <w:bookmarkStart w:id="1797" w:name="_Toc381539057"/>
      <w:bookmarkStart w:id="1798" w:name="_Toc381541680"/>
      <w:bookmarkStart w:id="1799" w:name="_Toc381541970"/>
      <w:bookmarkStart w:id="1800" w:name="_Toc381542260"/>
      <w:bookmarkStart w:id="1801" w:name="_Toc381543717"/>
      <w:bookmarkStart w:id="1802" w:name="_Toc381544010"/>
      <w:bookmarkStart w:id="1803" w:name="_Toc381546428"/>
      <w:bookmarkStart w:id="1804" w:name="_Toc381621898"/>
      <w:bookmarkStart w:id="1805" w:name="_Toc381449193"/>
      <w:bookmarkStart w:id="1806" w:name="_Toc381449370"/>
      <w:bookmarkStart w:id="1807" w:name="_Toc381449523"/>
      <w:bookmarkStart w:id="1808" w:name="_Toc381454457"/>
      <w:bookmarkStart w:id="1809" w:name="_Toc381537621"/>
      <w:bookmarkStart w:id="1810" w:name="_Toc381537908"/>
      <w:bookmarkStart w:id="1811" w:name="_Toc381538195"/>
      <w:bookmarkStart w:id="1812" w:name="_Toc381538483"/>
      <w:bookmarkStart w:id="1813" w:name="_Toc381538771"/>
      <w:bookmarkStart w:id="1814" w:name="_Toc381539058"/>
      <w:bookmarkStart w:id="1815" w:name="_Toc381541681"/>
      <w:bookmarkStart w:id="1816" w:name="_Toc381541971"/>
      <w:bookmarkStart w:id="1817" w:name="_Toc381542261"/>
      <w:bookmarkStart w:id="1818" w:name="_Toc381543718"/>
      <w:bookmarkStart w:id="1819" w:name="_Toc381544011"/>
      <w:bookmarkStart w:id="1820" w:name="_Toc381546429"/>
      <w:bookmarkStart w:id="1821" w:name="_Toc381621899"/>
      <w:bookmarkStart w:id="1822" w:name="_Toc381449194"/>
      <w:bookmarkStart w:id="1823" w:name="_Toc381449371"/>
      <w:bookmarkStart w:id="1824" w:name="_Toc381449524"/>
      <w:bookmarkStart w:id="1825" w:name="_Toc381454458"/>
      <w:bookmarkStart w:id="1826" w:name="_Toc381537622"/>
      <w:bookmarkStart w:id="1827" w:name="_Toc381537909"/>
      <w:bookmarkStart w:id="1828" w:name="_Toc381538196"/>
      <w:bookmarkStart w:id="1829" w:name="_Toc381538484"/>
      <w:bookmarkStart w:id="1830" w:name="_Toc381538772"/>
      <w:bookmarkStart w:id="1831" w:name="_Toc381539059"/>
      <w:bookmarkStart w:id="1832" w:name="_Toc381541682"/>
      <w:bookmarkStart w:id="1833" w:name="_Toc381541972"/>
      <w:bookmarkStart w:id="1834" w:name="_Toc381542262"/>
      <w:bookmarkStart w:id="1835" w:name="_Toc381543719"/>
      <w:bookmarkStart w:id="1836" w:name="_Toc381544012"/>
      <w:bookmarkStart w:id="1837" w:name="_Toc381546430"/>
      <w:bookmarkStart w:id="1838" w:name="_Toc381621900"/>
      <w:bookmarkStart w:id="1839" w:name="_Toc381449195"/>
      <w:bookmarkStart w:id="1840" w:name="_Toc381449372"/>
      <w:bookmarkStart w:id="1841" w:name="_Toc381449525"/>
      <w:bookmarkStart w:id="1842" w:name="_Toc381454459"/>
      <w:bookmarkStart w:id="1843" w:name="_Toc381537623"/>
      <w:bookmarkStart w:id="1844" w:name="_Toc381537910"/>
      <w:bookmarkStart w:id="1845" w:name="_Toc381538197"/>
      <w:bookmarkStart w:id="1846" w:name="_Toc381538485"/>
      <w:bookmarkStart w:id="1847" w:name="_Toc381538773"/>
      <w:bookmarkStart w:id="1848" w:name="_Toc381539060"/>
      <w:bookmarkStart w:id="1849" w:name="_Toc381541683"/>
      <w:bookmarkStart w:id="1850" w:name="_Toc381541973"/>
      <w:bookmarkStart w:id="1851" w:name="_Toc381542263"/>
      <w:bookmarkStart w:id="1852" w:name="_Toc381543720"/>
      <w:bookmarkStart w:id="1853" w:name="_Toc381544013"/>
      <w:bookmarkStart w:id="1854" w:name="_Toc381546431"/>
      <w:bookmarkStart w:id="1855" w:name="_Toc381621901"/>
      <w:bookmarkStart w:id="1856" w:name="_Toc381449196"/>
      <w:bookmarkStart w:id="1857" w:name="_Toc381449373"/>
      <w:bookmarkStart w:id="1858" w:name="_Toc381449526"/>
      <w:bookmarkStart w:id="1859" w:name="_Toc381454460"/>
      <w:bookmarkStart w:id="1860" w:name="_Toc381537624"/>
      <w:bookmarkStart w:id="1861" w:name="_Toc381537911"/>
      <w:bookmarkStart w:id="1862" w:name="_Toc381538198"/>
      <w:bookmarkStart w:id="1863" w:name="_Toc381538486"/>
      <w:bookmarkStart w:id="1864" w:name="_Toc381538774"/>
      <w:bookmarkStart w:id="1865" w:name="_Toc381539061"/>
      <w:bookmarkStart w:id="1866" w:name="_Toc381541684"/>
      <w:bookmarkStart w:id="1867" w:name="_Toc381541974"/>
      <w:bookmarkStart w:id="1868" w:name="_Toc381542264"/>
      <w:bookmarkStart w:id="1869" w:name="_Toc381543721"/>
      <w:bookmarkStart w:id="1870" w:name="_Toc381544014"/>
      <w:bookmarkStart w:id="1871" w:name="_Toc381546432"/>
      <w:bookmarkStart w:id="1872" w:name="_Toc381621902"/>
      <w:bookmarkStart w:id="1873" w:name="_Toc381449197"/>
      <w:bookmarkStart w:id="1874" w:name="_Toc381449374"/>
      <w:bookmarkStart w:id="1875" w:name="_Toc381449527"/>
      <w:bookmarkStart w:id="1876" w:name="_Toc381454461"/>
      <w:bookmarkStart w:id="1877" w:name="_Toc381537625"/>
      <w:bookmarkStart w:id="1878" w:name="_Toc381537912"/>
      <w:bookmarkStart w:id="1879" w:name="_Toc381538199"/>
      <w:bookmarkStart w:id="1880" w:name="_Toc381538487"/>
      <w:bookmarkStart w:id="1881" w:name="_Toc381538775"/>
      <w:bookmarkStart w:id="1882" w:name="_Toc381539062"/>
      <w:bookmarkStart w:id="1883" w:name="_Toc381541685"/>
      <w:bookmarkStart w:id="1884" w:name="_Toc381541975"/>
      <w:bookmarkStart w:id="1885" w:name="_Toc381542265"/>
      <w:bookmarkStart w:id="1886" w:name="_Toc381543722"/>
      <w:bookmarkStart w:id="1887" w:name="_Toc381544015"/>
      <w:bookmarkStart w:id="1888" w:name="_Toc381546433"/>
      <w:bookmarkStart w:id="1889" w:name="_Toc381621903"/>
      <w:bookmarkStart w:id="1890" w:name="_Toc381449198"/>
      <w:bookmarkStart w:id="1891" w:name="_Toc381449375"/>
      <w:bookmarkStart w:id="1892" w:name="_Toc381449528"/>
      <w:bookmarkStart w:id="1893" w:name="_Toc381454462"/>
      <w:bookmarkStart w:id="1894" w:name="_Toc381537626"/>
      <w:bookmarkStart w:id="1895" w:name="_Toc381537913"/>
      <w:bookmarkStart w:id="1896" w:name="_Toc381538200"/>
      <w:bookmarkStart w:id="1897" w:name="_Toc381538488"/>
      <w:bookmarkStart w:id="1898" w:name="_Toc381538776"/>
      <w:bookmarkStart w:id="1899" w:name="_Toc381539063"/>
      <w:bookmarkStart w:id="1900" w:name="_Toc381541686"/>
      <w:bookmarkStart w:id="1901" w:name="_Toc381541976"/>
      <w:bookmarkStart w:id="1902" w:name="_Toc381542266"/>
      <w:bookmarkStart w:id="1903" w:name="_Toc381543723"/>
      <w:bookmarkStart w:id="1904" w:name="_Toc381544016"/>
      <w:bookmarkStart w:id="1905" w:name="_Toc381546434"/>
      <w:bookmarkStart w:id="1906" w:name="_Toc381621904"/>
      <w:bookmarkStart w:id="1907" w:name="_Toc381449199"/>
      <w:bookmarkStart w:id="1908" w:name="_Toc381449376"/>
      <w:bookmarkStart w:id="1909" w:name="_Toc381449529"/>
      <w:bookmarkStart w:id="1910" w:name="_Toc381454463"/>
      <w:bookmarkStart w:id="1911" w:name="_Toc381537627"/>
      <w:bookmarkStart w:id="1912" w:name="_Toc381537914"/>
      <w:bookmarkStart w:id="1913" w:name="_Toc381538201"/>
      <w:bookmarkStart w:id="1914" w:name="_Toc381538489"/>
      <w:bookmarkStart w:id="1915" w:name="_Toc381538777"/>
      <w:bookmarkStart w:id="1916" w:name="_Toc381539064"/>
      <w:bookmarkStart w:id="1917" w:name="_Toc381541687"/>
      <w:bookmarkStart w:id="1918" w:name="_Toc381541977"/>
      <w:bookmarkStart w:id="1919" w:name="_Toc381542267"/>
      <w:bookmarkStart w:id="1920" w:name="_Toc381543724"/>
      <w:bookmarkStart w:id="1921" w:name="_Toc381544017"/>
      <w:bookmarkStart w:id="1922" w:name="_Toc381546435"/>
      <w:bookmarkStart w:id="1923" w:name="_Toc381621905"/>
      <w:bookmarkStart w:id="1924" w:name="_Toc381449200"/>
      <w:bookmarkStart w:id="1925" w:name="_Toc381449377"/>
      <w:bookmarkStart w:id="1926" w:name="_Toc381449530"/>
      <w:bookmarkStart w:id="1927" w:name="_Toc381454464"/>
      <w:bookmarkStart w:id="1928" w:name="_Toc381537628"/>
      <w:bookmarkStart w:id="1929" w:name="_Toc381537915"/>
      <w:bookmarkStart w:id="1930" w:name="_Toc381538202"/>
      <w:bookmarkStart w:id="1931" w:name="_Toc381538490"/>
      <w:bookmarkStart w:id="1932" w:name="_Toc381538778"/>
      <w:bookmarkStart w:id="1933" w:name="_Toc381539065"/>
      <w:bookmarkStart w:id="1934" w:name="_Toc381541688"/>
      <w:bookmarkStart w:id="1935" w:name="_Toc381541978"/>
      <w:bookmarkStart w:id="1936" w:name="_Toc381542268"/>
      <w:bookmarkStart w:id="1937" w:name="_Toc381543725"/>
      <w:bookmarkStart w:id="1938" w:name="_Toc381544018"/>
      <w:bookmarkStart w:id="1939" w:name="_Toc381546436"/>
      <w:bookmarkStart w:id="1940" w:name="_Toc381621906"/>
      <w:bookmarkStart w:id="1941" w:name="_Toc381449201"/>
      <w:bookmarkStart w:id="1942" w:name="_Toc381449378"/>
      <w:bookmarkStart w:id="1943" w:name="_Toc381449531"/>
      <w:bookmarkStart w:id="1944" w:name="_Toc381454465"/>
      <w:bookmarkStart w:id="1945" w:name="_Toc381537629"/>
      <w:bookmarkStart w:id="1946" w:name="_Toc381537916"/>
      <w:bookmarkStart w:id="1947" w:name="_Toc381538203"/>
      <w:bookmarkStart w:id="1948" w:name="_Toc381538491"/>
      <w:bookmarkStart w:id="1949" w:name="_Toc381538779"/>
      <w:bookmarkStart w:id="1950" w:name="_Toc381539066"/>
      <w:bookmarkStart w:id="1951" w:name="_Toc381541689"/>
      <w:bookmarkStart w:id="1952" w:name="_Toc381541979"/>
      <w:bookmarkStart w:id="1953" w:name="_Toc381542269"/>
      <w:bookmarkStart w:id="1954" w:name="_Toc381543726"/>
      <w:bookmarkStart w:id="1955" w:name="_Toc381544019"/>
      <w:bookmarkStart w:id="1956" w:name="_Toc381546437"/>
      <w:bookmarkStart w:id="1957" w:name="_Toc381621907"/>
      <w:bookmarkStart w:id="1958" w:name="_Toc381449202"/>
      <w:bookmarkStart w:id="1959" w:name="_Toc381449379"/>
      <w:bookmarkStart w:id="1960" w:name="_Toc381449532"/>
      <w:bookmarkStart w:id="1961" w:name="_Toc381454466"/>
      <w:bookmarkStart w:id="1962" w:name="_Toc381537630"/>
      <w:bookmarkStart w:id="1963" w:name="_Toc381537917"/>
      <w:bookmarkStart w:id="1964" w:name="_Toc381538204"/>
      <w:bookmarkStart w:id="1965" w:name="_Toc381538492"/>
      <w:bookmarkStart w:id="1966" w:name="_Toc381538780"/>
      <w:bookmarkStart w:id="1967" w:name="_Toc381539067"/>
      <w:bookmarkStart w:id="1968" w:name="_Toc381541690"/>
      <w:bookmarkStart w:id="1969" w:name="_Toc381541980"/>
      <w:bookmarkStart w:id="1970" w:name="_Toc381542270"/>
      <w:bookmarkStart w:id="1971" w:name="_Toc381543727"/>
      <w:bookmarkStart w:id="1972" w:name="_Toc381544020"/>
      <w:bookmarkStart w:id="1973" w:name="_Toc381546438"/>
      <w:bookmarkStart w:id="1974" w:name="_Toc381621908"/>
      <w:bookmarkStart w:id="1975" w:name="_Toc392776932"/>
      <w:bookmarkStart w:id="1976" w:name="_Toc392777038"/>
      <w:bookmarkStart w:id="1977" w:name="_Toc392776933"/>
      <w:bookmarkStart w:id="1978" w:name="_Toc392777039"/>
      <w:bookmarkStart w:id="1979" w:name="_Toc392776934"/>
      <w:bookmarkStart w:id="1980" w:name="_Toc392777040"/>
      <w:bookmarkStart w:id="1981" w:name="_Toc392776935"/>
      <w:bookmarkStart w:id="1982" w:name="_Toc392777041"/>
      <w:bookmarkStart w:id="1983" w:name="_Toc392776936"/>
      <w:bookmarkStart w:id="1984" w:name="_Toc392777042"/>
      <w:bookmarkStart w:id="1985" w:name="_Toc392776937"/>
      <w:bookmarkStart w:id="1986" w:name="_Toc392777043"/>
      <w:bookmarkStart w:id="1987" w:name="_Toc392776938"/>
      <w:bookmarkStart w:id="1988" w:name="_Toc392777044"/>
      <w:bookmarkStart w:id="1989" w:name="_Toc392776939"/>
      <w:bookmarkStart w:id="1990" w:name="_Toc392777045"/>
      <w:bookmarkStart w:id="1991" w:name="_Toc392776940"/>
      <w:bookmarkStart w:id="1992" w:name="_Toc392777046"/>
      <w:bookmarkStart w:id="1993" w:name="_Toc392776941"/>
      <w:bookmarkStart w:id="1994" w:name="_Toc392777047"/>
      <w:bookmarkStart w:id="1995" w:name="_Toc392776942"/>
      <w:bookmarkStart w:id="1996" w:name="_Toc392777048"/>
      <w:bookmarkStart w:id="1997" w:name="_Toc392776943"/>
      <w:bookmarkStart w:id="1998" w:name="_Toc392777049"/>
      <w:bookmarkStart w:id="1999" w:name="_Toc392776944"/>
      <w:bookmarkStart w:id="2000" w:name="_Toc392777050"/>
      <w:bookmarkStart w:id="2001" w:name="_Toc392776945"/>
      <w:bookmarkStart w:id="2002" w:name="_Toc392777051"/>
      <w:bookmarkStart w:id="2003" w:name="_Toc420421924"/>
      <w:bookmarkStart w:id="2004" w:name="_Toc420422194"/>
      <w:bookmarkStart w:id="2005" w:name="_Toc420422464"/>
      <w:bookmarkStart w:id="2006" w:name="_Toc420422734"/>
      <w:bookmarkStart w:id="2007" w:name="_Toc420496738"/>
      <w:bookmarkStart w:id="2008" w:name="_Toc420421925"/>
      <w:bookmarkStart w:id="2009" w:name="_Toc420422195"/>
      <w:bookmarkStart w:id="2010" w:name="_Toc420422465"/>
      <w:bookmarkStart w:id="2011" w:name="_Toc420422735"/>
      <w:bookmarkStart w:id="2012" w:name="_Toc420496739"/>
      <w:bookmarkStart w:id="2013" w:name="_Toc420421926"/>
      <w:bookmarkStart w:id="2014" w:name="_Toc420422196"/>
      <w:bookmarkStart w:id="2015" w:name="_Toc420422466"/>
      <w:bookmarkStart w:id="2016" w:name="_Toc420422736"/>
      <w:bookmarkStart w:id="2017" w:name="_Toc420496740"/>
      <w:bookmarkStart w:id="2018" w:name="_Toc420421927"/>
      <w:bookmarkStart w:id="2019" w:name="_Toc420422197"/>
      <w:bookmarkStart w:id="2020" w:name="_Toc420422467"/>
      <w:bookmarkStart w:id="2021" w:name="_Toc420422737"/>
      <w:bookmarkStart w:id="2022" w:name="_Toc420496741"/>
      <w:bookmarkStart w:id="2023" w:name="_Toc420421928"/>
      <w:bookmarkStart w:id="2024" w:name="_Toc420422198"/>
      <w:bookmarkStart w:id="2025" w:name="_Toc420422468"/>
      <w:bookmarkStart w:id="2026" w:name="_Toc420422738"/>
      <w:bookmarkStart w:id="2027" w:name="_Toc420496742"/>
      <w:bookmarkStart w:id="2028" w:name="_Toc420421929"/>
      <w:bookmarkStart w:id="2029" w:name="_Toc420422199"/>
      <w:bookmarkStart w:id="2030" w:name="_Toc420422469"/>
      <w:bookmarkStart w:id="2031" w:name="_Toc420422739"/>
      <w:bookmarkStart w:id="2032" w:name="_Toc420496743"/>
      <w:bookmarkStart w:id="2033" w:name="_Toc420421930"/>
      <w:bookmarkStart w:id="2034" w:name="_Toc420422200"/>
      <w:bookmarkStart w:id="2035" w:name="_Toc420422470"/>
      <w:bookmarkStart w:id="2036" w:name="_Toc420422740"/>
      <w:bookmarkStart w:id="2037" w:name="_Toc420496744"/>
      <w:bookmarkStart w:id="2038" w:name="_Toc420421931"/>
      <w:bookmarkStart w:id="2039" w:name="_Toc420422201"/>
      <w:bookmarkStart w:id="2040" w:name="_Toc420422471"/>
      <w:bookmarkStart w:id="2041" w:name="_Toc420422741"/>
      <w:bookmarkStart w:id="2042" w:name="_Toc420496745"/>
      <w:bookmarkStart w:id="2043" w:name="_Toc420421932"/>
      <w:bookmarkStart w:id="2044" w:name="_Toc420422202"/>
      <w:bookmarkStart w:id="2045" w:name="_Toc420422472"/>
      <w:bookmarkStart w:id="2046" w:name="_Toc420422742"/>
      <w:bookmarkStart w:id="2047" w:name="_Toc420496746"/>
      <w:bookmarkStart w:id="2048" w:name="_Toc420421933"/>
      <w:bookmarkStart w:id="2049" w:name="_Toc420422203"/>
      <w:bookmarkStart w:id="2050" w:name="_Toc420422473"/>
      <w:bookmarkStart w:id="2051" w:name="_Toc420422743"/>
      <w:bookmarkStart w:id="2052" w:name="_Toc420496747"/>
      <w:bookmarkStart w:id="2053" w:name="_Toc420421934"/>
      <w:bookmarkStart w:id="2054" w:name="_Toc420422204"/>
      <w:bookmarkStart w:id="2055" w:name="_Toc420422474"/>
      <w:bookmarkStart w:id="2056" w:name="_Toc420422744"/>
      <w:bookmarkStart w:id="2057" w:name="_Toc420496748"/>
      <w:bookmarkStart w:id="2058" w:name="_Toc420421935"/>
      <w:bookmarkStart w:id="2059" w:name="_Toc420422205"/>
      <w:bookmarkStart w:id="2060" w:name="_Toc420422475"/>
      <w:bookmarkStart w:id="2061" w:name="_Toc420422745"/>
      <w:bookmarkStart w:id="2062" w:name="_Toc420496749"/>
      <w:bookmarkStart w:id="2063" w:name="_Toc420421936"/>
      <w:bookmarkStart w:id="2064" w:name="_Toc420422206"/>
      <w:bookmarkStart w:id="2065" w:name="_Toc420422476"/>
      <w:bookmarkStart w:id="2066" w:name="_Toc420422746"/>
      <w:bookmarkStart w:id="2067" w:name="_Toc420496750"/>
      <w:bookmarkStart w:id="2068" w:name="_Toc420421937"/>
      <w:bookmarkStart w:id="2069" w:name="_Toc420422207"/>
      <w:bookmarkStart w:id="2070" w:name="_Toc420422477"/>
      <w:bookmarkStart w:id="2071" w:name="_Toc420422747"/>
      <w:bookmarkStart w:id="2072" w:name="_Toc420496751"/>
      <w:bookmarkStart w:id="2073" w:name="_Toc420421938"/>
      <w:bookmarkStart w:id="2074" w:name="_Toc420422208"/>
      <w:bookmarkStart w:id="2075" w:name="_Toc420422478"/>
      <w:bookmarkStart w:id="2076" w:name="_Toc420422748"/>
      <w:bookmarkStart w:id="2077" w:name="_Toc420496752"/>
      <w:bookmarkStart w:id="2078" w:name="_Toc420421939"/>
      <w:bookmarkStart w:id="2079" w:name="_Toc420422209"/>
      <w:bookmarkStart w:id="2080" w:name="_Toc420422479"/>
      <w:bookmarkStart w:id="2081" w:name="_Toc420422749"/>
      <w:bookmarkStart w:id="2082" w:name="_Toc420496753"/>
      <w:bookmarkStart w:id="2083" w:name="_Toc420421940"/>
      <w:bookmarkStart w:id="2084" w:name="_Toc420422210"/>
      <w:bookmarkStart w:id="2085" w:name="_Toc420422480"/>
      <w:bookmarkStart w:id="2086" w:name="_Toc420422750"/>
      <w:bookmarkStart w:id="2087" w:name="_Toc420496754"/>
      <w:bookmarkStart w:id="2088" w:name="_Toc392790255"/>
      <w:bookmarkStart w:id="2089" w:name="_Toc392790256"/>
      <w:bookmarkStart w:id="2090" w:name="_Toc392790258"/>
      <w:bookmarkStart w:id="2091" w:name="_Toc392790261"/>
      <w:bookmarkStart w:id="2092" w:name="_Toc381537633"/>
      <w:bookmarkStart w:id="2093" w:name="_Toc381537920"/>
      <w:bookmarkStart w:id="2094" w:name="_Toc381538207"/>
      <w:bookmarkStart w:id="2095" w:name="_Toc381538495"/>
      <w:bookmarkStart w:id="2096" w:name="_Toc381538783"/>
      <w:bookmarkStart w:id="2097" w:name="_Toc381539070"/>
      <w:bookmarkStart w:id="2098" w:name="_Toc381541693"/>
      <w:bookmarkStart w:id="2099" w:name="_Toc381541983"/>
      <w:bookmarkStart w:id="2100" w:name="_Toc381542273"/>
      <w:bookmarkStart w:id="2101" w:name="_Toc381543730"/>
      <w:bookmarkStart w:id="2102" w:name="_Toc381544023"/>
      <w:bookmarkStart w:id="2103" w:name="_Toc381546441"/>
      <w:bookmarkStart w:id="2104" w:name="_Toc381621911"/>
      <w:bookmarkStart w:id="2105" w:name="_Toc381537634"/>
      <w:bookmarkStart w:id="2106" w:name="_Toc381537921"/>
      <w:bookmarkStart w:id="2107" w:name="_Toc381538208"/>
      <w:bookmarkStart w:id="2108" w:name="_Toc381538496"/>
      <w:bookmarkStart w:id="2109" w:name="_Toc381538784"/>
      <w:bookmarkStart w:id="2110" w:name="_Toc381539071"/>
      <w:bookmarkStart w:id="2111" w:name="_Toc381541694"/>
      <w:bookmarkStart w:id="2112" w:name="_Toc381541984"/>
      <w:bookmarkStart w:id="2113" w:name="_Toc381542274"/>
      <w:bookmarkStart w:id="2114" w:name="_Toc381543731"/>
      <w:bookmarkStart w:id="2115" w:name="_Toc381544024"/>
      <w:bookmarkStart w:id="2116" w:name="_Toc381546442"/>
      <w:bookmarkStart w:id="2117" w:name="_Toc381621912"/>
      <w:bookmarkStart w:id="2118" w:name="_Toc381537635"/>
      <w:bookmarkStart w:id="2119" w:name="_Toc381537922"/>
      <w:bookmarkStart w:id="2120" w:name="_Toc381538209"/>
      <w:bookmarkStart w:id="2121" w:name="_Toc381538497"/>
      <w:bookmarkStart w:id="2122" w:name="_Toc381538785"/>
      <w:bookmarkStart w:id="2123" w:name="_Toc381539072"/>
      <w:bookmarkStart w:id="2124" w:name="_Toc381541695"/>
      <w:bookmarkStart w:id="2125" w:name="_Toc381541985"/>
      <w:bookmarkStart w:id="2126" w:name="_Toc381542275"/>
      <w:bookmarkStart w:id="2127" w:name="_Toc381543732"/>
      <w:bookmarkStart w:id="2128" w:name="_Toc381544025"/>
      <w:bookmarkStart w:id="2129" w:name="_Toc381546443"/>
      <w:bookmarkStart w:id="2130" w:name="_Toc381621913"/>
      <w:bookmarkStart w:id="2131" w:name="_Toc381537636"/>
      <w:bookmarkStart w:id="2132" w:name="_Toc381537923"/>
      <w:bookmarkStart w:id="2133" w:name="_Toc381538210"/>
      <w:bookmarkStart w:id="2134" w:name="_Toc381538498"/>
      <w:bookmarkStart w:id="2135" w:name="_Toc381538786"/>
      <w:bookmarkStart w:id="2136" w:name="_Toc381539073"/>
      <w:bookmarkStart w:id="2137" w:name="_Toc381541696"/>
      <w:bookmarkStart w:id="2138" w:name="_Toc381541986"/>
      <w:bookmarkStart w:id="2139" w:name="_Toc381542276"/>
      <w:bookmarkStart w:id="2140" w:name="_Toc381543733"/>
      <w:bookmarkStart w:id="2141" w:name="_Toc381544026"/>
      <w:bookmarkStart w:id="2142" w:name="_Toc381546444"/>
      <w:bookmarkStart w:id="2143" w:name="_Toc381621914"/>
      <w:bookmarkStart w:id="2144" w:name="_Toc381537637"/>
      <w:bookmarkStart w:id="2145" w:name="_Toc381537924"/>
      <w:bookmarkStart w:id="2146" w:name="_Toc381538211"/>
      <w:bookmarkStart w:id="2147" w:name="_Toc381538499"/>
      <w:bookmarkStart w:id="2148" w:name="_Toc381538787"/>
      <w:bookmarkStart w:id="2149" w:name="_Toc381539074"/>
      <w:bookmarkStart w:id="2150" w:name="_Toc381541697"/>
      <w:bookmarkStart w:id="2151" w:name="_Toc381541987"/>
      <w:bookmarkStart w:id="2152" w:name="_Toc381542277"/>
      <w:bookmarkStart w:id="2153" w:name="_Toc381543734"/>
      <w:bookmarkStart w:id="2154" w:name="_Toc381544027"/>
      <w:bookmarkStart w:id="2155" w:name="_Toc381546445"/>
      <w:bookmarkStart w:id="2156" w:name="_Toc381621915"/>
      <w:bookmarkStart w:id="2157" w:name="_Toc381537638"/>
      <w:bookmarkStart w:id="2158" w:name="_Toc381537925"/>
      <w:bookmarkStart w:id="2159" w:name="_Toc381538212"/>
      <w:bookmarkStart w:id="2160" w:name="_Toc381538500"/>
      <w:bookmarkStart w:id="2161" w:name="_Toc381538788"/>
      <w:bookmarkStart w:id="2162" w:name="_Toc381539075"/>
      <w:bookmarkStart w:id="2163" w:name="_Toc381541698"/>
      <w:bookmarkStart w:id="2164" w:name="_Toc381541988"/>
      <w:bookmarkStart w:id="2165" w:name="_Toc381542278"/>
      <w:bookmarkStart w:id="2166" w:name="_Toc381543735"/>
      <w:bookmarkStart w:id="2167" w:name="_Toc381544028"/>
      <w:bookmarkStart w:id="2168" w:name="_Toc381546446"/>
      <w:bookmarkStart w:id="2169" w:name="_Toc381621916"/>
      <w:bookmarkStart w:id="2170" w:name="_Toc381537639"/>
      <w:bookmarkStart w:id="2171" w:name="_Toc381537926"/>
      <w:bookmarkStart w:id="2172" w:name="_Toc381538213"/>
      <w:bookmarkStart w:id="2173" w:name="_Toc381538501"/>
      <w:bookmarkStart w:id="2174" w:name="_Toc381538789"/>
      <w:bookmarkStart w:id="2175" w:name="_Toc381539076"/>
      <w:bookmarkStart w:id="2176" w:name="_Toc381541699"/>
      <w:bookmarkStart w:id="2177" w:name="_Toc381541989"/>
      <w:bookmarkStart w:id="2178" w:name="_Toc381542279"/>
      <w:bookmarkStart w:id="2179" w:name="_Toc381543736"/>
      <w:bookmarkStart w:id="2180" w:name="_Toc381544029"/>
      <w:bookmarkStart w:id="2181" w:name="_Toc381546447"/>
      <w:bookmarkStart w:id="2182" w:name="_Toc381621917"/>
      <w:bookmarkStart w:id="2183" w:name="_Toc381537640"/>
      <w:bookmarkStart w:id="2184" w:name="_Toc381537927"/>
      <w:bookmarkStart w:id="2185" w:name="_Toc381538214"/>
      <w:bookmarkStart w:id="2186" w:name="_Toc381538502"/>
      <w:bookmarkStart w:id="2187" w:name="_Toc381538790"/>
      <w:bookmarkStart w:id="2188" w:name="_Toc381539077"/>
      <w:bookmarkStart w:id="2189" w:name="_Toc381541700"/>
      <w:bookmarkStart w:id="2190" w:name="_Toc381541990"/>
      <w:bookmarkStart w:id="2191" w:name="_Toc381542280"/>
      <w:bookmarkStart w:id="2192" w:name="_Toc381543737"/>
      <w:bookmarkStart w:id="2193" w:name="_Toc381544030"/>
      <w:bookmarkStart w:id="2194" w:name="_Toc381546448"/>
      <w:bookmarkStart w:id="2195" w:name="_Toc381621918"/>
      <w:bookmarkStart w:id="2196" w:name="_Toc381537641"/>
      <w:bookmarkStart w:id="2197" w:name="_Toc381537928"/>
      <w:bookmarkStart w:id="2198" w:name="_Toc381538215"/>
      <w:bookmarkStart w:id="2199" w:name="_Toc381538503"/>
      <w:bookmarkStart w:id="2200" w:name="_Toc381538791"/>
      <w:bookmarkStart w:id="2201" w:name="_Toc381539078"/>
      <w:bookmarkStart w:id="2202" w:name="_Toc381541701"/>
      <w:bookmarkStart w:id="2203" w:name="_Toc381541991"/>
      <w:bookmarkStart w:id="2204" w:name="_Toc381542281"/>
      <w:bookmarkStart w:id="2205" w:name="_Toc381543738"/>
      <w:bookmarkStart w:id="2206" w:name="_Toc381544031"/>
      <w:bookmarkStart w:id="2207" w:name="_Toc381546449"/>
      <w:bookmarkStart w:id="2208" w:name="_Toc381621919"/>
      <w:bookmarkStart w:id="2209" w:name="_Toc381537642"/>
      <w:bookmarkStart w:id="2210" w:name="_Toc381537929"/>
      <w:bookmarkStart w:id="2211" w:name="_Toc381538216"/>
      <w:bookmarkStart w:id="2212" w:name="_Toc381538504"/>
      <w:bookmarkStart w:id="2213" w:name="_Toc381538792"/>
      <w:bookmarkStart w:id="2214" w:name="_Toc381539079"/>
      <w:bookmarkStart w:id="2215" w:name="_Toc381541702"/>
      <w:bookmarkStart w:id="2216" w:name="_Toc381541992"/>
      <w:bookmarkStart w:id="2217" w:name="_Toc381542282"/>
      <w:bookmarkStart w:id="2218" w:name="_Toc381543739"/>
      <w:bookmarkStart w:id="2219" w:name="_Toc381544032"/>
      <w:bookmarkStart w:id="2220" w:name="_Toc381546450"/>
      <w:bookmarkStart w:id="2221" w:name="_Toc381621920"/>
      <w:bookmarkStart w:id="2222" w:name="_Toc381537643"/>
      <w:bookmarkStart w:id="2223" w:name="_Toc381537930"/>
      <w:bookmarkStart w:id="2224" w:name="_Toc381538217"/>
      <w:bookmarkStart w:id="2225" w:name="_Toc381538505"/>
      <w:bookmarkStart w:id="2226" w:name="_Toc381538793"/>
      <w:bookmarkStart w:id="2227" w:name="_Toc381539080"/>
      <w:bookmarkStart w:id="2228" w:name="_Toc381541703"/>
      <w:bookmarkStart w:id="2229" w:name="_Toc381541993"/>
      <w:bookmarkStart w:id="2230" w:name="_Toc381542283"/>
      <w:bookmarkStart w:id="2231" w:name="_Toc381543740"/>
      <w:bookmarkStart w:id="2232" w:name="_Toc381544033"/>
      <w:bookmarkStart w:id="2233" w:name="_Toc381546451"/>
      <w:bookmarkStart w:id="2234" w:name="_Toc381621921"/>
      <w:bookmarkStart w:id="2235" w:name="_Toc381537644"/>
      <w:bookmarkStart w:id="2236" w:name="_Toc381537931"/>
      <w:bookmarkStart w:id="2237" w:name="_Toc381538218"/>
      <w:bookmarkStart w:id="2238" w:name="_Toc381538506"/>
      <w:bookmarkStart w:id="2239" w:name="_Toc381538794"/>
      <w:bookmarkStart w:id="2240" w:name="_Toc381539081"/>
      <w:bookmarkStart w:id="2241" w:name="_Toc381541704"/>
      <w:bookmarkStart w:id="2242" w:name="_Toc381541994"/>
      <w:bookmarkStart w:id="2243" w:name="_Toc381542284"/>
      <w:bookmarkStart w:id="2244" w:name="_Toc381543741"/>
      <w:bookmarkStart w:id="2245" w:name="_Toc381544034"/>
      <w:bookmarkStart w:id="2246" w:name="_Toc381546452"/>
      <w:bookmarkStart w:id="2247" w:name="_Toc381621922"/>
      <w:bookmarkStart w:id="2248" w:name="_Toc381537645"/>
      <w:bookmarkStart w:id="2249" w:name="_Toc381537932"/>
      <w:bookmarkStart w:id="2250" w:name="_Toc381538219"/>
      <w:bookmarkStart w:id="2251" w:name="_Toc381538507"/>
      <w:bookmarkStart w:id="2252" w:name="_Toc381538795"/>
      <w:bookmarkStart w:id="2253" w:name="_Toc381539082"/>
      <w:bookmarkStart w:id="2254" w:name="_Toc381541705"/>
      <w:bookmarkStart w:id="2255" w:name="_Toc381541995"/>
      <w:bookmarkStart w:id="2256" w:name="_Toc381542285"/>
      <w:bookmarkStart w:id="2257" w:name="_Toc381543742"/>
      <w:bookmarkStart w:id="2258" w:name="_Toc381544035"/>
      <w:bookmarkStart w:id="2259" w:name="_Toc381546453"/>
      <w:bookmarkStart w:id="2260" w:name="_Toc381621923"/>
      <w:bookmarkStart w:id="2261" w:name="_Toc381537646"/>
      <w:bookmarkStart w:id="2262" w:name="_Toc381537933"/>
      <w:bookmarkStart w:id="2263" w:name="_Toc381538220"/>
      <w:bookmarkStart w:id="2264" w:name="_Toc381538508"/>
      <w:bookmarkStart w:id="2265" w:name="_Toc381538796"/>
      <w:bookmarkStart w:id="2266" w:name="_Toc381539083"/>
      <w:bookmarkStart w:id="2267" w:name="_Toc381541706"/>
      <w:bookmarkStart w:id="2268" w:name="_Toc381541996"/>
      <w:bookmarkStart w:id="2269" w:name="_Toc381542286"/>
      <w:bookmarkStart w:id="2270" w:name="_Toc381543743"/>
      <w:bookmarkStart w:id="2271" w:name="_Toc381544036"/>
      <w:bookmarkStart w:id="2272" w:name="_Toc381546454"/>
      <w:bookmarkStart w:id="2273" w:name="_Toc381621924"/>
      <w:bookmarkStart w:id="2274" w:name="_Toc381537647"/>
      <w:bookmarkStart w:id="2275" w:name="_Toc381537934"/>
      <w:bookmarkStart w:id="2276" w:name="_Toc381538221"/>
      <w:bookmarkStart w:id="2277" w:name="_Toc381538509"/>
      <w:bookmarkStart w:id="2278" w:name="_Toc381538797"/>
      <w:bookmarkStart w:id="2279" w:name="_Toc381539084"/>
      <w:bookmarkStart w:id="2280" w:name="_Toc381541707"/>
      <w:bookmarkStart w:id="2281" w:name="_Toc381541997"/>
      <w:bookmarkStart w:id="2282" w:name="_Toc381542287"/>
      <w:bookmarkStart w:id="2283" w:name="_Toc381543744"/>
      <w:bookmarkStart w:id="2284" w:name="_Toc381544037"/>
      <w:bookmarkStart w:id="2285" w:name="_Toc381546455"/>
      <w:bookmarkStart w:id="2286" w:name="_Toc381621925"/>
      <w:bookmarkStart w:id="2287" w:name="_Toc381537648"/>
      <w:bookmarkStart w:id="2288" w:name="_Toc381537935"/>
      <w:bookmarkStart w:id="2289" w:name="_Toc381538222"/>
      <w:bookmarkStart w:id="2290" w:name="_Toc381538510"/>
      <w:bookmarkStart w:id="2291" w:name="_Toc381538798"/>
      <w:bookmarkStart w:id="2292" w:name="_Toc381539085"/>
      <w:bookmarkStart w:id="2293" w:name="_Toc381541708"/>
      <w:bookmarkStart w:id="2294" w:name="_Toc381541998"/>
      <w:bookmarkStart w:id="2295" w:name="_Toc381542288"/>
      <w:bookmarkStart w:id="2296" w:name="_Toc381543745"/>
      <w:bookmarkStart w:id="2297" w:name="_Toc381544038"/>
      <w:bookmarkStart w:id="2298" w:name="_Toc381546456"/>
      <w:bookmarkStart w:id="2299" w:name="_Toc381621926"/>
      <w:bookmarkStart w:id="2300" w:name="_Toc381537649"/>
      <w:bookmarkStart w:id="2301" w:name="_Toc381537936"/>
      <w:bookmarkStart w:id="2302" w:name="_Toc381538223"/>
      <w:bookmarkStart w:id="2303" w:name="_Toc381538511"/>
      <w:bookmarkStart w:id="2304" w:name="_Toc381538799"/>
      <w:bookmarkStart w:id="2305" w:name="_Toc381539086"/>
      <w:bookmarkStart w:id="2306" w:name="_Toc381541709"/>
      <w:bookmarkStart w:id="2307" w:name="_Toc381541999"/>
      <w:bookmarkStart w:id="2308" w:name="_Toc381542289"/>
      <w:bookmarkStart w:id="2309" w:name="_Toc381543746"/>
      <w:bookmarkStart w:id="2310" w:name="_Toc381544039"/>
      <w:bookmarkStart w:id="2311" w:name="_Toc381546457"/>
      <w:bookmarkStart w:id="2312" w:name="_Toc381621927"/>
      <w:bookmarkStart w:id="2313" w:name="_Toc381537650"/>
      <w:bookmarkStart w:id="2314" w:name="_Toc381537937"/>
      <w:bookmarkStart w:id="2315" w:name="_Toc381538224"/>
      <w:bookmarkStart w:id="2316" w:name="_Toc381538512"/>
      <w:bookmarkStart w:id="2317" w:name="_Toc381538800"/>
      <w:bookmarkStart w:id="2318" w:name="_Toc381539087"/>
      <w:bookmarkStart w:id="2319" w:name="_Toc381541710"/>
      <w:bookmarkStart w:id="2320" w:name="_Toc381542000"/>
      <w:bookmarkStart w:id="2321" w:name="_Toc381542290"/>
      <w:bookmarkStart w:id="2322" w:name="_Toc381543747"/>
      <w:bookmarkStart w:id="2323" w:name="_Toc381544040"/>
      <w:bookmarkStart w:id="2324" w:name="_Toc381546458"/>
      <w:bookmarkStart w:id="2325" w:name="_Toc381621928"/>
      <w:bookmarkStart w:id="2326" w:name="_Toc381537651"/>
      <w:bookmarkStart w:id="2327" w:name="_Toc381537938"/>
      <w:bookmarkStart w:id="2328" w:name="_Toc381538225"/>
      <w:bookmarkStart w:id="2329" w:name="_Toc381538513"/>
      <w:bookmarkStart w:id="2330" w:name="_Toc381538801"/>
      <w:bookmarkStart w:id="2331" w:name="_Toc381539088"/>
      <w:bookmarkStart w:id="2332" w:name="_Toc381541711"/>
      <w:bookmarkStart w:id="2333" w:name="_Toc381542001"/>
      <w:bookmarkStart w:id="2334" w:name="_Toc381542291"/>
      <w:bookmarkStart w:id="2335" w:name="_Toc381543748"/>
      <w:bookmarkStart w:id="2336" w:name="_Toc381544041"/>
      <w:bookmarkStart w:id="2337" w:name="_Toc381546459"/>
      <w:bookmarkStart w:id="2338" w:name="_Toc381621929"/>
      <w:bookmarkStart w:id="2339" w:name="_Toc381537652"/>
      <w:bookmarkStart w:id="2340" w:name="_Toc381537939"/>
      <w:bookmarkStart w:id="2341" w:name="_Toc381538226"/>
      <w:bookmarkStart w:id="2342" w:name="_Toc381538514"/>
      <w:bookmarkStart w:id="2343" w:name="_Toc381538802"/>
      <w:bookmarkStart w:id="2344" w:name="_Toc381539089"/>
      <w:bookmarkStart w:id="2345" w:name="_Toc381541712"/>
      <w:bookmarkStart w:id="2346" w:name="_Toc381542002"/>
      <w:bookmarkStart w:id="2347" w:name="_Toc381542292"/>
      <w:bookmarkStart w:id="2348" w:name="_Toc381543749"/>
      <w:bookmarkStart w:id="2349" w:name="_Toc381544042"/>
      <w:bookmarkStart w:id="2350" w:name="_Toc381546460"/>
      <w:bookmarkStart w:id="2351" w:name="_Toc381621930"/>
      <w:bookmarkStart w:id="2352" w:name="_Toc381537653"/>
      <w:bookmarkStart w:id="2353" w:name="_Toc381537940"/>
      <w:bookmarkStart w:id="2354" w:name="_Toc381538227"/>
      <w:bookmarkStart w:id="2355" w:name="_Toc381538515"/>
      <w:bookmarkStart w:id="2356" w:name="_Toc381538803"/>
      <w:bookmarkStart w:id="2357" w:name="_Toc381539090"/>
      <w:bookmarkStart w:id="2358" w:name="_Toc381541713"/>
      <w:bookmarkStart w:id="2359" w:name="_Toc381542003"/>
      <w:bookmarkStart w:id="2360" w:name="_Toc381542293"/>
      <w:bookmarkStart w:id="2361" w:name="_Toc381543750"/>
      <w:bookmarkStart w:id="2362" w:name="_Toc381544043"/>
      <w:bookmarkStart w:id="2363" w:name="_Toc381546461"/>
      <w:bookmarkStart w:id="2364" w:name="_Toc381621931"/>
      <w:bookmarkStart w:id="2365" w:name="_Toc381537654"/>
      <w:bookmarkStart w:id="2366" w:name="_Toc381537941"/>
      <w:bookmarkStart w:id="2367" w:name="_Toc381538228"/>
      <w:bookmarkStart w:id="2368" w:name="_Toc381538516"/>
      <w:bookmarkStart w:id="2369" w:name="_Toc381538804"/>
      <w:bookmarkStart w:id="2370" w:name="_Toc381539091"/>
      <w:bookmarkStart w:id="2371" w:name="_Toc381541714"/>
      <w:bookmarkStart w:id="2372" w:name="_Toc381542004"/>
      <w:bookmarkStart w:id="2373" w:name="_Toc381542294"/>
      <w:bookmarkStart w:id="2374" w:name="_Toc381543751"/>
      <w:bookmarkStart w:id="2375" w:name="_Toc381544044"/>
      <w:bookmarkStart w:id="2376" w:name="_Toc381546462"/>
      <w:bookmarkStart w:id="2377" w:name="_Toc381621932"/>
      <w:bookmarkStart w:id="2378" w:name="_Toc381537655"/>
      <w:bookmarkStart w:id="2379" w:name="_Toc381537942"/>
      <w:bookmarkStart w:id="2380" w:name="_Toc381538229"/>
      <w:bookmarkStart w:id="2381" w:name="_Toc381538517"/>
      <w:bookmarkStart w:id="2382" w:name="_Toc381538805"/>
      <w:bookmarkStart w:id="2383" w:name="_Toc381539092"/>
      <w:bookmarkStart w:id="2384" w:name="_Toc381541715"/>
      <w:bookmarkStart w:id="2385" w:name="_Toc381542005"/>
      <w:bookmarkStart w:id="2386" w:name="_Toc381542295"/>
      <w:bookmarkStart w:id="2387" w:name="_Toc381543752"/>
      <w:bookmarkStart w:id="2388" w:name="_Toc381544045"/>
      <w:bookmarkStart w:id="2389" w:name="_Toc381546463"/>
      <w:bookmarkStart w:id="2390" w:name="_Toc381621933"/>
      <w:bookmarkStart w:id="2391" w:name="_Toc381537656"/>
      <w:bookmarkStart w:id="2392" w:name="_Toc381537943"/>
      <w:bookmarkStart w:id="2393" w:name="_Toc381538230"/>
      <w:bookmarkStart w:id="2394" w:name="_Toc381538518"/>
      <w:bookmarkStart w:id="2395" w:name="_Toc381538806"/>
      <w:bookmarkStart w:id="2396" w:name="_Toc381539093"/>
      <w:bookmarkStart w:id="2397" w:name="_Toc381541716"/>
      <w:bookmarkStart w:id="2398" w:name="_Toc381542006"/>
      <w:bookmarkStart w:id="2399" w:name="_Toc381542296"/>
      <w:bookmarkStart w:id="2400" w:name="_Toc381543753"/>
      <w:bookmarkStart w:id="2401" w:name="_Toc381544046"/>
      <w:bookmarkStart w:id="2402" w:name="_Toc381546464"/>
      <w:bookmarkStart w:id="2403" w:name="_Toc381621934"/>
      <w:bookmarkStart w:id="2404" w:name="_Toc381537657"/>
      <w:bookmarkStart w:id="2405" w:name="_Toc381537944"/>
      <w:bookmarkStart w:id="2406" w:name="_Toc381538231"/>
      <w:bookmarkStart w:id="2407" w:name="_Toc381538519"/>
      <w:bookmarkStart w:id="2408" w:name="_Toc381538807"/>
      <w:bookmarkStart w:id="2409" w:name="_Toc381539094"/>
      <w:bookmarkStart w:id="2410" w:name="_Toc381541717"/>
      <w:bookmarkStart w:id="2411" w:name="_Toc381542007"/>
      <w:bookmarkStart w:id="2412" w:name="_Toc381542297"/>
      <w:bookmarkStart w:id="2413" w:name="_Toc381543754"/>
      <w:bookmarkStart w:id="2414" w:name="_Toc381544047"/>
      <w:bookmarkStart w:id="2415" w:name="_Toc381546465"/>
      <w:bookmarkStart w:id="2416" w:name="_Toc381621935"/>
      <w:bookmarkStart w:id="2417" w:name="_Toc381537658"/>
      <w:bookmarkStart w:id="2418" w:name="_Toc381537945"/>
      <w:bookmarkStart w:id="2419" w:name="_Toc381538232"/>
      <w:bookmarkStart w:id="2420" w:name="_Toc381538520"/>
      <w:bookmarkStart w:id="2421" w:name="_Toc381538808"/>
      <w:bookmarkStart w:id="2422" w:name="_Toc381539095"/>
      <w:bookmarkStart w:id="2423" w:name="_Toc381541718"/>
      <w:bookmarkStart w:id="2424" w:name="_Toc381542008"/>
      <w:bookmarkStart w:id="2425" w:name="_Toc381542298"/>
      <w:bookmarkStart w:id="2426" w:name="_Toc381543755"/>
      <w:bookmarkStart w:id="2427" w:name="_Toc381544048"/>
      <w:bookmarkStart w:id="2428" w:name="_Toc381546466"/>
      <w:bookmarkStart w:id="2429" w:name="_Toc381621936"/>
      <w:bookmarkStart w:id="2430" w:name="_Toc381537659"/>
      <w:bookmarkStart w:id="2431" w:name="_Toc381537946"/>
      <w:bookmarkStart w:id="2432" w:name="_Toc381538233"/>
      <w:bookmarkStart w:id="2433" w:name="_Toc381538521"/>
      <w:bookmarkStart w:id="2434" w:name="_Toc381538809"/>
      <w:bookmarkStart w:id="2435" w:name="_Toc381539096"/>
      <w:bookmarkStart w:id="2436" w:name="_Toc381541719"/>
      <w:bookmarkStart w:id="2437" w:name="_Toc381542009"/>
      <w:bookmarkStart w:id="2438" w:name="_Toc381542299"/>
      <w:bookmarkStart w:id="2439" w:name="_Toc381543756"/>
      <w:bookmarkStart w:id="2440" w:name="_Toc381544049"/>
      <w:bookmarkStart w:id="2441" w:name="_Toc381546467"/>
      <w:bookmarkStart w:id="2442" w:name="_Toc381621937"/>
      <w:bookmarkStart w:id="2443" w:name="_Toc381537660"/>
      <w:bookmarkStart w:id="2444" w:name="_Toc381537947"/>
      <w:bookmarkStart w:id="2445" w:name="_Toc381538234"/>
      <w:bookmarkStart w:id="2446" w:name="_Toc381538522"/>
      <w:bookmarkStart w:id="2447" w:name="_Toc381538810"/>
      <w:bookmarkStart w:id="2448" w:name="_Toc381539097"/>
      <w:bookmarkStart w:id="2449" w:name="_Toc381541720"/>
      <w:bookmarkStart w:id="2450" w:name="_Toc381542010"/>
      <w:bookmarkStart w:id="2451" w:name="_Toc381542300"/>
      <w:bookmarkStart w:id="2452" w:name="_Toc381543757"/>
      <w:bookmarkStart w:id="2453" w:name="_Toc381544050"/>
      <w:bookmarkStart w:id="2454" w:name="_Toc381546468"/>
      <w:bookmarkStart w:id="2455" w:name="_Toc381621938"/>
      <w:bookmarkStart w:id="2456" w:name="_Toc381537661"/>
      <w:bookmarkStart w:id="2457" w:name="_Toc381537948"/>
      <w:bookmarkStart w:id="2458" w:name="_Toc381538235"/>
      <w:bookmarkStart w:id="2459" w:name="_Toc381538523"/>
      <w:bookmarkStart w:id="2460" w:name="_Toc381538811"/>
      <w:bookmarkStart w:id="2461" w:name="_Toc381539098"/>
      <w:bookmarkStart w:id="2462" w:name="_Toc381541721"/>
      <w:bookmarkStart w:id="2463" w:name="_Toc381542011"/>
      <w:bookmarkStart w:id="2464" w:name="_Toc381542301"/>
      <w:bookmarkStart w:id="2465" w:name="_Toc381543758"/>
      <w:bookmarkStart w:id="2466" w:name="_Toc381544051"/>
      <w:bookmarkStart w:id="2467" w:name="_Toc381546469"/>
      <w:bookmarkStart w:id="2468" w:name="_Toc381621939"/>
      <w:bookmarkStart w:id="2469" w:name="_Toc381537662"/>
      <w:bookmarkStart w:id="2470" w:name="_Toc381537949"/>
      <w:bookmarkStart w:id="2471" w:name="_Toc381538236"/>
      <w:bookmarkStart w:id="2472" w:name="_Toc381538524"/>
      <w:bookmarkStart w:id="2473" w:name="_Toc381538812"/>
      <w:bookmarkStart w:id="2474" w:name="_Toc381539099"/>
      <w:bookmarkStart w:id="2475" w:name="_Toc381541722"/>
      <w:bookmarkStart w:id="2476" w:name="_Toc381542012"/>
      <w:bookmarkStart w:id="2477" w:name="_Toc381542302"/>
      <w:bookmarkStart w:id="2478" w:name="_Toc381543759"/>
      <w:bookmarkStart w:id="2479" w:name="_Toc381544052"/>
      <w:bookmarkStart w:id="2480" w:name="_Toc381546470"/>
      <w:bookmarkStart w:id="2481" w:name="_Toc381621940"/>
      <w:bookmarkStart w:id="2482" w:name="_Toc381537663"/>
      <w:bookmarkStart w:id="2483" w:name="_Toc381537950"/>
      <w:bookmarkStart w:id="2484" w:name="_Toc381538237"/>
      <w:bookmarkStart w:id="2485" w:name="_Toc381538525"/>
      <w:bookmarkStart w:id="2486" w:name="_Toc381538813"/>
      <w:bookmarkStart w:id="2487" w:name="_Toc381539100"/>
      <w:bookmarkStart w:id="2488" w:name="_Toc381541723"/>
      <w:bookmarkStart w:id="2489" w:name="_Toc381542013"/>
      <w:bookmarkStart w:id="2490" w:name="_Toc381542303"/>
      <w:bookmarkStart w:id="2491" w:name="_Toc381543760"/>
      <w:bookmarkStart w:id="2492" w:name="_Toc381544053"/>
      <w:bookmarkStart w:id="2493" w:name="_Toc381546471"/>
      <w:bookmarkStart w:id="2494" w:name="_Toc381621941"/>
      <w:bookmarkStart w:id="2495" w:name="_Toc381537664"/>
      <w:bookmarkStart w:id="2496" w:name="_Toc381537951"/>
      <w:bookmarkStart w:id="2497" w:name="_Toc381538238"/>
      <w:bookmarkStart w:id="2498" w:name="_Toc381538526"/>
      <w:bookmarkStart w:id="2499" w:name="_Toc381538814"/>
      <w:bookmarkStart w:id="2500" w:name="_Toc381539101"/>
      <w:bookmarkStart w:id="2501" w:name="_Toc381541724"/>
      <w:bookmarkStart w:id="2502" w:name="_Toc381542014"/>
      <w:bookmarkStart w:id="2503" w:name="_Toc381542304"/>
      <w:bookmarkStart w:id="2504" w:name="_Toc381543761"/>
      <w:bookmarkStart w:id="2505" w:name="_Toc381544054"/>
      <w:bookmarkStart w:id="2506" w:name="_Toc381546472"/>
      <w:bookmarkStart w:id="2507" w:name="_Toc381621942"/>
      <w:bookmarkStart w:id="2508" w:name="_Toc381537665"/>
      <w:bookmarkStart w:id="2509" w:name="_Toc381537952"/>
      <w:bookmarkStart w:id="2510" w:name="_Toc381538239"/>
      <w:bookmarkStart w:id="2511" w:name="_Toc381538527"/>
      <w:bookmarkStart w:id="2512" w:name="_Toc381538815"/>
      <w:bookmarkStart w:id="2513" w:name="_Toc381539102"/>
      <w:bookmarkStart w:id="2514" w:name="_Toc381541725"/>
      <w:bookmarkStart w:id="2515" w:name="_Toc381542015"/>
      <w:bookmarkStart w:id="2516" w:name="_Toc381542305"/>
      <w:bookmarkStart w:id="2517" w:name="_Toc381543762"/>
      <w:bookmarkStart w:id="2518" w:name="_Toc381544055"/>
      <w:bookmarkStart w:id="2519" w:name="_Toc381546473"/>
      <w:bookmarkStart w:id="2520" w:name="_Toc381621943"/>
      <w:bookmarkStart w:id="2521" w:name="_Toc381537666"/>
      <w:bookmarkStart w:id="2522" w:name="_Toc381537953"/>
      <w:bookmarkStart w:id="2523" w:name="_Toc381538240"/>
      <w:bookmarkStart w:id="2524" w:name="_Toc381538528"/>
      <w:bookmarkStart w:id="2525" w:name="_Toc381538816"/>
      <w:bookmarkStart w:id="2526" w:name="_Toc381539103"/>
      <w:bookmarkStart w:id="2527" w:name="_Toc381541726"/>
      <w:bookmarkStart w:id="2528" w:name="_Toc381542016"/>
      <w:bookmarkStart w:id="2529" w:name="_Toc381542306"/>
      <w:bookmarkStart w:id="2530" w:name="_Toc381543763"/>
      <w:bookmarkStart w:id="2531" w:name="_Toc381544056"/>
      <w:bookmarkStart w:id="2532" w:name="_Toc381546474"/>
      <w:bookmarkStart w:id="2533" w:name="_Toc381621944"/>
      <w:bookmarkStart w:id="2534" w:name="_Toc381537667"/>
      <w:bookmarkStart w:id="2535" w:name="_Toc381537954"/>
      <w:bookmarkStart w:id="2536" w:name="_Toc381538241"/>
      <w:bookmarkStart w:id="2537" w:name="_Toc381538529"/>
      <w:bookmarkStart w:id="2538" w:name="_Toc381538817"/>
      <w:bookmarkStart w:id="2539" w:name="_Toc381539104"/>
      <w:bookmarkStart w:id="2540" w:name="_Toc381541727"/>
      <w:bookmarkStart w:id="2541" w:name="_Toc381542017"/>
      <w:bookmarkStart w:id="2542" w:name="_Toc381542307"/>
      <w:bookmarkStart w:id="2543" w:name="_Toc381543764"/>
      <w:bookmarkStart w:id="2544" w:name="_Toc381544057"/>
      <w:bookmarkStart w:id="2545" w:name="_Toc381546475"/>
      <w:bookmarkStart w:id="2546" w:name="_Toc381621945"/>
      <w:bookmarkStart w:id="2547" w:name="_Toc381537668"/>
      <w:bookmarkStart w:id="2548" w:name="_Toc381537955"/>
      <w:bookmarkStart w:id="2549" w:name="_Toc381538242"/>
      <w:bookmarkStart w:id="2550" w:name="_Toc381538530"/>
      <w:bookmarkStart w:id="2551" w:name="_Toc381538818"/>
      <w:bookmarkStart w:id="2552" w:name="_Toc381539105"/>
      <w:bookmarkStart w:id="2553" w:name="_Toc381541728"/>
      <w:bookmarkStart w:id="2554" w:name="_Toc381542018"/>
      <w:bookmarkStart w:id="2555" w:name="_Toc381542308"/>
      <w:bookmarkStart w:id="2556" w:name="_Toc381543765"/>
      <w:bookmarkStart w:id="2557" w:name="_Toc381544058"/>
      <w:bookmarkStart w:id="2558" w:name="_Toc381546476"/>
      <w:bookmarkStart w:id="2559" w:name="_Toc381621946"/>
      <w:bookmarkStart w:id="2560" w:name="_Toc381537669"/>
      <w:bookmarkStart w:id="2561" w:name="_Toc381537956"/>
      <w:bookmarkStart w:id="2562" w:name="_Toc381538243"/>
      <w:bookmarkStart w:id="2563" w:name="_Toc381538531"/>
      <w:bookmarkStart w:id="2564" w:name="_Toc381538819"/>
      <w:bookmarkStart w:id="2565" w:name="_Toc381539106"/>
      <w:bookmarkStart w:id="2566" w:name="_Toc381541729"/>
      <w:bookmarkStart w:id="2567" w:name="_Toc381542019"/>
      <w:bookmarkStart w:id="2568" w:name="_Toc381542309"/>
      <w:bookmarkStart w:id="2569" w:name="_Toc381543766"/>
      <w:bookmarkStart w:id="2570" w:name="_Toc381544059"/>
      <w:bookmarkStart w:id="2571" w:name="_Toc381546477"/>
      <w:bookmarkStart w:id="2572" w:name="_Toc381621947"/>
      <w:bookmarkStart w:id="2573" w:name="_Toc381537670"/>
      <w:bookmarkStart w:id="2574" w:name="_Toc381537957"/>
      <w:bookmarkStart w:id="2575" w:name="_Toc381538244"/>
      <w:bookmarkStart w:id="2576" w:name="_Toc381538532"/>
      <w:bookmarkStart w:id="2577" w:name="_Toc381538820"/>
      <w:bookmarkStart w:id="2578" w:name="_Toc381539107"/>
      <w:bookmarkStart w:id="2579" w:name="_Toc381541730"/>
      <w:bookmarkStart w:id="2580" w:name="_Toc381542020"/>
      <w:bookmarkStart w:id="2581" w:name="_Toc381542310"/>
      <w:bookmarkStart w:id="2582" w:name="_Toc381543767"/>
      <w:bookmarkStart w:id="2583" w:name="_Toc381544060"/>
      <w:bookmarkStart w:id="2584" w:name="_Toc381546478"/>
      <w:bookmarkStart w:id="2585" w:name="_Toc381621948"/>
      <w:bookmarkStart w:id="2586" w:name="_Toc381537671"/>
      <w:bookmarkStart w:id="2587" w:name="_Toc381537958"/>
      <w:bookmarkStart w:id="2588" w:name="_Toc381538245"/>
      <w:bookmarkStart w:id="2589" w:name="_Toc381538533"/>
      <w:bookmarkStart w:id="2590" w:name="_Toc381538821"/>
      <w:bookmarkStart w:id="2591" w:name="_Toc381539108"/>
      <w:bookmarkStart w:id="2592" w:name="_Toc381541731"/>
      <w:bookmarkStart w:id="2593" w:name="_Toc381542021"/>
      <w:bookmarkStart w:id="2594" w:name="_Toc381542311"/>
      <w:bookmarkStart w:id="2595" w:name="_Toc381543768"/>
      <w:bookmarkStart w:id="2596" w:name="_Toc381544061"/>
      <w:bookmarkStart w:id="2597" w:name="_Toc381546479"/>
      <w:bookmarkStart w:id="2598" w:name="_Toc381621949"/>
      <w:bookmarkStart w:id="2599" w:name="_Toc381537672"/>
      <w:bookmarkStart w:id="2600" w:name="_Toc381537959"/>
      <w:bookmarkStart w:id="2601" w:name="_Toc381538246"/>
      <w:bookmarkStart w:id="2602" w:name="_Toc381538534"/>
      <w:bookmarkStart w:id="2603" w:name="_Toc381538822"/>
      <w:bookmarkStart w:id="2604" w:name="_Toc381539109"/>
      <w:bookmarkStart w:id="2605" w:name="_Toc381541732"/>
      <w:bookmarkStart w:id="2606" w:name="_Toc381542022"/>
      <w:bookmarkStart w:id="2607" w:name="_Toc381542312"/>
      <w:bookmarkStart w:id="2608" w:name="_Toc381543769"/>
      <w:bookmarkStart w:id="2609" w:name="_Toc381544062"/>
      <w:bookmarkStart w:id="2610" w:name="_Toc381546480"/>
      <w:bookmarkStart w:id="2611" w:name="_Toc381621950"/>
      <w:bookmarkStart w:id="2612" w:name="_Toc381537673"/>
      <w:bookmarkStart w:id="2613" w:name="_Toc381537960"/>
      <w:bookmarkStart w:id="2614" w:name="_Toc381538247"/>
      <w:bookmarkStart w:id="2615" w:name="_Toc381538535"/>
      <w:bookmarkStart w:id="2616" w:name="_Toc381538823"/>
      <w:bookmarkStart w:id="2617" w:name="_Toc381539110"/>
      <w:bookmarkStart w:id="2618" w:name="_Toc381541733"/>
      <w:bookmarkStart w:id="2619" w:name="_Toc381542023"/>
      <w:bookmarkStart w:id="2620" w:name="_Toc381542313"/>
      <w:bookmarkStart w:id="2621" w:name="_Toc381543770"/>
      <w:bookmarkStart w:id="2622" w:name="_Toc381544063"/>
      <w:bookmarkStart w:id="2623" w:name="_Toc381546481"/>
      <w:bookmarkStart w:id="2624" w:name="_Toc381621951"/>
      <w:bookmarkStart w:id="2625" w:name="_Toc381537674"/>
      <w:bookmarkStart w:id="2626" w:name="_Toc381537961"/>
      <w:bookmarkStart w:id="2627" w:name="_Toc381538248"/>
      <w:bookmarkStart w:id="2628" w:name="_Toc381538536"/>
      <w:bookmarkStart w:id="2629" w:name="_Toc381538824"/>
      <w:bookmarkStart w:id="2630" w:name="_Toc381539111"/>
      <w:bookmarkStart w:id="2631" w:name="_Toc381541734"/>
      <w:bookmarkStart w:id="2632" w:name="_Toc381542024"/>
      <w:bookmarkStart w:id="2633" w:name="_Toc381542314"/>
      <w:bookmarkStart w:id="2634" w:name="_Toc381543771"/>
      <w:bookmarkStart w:id="2635" w:name="_Toc381544064"/>
      <w:bookmarkStart w:id="2636" w:name="_Toc381546482"/>
      <w:bookmarkStart w:id="2637" w:name="_Toc381621952"/>
      <w:bookmarkStart w:id="2638" w:name="_Toc381537675"/>
      <w:bookmarkStart w:id="2639" w:name="_Toc381537962"/>
      <w:bookmarkStart w:id="2640" w:name="_Toc381538249"/>
      <w:bookmarkStart w:id="2641" w:name="_Toc381538537"/>
      <w:bookmarkStart w:id="2642" w:name="_Toc381538825"/>
      <w:bookmarkStart w:id="2643" w:name="_Toc381539112"/>
      <w:bookmarkStart w:id="2644" w:name="_Toc381541735"/>
      <w:bookmarkStart w:id="2645" w:name="_Toc381542025"/>
      <w:bookmarkStart w:id="2646" w:name="_Toc381542315"/>
      <w:bookmarkStart w:id="2647" w:name="_Toc381543772"/>
      <w:bookmarkStart w:id="2648" w:name="_Toc381544065"/>
      <w:bookmarkStart w:id="2649" w:name="_Toc381546483"/>
      <w:bookmarkStart w:id="2650" w:name="_Toc381621953"/>
      <w:bookmarkStart w:id="2651" w:name="_Toc381537676"/>
      <w:bookmarkStart w:id="2652" w:name="_Toc381537963"/>
      <w:bookmarkStart w:id="2653" w:name="_Toc381538250"/>
      <w:bookmarkStart w:id="2654" w:name="_Toc381538538"/>
      <w:bookmarkStart w:id="2655" w:name="_Toc381538826"/>
      <w:bookmarkStart w:id="2656" w:name="_Toc381539113"/>
      <w:bookmarkStart w:id="2657" w:name="_Toc381541736"/>
      <w:bookmarkStart w:id="2658" w:name="_Toc381542026"/>
      <w:bookmarkStart w:id="2659" w:name="_Toc381542316"/>
      <w:bookmarkStart w:id="2660" w:name="_Toc381543773"/>
      <w:bookmarkStart w:id="2661" w:name="_Toc381544066"/>
      <w:bookmarkStart w:id="2662" w:name="_Toc381546484"/>
      <w:bookmarkStart w:id="2663" w:name="_Toc381621954"/>
      <w:bookmarkStart w:id="2664" w:name="_Toc381537677"/>
      <w:bookmarkStart w:id="2665" w:name="_Toc381537964"/>
      <w:bookmarkStart w:id="2666" w:name="_Toc381538251"/>
      <w:bookmarkStart w:id="2667" w:name="_Toc381538539"/>
      <w:bookmarkStart w:id="2668" w:name="_Toc381538827"/>
      <w:bookmarkStart w:id="2669" w:name="_Toc381539114"/>
      <w:bookmarkStart w:id="2670" w:name="_Toc381541737"/>
      <w:bookmarkStart w:id="2671" w:name="_Toc381542027"/>
      <w:bookmarkStart w:id="2672" w:name="_Toc381542317"/>
      <w:bookmarkStart w:id="2673" w:name="_Toc381543774"/>
      <w:bookmarkStart w:id="2674" w:name="_Toc381544067"/>
      <w:bookmarkStart w:id="2675" w:name="_Toc381546485"/>
      <w:bookmarkStart w:id="2676" w:name="_Toc381621955"/>
      <w:bookmarkStart w:id="2677" w:name="_Toc381537678"/>
      <w:bookmarkStart w:id="2678" w:name="_Toc381537965"/>
      <w:bookmarkStart w:id="2679" w:name="_Toc381538252"/>
      <w:bookmarkStart w:id="2680" w:name="_Toc381538540"/>
      <w:bookmarkStart w:id="2681" w:name="_Toc381538828"/>
      <w:bookmarkStart w:id="2682" w:name="_Toc381539115"/>
      <w:bookmarkStart w:id="2683" w:name="_Toc381541738"/>
      <w:bookmarkStart w:id="2684" w:name="_Toc381542028"/>
      <w:bookmarkStart w:id="2685" w:name="_Toc381542318"/>
      <w:bookmarkStart w:id="2686" w:name="_Toc381543775"/>
      <w:bookmarkStart w:id="2687" w:name="_Toc381544068"/>
      <w:bookmarkStart w:id="2688" w:name="_Toc381546486"/>
      <w:bookmarkStart w:id="2689" w:name="_Toc381621956"/>
      <w:bookmarkStart w:id="2690" w:name="_Toc381537679"/>
      <w:bookmarkStart w:id="2691" w:name="_Toc381537966"/>
      <w:bookmarkStart w:id="2692" w:name="_Toc381538253"/>
      <w:bookmarkStart w:id="2693" w:name="_Toc381538541"/>
      <w:bookmarkStart w:id="2694" w:name="_Toc381538829"/>
      <w:bookmarkStart w:id="2695" w:name="_Toc381539116"/>
      <w:bookmarkStart w:id="2696" w:name="_Toc381541739"/>
      <w:bookmarkStart w:id="2697" w:name="_Toc381542029"/>
      <w:bookmarkStart w:id="2698" w:name="_Toc381542319"/>
      <w:bookmarkStart w:id="2699" w:name="_Toc381543776"/>
      <w:bookmarkStart w:id="2700" w:name="_Toc381544069"/>
      <w:bookmarkStart w:id="2701" w:name="_Toc381546487"/>
      <w:bookmarkStart w:id="2702" w:name="_Toc381621957"/>
      <w:bookmarkStart w:id="2703" w:name="_Toc381537680"/>
      <w:bookmarkStart w:id="2704" w:name="_Toc381537967"/>
      <w:bookmarkStart w:id="2705" w:name="_Toc381538254"/>
      <w:bookmarkStart w:id="2706" w:name="_Toc381538542"/>
      <w:bookmarkStart w:id="2707" w:name="_Toc381538830"/>
      <w:bookmarkStart w:id="2708" w:name="_Toc381539117"/>
      <w:bookmarkStart w:id="2709" w:name="_Toc381541740"/>
      <w:bookmarkStart w:id="2710" w:name="_Toc381542030"/>
      <w:bookmarkStart w:id="2711" w:name="_Toc381542320"/>
      <w:bookmarkStart w:id="2712" w:name="_Toc381543777"/>
      <w:bookmarkStart w:id="2713" w:name="_Toc381544070"/>
      <w:bookmarkStart w:id="2714" w:name="_Toc381546488"/>
      <w:bookmarkStart w:id="2715" w:name="_Toc381621958"/>
      <w:bookmarkStart w:id="2716" w:name="_Toc381537681"/>
      <w:bookmarkStart w:id="2717" w:name="_Toc381537968"/>
      <w:bookmarkStart w:id="2718" w:name="_Toc381538255"/>
      <w:bookmarkStart w:id="2719" w:name="_Toc381538543"/>
      <w:bookmarkStart w:id="2720" w:name="_Toc381538831"/>
      <w:bookmarkStart w:id="2721" w:name="_Toc381539118"/>
      <w:bookmarkStart w:id="2722" w:name="_Toc381541741"/>
      <w:bookmarkStart w:id="2723" w:name="_Toc381542031"/>
      <w:bookmarkStart w:id="2724" w:name="_Toc381542321"/>
      <w:bookmarkStart w:id="2725" w:name="_Toc381543778"/>
      <w:bookmarkStart w:id="2726" w:name="_Toc381544071"/>
      <w:bookmarkStart w:id="2727" w:name="_Toc381546489"/>
      <w:bookmarkStart w:id="2728" w:name="_Toc381621959"/>
      <w:bookmarkStart w:id="2729" w:name="_Toc381537682"/>
      <w:bookmarkStart w:id="2730" w:name="_Toc381537969"/>
      <w:bookmarkStart w:id="2731" w:name="_Toc381538256"/>
      <w:bookmarkStart w:id="2732" w:name="_Toc381538544"/>
      <w:bookmarkStart w:id="2733" w:name="_Toc381538832"/>
      <w:bookmarkStart w:id="2734" w:name="_Toc381539119"/>
      <w:bookmarkStart w:id="2735" w:name="_Toc381541742"/>
      <w:bookmarkStart w:id="2736" w:name="_Toc381542032"/>
      <w:bookmarkStart w:id="2737" w:name="_Toc381542322"/>
      <w:bookmarkStart w:id="2738" w:name="_Toc381543779"/>
      <w:bookmarkStart w:id="2739" w:name="_Toc381544072"/>
      <w:bookmarkStart w:id="2740" w:name="_Toc381546490"/>
      <w:bookmarkStart w:id="2741" w:name="_Toc381621960"/>
      <w:bookmarkStart w:id="2742" w:name="_Toc381537683"/>
      <w:bookmarkStart w:id="2743" w:name="_Toc381537970"/>
      <w:bookmarkStart w:id="2744" w:name="_Toc381538257"/>
      <w:bookmarkStart w:id="2745" w:name="_Toc381538545"/>
      <w:bookmarkStart w:id="2746" w:name="_Toc381538833"/>
      <w:bookmarkStart w:id="2747" w:name="_Toc381539120"/>
      <w:bookmarkStart w:id="2748" w:name="_Toc381541743"/>
      <w:bookmarkStart w:id="2749" w:name="_Toc381542033"/>
      <w:bookmarkStart w:id="2750" w:name="_Toc381542323"/>
      <w:bookmarkStart w:id="2751" w:name="_Toc381543780"/>
      <w:bookmarkStart w:id="2752" w:name="_Toc381544073"/>
      <w:bookmarkStart w:id="2753" w:name="_Toc381546491"/>
      <w:bookmarkStart w:id="2754" w:name="_Toc381621961"/>
      <w:bookmarkStart w:id="2755" w:name="_Toc381537684"/>
      <w:bookmarkStart w:id="2756" w:name="_Toc381537971"/>
      <w:bookmarkStart w:id="2757" w:name="_Toc381538258"/>
      <w:bookmarkStart w:id="2758" w:name="_Toc381538546"/>
      <w:bookmarkStart w:id="2759" w:name="_Toc381538834"/>
      <w:bookmarkStart w:id="2760" w:name="_Toc381539121"/>
      <w:bookmarkStart w:id="2761" w:name="_Toc381541744"/>
      <w:bookmarkStart w:id="2762" w:name="_Toc381542034"/>
      <w:bookmarkStart w:id="2763" w:name="_Toc381542324"/>
      <w:bookmarkStart w:id="2764" w:name="_Toc381543781"/>
      <w:bookmarkStart w:id="2765" w:name="_Toc381544074"/>
      <w:bookmarkStart w:id="2766" w:name="_Toc381546492"/>
      <w:bookmarkStart w:id="2767" w:name="_Toc381621962"/>
      <w:bookmarkStart w:id="2768" w:name="_Toc381537685"/>
      <w:bookmarkStart w:id="2769" w:name="_Toc381537972"/>
      <w:bookmarkStart w:id="2770" w:name="_Toc381538259"/>
      <w:bookmarkStart w:id="2771" w:name="_Toc381538547"/>
      <w:bookmarkStart w:id="2772" w:name="_Toc381538835"/>
      <w:bookmarkStart w:id="2773" w:name="_Toc381539122"/>
      <w:bookmarkStart w:id="2774" w:name="_Toc381541745"/>
      <w:bookmarkStart w:id="2775" w:name="_Toc381542035"/>
      <w:bookmarkStart w:id="2776" w:name="_Toc381542325"/>
      <w:bookmarkStart w:id="2777" w:name="_Toc381543782"/>
      <w:bookmarkStart w:id="2778" w:name="_Toc381544075"/>
      <w:bookmarkStart w:id="2779" w:name="_Toc381546493"/>
      <w:bookmarkStart w:id="2780" w:name="_Toc381621963"/>
      <w:bookmarkStart w:id="2781" w:name="_Toc381537686"/>
      <w:bookmarkStart w:id="2782" w:name="_Toc381537973"/>
      <w:bookmarkStart w:id="2783" w:name="_Toc381538260"/>
      <w:bookmarkStart w:id="2784" w:name="_Toc381538548"/>
      <w:bookmarkStart w:id="2785" w:name="_Toc381538836"/>
      <w:bookmarkStart w:id="2786" w:name="_Toc381539123"/>
      <w:bookmarkStart w:id="2787" w:name="_Toc381541746"/>
      <w:bookmarkStart w:id="2788" w:name="_Toc381542036"/>
      <w:bookmarkStart w:id="2789" w:name="_Toc381542326"/>
      <w:bookmarkStart w:id="2790" w:name="_Toc381543783"/>
      <w:bookmarkStart w:id="2791" w:name="_Toc381544076"/>
      <w:bookmarkStart w:id="2792" w:name="_Toc381546494"/>
      <w:bookmarkStart w:id="2793" w:name="_Toc381621964"/>
      <w:bookmarkStart w:id="2794" w:name="_Toc381537687"/>
      <w:bookmarkStart w:id="2795" w:name="_Toc381537974"/>
      <w:bookmarkStart w:id="2796" w:name="_Toc381538261"/>
      <w:bookmarkStart w:id="2797" w:name="_Toc381538549"/>
      <w:bookmarkStart w:id="2798" w:name="_Toc381538837"/>
      <w:bookmarkStart w:id="2799" w:name="_Toc381539124"/>
      <w:bookmarkStart w:id="2800" w:name="_Toc381541747"/>
      <w:bookmarkStart w:id="2801" w:name="_Toc381542037"/>
      <w:bookmarkStart w:id="2802" w:name="_Toc381542327"/>
      <w:bookmarkStart w:id="2803" w:name="_Toc381543784"/>
      <w:bookmarkStart w:id="2804" w:name="_Toc381544077"/>
      <w:bookmarkStart w:id="2805" w:name="_Toc381546495"/>
      <w:bookmarkStart w:id="2806" w:name="_Toc381621965"/>
      <w:bookmarkStart w:id="2807" w:name="_Toc381537688"/>
      <w:bookmarkStart w:id="2808" w:name="_Toc381537975"/>
      <w:bookmarkStart w:id="2809" w:name="_Toc381538262"/>
      <w:bookmarkStart w:id="2810" w:name="_Toc381538550"/>
      <w:bookmarkStart w:id="2811" w:name="_Toc381538838"/>
      <w:bookmarkStart w:id="2812" w:name="_Toc381539125"/>
      <w:bookmarkStart w:id="2813" w:name="_Toc381541748"/>
      <w:bookmarkStart w:id="2814" w:name="_Toc381542038"/>
      <w:bookmarkStart w:id="2815" w:name="_Toc381542328"/>
      <w:bookmarkStart w:id="2816" w:name="_Toc381543785"/>
      <w:bookmarkStart w:id="2817" w:name="_Toc381544078"/>
      <w:bookmarkStart w:id="2818" w:name="_Toc381546496"/>
      <w:bookmarkStart w:id="2819" w:name="_Toc381621966"/>
      <w:bookmarkStart w:id="2820" w:name="_Toc381537689"/>
      <w:bookmarkStart w:id="2821" w:name="_Toc381537976"/>
      <w:bookmarkStart w:id="2822" w:name="_Toc381538263"/>
      <w:bookmarkStart w:id="2823" w:name="_Toc381538551"/>
      <w:bookmarkStart w:id="2824" w:name="_Toc381538839"/>
      <w:bookmarkStart w:id="2825" w:name="_Toc381539126"/>
      <w:bookmarkStart w:id="2826" w:name="_Toc381541749"/>
      <w:bookmarkStart w:id="2827" w:name="_Toc381542039"/>
      <w:bookmarkStart w:id="2828" w:name="_Toc381542329"/>
      <w:bookmarkStart w:id="2829" w:name="_Toc381543786"/>
      <w:bookmarkStart w:id="2830" w:name="_Toc381544079"/>
      <w:bookmarkStart w:id="2831" w:name="_Toc381546497"/>
      <w:bookmarkStart w:id="2832" w:name="_Toc381621967"/>
      <w:bookmarkStart w:id="2833" w:name="_Toc381537690"/>
      <w:bookmarkStart w:id="2834" w:name="_Toc381537977"/>
      <w:bookmarkStart w:id="2835" w:name="_Toc381538264"/>
      <w:bookmarkStart w:id="2836" w:name="_Toc381538552"/>
      <w:bookmarkStart w:id="2837" w:name="_Toc381538840"/>
      <w:bookmarkStart w:id="2838" w:name="_Toc381539127"/>
      <w:bookmarkStart w:id="2839" w:name="_Toc381541750"/>
      <w:bookmarkStart w:id="2840" w:name="_Toc381542040"/>
      <w:bookmarkStart w:id="2841" w:name="_Toc381542330"/>
      <w:bookmarkStart w:id="2842" w:name="_Toc381543787"/>
      <w:bookmarkStart w:id="2843" w:name="_Toc381544080"/>
      <w:bookmarkStart w:id="2844" w:name="_Toc381546498"/>
      <w:bookmarkStart w:id="2845" w:name="_Toc381621968"/>
      <w:bookmarkStart w:id="2846" w:name="_Toc381537691"/>
      <w:bookmarkStart w:id="2847" w:name="_Toc381537978"/>
      <w:bookmarkStart w:id="2848" w:name="_Toc381538265"/>
      <w:bookmarkStart w:id="2849" w:name="_Toc381538553"/>
      <w:bookmarkStart w:id="2850" w:name="_Toc381538841"/>
      <w:bookmarkStart w:id="2851" w:name="_Toc381539128"/>
      <w:bookmarkStart w:id="2852" w:name="_Toc381541751"/>
      <w:bookmarkStart w:id="2853" w:name="_Toc381542041"/>
      <w:bookmarkStart w:id="2854" w:name="_Toc381542331"/>
      <w:bookmarkStart w:id="2855" w:name="_Toc381543788"/>
      <w:bookmarkStart w:id="2856" w:name="_Toc381544081"/>
      <w:bookmarkStart w:id="2857" w:name="_Toc381546499"/>
      <w:bookmarkStart w:id="2858" w:name="_Toc381621969"/>
      <w:bookmarkStart w:id="2859" w:name="_Toc381537692"/>
      <w:bookmarkStart w:id="2860" w:name="_Toc381537979"/>
      <w:bookmarkStart w:id="2861" w:name="_Toc381538266"/>
      <w:bookmarkStart w:id="2862" w:name="_Toc381538554"/>
      <w:bookmarkStart w:id="2863" w:name="_Toc381538842"/>
      <w:bookmarkStart w:id="2864" w:name="_Toc381539129"/>
      <w:bookmarkStart w:id="2865" w:name="_Toc381541752"/>
      <w:bookmarkStart w:id="2866" w:name="_Toc381542042"/>
      <w:bookmarkStart w:id="2867" w:name="_Toc381542332"/>
      <w:bookmarkStart w:id="2868" w:name="_Toc381543789"/>
      <w:bookmarkStart w:id="2869" w:name="_Toc381544082"/>
      <w:bookmarkStart w:id="2870" w:name="_Toc381546500"/>
      <w:bookmarkStart w:id="2871" w:name="_Toc381621970"/>
      <w:bookmarkStart w:id="2872" w:name="_Toc381537693"/>
      <w:bookmarkStart w:id="2873" w:name="_Toc381537980"/>
      <w:bookmarkStart w:id="2874" w:name="_Toc381538267"/>
      <w:bookmarkStart w:id="2875" w:name="_Toc381538555"/>
      <w:bookmarkStart w:id="2876" w:name="_Toc381538843"/>
      <w:bookmarkStart w:id="2877" w:name="_Toc381539130"/>
      <w:bookmarkStart w:id="2878" w:name="_Toc381541753"/>
      <w:bookmarkStart w:id="2879" w:name="_Toc381542043"/>
      <w:bookmarkStart w:id="2880" w:name="_Toc381542333"/>
      <w:bookmarkStart w:id="2881" w:name="_Toc381543790"/>
      <w:bookmarkStart w:id="2882" w:name="_Toc381544083"/>
      <w:bookmarkStart w:id="2883" w:name="_Toc381546501"/>
      <w:bookmarkStart w:id="2884" w:name="_Toc381621971"/>
      <w:bookmarkStart w:id="2885" w:name="_Toc381537694"/>
      <w:bookmarkStart w:id="2886" w:name="_Toc381537981"/>
      <w:bookmarkStart w:id="2887" w:name="_Toc381538268"/>
      <w:bookmarkStart w:id="2888" w:name="_Toc381538556"/>
      <w:bookmarkStart w:id="2889" w:name="_Toc381538844"/>
      <w:bookmarkStart w:id="2890" w:name="_Toc381539131"/>
      <w:bookmarkStart w:id="2891" w:name="_Toc381541754"/>
      <w:bookmarkStart w:id="2892" w:name="_Toc381542044"/>
      <w:bookmarkStart w:id="2893" w:name="_Toc381542334"/>
      <w:bookmarkStart w:id="2894" w:name="_Toc381543791"/>
      <w:bookmarkStart w:id="2895" w:name="_Toc381544084"/>
      <w:bookmarkStart w:id="2896" w:name="_Toc381546502"/>
      <w:bookmarkStart w:id="2897" w:name="_Toc381621972"/>
      <w:bookmarkStart w:id="2898" w:name="_Toc381537695"/>
      <w:bookmarkStart w:id="2899" w:name="_Toc381537982"/>
      <w:bookmarkStart w:id="2900" w:name="_Toc381538269"/>
      <w:bookmarkStart w:id="2901" w:name="_Toc381538557"/>
      <w:bookmarkStart w:id="2902" w:name="_Toc381538845"/>
      <w:bookmarkStart w:id="2903" w:name="_Toc381539132"/>
      <w:bookmarkStart w:id="2904" w:name="_Toc381541755"/>
      <w:bookmarkStart w:id="2905" w:name="_Toc381542045"/>
      <w:bookmarkStart w:id="2906" w:name="_Toc381542335"/>
      <w:bookmarkStart w:id="2907" w:name="_Toc381543792"/>
      <w:bookmarkStart w:id="2908" w:name="_Toc381544085"/>
      <w:bookmarkStart w:id="2909" w:name="_Toc381546503"/>
      <w:bookmarkStart w:id="2910" w:name="_Toc381621973"/>
      <w:bookmarkStart w:id="2911" w:name="_Toc381537696"/>
      <w:bookmarkStart w:id="2912" w:name="_Toc381537983"/>
      <w:bookmarkStart w:id="2913" w:name="_Toc381538270"/>
      <w:bookmarkStart w:id="2914" w:name="_Toc381538558"/>
      <w:bookmarkStart w:id="2915" w:name="_Toc381538846"/>
      <w:bookmarkStart w:id="2916" w:name="_Toc381539133"/>
      <w:bookmarkStart w:id="2917" w:name="_Toc381541756"/>
      <w:bookmarkStart w:id="2918" w:name="_Toc381542046"/>
      <w:bookmarkStart w:id="2919" w:name="_Toc381542336"/>
      <w:bookmarkStart w:id="2920" w:name="_Toc381543793"/>
      <w:bookmarkStart w:id="2921" w:name="_Toc381544086"/>
      <w:bookmarkStart w:id="2922" w:name="_Toc381546504"/>
      <w:bookmarkStart w:id="2923" w:name="_Toc381621974"/>
      <w:bookmarkStart w:id="2924" w:name="_Toc381537697"/>
      <w:bookmarkStart w:id="2925" w:name="_Toc381537984"/>
      <w:bookmarkStart w:id="2926" w:name="_Toc381538271"/>
      <w:bookmarkStart w:id="2927" w:name="_Toc381538559"/>
      <w:bookmarkStart w:id="2928" w:name="_Toc381538847"/>
      <w:bookmarkStart w:id="2929" w:name="_Toc381539134"/>
      <w:bookmarkStart w:id="2930" w:name="_Toc381541757"/>
      <w:bookmarkStart w:id="2931" w:name="_Toc381542047"/>
      <w:bookmarkStart w:id="2932" w:name="_Toc381542337"/>
      <w:bookmarkStart w:id="2933" w:name="_Toc381543794"/>
      <w:bookmarkStart w:id="2934" w:name="_Toc381544087"/>
      <w:bookmarkStart w:id="2935" w:name="_Toc381546505"/>
      <w:bookmarkStart w:id="2936" w:name="_Toc381621975"/>
      <w:bookmarkStart w:id="2937" w:name="_Toc381537698"/>
      <w:bookmarkStart w:id="2938" w:name="_Toc381537985"/>
      <w:bookmarkStart w:id="2939" w:name="_Toc381538272"/>
      <w:bookmarkStart w:id="2940" w:name="_Toc381538560"/>
      <w:bookmarkStart w:id="2941" w:name="_Toc381538848"/>
      <w:bookmarkStart w:id="2942" w:name="_Toc381539135"/>
      <w:bookmarkStart w:id="2943" w:name="_Toc381541758"/>
      <w:bookmarkStart w:id="2944" w:name="_Toc381542048"/>
      <w:bookmarkStart w:id="2945" w:name="_Toc381542338"/>
      <w:bookmarkStart w:id="2946" w:name="_Toc381543795"/>
      <w:bookmarkStart w:id="2947" w:name="_Toc381544088"/>
      <w:bookmarkStart w:id="2948" w:name="_Toc381546506"/>
      <w:bookmarkStart w:id="2949" w:name="_Toc381621976"/>
      <w:bookmarkStart w:id="2950" w:name="_Toc381537699"/>
      <w:bookmarkStart w:id="2951" w:name="_Toc381537986"/>
      <w:bookmarkStart w:id="2952" w:name="_Toc381538273"/>
      <w:bookmarkStart w:id="2953" w:name="_Toc381538561"/>
      <w:bookmarkStart w:id="2954" w:name="_Toc381538849"/>
      <w:bookmarkStart w:id="2955" w:name="_Toc381539136"/>
      <w:bookmarkStart w:id="2956" w:name="_Toc381541759"/>
      <w:bookmarkStart w:id="2957" w:name="_Toc381542049"/>
      <w:bookmarkStart w:id="2958" w:name="_Toc381542339"/>
      <w:bookmarkStart w:id="2959" w:name="_Toc381543796"/>
      <w:bookmarkStart w:id="2960" w:name="_Toc381544089"/>
      <w:bookmarkStart w:id="2961" w:name="_Toc381546507"/>
      <w:bookmarkStart w:id="2962" w:name="_Toc381621977"/>
      <w:bookmarkStart w:id="2963" w:name="_Toc381537700"/>
      <w:bookmarkStart w:id="2964" w:name="_Toc381537987"/>
      <w:bookmarkStart w:id="2965" w:name="_Toc381538274"/>
      <w:bookmarkStart w:id="2966" w:name="_Toc381538562"/>
      <w:bookmarkStart w:id="2967" w:name="_Toc381538850"/>
      <w:bookmarkStart w:id="2968" w:name="_Toc381539137"/>
      <w:bookmarkStart w:id="2969" w:name="_Toc381541760"/>
      <w:bookmarkStart w:id="2970" w:name="_Toc381542050"/>
      <w:bookmarkStart w:id="2971" w:name="_Toc381542340"/>
      <w:bookmarkStart w:id="2972" w:name="_Toc381543797"/>
      <w:bookmarkStart w:id="2973" w:name="_Toc381544090"/>
      <w:bookmarkStart w:id="2974" w:name="_Toc381546508"/>
      <w:bookmarkStart w:id="2975" w:name="_Toc381621978"/>
      <w:bookmarkStart w:id="2976" w:name="_Toc381537701"/>
      <w:bookmarkStart w:id="2977" w:name="_Toc381537988"/>
      <w:bookmarkStart w:id="2978" w:name="_Toc381538275"/>
      <w:bookmarkStart w:id="2979" w:name="_Toc381538563"/>
      <w:bookmarkStart w:id="2980" w:name="_Toc381538851"/>
      <w:bookmarkStart w:id="2981" w:name="_Toc381539138"/>
      <w:bookmarkStart w:id="2982" w:name="_Toc381541761"/>
      <w:bookmarkStart w:id="2983" w:name="_Toc381542051"/>
      <w:bookmarkStart w:id="2984" w:name="_Toc381542341"/>
      <w:bookmarkStart w:id="2985" w:name="_Toc381543798"/>
      <w:bookmarkStart w:id="2986" w:name="_Toc381544091"/>
      <w:bookmarkStart w:id="2987" w:name="_Toc381546509"/>
      <w:bookmarkStart w:id="2988" w:name="_Toc381621979"/>
      <w:bookmarkStart w:id="2989" w:name="_Toc381537702"/>
      <w:bookmarkStart w:id="2990" w:name="_Toc381537989"/>
      <w:bookmarkStart w:id="2991" w:name="_Toc381538276"/>
      <w:bookmarkStart w:id="2992" w:name="_Toc381538564"/>
      <w:bookmarkStart w:id="2993" w:name="_Toc381538852"/>
      <w:bookmarkStart w:id="2994" w:name="_Toc381539139"/>
      <w:bookmarkStart w:id="2995" w:name="_Toc381541762"/>
      <w:bookmarkStart w:id="2996" w:name="_Toc381542052"/>
      <w:bookmarkStart w:id="2997" w:name="_Toc381542342"/>
      <w:bookmarkStart w:id="2998" w:name="_Toc381543799"/>
      <w:bookmarkStart w:id="2999" w:name="_Toc381544092"/>
      <w:bookmarkStart w:id="3000" w:name="_Toc381546510"/>
      <w:bookmarkStart w:id="3001" w:name="_Toc381621980"/>
      <w:bookmarkStart w:id="3002" w:name="_Toc381537703"/>
      <w:bookmarkStart w:id="3003" w:name="_Toc381537990"/>
      <w:bookmarkStart w:id="3004" w:name="_Toc381538277"/>
      <w:bookmarkStart w:id="3005" w:name="_Toc381538565"/>
      <w:bookmarkStart w:id="3006" w:name="_Toc381538853"/>
      <w:bookmarkStart w:id="3007" w:name="_Toc381539140"/>
      <w:bookmarkStart w:id="3008" w:name="_Toc381541763"/>
      <w:bookmarkStart w:id="3009" w:name="_Toc381542053"/>
      <w:bookmarkStart w:id="3010" w:name="_Toc381542343"/>
      <w:bookmarkStart w:id="3011" w:name="_Toc381543800"/>
      <w:bookmarkStart w:id="3012" w:name="_Toc381544093"/>
      <w:bookmarkStart w:id="3013" w:name="_Toc381546511"/>
      <w:bookmarkStart w:id="3014" w:name="_Toc381621981"/>
      <w:bookmarkStart w:id="3015" w:name="_Toc381537704"/>
      <w:bookmarkStart w:id="3016" w:name="_Toc381537991"/>
      <w:bookmarkStart w:id="3017" w:name="_Toc381538278"/>
      <w:bookmarkStart w:id="3018" w:name="_Toc381538566"/>
      <w:bookmarkStart w:id="3019" w:name="_Toc381538854"/>
      <w:bookmarkStart w:id="3020" w:name="_Toc381539141"/>
      <w:bookmarkStart w:id="3021" w:name="_Toc381541764"/>
      <w:bookmarkStart w:id="3022" w:name="_Toc381542054"/>
      <w:bookmarkStart w:id="3023" w:name="_Toc381542344"/>
      <w:bookmarkStart w:id="3024" w:name="_Toc381543801"/>
      <w:bookmarkStart w:id="3025" w:name="_Toc381544094"/>
      <w:bookmarkStart w:id="3026" w:name="_Toc381546512"/>
      <w:bookmarkStart w:id="3027" w:name="_Toc381621982"/>
      <w:bookmarkStart w:id="3028" w:name="_Toc381537705"/>
      <w:bookmarkStart w:id="3029" w:name="_Toc381537992"/>
      <w:bookmarkStart w:id="3030" w:name="_Toc381538279"/>
      <w:bookmarkStart w:id="3031" w:name="_Toc381538567"/>
      <w:bookmarkStart w:id="3032" w:name="_Toc381538855"/>
      <w:bookmarkStart w:id="3033" w:name="_Toc381539142"/>
      <w:bookmarkStart w:id="3034" w:name="_Toc381541765"/>
      <w:bookmarkStart w:id="3035" w:name="_Toc381542055"/>
      <w:bookmarkStart w:id="3036" w:name="_Toc381542345"/>
      <w:bookmarkStart w:id="3037" w:name="_Toc381543802"/>
      <w:bookmarkStart w:id="3038" w:name="_Toc381544095"/>
      <w:bookmarkStart w:id="3039" w:name="_Toc381546513"/>
      <w:bookmarkStart w:id="3040" w:name="_Toc381621983"/>
      <w:bookmarkStart w:id="3041" w:name="_Toc381537706"/>
      <w:bookmarkStart w:id="3042" w:name="_Toc381537993"/>
      <w:bookmarkStart w:id="3043" w:name="_Toc381538280"/>
      <w:bookmarkStart w:id="3044" w:name="_Toc381538568"/>
      <w:bookmarkStart w:id="3045" w:name="_Toc381538856"/>
      <w:bookmarkStart w:id="3046" w:name="_Toc381539143"/>
      <w:bookmarkStart w:id="3047" w:name="_Toc381541766"/>
      <w:bookmarkStart w:id="3048" w:name="_Toc381542056"/>
      <w:bookmarkStart w:id="3049" w:name="_Toc381542346"/>
      <w:bookmarkStart w:id="3050" w:name="_Toc381543803"/>
      <w:bookmarkStart w:id="3051" w:name="_Toc381544096"/>
      <w:bookmarkStart w:id="3052" w:name="_Toc381546514"/>
      <w:bookmarkStart w:id="3053" w:name="_Toc381621984"/>
      <w:bookmarkStart w:id="3054" w:name="_Toc381537707"/>
      <w:bookmarkStart w:id="3055" w:name="_Toc381537994"/>
      <w:bookmarkStart w:id="3056" w:name="_Toc381538281"/>
      <w:bookmarkStart w:id="3057" w:name="_Toc381538569"/>
      <w:bookmarkStart w:id="3058" w:name="_Toc381538857"/>
      <w:bookmarkStart w:id="3059" w:name="_Toc381539144"/>
      <w:bookmarkStart w:id="3060" w:name="_Toc381541767"/>
      <w:bookmarkStart w:id="3061" w:name="_Toc381542057"/>
      <w:bookmarkStart w:id="3062" w:name="_Toc381542347"/>
      <w:bookmarkStart w:id="3063" w:name="_Toc381543804"/>
      <w:bookmarkStart w:id="3064" w:name="_Toc381544097"/>
      <w:bookmarkStart w:id="3065" w:name="_Toc381546515"/>
      <w:bookmarkStart w:id="3066" w:name="_Toc381621985"/>
      <w:bookmarkStart w:id="3067" w:name="_Toc381537708"/>
      <w:bookmarkStart w:id="3068" w:name="_Toc381537995"/>
      <w:bookmarkStart w:id="3069" w:name="_Toc381538282"/>
      <w:bookmarkStart w:id="3070" w:name="_Toc381538570"/>
      <w:bookmarkStart w:id="3071" w:name="_Toc381538858"/>
      <w:bookmarkStart w:id="3072" w:name="_Toc381539145"/>
      <w:bookmarkStart w:id="3073" w:name="_Toc381541768"/>
      <w:bookmarkStart w:id="3074" w:name="_Toc381542058"/>
      <w:bookmarkStart w:id="3075" w:name="_Toc381542348"/>
      <w:bookmarkStart w:id="3076" w:name="_Toc381543805"/>
      <w:bookmarkStart w:id="3077" w:name="_Toc381544098"/>
      <w:bookmarkStart w:id="3078" w:name="_Toc381546516"/>
      <w:bookmarkStart w:id="3079" w:name="_Toc381621986"/>
      <w:bookmarkStart w:id="3080" w:name="_Toc420421941"/>
      <w:bookmarkStart w:id="3081" w:name="_Toc420422211"/>
      <w:bookmarkStart w:id="3082" w:name="_Toc420422481"/>
      <w:bookmarkStart w:id="3083" w:name="_Toc420422751"/>
      <w:bookmarkStart w:id="3084" w:name="_Toc420496755"/>
      <w:bookmarkStart w:id="3085" w:name="_Toc420421942"/>
      <w:bookmarkStart w:id="3086" w:name="_Toc420422212"/>
      <w:bookmarkStart w:id="3087" w:name="_Toc420422482"/>
      <w:bookmarkStart w:id="3088" w:name="_Toc420422752"/>
      <w:bookmarkStart w:id="3089" w:name="_Toc420496756"/>
      <w:bookmarkStart w:id="3090" w:name="_Toc420421943"/>
      <w:bookmarkStart w:id="3091" w:name="_Toc420422213"/>
      <w:bookmarkStart w:id="3092" w:name="_Toc420422483"/>
      <w:bookmarkStart w:id="3093" w:name="_Toc420422753"/>
      <w:bookmarkStart w:id="3094" w:name="_Toc420496757"/>
      <w:bookmarkStart w:id="3095" w:name="_Toc420421944"/>
      <w:bookmarkStart w:id="3096" w:name="_Toc420422214"/>
      <w:bookmarkStart w:id="3097" w:name="_Toc420422484"/>
      <w:bookmarkStart w:id="3098" w:name="_Toc420422754"/>
      <w:bookmarkStart w:id="3099" w:name="_Toc420496758"/>
      <w:bookmarkStart w:id="3100" w:name="_Toc420421945"/>
      <w:bookmarkStart w:id="3101" w:name="_Toc420422215"/>
      <w:bookmarkStart w:id="3102" w:name="_Toc420422485"/>
      <w:bookmarkStart w:id="3103" w:name="_Toc420422755"/>
      <w:bookmarkStart w:id="3104" w:name="_Toc420496759"/>
      <w:bookmarkStart w:id="3105" w:name="_Toc420421946"/>
      <w:bookmarkStart w:id="3106" w:name="_Toc420422216"/>
      <w:bookmarkStart w:id="3107" w:name="_Toc420422486"/>
      <w:bookmarkStart w:id="3108" w:name="_Toc420422756"/>
      <w:bookmarkStart w:id="3109" w:name="_Toc420496760"/>
      <w:bookmarkStart w:id="3110" w:name="_Toc420421947"/>
      <w:bookmarkStart w:id="3111" w:name="_Toc420422217"/>
      <w:bookmarkStart w:id="3112" w:name="_Toc420422487"/>
      <w:bookmarkStart w:id="3113" w:name="_Toc420422757"/>
      <w:bookmarkStart w:id="3114" w:name="_Toc420496761"/>
      <w:bookmarkStart w:id="3115" w:name="_Toc420421948"/>
      <w:bookmarkStart w:id="3116" w:name="_Toc420422218"/>
      <w:bookmarkStart w:id="3117" w:name="_Toc420422488"/>
      <w:bookmarkStart w:id="3118" w:name="_Toc420422758"/>
      <w:bookmarkStart w:id="3119" w:name="_Toc420496762"/>
      <w:bookmarkStart w:id="3120" w:name="_Toc420421949"/>
      <w:bookmarkStart w:id="3121" w:name="_Toc420422219"/>
      <w:bookmarkStart w:id="3122" w:name="_Toc420422489"/>
      <w:bookmarkStart w:id="3123" w:name="_Toc420422759"/>
      <w:bookmarkStart w:id="3124" w:name="_Toc420496763"/>
      <w:bookmarkStart w:id="3125" w:name="_Toc420421950"/>
      <w:bookmarkStart w:id="3126" w:name="_Toc420422220"/>
      <w:bookmarkStart w:id="3127" w:name="_Toc420422490"/>
      <w:bookmarkStart w:id="3128" w:name="_Toc420422760"/>
      <w:bookmarkStart w:id="3129" w:name="_Toc420496764"/>
      <w:bookmarkStart w:id="3130" w:name="_Toc420421951"/>
      <w:bookmarkStart w:id="3131" w:name="_Toc420422221"/>
      <w:bookmarkStart w:id="3132" w:name="_Toc420422491"/>
      <w:bookmarkStart w:id="3133" w:name="_Toc420422761"/>
      <w:bookmarkStart w:id="3134" w:name="_Toc420496765"/>
      <w:bookmarkStart w:id="3135" w:name="_Toc420421952"/>
      <w:bookmarkStart w:id="3136" w:name="_Toc420422222"/>
      <w:bookmarkStart w:id="3137" w:name="_Toc420422492"/>
      <w:bookmarkStart w:id="3138" w:name="_Toc420422762"/>
      <w:bookmarkStart w:id="3139" w:name="_Toc420496766"/>
      <w:bookmarkStart w:id="3140" w:name="_Toc420421953"/>
      <w:bookmarkStart w:id="3141" w:name="_Toc420422223"/>
      <w:bookmarkStart w:id="3142" w:name="_Toc420422493"/>
      <w:bookmarkStart w:id="3143" w:name="_Toc420422763"/>
      <w:bookmarkStart w:id="3144" w:name="_Toc420496767"/>
      <w:bookmarkStart w:id="3145" w:name="_Toc420421954"/>
      <w:bookmarkStart w:id="3146" w:name="_Toc420422224"/>
      <w:bookmarkStart w:id="3147" w:name="_Toc420422494"/>
      <w:bookmarkStart w:id="3148" w:name="_Toc420422764"/>
      <w:bookmarkStart w:id="3149" w:name="_Toc420496768"/>
      <w:bookmarkStart w:id="3150" w:name="_Toc420421955"/>
      <w:bookmarkStart w:id="3151" w:name="_Toc420422225"/>
      <w:bookmarkStart w:id="3152" w:name="_Toc420422495"/>
      <w:bookmarkStart w:id="3153" w:name="_Toc420422765"/>
      <w:bookmarkStart w:id="3154" w:name="_Toc420496769"/>
      <w:bookmarkStart w:id="3155" w:name="_Toc467092040"/>
      <w:bookmarkStart w:id="3156" w:name="_Ref36597850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r w:rsidRPr="00AB3790">
        <w:t xml:space="preserve">Deploy </w:t>
      </w:r>
      <w:r w:rsidR="00FD7C5B">
        <w:t>BCDSS</w:t>
      </w:r>
      <w:bookmarkEnd w:id="3155"/>
    </w:p>
    <w:p w14:paraId="000A5475" w14:textId="515F7643" w:rsidR="0003293E" w:rsidRDefault="001C49F5" w:rsidP="0003293E">
      <w:pPr>
        <w:pStyle w:val="BodyText"/>
      </w:pPr>
      <w:r>
        <w:t xml:space="preserve">Sprint candidate builds will be deployed to </w:t>
      </w:r>
      <w:r w:rsidR="00CB603D">
        <w:t xml:space="preserve">the </w:t>
      </w:r>
      <w:r>
        <w:t xml:space="preserve">Pilot environment </w:t>
      </w:r>
      <w:r w:rsidR="00DC0AAA">
        <w:t xml:space="preserve">manually </w:t>
      </w:r>
      <w:r>
        <w:t xml:space="preserve">at the end of the each sprint (every </w:t>
      </w:r>
      <w:r w:rsidR="00CB603D">
        <w:t xml:space="preserve">two </w:t>
      </w:r>
      <w:r>
        <w:t>weeks)</w:t>
      </w:r>
      <w:r w:rsidR="0003293E">
        <w:t xml:space="preserve">.  </w:t>
      </w:r>
    </w:p>
    <w:p w14:paraId="6B5913BA" w14:textId="055D85C0" w:rsidR="00CB603D" w:rsidRPr="00CB603D" w:rsidRDefault="005C5C08" w:rsidP="00CB603D">
      <w:pPr>
        <w:pStyle w:val="Heading2"/>
      </w:pPr>
      <w:bookmarkStart w:id="3157" w:name="_Toc420421958"/>
      <w:bookmarkStart w:id="3158" w:name="_Toc420422228"/>
      <w:bookmarkStart w:id="3159" w:name="_Toc420422498"/>
      <w:bookmarkStart w:id="3160" w:name="_Toc420422768"/>
      <w:bookmarkStart w:id="3161" w:name="_Toc420496772"/>
      <w:bookmarkStart w:id="3162" w:name="_Toc420421959"/>
      <w:bookmarkStart w:id="3163" w:name="_Toc420422229"/>
      <w:bookmarkStart w:id="3164" w:name="_Toc420422499"/>
      <w:bookmarkStart w:id="3165" w:name="_Toc420422769"/>
      <w:bookmarkStart w:id="3166" w:name="_Toc420496773"/>
      <w:bookmarkStart w:id="3167" w:name="_Toc420421960"/>
      <w:bookmarkStart w:id="3168" w:name="_Toc420422230"/>
      <w:bookmarkStart w:id="3169" w:name="_Toc420422500"/>
      <w:bookmarkStart w:id="3170" w:name="_Toc420422770"/>
      <w:bookmarkStart w:id="3171" w:name="_Toc420496774"/>
      <w:bookmarkStart w:id="3172" w:name="_Toc420421961"/>
      <w:bookmarkStart w:id="3173" w:name="_Toc420422231"/>
      <w:bookmarkStart w:id="3174" w:name="_Toc420422501"/>
      <w:bookmarkStart w:id="3175" w:name="_Toc420422771"/>
      <w:bookmarkStart w:id="3176" w:name="_Toc420496775"/>
      <w:bookmarkStart w:id="3177" w:name="_Toc420421962"/>
      <w:bookmarkStart w:id="3178" w:name="_Toc420422232"/>
      <w:bookmarkStart w:id="3179" w:name="_Toc420422502"/>
      <w:bookmarkStart w:id="3180" w:name="_Toc420422772"/>
      <w:bookmarkStart w:id="3181" w:name="_Toc420496776"/>
      <w:bookmarkStart w:id="3182" w:name="_Toc420421963"/>
      <w:bookmarkStart w:id="3183" w:name="_Toc420422233"/>
      <w:bookmarkStart w:id="3184" w:name="_Toc420422503"/>
      <w:bookmarkStart w:id="3185" w:name="_Toc420422773"/>
      <w:bookmarkStart w:id="3186" w:name="_Toc420496777"/>
      <w:bookmarkStart w:id="3187" w:name="_Toc392776950"/>
      <w:bookmarkStart w:id="3188" w:name="_Toc392777056"/>
      <w:bookmarkStart w:id="3189" w:name="_Toc392776951"/>
      <w:bookmarkStart w:id="3190" w:name="_Toc392777057"/>
      <w:bookmarkStart w:id="3191" w:name="_Toc392776952"/>
      <w:bookmarkStart w:id="3192" w:name="_Toc392777058"/>
      <w:bookmarkStart w:id="3193" w:name="_Toc392776953"/>
      <w:bookmarkStart w:id="3194" w:name="_Toc392777059"/>
      <w:bookmarkStart w:id="3195" w:name="_Toc392776954"/>
      <w:bookmarkStart w:id="3196" w:name="_Toc392777060"/>
      <w:bookmarkStart w:id="3197" w:name="_Toc392776955"/>
      <w:bookmarkStart w:id="3198" w:name="_Toc392777061"/>
      <w:bookmarkStart w:id="3199" w:name="_Toc392776956"/>
      <w:bookmarkStart w:id="3200" w:name="_Toc392777062"/>
      <w:bookmarkStart w:id="3201" w:name="_Toc392776957"/>
      <w:bookmarkStart w:id="3202" w:name="_Toc392777063"/>
      <w:bookmarkStart w:id="3203" w:name="_Toc392776958"/>
      <w:bookmarkStart w:id="3204" w:name="_Toc392777064"/>
      <w:bookmarkStart w:id="3205" w:name="_Toc392776959"/>
      <w:bookmarkStart w:id="3206" w:name="_Toc392777065"/>
      <w:bookmarkStart w:id="3207" w:name="_Toc392776960"/>
      <w:bookmarkStart w:id="3208" w:name="_Toc392777066"/>
      <w:bookmarkStart w:id="3209" w:name="_Toc392776961"/>
      <w:bookmarkStart w:id="3210" w:name="_Toc392777067"/>
      <w:bookmarkStart w:id="3211" w:name="_Toc392776962"/>
      <w:bookmarkStart w:id="3212" w:name="_Toc392777068"/>
      <w:bookmarkStart w:id="3213" w:name="_Toc392776963"/>
      <w:bookmarkStart w:id="3214" w:name="_Toc392777069"/>
      <w:bookmarkStart w:id="3215" w:name="_Toc392776964"/>
      <w:bookmarkStart w:id="3216" w:name="_Toc392777070"/>
      <w:bookmarkStart w:id="3217" w:name="_Toc467092041"/>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r>
        <w:t>V</w:t>
      </w:r>
      <w:r w:rsidRPr="00AB3790">
        <w:t xml:space="preserve">erify </w:t>
      </w:r>
      <w:r>
        <w:t>Application Availability and Version</w:t>
      </w:r>
      <w:bookmarkEnd w:id="3217"/>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18" w:name="_Toc420421965"/>
      <w:bookmarkStart w:id="3219" w:name="_Toc420422235"/>
      <w:bookmarkStart w:id="3220" w:name="_Toc420422505"/>
      <w:bookmarkStart w:id="3221" w:name="_Toc420422775"/>
      <w:bookmarkStart w:id="3222" w:name="_Toc420496779"/>
      <w:bookmarkStart w:id="3223" w:name="_Toc420421966"/>
      <w:bookmarkStart w:id="3224" w:name="_Toc420422236"/>
      <w:bookmarkStart w:id="3225" w:name="_Toc420422506"/>
      <w:bookmarkStart w:id="3226" w:name="_Toc420422776"/>
      <w:bookmarkStart w:id="3227" w:name="_Toc420496780"/>
      <w:bookmarkStart w:id="3228" w:name="_Toc420421967"/>
      <w:bookmarkStart w:id="3229" w:name="_Toc420422237"/>
      <w:bookmarkStart w:id="3230" w:name="_Toc420422507"/>
      <w:bookmarkStart w:id="3231" w:name="_Toc420422777"/>
      <w:bookmarkStart w:id="3232" w:name="_Toc420496781"/>
      <w:bookmarkStart w:id="3233" w:name="_Toc420421968"/>
      <w:bookmarkStart w:id="3234" w:name="_Toc420422238"/>
      <w:bookmarkStart w:id="3235" w:name="_Toc420422508"/>
      <w:bookmarkStart w:id="3236" w:name="_Toc420422778"/>
      <w:bookmarkStart w:id="3237" w:name="_Toc420496782"/>
      <w:bookmarkStart w:id="3238" w:name="_Toc420421969"/>
      <w:bookmarkStart w:id="3239" w:name="_Toc420422239"/>
      <w:bookmarkStart w:id="3240" w:name="_Toc420422509"/>
      <w:bookmarkStart w:id="3241" w:name="_Toc420422779"/>
      <w:bookmarkStart w:id="3242" w:name="_Toc420496783"/>
      <w:bookmarkStart w:id="3243" w:name="_Toc420421970"/>
      <w:bookmarkStart w:id="3244" w:name="_Toc420422240"/>
      <w:bookmarkStart w:id="3245" w:name="_Toc420422510"/>
      <w:bookmarkStart w:id="3246" w:name="_Toc420422780"/>
      <w:bookmarkStart w:id="3247" w:name="_Toc420496784"/>
      <w:bookmarkStart w:id="3248" w:name="_Release_Plan"/>
      <w:bookmarkStart w:id="3249" w:name="_Toc467092042"/>
      <w:bookmarkEnd w:id="3156"/>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r>
        <w:lastRenderedPageBreak/>
        <w:t>Release Plan</w:t>
      </w:r>
      <w:bookmarkEnd w:id="3249"/>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50" w:name="_Ref461788622"/>
      <w:r>
        <w:t xml:space="preserve">Table </w:t>
      </w:r>
      <w:r w:rsidR="007F2012">
        <w:fldChar w:fldCharType="begin"/>
      </w:r>
      <w:r w:rsidR="007F2012">
        <w:instrText xml:space="preserve"> SEQ Table \* ARABIC </w:instrText>
      </w:r>
      <w:r w:rsidR="007F2012">
        <w:fldChar w:fldCharType="separate"/>
      </w:r>
      <w:r>
        <w:rPr>
          <w:noProof/>
        </w:rPr>
        <w:t>2</w:t>
      </w:r>
      <w:r w:rsidR="007F2012">
        <w:rPr>
          <w:noProof/>
        </w:rPr>
        <w:fldChar w:fldCharType="end"/>
      </w:r>
      <w:bookmarkEnd w:id="3250"/>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51" w:name="_Toc467092043"/>
      <w:r>
        <w:t xml:space="preserve">BCDSS </w:t>
      </w:r>
      <w:r w:rsidR="000B0EBE">
        <w:t xml:space="preserve">Continuous Integration Process </w:t>
      </w:r>
      <w:r w:rsidR="005A7782">
        <w:t>F</w:t>
      </w:r>
      <w:r w:rsidR="000B0EBE">
        <w:t>low</w:t>
      </w:r>
      <w:bookmarkEnd w:id="3251"/>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11210E61" w14:textId="77777777" w:rsidR="002641D2" w:rsidRDefault="00E93234" w:rsidP="00215545">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45.5pt">
            <v:imagedata r:id="rId31" o:title=""/>
          </v:shape>
        </w:pict>
      </w:r>
    </w:p>
    <w:p w14:paraId="31FE2A8E" w14:textId="0177CB80" w:rsidR="000B0EBE" w:rsidRDefault="002641D2" w:rsidP="00215545">
      <w:pPr>
        <w:pStyle w:val="Caption"/>
        <w:jc w:val="center"/>
      </w:pPr>
      <w:r>
        <w:t xml:space="preserve">Figure </w:t>
      </w:r>
      <w:r w:rsidR="007F2012">
        <w:fldChar w:fldCharType="begin"/>
      </w:r>
      <w:r w:rsidR="007F2012">
        <w:instrText xml:space="preserve"> SEQ Figure \* ARABIC </w:instrText>
      </w:r>
      <w:r w:rsidR="007F2012">
        <w:fldChar w:fldCharType="separate"/>
      </w:r>
      <w:r>
        <w:rPr>
          <w:noProof/>
        </w:rPr>
        <w:t>21</w:t>
      </w:r>
      <w:r w:rsidR="007F2012">
        <w:rPr>
          <w:noProof/>
        </w:rPr>
        <w:fldChar w:fldCharType="end"/>
      </w:r>
      <w:r>
        <w:t>: BCDSS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w:t>
      </w:r>
      <w:proofErr w:type="spellStart"/>
      <w:r w:rsidR="00AE75B2">
        <w:t>Git</w:t>
      </w:r>
      <w:r w:rsidR="005A7782">
        <w:t>hub</w:t>
      </w:r>
      <w:proofErr w:type="spellEnd"/>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2" w:name="_Toc467092044"/>
      <w:r>
        <w:lastRenderedPageBreak/>
        <w:t>Appendices</w:t>
      </w:r>
      <w:bookmarkEnd w:id="3252"/>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3" w:name="_Toc467092045"/>
      <w:r>
        <w:lastRenderedPageBreak/>
        <w:t>Terminology</w:t>
      </w:r>
      <w:bookmarkEnd w:id="3253"/>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4" w:name="_Toc381449209"/>
      <w:bookmarkStart w:id="3255" w:name="_Toc381449387"/>
      <w:bookmarkStart w:id="3256" w:name="_Toc381449540"/>
      <w:bookmarkStart w:id="3257" w:name="_Toc381454474"/>
      <w:bookmarkStart w:id="3258" w:name="_Toc381537718"/>
      <w:bookmarkStart w:id="3259" w:name="_Toc381538005"/>
      <w:bookmarkStart w:id="3260" w:name="_Toc381538292"/>
      <w:bookmarkStart w:id="3261" w:name="_Toc381538580"/>
      <w:bookmarkStart w:id="3262" w:name="_Toc381538868"/>
      <w:bookmarkStart w:id="3263" w:name="_Toc381539155"/>
      <w:bookmarkStart w:id="3264" w:name="_Toc381541779"/>
      <w:bookmarkStart w:id="3265" w:name="_Toc381542069"/>
      <w:bookmarkStart w:id="3266" w:name="_Toc381542359"/>
      <w:bookmarkStart w:id="3267" w:name="_Toc381543819"/>
      <w:bookmarkStart w:id="3268" w:name="_Toc381544112"/>
      <w:bookmarkStart w:id="3269" w:name="_Toc381546530"/>
      <w:bookmarkStart w:id="3270" w:name="_Toc381622000"/>
      <w:bookmarkStart w:id="3271" w:name="_Toc381449220"/>
      <w:bookmarkStart w:id="3272" w:name="_Toc381449398"/>
      <w:bookmarkStart w:id="3273" w:name="_Toc381449551"/>
      <w:bookmarkStart w:id="3274" w:name="_Toc381454486"/>
      <w:bookmarkStart w:id="3275" w:name="_Toc381537730"/>
      <w:bookmarkStart w:id="3276" w:name="_Toc381538017"/>
      <w:bookmarkStart w:id="3277" w:name="_Toc381538304"/>
      <w:bookmarkStart w:id="3278" w:name="_Toc381538592"/>
      <w:bookmarkStart w:id="3279" w:name="_Toc381538880"/>
      <w:bookmarkStart w:id="3280" w:name="_Toc381539167"/>
      <w:bookmarkStart w:id="3281" w:name="_Toc381541791"/>
      <w:bookmarkStart w:id="3282" w:name="_Toc381542081"/>
      <w:bookmarkStart w:id="3283" w:name="_Toc381542371"/>
      <w:bookmarkStart w:id="3284" w:name="_Toc381543831"/>
      <w:bookmarkStart w:id="3285" w:name="_Toc381544124"/>
      <w:bookmarkStart w:id="3286" w:name="_Toc381546542"/>
      <w:bookmarkStart w:id="3287" w:name="_Toc381622012"/>
      <w:bookmarkStart w:id="3288" w:name="_Toc381449221"/>
      <w:bookmarkStart w:id="3289" w:name="_Toc381449399"/>
      <w:bookmarkStart w:id="3290" w:name="_Toc381449552"/>
      <w:bookmarkStart w:id="3291" w:name="_Toc381454487"/>
      <w:bookmarkStart w:id="3292" w:name="_Toc381537731"/>
      <w:bookmarkStart w:id="3293" w:name="_Toc381538018"/>
      <w:bookmarkStart w:id="3294" w:name="_Toc381538305"/>
      <w:bookmarkStart w:id="3295" w:name="_Toc381538593"/>
      <w:bookmarkStart w:id="3296" w:name="_Toc381538881"/>
      <w:bookmarkStart w:id="3297" w:name="_Toc381539168"/>
      <w:bookmarkStart w:id="3298" w:name="_Toc381541792"/>
      <w:bookmarkStart w:id="3299" w:name="_Toc381542082"/>
      <w:bookmarkStart w:id="3300" w:name="_Toc381542372"/>
      <w:bookmarkStart w:id="3301" w:name="_Toc381543832"/>
      <w:bookmarkStart w:id="3302" w:name="_Toc381544125"/>
      <w:bookmarkStart w:id="3303" w:name="_Toc381546543"/>
      <w:bookmarkStart w:id="3304" w:name="_Toc381622013"/>
      <w:bookmarkStart w:id="3305" w:name="_Toc381449222"/>
      <w:bookmarkStart w:id="3306" w:name="_Toc381449400"/>
      <w:bookmarkStart w:id="3307" w:name="_Toc381449553"/>
      <w:bookmarkStart w:id="3308" w:name="_Toc381454488"/>
      <w:bookmarkStart w:id="3309" w:name="_Toc381537732"/>
      <w:bookmarkStart w:id="3310" w:name="_Toc381538019"/>
      <w:bookmarkStart w:id="3311" w:name="_Toc381538306"/>
      <w:bookmarkStart w:id="3312" w:name="_Toc381538594"/>
      <w:bookmarkStart w:id="3313" w:name="_Toc381538882"/>
      <w:bookmarkStart w:id="3314" w:name="_Toc381539169"/>
      <w:bookmarkStart w:id="3315" w:name="_Toc381541793"/>
      <w:bookmarkStart w:id="3316" w:name="_Toc381542083"/>
      <w:bookmarkStart w:id="3317" w:name="_Toc381542373"/>
      <w:bookmarkStart w:id="3318" w:name="_Toc381543833"/>
      <w:bookmarkStart w:id="3319" w:name="_Toc381544126"/>
      <w:bookmarkStart w:id="3320" w:name="_Toc381546544"/>
      <w:bookmarkStart w:id="3321" w:name="_Toc381622014"/>
      <w:bookmarkStart w:id="3322" w:name="_Toc381449277"/>
      <w:bookmarkStart w:id="3323" w:name="_Toc381449455"/>
      <w:bookmarkStart w:id="3324" w:name="_Toc381449608"/>
      <w:bookmarkStart w:id="3325" w:name="_Toc381454543"/>
      <w:bookmarkStart w:id="3326" w:name="_Toc381537787"/>
      <w:bookmarkStart w:id="3327" w:name="_Toc381538074"/>
      <w:bookmarkStart w:id="3328" w:name="_Toc381538361"/>
      <w:bookmarkStart w:id="3329" w:name="_Toc381538649"/>
      <w:bookmarkStart w:id="3330" w:name="_Toc381538937"/>
      <w:bookmarkStart w:id="3331" w:name="_Toc381539224"/>
      <w:bookmarkStart w:id="3332" w:name="_Toc381541848"/>
      <w:bookmarkStart w:id="3333" w:name="_Toc381542138"/>
      <w:bookmarkStart w:id="3334" w:name="_Toc381542428"/>
      <w:bookmarkStart w:id="3335" w:name="_Toc381543888"/>
      <w:bookmarkStart w:id="3336" w:name="_Toc381544181"/>
      <w:bookmarkStart w:id="3337" w:name="_Toc381546599"/>
      <w:bookmarkStart w:id="3338" w:name="_Toc381622069"/>
      <w:bookmarkStart w:id="3339" w:name="_Toc467092046"/>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r>
        <w:t>References</w:t>
      </w:r>
      <w:bookmarkEnd w:id="3339"/>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40" w:name="_Toc467092047"/>
      <w:r>
        <w:lastRenderedPageBreak/>
        <w:t>Attachments</w:t>
      </w:r>
      <w:bookmarkEnd w:id="3340"/>
    </w:p>
    <w:p w14:paraId="02963461" w14:textId="77777777" w:rsidR="005C5C08" w:rsidRPr="00AB3790" w:rsidRDefault="005C5C08" w:rsidP="005C5C08">
      <w:pPr>
        <w:pStyle w:val="Attachment"/>
        <w:numPr>
          <w:ilvl w:val="0"/>
          <w:numId w:val="2"/>
        </w:numPr>
        <w:rPr>
          <w:lang w:val="da-DK"/>
        </w:rPr>
      </w:pPr>
      <w:bookmarkStart w:id="3341" w:name="_Toc381449279"/>
      <w:bookmarkStart w:id="3342" w:name="_Toc381449457"/>
      <w:bookmarkStart w:id="3343" w:name="_Toc381449611"/>
      <w:bookmarkStart w:id="3344" w:name="_Toc381454546"/>
      <w:bookmarkStart w:id="3345" w:name="_Toc381537790"/>
      <w:bookmarkStart w:id="3346" w:name="_Toc381538077"/>
      <w:bookmarkStart w:id="3347" w:name="_Toc381538364"/>
      <w:bookmarkStart w:id="3348" w:name="_Toc381538652"/>
      <w:bookmarkStart w:id="3349" w:name="_Toc381538940"/>
      <w:bookmarkStart w:id="3350" w:name="_Toc381539227"/>
      <w:bookmarkStart w:id="3351" w:name="_Toc381541851"/>
      <w:bookmarkStart w:id="3352" w:name="_Toc381542141"/>
      <w:bookmarkStart w:id="3353" w:name="_Toc381542431"/>
      <w:bookmarkStart w:id="3354" w:name="_Toc381543891"/>
      <w:bookmarkStart w:id="3355" w:name="_Toc381544184"/>
      <w:bookmarkStart w:id="3356" w:name="_Toc381546602"/>
      <w:bookmarkStart w:id="3357" w:name="_Toc381622072"/>
      <w:bookmarkStart w:id="3358" w:name="_Toc381449280"/>
      <w:bookmarkStart w:id="3359" w:name="_Toc381449458"/>
      <w:bookmarkStart w:id="3360" w:name="_Toc381449612"/>
      <w:bookmarkStart w:id="3361" w:name="_Toc381454547"/>
      <w:bookmarkStart w:id="3362" w:name="_Toc381537791"/>
      <w:bookmarkStart w:id="3363" w:name="_Toc381538078"/>
      <w:bookmarkStart w:id="3364" w:name="_Toc381538365"/>
      <w:bookmarkStart w:id="3365" w:name="_Toc381538653"/>
      <w:bookmarkStart w:id="3366" w:name="_Toc381538941"/>
      <w:bookmarkStart w:id="3367" w:name="_Toc381539228"/>
      <w:bookmarkStart w:id="3368" w:name="_Toc381541852"/>
      <w:bookmarkStart w:id="3369" w:name="_Toc381542142"/>
      <w:bookmarkStart w:id="3370" w:name="_Toc381542432"/>
      <w:bookmarkStart w:id="3371" w:name="_Toc381543892"/>
      <w:bookmarkStart w:id="3372" w:name="_Toc381544185"/>
      <w:bookmarkStart w:id="3373" w:name="_Toc381546603"/>
      <w:bookmarkStart w:id="3374" w:name="_Toc381622073"/>
      <w:bookmarkStart w:id="3375" w:name="_Toc381449281"/>
      <w:bookmarkStart w:id="3376" w:name="_Toc381449459"/>
      <w:bookmarkStart w:id="3377" w:name="_Toc381449613"/>
      <w:bookmarkStart w:id="3378" w:name="_Toc381454548"/>
      <w:bookmarkStart w:id="3379" w:name="_Toc381537792"/>
      <w:bookmarkStart w:id="3380" w:name="_Toc381538079"/>
      <w:bookmarkStart w:id="3381" w:name="_Toc381538366"/>
      <w:bookmarkStart w:id="3382" w:name="_Toc381538654"/>
      <w:bookmarkStart w:id="3383" w:name="_Toc381538942"/>
      <w:bookmarkStart w:id="3384" w:name="_Toc381539229"/>
      <w:bookmarkStart w:id="3385" w:name="_Toc381541853"/>
      <w:bookmarkStart w:id="3386" w:name="_Toc381542143"/>
      <w:bookmarkStart w:id="3387" w:name="_Toc381542433"/>
      <w:bookmarkStart w:id="3388" w:name="_Toc381543893"/>
      <w:bookmarkStart w:id="3389" w:name="_Toc381544186"/>
      <w:bookmarkStart w:id="3390" w:name="_Toc381546604"/>
      <w:bookmarkStart w:id="3391" w:name="_Toc381622074"/>
      <w:bookmarkStart w:id="3392" w:name="_Toc381449282"/>
      <w:bookmarkStart w:id="3393" w:name="_Toc381449460"/>
      <w:bookmarkStart w:id="3394" w:name="_Toc381449614"/>
      <w:bookmarkStart w:id="3395" w:name="_Toc381454549"/>
      <w:bookmarkStart w:id="3396" w:name="_Toc381537793"/>
      <w:bookmarkStart w:id="3397" w:name="_Toc381538080"/>
      <w:bookmarkStart w:id="3398" w:name="_Toc381538367"/>
      <w:bookmarkStart w:id="3399" w:name="_Toc381538655"/>
      <w:bookmarkStart w:id="3400" w:name="_Toc381538943"/>
      <w:bookmarkStart w:id="3401" w:name="_Toc381539230"/>
      <w:bookmarkStart w:id="3402" w:name="_Toc381541854"/>
      <w:bookmarkStart w:id="3403" w:name="_Toc381542144"/>
      <w:bookmarkStart w:id="3404" w:name="_Toc381542434"/>
      <w:bookmarkStart w:id="3405" w:name="_Toc381543894"/>
      <w:bookmarkStart w:id="3406" w:name="_Toc381544187"/>
      <w:bookmarkStart w:id="3407" w:name="_Toc381546605"/>
      <w:bookmarkStart w:id="3408" w:name="_Toc381622075"/>
      <w:bookmarkStart w:id="3409" w:name="_Toc467092048"/>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r w:rsidRPr="00AB3790">
        <w:rPr>
          <w:lang w:val="da-DK"/>
        </w:rPr>
        <w:t>Approval Signatures</w:t>
      </w:r>
      <w:bookmarkEnd w:id="3409"/>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captured during the meeting. The Scribe should add /</w:t>
      </w:r>
      <w:proofErr w:type="spellStart"/>
      <w:r w:rsidRPr="00AB3790">
        <w:t>es</w:t>
      </w:r>
      <w:proofErr w:type="spellEnd"/>
      <w:r w:rsidRPr="00AB3790">
        <w:t xml:space="preserve">/name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E430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CE1CA4" w14:textId="77777777" w:rsidR="007F2012" w:rsidRDefault="007F2012" w:rsidP="00512C6C">
      <w:pPr>
        <w:spacing w:after="0"/>
      </w:pPr>
      <w:r>
        <w:separator/>
      </w:r>
    </w:p>
  </w:endnote>
  <w:endnote w:type="continuationSeparator" w:id="0">
    <w:p w14:paraId="18AD2733" w14:textId="77777777" w:rsidR="007F2012" w:rsidRDefault="007F2012" w:rsidP="00512C6C">
      <w:pPr>
        <w:spacing w:after="0"/>
      </w:pPr>
      <w:r>
        <w:continuationSeparator/>
      </w:r>
    </w:p>
  </w:endnote>
  <w:endnote w:type="continuationNotice" w:id="1">
    <w:p w14:paraId="4553AE21" w14:textId="77777777" w:rsidR="007F2012" w:rsidRDefault="007F201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985CE1" w:rsidRPr="00234AB8" w:rsidRDefault="00985CE1"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290D5678" w:rsidR="00985CE1" w:rsidRPr="00234AB8" w:rsidRDefault="00985CE1"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AB17DE">
      <w:rPr>
        <w:rFonts w:cs="Times New Roman"/>
        <w:noProof/>
        <w:sz w:val="20"/>
        <w:szCs w:val="20"/>
      </w:rPr>
      <w:t>2</w:t>
    </w:r>
    <w:r w:rsidRPr="00234AB8">
      <w:rPr>
        <w:rFonts w:cs="Times New Roman"/>
        <w:noProof/>
        <w:sz w:val="20"/>
        <w:szCs w:val="20"/>
        <w:lang w:val="da-DK"/>
      </w:rPr>
      <w:fldChar w:fldCharType="end"/>
    </w:r>
    <w:r w:rsidRPr="00234AB8">
      <w:rPr>
        <w:rFonts w:cs="Times New Roman"/>
        <w:noProof/>
        <w:sz w:val="20"/>
        <w:szCs w:val="20"/>
      </w:rPr>
      <w:tab/>
    </w:r>
    <w:r w:rsidR="00AB17DE">
      <w:rPr>
        <w:rFonts w:cs="Times New Roman"/>
        <w:noProof/>
        <w:sz w:val="20"/>
        <w:szCs w:val="20"/>
      </w:rPr>
      <w:t>January</w:t>
    </w:r>
    <w:r>
      <w:rPr>
        <w:rFonts w:cs="Times New Roman"/>
        <w:noProof/>
        <w:sz w:val="20"/>
        <w:szCs w:val="20"/>
      </w:rPr>
      <w:t xml:space="preserve"> </w:t>
    </w:r>
    <w:r w:rsidR="00AB17DE">
      <w:rPr>
        <w:rFonts w:cs="Times New Roman"/>
        <w:noProof/>
        <w:sz w:val="20"/>
        <w:szCs w:val="20"/>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C96B9" w14:textId="77777777" w:rsidR="007F2012" w:rsidRDefault="007F2012" w:rsidP="00512C6C">
      <w:pPr>
        <w:spacing w:after="0"/>
      </w:pPr>
      <w:r>
        <w:separator/>
      </w:r>
    </w:p>
  </w:footnote>
  <w:footnote w:type="continuationSeparator" w:id="0">
    <w:p w14:paraId="5A45FFC4" w14:textId="77777777" w:rsidR="007F2012" w:rsidRDefault="007F2012" w:rsidP="00512C6C">
      <w:pPr>
        <w:spacing w:after="0"/>
      </w:pPr>
      <w:r>
        <w:continuationSeparator/>
      </w:r>
    </w:p>
  </w:footnote>
  <w:footnote w:type="continuationNotice" w:id="1">
    <w:p w14:paraId="1071BCE0" w14:textId="77777777" w:rsidR="007F2012" w:rsidRDefault="007F2012">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6"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5"/>
  </w:num>
  <w:num w:numId="3">
    <w:abstractNumId w:val="20"/>
  </w:num>
  <w:num w:numId="4">
    <w:abstractNumId w:val="10"/>
  </w:num>
  <w:num w:numId="5">
    <w:abstractNumId w:val="3"/>
  </w:num>
  <w:num w:numId="6">
    <w:abstractNumId w:val="25"/>
  </w:num>
  <w:num w:numId="7">
    <w:abstractNumId w:val="32"/>
  </w:num>
  <w:num w:numId="8">
    <w:abstractNumId w:val="18"/>
  </w:num>
  <w:num w:numId="9">
    <w:abstractNumId w:val="5"/>
  </w:num>
  <w:num w:numId="10">
    <w:abstractNumId w:val="1"/>
  </w:num>
  <w:num w:numId="11">
    <w:abstractNumId w:val="33"/>
  </w:num>
  <w:num w:numId="12">
    <w:abstractNumId w:val="23"/>
  </w:num>
  <w:num w:numId="13">
    <w:abstractNumId w:val="2"/>
  </w:num>
  <w:num w:numId="14">
    <w:abstractNumId w:val="19"/>
  </w:num>
  <w:num w:numId="15">
    <w:abstractNumId w:val="34"/>
  </w:num>
  <w:num w:numId="16">
    <w:abstractNumId w:val="12"/>
  </w:num>
  <w:num w:numId="17">
    <w:abstractNumId w:val="16"/>
  </w:num>
  <w:num w:numId="18">
    <w:abstractNumId w:val="6"/>
  </w:num>
  <w:num w:numId="19">
    <w:abstractNumId w:val="0"/>
  </w:num>
  <w:num w:numId="20">
    <w:abstractNumId w:val="28"/>
  </w:num>
  <w:num w:numId="21">
    <w:abstractNumId w:val="30"/>
  </w:num>
  <w:num w:numId="22">
    <w:abstractNumId w:val="21"/>
  </w:num>
  <w:num w:numId="23">
    <w:abstractNumId w:val="9"/>
  </w:num>
  <w:num w:numId="24">
    <w:abstractNumId w:val="29"/>
  </w:num>
  <w:num w:numId="25">
    <w:abstractNumId w:val="24"/>
  </w:num>
  <w:num w:numId="26">
    <w:abstractNumId w:val="13"/>
  </w:num>
  <w:num w:numId="27">
    <w:abstractNumId w:val="4"/>
  </w:num>
  <w:num w:numId="28">
    <w:abstractNumId w:val="8"/>
  </w:num>
  <w:num w:numId="29">
    <w:abstractNumId w:val="26"/>
  </w:num>
  <w:num w:numId="30">
    <w:abstractNumId w:val="17"/>
  </w:num>
  <w:num w:numId="31">
    <w:abstractNumId w:val="11"/>
  </w:num>
  <w:num w:numId="32">
    <w:abstractNumId w:val="15"/>
  </w:num>
  <w:num w:numId="33">
    <w:abstractNumId w:val="15"/>
  </w:num>
  <w:num w:numId="34">
    <w:abstractNumId w:val="22"/>
  </w:num>
  <w:num w:numId="35">
    <w:abstractNumId w:val="7"/>
  </w:num>
  <w:num w:numId="36">
    <w:abstractNumId w:val="27"/>
  </w:num>
  <w:num w:numId="37">
    <w:abstractNumId w:val="14"/>
  </w:num>
  <w:num w:numId="38">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F38"/>
    <w:rsid w:val="00066699"/>
    <w:rsid w:val="0006698A"/>
    <w:rsid w:val="000706AD"/>
    <w:rsid w:val="00071ADB"/>
    <w:rsid w:val="000731AB"/>
    <w:rsid w:val="00073CF8"/>
    <w:rsid w:val="00076DAA"/>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AEB"/>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29B2"/>
    <w:rsid w:val="001A44EB"/>
    <w:rsid w:val="001B268F"/>
    <w:rsid w:val="001B31BC"/>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00"/>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4F1"/>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66A6"/>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2925"/>
    <w:rsid w:val="0046307A"/>
    <w:rsid w:val="004675E2"/>
    <w:rsid w:val="004702FD"/>
    <w:rsid w:val="0047378F"/>
    <w:rsid w:val="0047410B"/>
    <w:rsid w:val="00474319"/>
    <w:rsid w:val="0047690E"/>
    <w:rsid w:val="00477F8E"/>
    <w:rsid w:val="00480508"/>
    <w:rsid w:val="004826BD"/>
    <w:rsid w:val="004844D3"/>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3E6"/>
    <w:rsid w:val="00591DFC"/>
    <w:rsid w:val="00593355"/>
    <w:rsid w:val="005A0A04"/>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83A"/>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7744"/>
    <w:rsid w:val="00737F7A"/>
    <w:rsid w:val="00741A58"/>
    <w:rsid w:val="00744938"/>
    <w:rsid w:val="00751504"/>
    <w:rsid w:val="00752AEF"/>
    <w:rsid w:val="00753A72"/>
    <w:rsid w:val="00755661"/>
    <w:rsid w:val="00761AEC"/>
    <w:rsid w:val="0076520E"/>
    <w:rsid w:val="0076761D"/>
    <w:rsid w:val="00767941"/>
    <w:rsid w:val="00773A0E"/>
    <w:rsid w:val="007752F2"/>
    <w:rsid w:val="00776563"/>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2012"/>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1E31"/>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04A3"/>
    <w:rsid w:val="00931197"/>
    <w:rsid w:val="00943EA3"/>
    <w:rsid w:val="00944F57"/>
    <w:rsid w:val="00947061"/>
    <w:rsid w:val="00957EF5"/>
    <w:rsid w:val="0096164E"/>
    <w:rsid w:val="0097060C"/>
    <w:rsid w:val="0097740F"/>
    <w:rsid w:val="009776CC"/>
    <w:rsid w:val="00981FBE"/>
    <w:rsid w:val="0098209B"/>
    <w:rsid w:val="00982DB3"/>
    <w:rsid w:val="00984AA2"/>
    <w:rsid w:val="00985B16"/>
    <w:rsid w:val="00985CE1"/>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71259"/>
    <w:rsid w:val="00A72B80"/>
    <w:rsid w:val="00A73416"/>
    <w:rsid w:val="00A81ED4"/>
    <w:rsid w:val="00A87244"/>
    <w:rsid w:val="00A935C3"/>
    <w:rsid w:val="00A9747F"/>
    <w:rsid w:val="00AA4802"/>
    <w:rsid w:val="00AA5B2F"/>
    <w:rsid w:val="00AA74F9"/>
    <w:rsid w:val="00AB06CF"/>
    <w:rsid w:val="00AB17DE"/>
    <w:rsid w:val="00AB442E"/>
    <w:rsid w:val="00AB5553"/>
    <w:rsid w:val="00AB5DF5"/>
    <w:rsid w:val="00AB73E5"/>
    <w:rsid w:val="00AB794E"/>
    <w:rsid w:val="00AC27B8"/>
    <w:rsid w:val="00AC321B"/>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AAF"/>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0CA"/>
    <w:rsid w:val="00CF0946"/>
    <w:rsid w:val="00CF74E0"/>
    <w:rsid w:val="00D001DD"/>
    <w:rsid w:val="00D04080"/>
    <w:rsid w:val="00D07ABA"/>
    <w:rsid w:val="00D10C19"/>
    <w:rsid w:val="00D1247D"/>
    <w:rsid w:val="00D12FB0"/>
    <w:rsid w:val="00D1403E"/>
    <w:rsid w:val="00D15507"/>
    <w:rsid w:val="00D24FA8"/>
    <w:rsid w:val="00D2575E"/>
    <w:rsid w:val="00D26E43"/>
    <w:rsid w:val="00D26F62"/>
    <w:rsid w:val="00D34A9B"/>
    <w:rsid w:val="00D35FFE"/>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0AAA"/>
    <w:rsid w:val="00DC1D3B"/>
    <w:rsid w:val="00DC1D3F"/>
    <w:rsid w:val="00DC4105"/>
    <w:rsid w:val="00DC4728"/>
    <w:rsid w:val="00DC4A3D"/>
    <w:rsid w:val="00DC5135"/>
    <w:rsid w:val="00DC610A"/>
    <w:rsid w:val="00DD1EFF"/>
    <w:rsid w:val="00DD42DC"/>
    <w:rsid w:val="00DD6746"/>
    <w:rsid w:val="00DD6FAA"/>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22A2"/>
    <w:rsid w:val="00E136AA"/>
    <w:rsid w:val="00E17C04"/>
    <w:rsid w:val="00E17FE7"/>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017"/>
    <w:rsid w:val="00E43FAB"/>
    <w:rsid w:val="00E45F5D"/>
    <w:rsid w:val="00E54631"/>
    <w:rsid w:val="00E554D8"/>
    <w:rsid w:val="00E60F6A"/>
    <w:rsid w:val="00E6119F"/>
    <w:rsid w:val="00E66672"/>
    <w:rsid w:val="00E67DE0"/>
    <w:rsid w:val="00E7085D"/>
    <w:rsid w:val="00E73FDB"/>
    <w:rsid w:val="00E770F7"/>
    <w:rsid w:val="00E847FD"/>
    <w:rsid w:val="00E85D5A"/>
    <w:rsid w:val="00E92683"/>
    <w:rsid w:val="00E9275E"/>
    <w:rsid w:val="00E93234"/>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084D40"/>
    <w:pPr>
      <w:keepNext/>
      <w:keepLines/>
      <w:spacing w:after="60" w:line="240" w:lineRule="auto"/>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cs.oracle.com/cd/B28359_01/install.111/b32006/reqs.htm"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upport.oracle.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tomcat.apache.org/" TargetMode="Externa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CCB812B-9BA0-41C2-81D9-454E177A3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413</TotalTime>
  <Pages>33</Pages>
  <Words>2918</Words>
  <Characters>16638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vasu</cp:lastModifiedBy>
  <cp:revision>57</cp:revision>
  <cp:lastPrinted>2016-03-03T21:16:00Z</cp:lastPrinted>
  <dcterms:created xsi:type="dcterms:W3CDTF">2016-07-26T19:08:00Z</dcterms:created>
  <dcterms:modified xsi:type="dcterms:W3CDTF">2017-01-12T12:20:00Z</dcterms:modified>
</cp:coreProperties>
</file>