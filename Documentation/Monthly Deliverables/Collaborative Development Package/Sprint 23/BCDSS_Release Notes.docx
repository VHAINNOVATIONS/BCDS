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E7CCF9" w14:textId="77777777" w:rsidR="00512C6C" w:rsidRPr="000C31B0" w:rsidRDefault="00512C6C" w:rsidP="00FF7DBE">
      <w:pPr>
        <w:pStyle w:val="BodyText"/>
        <w:jc w:val="center"/>
        <w:rPr>
          <w:color w:val="000000" w:themeColor="text1"/>
          <w:sz w:val="36"/>
          <w:szCs w:val="36"/>
          <w:lang w:val="da-DK"/>
        </w:rPr>
      </w:pPr>
    </w:p>
    <w:p w14:paraId="02AF27BB" w14:textId="77777777" w:rsidR="008E0265" w:rsidRPr="000C31B0" w:rsidRDefault="008E0265" w:rsidP="00FF7DBE">
      <w:pPr>
        <w:pStyle w:val="BodyText"/>
        <w:jc w:val="center"/>
        <w:rPr>
          <w:color w:val="000000" w:themeColor="text1"/>
          <w:sz w:val="36"/>
          <w:szCs w:val="36"/>
          <w:lang w:val="da-DK"/>
        </w:rPr>
      </w:pPr>
    </w:p>
    <w:p w14:paraId="1493D80D" w14:textId="77777777" w:rsidR="008E0265" w:rsidRPr="000C31B0" w:rsidRDefault="008E0265" w:rsidP="00FF7DBE">
      <w:pPr>
        <w:pStyle w:val="BodyText"/>
        <w:jc w:val="center"/>
        <w:rPr>
          <w:color w:val="000000" w:themeColor="text1"/>
          <w:sz w:val="36"/>
          <w:szCs w:val="36"/>
          <w:lang w:val="da-DK"/>
        </w:rPr>
      </w:pPr>
    </w:p>
    <w:p w14:paraId="06D41729" w14:textId="77777777" w:rsidR="008E0265" w:rsidRPr="000C31B0" w:rsidRDefault="008E0265" w:rsidP="00FF7DBE">
      <w:pPr>
        <w:pStyle w:val="Title"/>
        <w:rPr>
          <w:color w:val="000000" w:themeColor="text1"/>
        </w:rPr>
      </w:pPr>
      <w:r w:rsidRPr="000C31B0">
        <w:rPr>
          <w:color w:val="000000" w:themeColor="text1"/>
        </w:rPr>
        <w:t>Department of Veterans Affairs</w:t>
      </w:r>
      <w:r w:rsidR="00FF7DBE" w:rsidRPr="000C31B0">
        <w:rPr>
          <w:color w:val="000000" w:themeColor="text1"/>
        </w:rPr>
        <w:t xml:space="preserve"> (VA)</w:t>
      </w:r>
    </w:p>
    <w:p w14:paraId="11893F5D" w14:textId="77777777" w:rsidR="00652981" w:rsidRDefault="00C15003" w:rsidP="00FF7DBE">
      <w:pPr>
        <w:pStyle w:val="Title"/>
        <w:rPr>
          <w:color w:val="000000" w:themeColor="text1"/>
        </w:rPr>
      </w:pPr>
      <w:r w:rsidRPr="005B5B11">
        <w:rPr>
          <w:szCs w:val="36"/>
        </w:rPr>
        <w:t>Benefits Claims Decision Support System</w:t>
      </w:r>
      <w:r>
        <w:rPr>
          <w:szCs w:val="36"/>
        </w:rPr>
        <w:t xml:space="preserve"> </w:t>
      </w:r>
      <w:r w:rsidRPr="005B5B11">
        <w:rPr>
          <w:szCs w:val="36"/>
        </w:rPr>
        <w:t>(BCDS</w:t>
      </w:r>
      <w:r>
        <w:rPr>
          <w:szCs w:val="36"/>
        </w:rPr>
        <w:t>S</w:t>
      </w:r>
      <w:r w:rsidRPr="005B5B11">
        <w:rPr>
          <w:szCs w:val="36"/>
        </w:rPr>
        <w:t>)</w:t>
      </w:r>
    </w:p>
    <w:p w14:paraId="5950807D" w14:textId="77777777" w:rsidR="000E656E" w:rsidRDefault="000E656E" w:rsidP="000E656E">
      <w:pPr>
        <w:pStyle w:val="BodyText"/>
      </w:pPr>
    </w:p>
    <w:p w14:paraId="005E33F9" w14:textId="77777777" w:rsidR="000E656E" w:rsidRPr="000E656E" w:rsidRDefault="000E656E" w:rsidP="000E656E">
      <w:pPr>
        <w:pStyle w:val="BodyText"/>
      </w:pPr>
    </w:p>
    <w:p w14:paraId="38FC94E6" w14:textId="66CD1C9A" w:rsidR="00D16455" w:rsidRPr="00761CAF" w:rsidRDefault="00D16455" w:rsidP="00D16455">
      <w:pPr>
        <w:pStyle w:val="Subtitle"/>
      </w:pPr>
      <w:r>
        <w:t xml:space="preserve">Release Notification </w:t>
      </w:r>
      <w:r w:rsidR="00F52FEE">
        <w:t>–</w:t>
      </w:r>
      <w:r>
        <w:t xml:space="preserve"> </w:t>
      </w:r>
      <w:r w:rsidR="00F52FEE">
        <w:t xml:space="preserve">Sprints </w:t>
      </w:r>
      <w:r w:rsidR="00611DCD">
        <w:t>20-2</w:t>
      </w:r>
      <w:r w:rsidR="00984ED1">
        <w:t>3</w:t>
      </w:r>
    </w:p>
    <w:p w14:paraId="4CE9134C" w14:textId="77777777" w:rsidR="00843B66" w:rsidRPr="00843B66" w:rsidRDefault="00843B66" w:rsidP="00843B66">
      <w:pPr>
        <w:pStyle w:val="BodyText"/>
      </w:pPr>
    </w:p>
    <w:p w14:paraId="2496275F" w14:textId="77777777" w:rsidR="00FF7DBE" w:rsidRPr="000C31B0" w:rsidRDefault="00FF7DBE" w:rsidP="00FF7DBE">
      <w:pPr>
        <w:pStyle w:val="BodyText"/>
        <w:jc w:val="center"/>
        <w:rPr>
          <w:color w:val="000000" w:themeColor="text1"/>
          <w:sz w:val="28"/>
          <w:szCs w:val="28"/>
        </w:rPr>
      </w:pPr>
    </w:p>
    <w:p w14:paraId="2F713C68" w14:textId="77777777" w:rsidR="008E0265" w:rsidRPr="000C31B0" w:rsidRDefault="008E0265" w:rsidP="00FF7DBE">
      <w:pPr>
        <w:pStyle w:val="BodyText"/>
        <w:jc w:val="center"/>
        <w:rPr>
          <w:rFonts w:cs="Times New Roman"/>
          <w:color w:val="000000" w:themeColor="text1"/>
          <w:sz w:val="28"/>
          <w:szCs w:val="28"/>
        </w:rPr>
      </w:pPr>
    </w:p>
    <w:p w14:paraId="262733E8" w14:textId="77777777" w:rsidR="008E0265" w:rsidRPr="000C31B0" w:rsidRDefault="008E0265" w:rsidP="00FF7DBE">
      <w:pPr>
        <w:pStyle w:val="Subtitle"/>
        <w:rPr>
          <w:color w:val="000000" w:themeColor="text1"/>
          <w:lang w:val="da-DK"/>
        </w:rPr>
      </w:pPr>
      <w:r w:rsidRPr="000C31B0">
        <w:rPr>
          <w:noProof/>
          <w:color w:val="000000" w:themeColor="text1"/>
        </w:rPr>
        <w:drawing>
          <wp:inline distT="0" distB="0" distL="0" distR="0" wp14:anchorId="5300DF1F" wp14:editId="637C89F7">
            <wp:extent cx="18288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ial_VA_Seal_RGB.tif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F01C1" w14:textId="77777777" w:rsidR="00117F7E" w:rsidRPr="000C31B0" w:rsidRDefault="00117F7E" w:rsidP="00FF7DBE">
      <w:pPr>
        <w:pStyle w:val="Subtitl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F324F9" w14:textId="77777777" w:rsidR="00117F7E" w:rsidRPr="000C31B0" w:rsidRDefault="00117F7E" w:rsidP="00FF7DBE">
      <w:pPr>
        <w:pStyle w:val="Subtitl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DE58D1" w14:textId="77777777" w:rsidR="00FF7DBE" w:rsidRPr="000C31B0" w:rsidRDefault="00FF7DBE" w:rsidP="00FF7DBE">
      <w:pPr>
        <w:pStyle w:val="BodyText"/>
        <w:jc w:val="center"/>
        <w:rPr>
          <w:color w:val="000000" w:themeColor="text1"/>
          <w:sz w:val="28"/>
          <w:szCs w:val="28"/>
        </w:rPr>
      </w:pPr>
    </w:p>
    <w:p w14:paraId="10024D94" w14:textId="5240AA0D" w:rsidR="008E0265" w:rsidRPr="000C31B0" w:rsidRDefault="00984ED1" w:rsidP="00FF7DBE">
      <w:pPr>
        <w:pStyle w:val="Subtitle"/>
        <w:rPr>
          <w:color w:val="000000" w:themeColor="text1"/>
        </w:rPr>
      </w:pPr>
      <w:r>
        <w:rPr>
          <w:color w:val="000000" w:themeColor="text1"/>
        </w:rPr>
        <w:t xml:space="preserve">March </w:t>
      </w:r>
      <w:r w:rsidR="00B16164">
        <w:rPr>
          <w:color w:val="000000" w:themeColor="text1"/>
        </w:rPr>
        <w:t>2017</w:t>
      </w:r>
    </w:p>
    <w:p w14:paraId="4366DFC9" w14:textId="48F848A8" w:rsidR="008E0265" w:rsidRPr="000C31B0" w:rsidRDefault="00AD5D2A" w:rsidP="00FF7DBE">
      <w:pPr>
        <w:pStyle w:val="Subtitle"/>
        <w:rPr>
          <w:color w:val="000000" w:themeColor="text1"/>
        </w:rPr>
      </w:pPr>
      <w:r w:rsidRPr="000C31B0">
        <w:rPr>
          <w:color w:val="000000" w:themeColor="text1"/>
        </w:rPr>
        <w:t xml:space="preserve">Version </w:t>
      </w:r>
      <w:r w:rsidR="00B16164">
        <w:rPr>
          <w:color w:val="000000" w:themeColor="text1"/>
        </w:rPr>
        <w:t>1</w:t>
      </w:r>
      <w:r w:rsidR="00984ED1">
        <w:rPr>
          <w:color w:val="000000" w:themeColor="text1"/>
        </w:rPr>
        <w:t>2</w:t>
      </w:r>
      <w:r w:rsidR="00B16164">
        <w:rPr>
          <w:color w:val="000000" w:themeColor="text1"/>
        </w:rPr>
        <w:t>.0</w:t>
      </w:r>
    </w:p>
    <w:p w14:paraId="5CA404A0" w14:textId="77777777" w:rsidR="008E0265" w:rsidRPr="000C31B0" w:rsidRDefault="008E0265" w:rsidP="00FF7DBE">
      <w:pPr>
        <w:pStyle w:val="BodyText"/>
        <w:jc w:val="center"/>
        <w:rPr>
          <w:color w:val="000000" w:themeColor="text1"/>
        </w:rPr>
      </w:pPr>
      <w:r w:rsidRPr="000C31B0">
        <w:rPr>
          <w:color w:val="000000" w:themeColor="text1"/>
        </w:rPr>
        <w:br w:type="page"/>
      </w:r>
    </w:p>
    <w:p w14:paraId="1B524977" w14:textId="77777777" w:rsidR="008E0265" w:rsidRPr="000C31B0" w:rsidRDefault="008E0265" w:rsidP="008E0265">
      <w:pPr>
        <w:pStyle w:val="Subtitle"/>
        <w:rPr>
          <w:color w:val="000000" w:themeColor="text1"/>
          <w:lang w:val="da-DK"/>
        </w:rPr>
      </w:pPr>
      <w:r w:rsidRPr="000C31B0">
        <w:rPr>
          <w:color w:val="000000" w:themeColor="text1"/>
          <w:lang w:val="da-DK"/>
        </w:rPr>
        <w:lastRenderedPageBreak/>
        <w:t>Revision History</w:t>
      </w:r>
    </w:p>
    <w:tbl>
      <w:tblPr>
        <w:tblStyle w:val="TableGrid"/>
        <w:tblW w:w="9787" w:type="dxa"/>
        <w:tblLayout w:type="fixed"/>
        <w:tblLook w:val="04A0" w:firstRow="1" w:lastRow="0" w:firstColumn="1" w:lastColumn="0" w:noHBand="0" w:noVBand="1"/>
      </w:tblPr>
      <w:tblGrid>
        <w:gridCol w:w="1456"/>
        <w:gridCol w:w="1170"/>
        <w:gridCol w:w="2799"/>
        <w:gridCol w:w="2463"/>
        <w:gridCol w:w="1899"/>
      </w:tblGrid>
      <w:tr w:rsidR="008755F4" w:rsidRPr="000C31B0" w14:paraId="0646C276" w14:textId="77777777" w:rsidTr="00F31F5D">
        <w:tc>
          <w:tcPr>
            <w:tcW w:w="1456" w:type="dxa"/>
            <w:shd w:val="clear" w:color="auto" w:fill="BFBFBF" w:themeFill="background1" w:themeFillShade="BF"/>
            <w:vAlign w:val="center"/>
          </w:tcPr>
          <w:p w14:paraId="3ED91DD1" w14:textId="77777777" w:rsidR="008755F4" w:rsidRPr="000C31B0" w:rsidRDefault="008755F4" w:rsidP="008755F4">
            <w:pPr>
              <w:pStyle w:val="BodyText"/>
              <w:jc w:val="center"/>
              <w:rPr>
                <w:b/>
                <w:color w:val="000000" w:themeColor="text1"/>
                <w:szCs w:val="24"/>
                <w:lang w:val="da-DK"/>
              </w:rPr>
            </w:pPr>
            <w:r w:rsidRPr="000C31B0">
              <w:rPr>
                <w:b/>
                <w:color w:val="000000" w:themeColor="text1"/>
                <w:szCs w:val="24"/>
                <w:lang w:val="da-DK"/>
              </w:rPr>
              <w:t>Date</w:t>
            </w:r>
          </w:p>
        </w:tc>
        <w:tc>
          <w:tcPr>
            <w:tcW w:w="1170" w:type="dxa"/>
            <w:shd w:val="clear" w:color="auto" w:fill="BFBFBF" w:themeFill="background1" w:themeFillShade="BF"/>
            <w:vAlign w:val="center"/>
          </w:tcPr>
          <w:p w14:paraId="2A59AE9F" w14:textId="77777777" w:rsidR="008755F4" w:rsidRPr="000C31B0" w:rsidRDefault="008755F4" w:rsidP="008755F4">
            <w:pPr>
              <w:pStyle w:val="BodyText"/>
              <w:jc w:val="center"/>
              <w:rPr>
                <w:b/>
                <w:color w:val="000000" w:themeColor="text1"/>
                <w:szCs w:val="24"/>
                <w:lang w:val="da-DK"/>
              </w:rPr>
            </w:pPr>
            <w:r w:rsidRPr="000C31B0">
              <w:rPr>
                <w:b/>
                <w:color w:val="000000" w:themeColor="text1"/>
                <w:szCs w:val="24"/>
                <w:lang w:val="da-DK"/>
              </w:rPr>
              <w:t>Version</w:t>
            </w:r>
          </w:p>
        </w:tc>
        <w:tc>
          <w:tcPr>
            <w:tcW w:w="2799" w:type="dxa"/>
            <w:shd w:val="clear" w:color="auto" w:fill="BFBFBF" w:themeFill="background1" w:themeFillShade="BF"/>
            <w:vAlign w:val="center"/>
          </w:tcPr>
          <w:p w14:paraId="4D8CDF7B" w14:textId="77777777" w:rsidR="008755F4" w:rsidRPr="000C31B0" w:rsidRDefault="008755F4" w:rsidP="008755F4">
            <w:pPr>
              <w:pStyle w:val="BodyText"/>
              <w:jc w:val="center"/>
              <w:rPr>
                <w:b/>
                <w:color w:val="000000" w:themeColor="text1"/>
                <w:szCs w:val="24"/>
                <w:lang w:val="da-DK"/>
              </w:rPr>
            </w:pPr>
            <w:r w:rsidRPr="000C31B0">
              <w:rPr>
                <w:b/>
                <w:color w:val="000000" w:themeColor="text1"/>
                <w:szCs w:val="24"/>
                <w:lang w:val="da-DK"/>
              </w:rPr>
              <w:t>Description</w:t>
            </w:r>
          </w:p>
        </w:tc>
        <w:tc>
          <w:tcPr>
            <w:tcW w:w="2463" w:type="dxa"/>
            <w:shd w:val="clear" w:color="auto" w:fill="BFBFBF" w:themeFill="background1" w:themeFillShade="BF"/>
            <w:vAlign w:val="center"/>
          </w:tcPr>
          <w:p w14:paraId="306643BB" w14:textId="77777777" w:rsidR="008755F4" w:rsidRPr="000C31B0" w:rsidRDefault="008755F4" w:rsidP="008755F4">
            <w:pPr>
              <w:pStyle w:val="BodyText"/>
              <w:jc w:val="center"/>
              <w:rPr>
                <w:b/>
                <w:color w:val="000000" w:themeColor="text1"/>
                <w:szCs w:val="24"/>
                <w:lang w:val="da-DK"/>
              </w:rPr>
            </w:pPr>
            <w:r w:rsidRPr="000C31B0">
              <w:rPr>
                <w:b/>
                <w:color w:val="000000" w:themeColor="text1"/>
                <w:szCs w:val="24"/>
                <w:lang w:val="da-DK"/>
              </w:rPr>
              <w:t>Author</w:t>
            </w:r>
          </w:p>
        </w:tc>
        <w:tc>
          <w:tcPr>
            <w:tcW w:w="1899" w:type="dxa"/>
            <w:shd w:val="clear" w:color="auto" w:fill="BFBFBF" w:themeFill="background1" w:themeFillShade="BF"/>
            <w:vAlign w:val="center"/>
          </w:tcPr>
          <w:p w14:paraId="5E4132CD" w14:textId="77777777" w:rsidR="008755F4" w:rsidRPr="000C31B0" w:rsidRDefault="008755F4" w:rsidP="008755F4">
            <w:pPr>
              <w:pStyle w:val="BodyText"/>
              <w:jc w:val="center"/>
              <w:rPr>
                <w:b/>
                <w:color w:val="000000" w:themeColor="text1"/>
                <w:szCs w:val="24"/>
                <w:lang w:val="da-DK"/>
              </w:rPr>
            </w:pPr>
            <w:r w:rsidRPr="000C31B0">
              <w:rPr>
                <w:b/>
                <w:color w:val="000000" w:themeColor="text1"/>
                <w:szCs w:val="24"/>
                <w:lang w:val="da-DK"/>
              </w:rPr>
              <w:t>Reviewer</w:t>
            </w:r>
          </w:p>
        </w:tc>
      </w:tr>
      <w:tr w:rsidR="00984ED1" w:rsidRPr="00F31F5D" w14:paraId="02A17385" w14:textId="77777777" w:rsidTr="0026786A">
        <w:tc>
          <w:tcPr>
            <w:tcW w:w="1456" w:type="dxa"/>
            <w:vAlign w:val="bottom"/>
          </w:tcPr>
          <w:p w14:paraId="1841270E" w14:textId="7BAB9715" w:rsidR="00984ED1" w:rsidRDefault="00984ED1" w:rsidP="00984ED1">
            <w:pPr>
              <w:pStyle w:val="BodyText"/>
              <w:jc w:val="center"/>
              <w:rPr>
                <w:szCs w:val="24"/>
                <w:lang w:val="da-DK"/>
              </w:rPr>
            </w:pPr>
            <w:r>
              <w:rPr>
                <w:szCs w:val="24"/>
                <w:lang w:val="da-DK"/>
              </w:rPr>
              <w:t>2017-03-27</w:t>
            </w:r>
          </w:p>
        </w:tc>
        <w:tc>
          <w:tcPr>
            <w:tcW w:w="1170" w:type="dxa"/>
            <w:vAlign w:val="bottom"/>
          </w:tcPr>
          <w:p w14:paraId="1683F3BE" w14:textId="47FEAEA4" w:rsidR="00984ED1" w:rsidRDefault="00984ED1" w:rsidP="00984ED1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>
              <w:rPr>
                <w:color w:val="000000" w:themeColor="text1"/>
                <w:szCs w:val="24"/>
                <w:lang w:val="da-DK"/>
              </w:rPr>
              <w:t>12.0</w:t>
            </w:r>
          </w:p>
        </w:tc>
        <w:tc>
          <w:tcPr>
            <w:tcW w:w="2799" w:type="dxa"/>
            <w:vAlign w:val="bottom"/>
          </w:tcPr>
          <w:p w14:paraId="1E780D16" w14:textId="77777777" w:rsidR="00984ED1" w:rsidRDefault="006143CC" w:rsidP="00984ED1">
            <w:pPr>
              <w:pStyle w:val="BodyText"/>
              <w:rPr>
                <w:color w:val="000000" w:themeColor="text1"/>
                <w:szCs w:val="24"/>
              </w:rPr>
            </w:pPr>
            <w:hyperlink w:anchor="_Stories_Completed" w:history="1">
              <w:r w:rsidR="00984ED1" w:rsidRPr="006D4706">
                <w:rPr>
                  <w:rStyle w:val="Hyperlink"/>
                  <w:szCs w:val="24"/>
                </w:rPr>
                <w:t>Update Sections 3</w:t>
              </w:r>
            </w:hyperlink>
            <w:r w:rsidR="00984ED1">
              <w:rPr>
                <w:color w:val="000000" w:themeColor="text1"/>
                <w:szCs w:val="24"/>
              </w:rPr>
              <w:t xml:space="preserve"> and </w:t>
            </w:r>
          </w:p>
          <w:p w14:paraId="5F2A8794" w14:textId="7E9ACAAC" w:rsidR="00984ED1" w:rsidRDefault="006143CC" w:rsidP="00984ED1">
            <w:pPr>
              <w:pStyle w:val="BodyText"/>
            </w:pPr>
            <w:hyperlink w:anchor="_Defects_Resolved" w:history="1">
              <w:r w:rsidR="00984ED1" w:rsidRPr="006D4706">
                <w:rPr>
                  <w:rStyle w:val="Hyperlink"/>
                  <w:szCs w:val="24"/>
                </w:rPr>
                <w:t>Update Sections 4</w:t>
              </w:r>
            </w:hyperlink>
          </w:p>
        </w:tc>
        <w:tc>
          <w:tcPr>
            <w:tcW w:w="2463" w:type="dxa"/>
            <w:vAlign w:val="bottom"/>
          </w:tcPr>
          <w:p w14:paraId="7DA02482" w14:textId="135E25D8" w:rsidR="00984ED1" w:rsidRDefault="00984ED1" w:rsidP="00984ED1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Darrell Dorman</w:t>
            </w:r>
          </w:p>
        </w:tc>
        <w:tc>
          <w:tcPr>
            <w:tcW w:w="1899" w:type="dxa"/>
            <w:vAlign w:val="bottom"/>
          </w:tcPr>
          <w:p w14:paraId="03A59713" w14:textId="77777777" w:rsidR="00984ED1" w:rsidRPr="00F31F5D" w:rsidRDefault="00984ED1" w:rsidP="00984ED1">
            <w:pPr>
              <w:pStyle w:val="BodyText"/>
              <w:rPr>
                <w:color w:val="000000" w:themeColor="text1"/>
                <w:szCs w:val="24"/>
              </w:rPr>
            </w:pPr>
          </w:p>
        </w:tc>
      </w:tr>
      <w:tr w:rsidR="00984ED1" w:rsidRPr="00F31F5D" w14:paraId="30A94522" w14:textId="77777777" w:rsidTr="0026786A">
        <w:tc>
          <w:tcPr>
            <w:tcW w:w="1456" w:type="dxa"/>
            <w:vAlign w:val="bottom"/>
          </w:tcPr>
          <w:p w14:paraId="76CD7FB2" w14:textId="3EA00B8A" w:rsidR="00984ED1" w:rsidRPr="00F31F5D" w:rsidRDefault="00984ED1" w:rsidP="00984ED1">
            <w:pPr>
              <w:pStyle w:val="BodyText"/>
              <w:jc w:val="center"/>
              <w:rPr>
                <w:szCs w:val="24"/>
                <w:lang w:val="da-DK"/>
              </w:rPr>
            </w:pPr>
            <w:r>
              <w:rPr>
                <w:szCs w:val="24"/>
                <w:lang w:val="da-DK"/>
              </w:rPr>
              <w:t>2017-02-27</w:t>
            </w:r>
          </w:p>
        </w:tc>
        <w:tc>
          <w:tcPr>
            <w:tcW w:w="1170" w:type="dxa"/>
            <w:vAlign w:val="bottom"/>
          </w:tcPr>
          <w:p w14:paraId="44A8C946" w14:textId="77D04008" w:rsidR="00984ED1" w:rsidRDefault="00984ED1" w:rsidP="00984ED1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>
              <w:rPr>
                <w:color w:val="000000" w:themeColor="text1"/>
                <w:szCs w:val="24"/>
                <w:lang w:val="da-DK"/>
              </w:rPr>
              <w:t>11.0</w:t>
            </w:r>
          </w:p>
        </w:tc>
        <w:tc>
          <w:tcPr>
            <w:tcW w:w="2799" w:type="dxa"/>
            <w:vAlign w:val="bottom"/>
          </w:tcPr>
          <w:p w14:paraId="1A3E54C7" w14:textId="77777777" w:rsidR="00984ED1" w:rsidRDefault="006143CC" w:rsidP="00984ED1">
            <w:pPr>
              <w:pStyle w:val="BodyText"/>
              <w:rPr>
                <w:color w:val="000000" w:themeColor="text1"/>
                <w:szCs w:val="24"/>
              </w:rPr>
            </w:pPr>
            <w:hyperlink w:anchor="_Stories_Completed" w:history="1">
              <w:r w:rsidR="00984ED1" w:rsidRPr="006D4706">
                <w:rPr>
                  <w:rStyle w:val="Hyperlink"/>
                  <w:szCs w:val="24"/>
                </w:rPr>
                <w:t>Update Sections 3</w:t>
              </w:r>
            </w:hyperlink>
            <w:r w:rsidR="00984ED1">
              <w:rPr>
                <w:color w:val="000000" w:themeColor="text1"/>
                <w:szCs w:val="24"/>
              </w:rPr>
              <w:t xml:space="preserve"> and </w:t>
            </w:r>
          </w:p>
          <w:p w14:paraId="644721AB" w14:textId="77777777" w:rsidR="00984ED1" w:rsidRDefault="006143CC" w:rsidP="00984ED1">
            <w:pPr>
              <w:pStyle w:val="BodyText"/>
            </w:pPr>
            <w:hyperlink w:anchor="_Defects_Resolved" w:history="1">
              <w:r w:rsidR="00984ED1" w:rsidRPr="006D4706">
                <w:rPr>
                  <w:rStyle w:val="Hyperlink"/>
                  <w:szCs w:val="24"/>
                </w:rPr>
                <w:t>Update Sections 4</w:t>
              </w:r>
            </w:hyperlink>
          </w:p>
        </w:tc>
        <w:tc>
          <w:tcPr>
            <w:tcW w:w="2463" w:type="dxa"/>
            <w:vAlign w:val="bottom"/>
          </w:tcPr>
          <w:p w14:paraId="17E392FC" w14:textId="77777777" w:rsidR="00984ED1" w:rsidRDefault="00984ED1" w:rsidP="00984ED1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Darrell Dorman</w:t>
            </w:r>
          </w:p>
        </w:tc>
        <w:tc>
          <w:tcPr>
            <w:tcW w:w="1899" w:type="dxa"/>
            <w:vAlign w:val="bottom"/>
          </w:tcPr>
          <w:p w14:paraId="108A9CAD" w14:textId="77777777" w:rsidR="00984ED1" w:rsidRPr="00F31F5D" w:rsidRDefault="00984ED1" w:rsidP="00984ED1">
            <w:pPr>
              <w:pStyle w:val="BodyText"/>
              <w:rPr>
                <w:color w:val="000000" w:themeColor="text1"/>
                <w:szCs w:val="24"/>
              </w:rPr>
            </w:pPr>
          </w:p>
        </w:tc>
      </w:tr>
      <w:tr w:rsidR="00984ED1" w:rsidRPr="00F31F5D" w14:paraId="7D35FAAC" w14:textId="77777777" w:rsidTr="0019784F">
        <w:tc>
          <w:tcPr>
            <w:tcW w:w="1456" w:type="dxa"/>
            <w:vAlign w:val="bottom"/>
          </w:tcPr>
          <w:p w14:paraId="7E5EBA1B" w14:textId="00A4AC17" w:rsidR="00984ED1" w:rsidRPr="00F31F5D" w:rsidRDefault="00984ED1" w:rsidP="00984ED1">
            <w:pPr>
              <w:pStyle w:val="BodyText"/>
              <w:jc w:val="center"/>
              <w:rPr>
                <w:szCs w:val="24"/>
                <w:lang w:val="da-DK"/>
              </w:rPr>
            </w:pPr>
            <w:r>
              <w:rPr>
                <w:szCs w:val="24"/>
                <w:lang w:val="da-DK"/>
              </w:rPr>
              <w:t>2017-01-27</w:t>
            </w:r>
          </w:p>
        </w:tc>
        <w:tc>
          <w:tcPr>
            <w:tcW w:w="1170" w:type="dxa"/>
            <w:vAlign w:val="bottom"/>
          </w:tcPr>
          <w:p w14:paraId="1316994B" w14:textId="15B55BDC" w:rsidR="00984ED1" w:rsidRDefault="00984ED1" w:rsidP="00984ED1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>
              <w:rPr>
                <w:color w:val="000000" w:themeColor="text1"/>
                <w:szCs w:val="24"/>
                <w:lang w:val="da-DK"/>
              </w:rPr>
              <w:t>10.0</w:t>
            </w:r>
          </w:p>
        </w:tc>
        <w:tc>
          <w:tcPr>
            <w:tcW w:w="2799" w:type="dxa"/>
            <w:vAlign w:val="bottom"/>
          </w:tcPr>
          <w:p w14:paraId="650392E8" w14:textId="77777777" w:rsidR="00984ED1" w:rsidRDefault="006143CC" w:rsidP="00984ED1">
            <w:pPr>
              <w:pStyle w:val="BodyText"/>
              <w:rPr>
                <w:color w:val="000000" w:themeColor="text1"/>
                <w:szCs w:val="24"/>
              </w:rPr>
            </w:pPr>
            <w:hyperlink w:anchor="_Stories_Completed" w:history="1">
              <w:r w:rsidR="00984ED1" w:rsidRPr="006D4706">
                <w:rPr>
                  <w:rStyle w:val="Hyperlink"/>
                  <w:szCs w:val="24"/>
                </w:rPr>
                <w:t>Update Sections 3</w:t>
              </w:r>
            </w:hyperlink>
            <w:r w:rsidR="00984ED1">
              <w:rPr>
                <w:color w:val="000000" w:themeColor="text1"/>
                <w:szCs w:val="24"/>
              </w:rPr>
              <w:t xml:space="preserve"> and </w:t>
            </w:r>
          </w:p>
          <w:p w14:paraId="5527C51E" w14:textId="77777777" w:rsidR="00984ED1" w:rsidRDefault="006143CC" w:rsidP="00984ED1">
            <w:pPr>
              <w:pStyle w:val="BodyText"/>
            </w:pPr>
            <w:hyperlink w:anchor="_Defects_Resolved" w:history="1">
              <w:r w:rsidR="00984ED1" w:rsidRPr="006D4706">
                <w:rPr>
                  <w:rStyle w:val="Hyperlink"/>
                  <w:szCs w:val="24"/>
                </w:rPr>
                <w:t>Update Sections 4</w:t>
              </w:r>
            </w:hyperlink>
          </w:p>
        </w:tc>
        <w:tc>
          <w:tcPr>
            <w:tcW w:w="2463" w:type="dxa"/>
            <w:vAlign w:val="bottom"/>
          </w:tcPr>
          <w:p w14:paraId="71C1ECE2" w14:textId="77777777" w:rsidR="00984ED1" w:rsidRDefault="00984ED1" w:rsidP="00984ED1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Darrell Dorman</w:t>
            </w:r>
          </w:p>
        </w:tc>
        <w:tc>
          <w:tcPr>
            <w:tcW w:w="1899" w:type="dxa"/>
            <w:vAlign w:val="bottom"/>
          </w:tcPr>
          <w:p w14:paraId="37A983E7" w14:textId="77777777" w:rsidR="00984ED1" w:rsidRPr="00F31F5D" w:rsidRDefault="00984ED1" w:rsidP="00984ED1">
            <w:pPr>
              <w:pStyle w:val="BodyText"/>
              <w:rPr>
                <w:color w:val="000000" w:themeColor="text1"/>
                <w:szCs w:val="24"/>
              </w:rPr>
            </w:pPr>
          </w:p>
        </w:tc>
      </w:tr>
      <w:tr w:rsidR="00984ED1" w:rsidRPr="00F31F5D" w14:paraId="6E2A046F" w14:textId="77777777" w:rsidTr="007D4117">
        <w:tc>
          <w:tcPr>
            <w:tcW w:w="1456" w:type="dxa"/>
            <w:vAlign w:val="bottom"/>
          </w:tcPr>
          <w:p w14:paraId="025CC9E3" w14:textId="708853CD" w:rsidR="00984ED1" w:rsidRPr="00F31F5D" w:rsidRDefault="00984ED1" w:rsidP="00984ED1">
            <w:pPr>
              <w:pStyle w:val="BodyText"/>
              <w:jc w:val="center"/>
              <w:rPr>
                <w:szCs w:val="24"/>
                <w:lang w:val="da-DK"/>
              </w:rPr>
            </w:pPr>
            <w:r>
              <w:rPr>
                <w:szCs w:val="24"/>
                <w:lang w:val="da-DK"/>
              </w:rPr>
              <w:t>2016-12-27</w:t>
            </w:r>
          </w:p>
        </w:tc>
        <w:tc>
          <w:tcPr>
            <w:tcW w:w="1170" w:type="dxa"/>
            <w:vAlign w:val="bottom"/>
          </w:tcPr>
          <w:p w14:paraId="3CB9C017" w14:textId="65131CBC" w:rsidR="00984ED1" w:rsidRDefault="00984ED1" w:rsidP="00984ED1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>
              <w:rPr>
                <w:color w:val="000000" w:themeColor="text1"/>
                <w:szCs w:val="24"/>
                <w:lang w:val="da-DK"/>
              </w:rPr>
              <w:t>9.0</w:t>
            </w:r>
          </w:p>
        </w:tc>
        <w:tc>
          <w:tcPr>
            <w:tcW w:w="2799" w:type="dxa"/>
            <w:vAlign w:val="bottom"/>
          </w:tcPr>
          <w:p w14:paraId="3D0AF5CB" w14:textId="77777777" w:rsidR="00984ED1" w:rsidRDefault="006143CC" w:rsidP="00984ED1">
            <w:pPr>
              <w:pStyle w:val="BodyText"/>
              <w:rPr>
                <w:color w:val="000000" w:themeColor="text1"/>
                <w:szCs w:val="24"/>
              </w:rPr>
            </w:pPr>
            <w:hyperlink w:anchor="_Stories_Completed" w:history="1">
              <w:r w:rsidR="00984ED1" w:rsidRPr="006D4706">
                <w:rPr>
                  <w:rStyle w:val="Hyperlink"/>
                  <w:szCs w:val="24"/>
                </w:rPr>
                <w:t>Update Sections 3</w:t>
              </w:r>
            </w:hyperlink>
            <w:r w:rsidR="00984ED1">
              <w:rPr>
                <w:color w:val="000000" w:themeColor="text1"/>
                <w:szCs w:val="24"/>
              </w:rPr>
              <w:t xml:space="preserve"> and </w:t>
            </w:r>
          </w:p>
          <w:p w14:paraId="68844981" w14:textId="77777777" w:rsidR="00984ED1" w:rsidRDefault="006143CC" w:rsidP="00984ED1">
            <w:pPr>
              <w:pStyle w:val="BodyText"/>
            </w:pPr>
            <w:hyperlink w:anchor="_Defects_Resolved" w:history="1">
              <w:r w:rsidR="00984ED1" w:rsidRPr="006D4706">
                <w:rPr>
                  <w:rStyle w:val="Hyperlink"/>
                  <w:szCs w:val="24"/>
                </w:rPr>
                <w:t>Update Sections 4</w:t>
              </w:r>
            </w:hyperlink>
          </w:p>
        </w:tc>
        <w:tc>
          <w:tcPr>
            <w:tcW w:w="2463" w:type="dxa"/>
            <w:vAlign w:val="bottom"/>
          </w:tcPr>
          <w:p w14:paraId="3604D51F" w14:textId="77777777" w:rsidR="00984ED1" w:rsidRDefault="00984ED1" w:rsidP="00984ED1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Darrell Dorman</w:t>
            </w:r>
          </w:p>
        </w:tc>
        <w:tc>
          <w:tcPr>
            <w:tcW w:w="1899" w:type="dxa"/>
            <w:vAlign w:val="bottom"/>
          </w:tcPr>
          <w:p w14:paraId="7270D861" w14:textId="77777777" w:rsidR="00984ED1" w:rsidRPr="00F31F5D" w:rsidRDefault="00984ED1" w:rsidP="00984ED1">
            <w:pPr>
              <w:pStyle w:val="BodyText"/>
              <w:rPr>
                <w:color w:val="000000" w:themeColor="text1"/>
                <w:szCs w:val="24"/>
              </w:rPr>
            </w:pPr>
          </w:p>
        </w:tc>
      </w:tr>
      <w:tr w:rsidR="00984ED1" w:rsidRPr="00F31F5D" w14:paraId="684D0029" w14:textId="77777777" w:rsidTr="000F2882">
        <w:tc>
          <w:tcPr>
            <w:tcW w:w="1456" w:type="dxa"/>
            <w:vAlign w:val="bottom"/>
          </w:tcPr>
          <w:p w14:paraId="1368073D" w14:textId="61BAC08D" w:rsidR="00984ED1" w:rsidRPr="00F31F5D" w:rsidRDefault="00984ED1" w:rsidP="00984ED1">
            <w:pPr>
              <w:pStyle w:val="BodyText"/>
              <w:jc w:val="center"/>
              <w:rPr>
                <w:szCs w:val="24"/>
                <w:lang w:val="da-DK"/>
              </w:rPr>
            </w:pPr>
            <w:r>
              <w:rPr>
                <w:szCs w:val="24"/>
                <w:lang w:val="da-DK"/>
              </w:rPr>
              <w:t>2016-11-28</w:t>
            </w:r>
          </w:p>
        </w:tc>
        <w:tc>
          <w:tcPr>
            <w:tcW w:w="1170" w:type="dxa"/>
            <w:vAlign w:val="bottom"/>
          </w:tcPr>
          <w:p w14:paraId="18EA772B" w14:textId="60A7BCD7" w:rsidR="00984ED1" w:rsidRDefault="00984ED1" w:rsidP="00984ED1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>
              <w:rPr>
                <w:color w:val="000000" w:themeColor="text1"/>
                <w:szCs w:val="24"/>
                <w:lang w:val="da-DK"/>
              </w:rPr>
              <w:t>8.0</w:t>
            </w:r>
          </w:p>
        </w:tc>
        <w:tc>
          <w:tcPr>
            <w:tcW w:w="2799" w:type="dxa"/>
            <w:vAlign w:val="bottom"/>
          </w:tcPr>
          <w:p w14:paraId="75EA7573" w14:textId="77777777" w:rsidR="00984ED1" w:rsidRDefault="006143CC" w:rsidP="00984ED1">
            <w:pPr>
              <w:pStyle w:val="BodyText"/>
              <w:rPr>
                <w:color w:val="000000" w:themeColor="text1"/>
                <w:szCs w:val="24"/>
              </w:rPr>
            </w:pPr>
            <w:hyperlink w:anchor="_Stories_Completed" w:history="1">
              <w:r w:rsidR="00984ED1" w:rsidRPr="006D4706">
                <w:rPr>
                  <w:rStyle w:val="Hyperlink"/>
                  <w:szCs w:val="24"/>
                </w:rPr>
                <w:t>Update Sections 3</w:t>
              </w:r>
            </w:hyperlink>
            <w:r w:rsidR="00984ED1">
              <w:rPr>
                <w:color w:val="000000" w:themeColor="text1"/>
                <w:szCs w:val="24"/>
              </w:rPr>
              <w:t xml:space="preserve"> and </w:t>
            </w:r>
          </w:p>
          <w:p w14:paraId="3EA8ABE5" w14:textId="77777777" w:rsidR="00984ED1" w:rsidRDefault="006143CC" w:rsidP="00984ED1">
            <w:pPr>
              <w:pStyle w:val="BodyText"/>
            </w:pPr>
            <w:hyperlink w:anchor="_Defects_Resolved" w:history="1">
              <w:r w:rsidR="00984ED1" w:rsidRPr="006D4706">
                <w:rPr>
                  <w:rStyle w:val="Hyperlink"/>
                  <w:szCs w:val="24"/>
                </w:rPr>
                <w:t>Update Sections 4</w:t>
              </w:r>
            </w:hyperlink>
          </w:p>
        </w:tc>
        <w:tc>
          <w:tcPr>
            <w:tcW w:w="2463" w:type="dxa"/>
            <w:vAlign w:val="bottom"/>
          </w:tcPr>
          <w:p w14:paraId="67D7586A" w14:textId="77777777" w:rsidR="00984ED1" w:rsidRDefault="00984ED1" w:rsidP="00984ED1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Darrell Dorman</w:t>
            </w:r>
          </w:p>
        </w:tc>
        <w:tc>
          <w:tcPr>
            <w:tcW w:w="1899" w:type="dxa"/>
            <w:vAlign w:val="bottom"/>
          </w:tcPr>
          <w:p w14:paraId="4B67CDBF" w14:textId="77777777" w:rsidR="00984ED1" w:rsidRPr="00F31F5D" w:rsidRDefault="00984ED1" w:rsidP="00984ED1">
            <w:pPr>
              <w:pStyle w:val="BodyText"/>
              <w:rPr>
                <w:color w:val="000000" w:themeColor="text1"/>
                <w:szCs w:val="24"/>
              </w:rPr>
            </w:pPr>
          </w:p>
        </w:tc>
      </w:tr>
      <w:tr w:rsidR="00984ED1" w:rsidRPr="00F31F5D" w14:paraId="6A5E41D0" w14:textId="77777777" w:rsidTr="000F2882">
        <w:tc>
          <w:tcPr>
            <w:tcW w:w="1456" w:type="dxa"/>
            <w:vAlign w:val="bottom"/>
          </w:tcPr>
          <w:p w14:paraId="53A0381C" w14:textId="02043E1B" w:rsidR="00984ED1" w:rsidRPr="00F31F5D" w:rsidRDefault="00984ED1" w:rsidP="00984ED1">
            <w:pPr>
              <w:pStyle w:val="BodyText"/>
              <w:jc w:val="center"/>
              <w:rPr>
                <w:szCs w:val="24"/>
                <w:lang w:val="da-DK"/>
              </w:rPr>
            </w:pPr>
            <w:r>
              <w:rPr>
                <w:szCs w:val="24"/>
                <w:lang w:val="da-DK"/>
              </w:rPr>
              <w:t>2016-10-20</w:t>
            </w:r>
          </w:p>
        </w:tc>
        <w:tc>
          <w:tcPr>
            <w:tcW w:w="1170" w:type="dxa"/>
            <w:vAlign w:val="bottom"/>
          </w:tcPr>
          <w:p w14:paraId="44957CD0" w14:textId="1DD2E434" w:rsidR="00984ED1" w:rsidRDefault="00984ED1" w:rsidP="00984ED1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>
              <w:rPr>
                <w:color w:val="000000" w:themeColor="text1"/>
                <w:szCs w:val="24"/>
                <w:lang w:val="da-DK"/>
              </w:rPr>
              <w:t>7.0</w:t>
            </w:r>
          </w:p>
        </w:tc>
        <w:tc>
          <w:tcPr>
            <w:tcW w:w="2799" w:type="dxa"/>
            <w:vAlign w:val="bottom"/>
          </w:tcPr>
          <w:p w14:paraId="35E20DF5" w14:textId="77777777" w:rsidR="00984ED1" w:rsidRDefault="006143CC" w:rsidP="00984ED1">
            <w:pPr>
              <w:pStyle w:val="BodyText"/>
              <w:rPr>
                <w:color w:val="000000" w:themeColor="text1"/>
                <w:szCs w:val="24"/>
              </w:rPr>
            </w:pPr>
            <w:hyperlink w:anchor="_Stories_Completed" w:history="1">
              <w:r w:rsidR="00984ED1" w:rsidRPr="006D4706">
                <w:rPr>
                  <w:rStyle w:val="Hyperlink"/>
                  <w:szCs w:val="24"/>
                </w:rPr>
                <w:t>Update Sections 3</w:t>
              </w:r>
            </w:hyperlink>
            <w:r w:rsidR="00984ED1">
              <w:rPr>
                <w:color w:val="000000" w:themeColor="text1"/>
                <w:szCs w:val="24"/>
              </w:rPr>
              <w:t xml:space="preserve"> and </w:t>
            </w:r>
          </w:p>
          <w:p w14:paraId="3C3E340A" w14:textId="77777777" w:rsidR="00984ED1" w:rsidRDefault="006143CC" w:rsidP="00984ED1">
            <w:pPr>
              <w:pStyle w:val="BodyText"/>
            </w:pPr>
            <w:hyperlink w:anchor="_Defects_Resolved" w:history="1">
              <w:r w:rsidR="00984ED1" w:rsidRPr="006D4706">
                <w:rPr>
                  <w:rStyle w:val="Hyperlink"/>
                  <w:szCs w:val="24"/>
                </w:rPr>
                <w:t>Update Sections 4</w:t>
              </w:r>
            </w:hyperlink>
          </w:p>
        </w:tc>
        <w:tc>
          <w:tcPr>
            <w:tcW w:w="2463" w:type="dxa"/>
            <w:vAlign w:val="bottom"/>
          </w:tcPr>
          <w:p w14:paraId="395F3AC6" w14:textId="77777777" w:rsidR="00984ED1" w:rsidRDefault="00984ED1" w:rsidP="00984ED1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Darrell Dorman</w:t>
            </w:r>
          </w:p>
        </w:tc>
        <w:tc>
          <w:tcPr>
            <w:tcW w:w="1899" w:type="dxa"/>
            <w:vAlign w:val="bottom"/>
          </w:tcPr>
          <w:p w14:paraId="155EA14A" w14:textId="77777777" w:rsidR="00984ED1" w:rsidRPr="00F31F5D" w:rsidRDefault="00984ED1" w:rsidP="00984ED1">
            <w:pPr>
              <w:pStyle w:val="BodyText"/>
              <w:rPr>
                <w:color w:val="000000" w:themeColor="text1"/>
                <w:szCs w:val="24"/>
              </w:rPr>
            </w:pPr>
          </w:p>
        </w:tc>
      </w:tr>
      <w:tr w:rsidR="00984ED1" w:rsidRPr="00F31F5D" w14:paraId="3C7D7BD9" w14:textId="77777777" w:rsidTr="006C7210">
        <w:tc>
          <w:tcPr>
            <w:tcW w:w="1456" w:type="dxa"/>
            <w:vAlign w:val="bottom"/>
          </w:tcPr>
          <w:p w14:paraId="41E97AD6" w14:textId="3C1FFD26" w:rsidR="00984ED1" w:rsidRPr="00F31F5D" w:rsidRDefault="00984ED1" w:rsidP="00984ED1">
            <w:pPr>
              <w:pStyle w:val="BodyText"/>
              <w:jc w:val="center"/>
              <w:rPr>
                <w:szCs w:val="24"/>
                <w:lang w:val="da-DK"/>
              </w:rPr>
            </w:pPr>
            <w:r>
              <w:rPr>
                <w:szCs w:val="24"/>
                <w:lang w:val="da-DK"/>
              </w:rPr>
              <w:t>2016-09-20</w:t>
            </w:r>
          </w:p>
        </w:tc>
        <w:tc>
          <w:tcPr>
            <w:tcW w:w="1170" w:type="dxa"/>
            <w:vAlign w:val="bottom"/>
          </w:tcPr>
          <w:p w14:paraId="351A459A" w14:textId="0BD6EC6D" w:rsidR="00984ED1" w:rsidRDefault="00984ED1" w:rsidP="00984ED1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>
              <w:rPr>
                <w:color w:val="000000" w:themeColor="text1"/>
                <w:szCs w:val="24"/>
                <w:lang w:val="da-DK"/>
              </w:rPr>
              <w:t>6.0</w:t>
            </w:r>
          </w:p>
        </w:tc>
        <w:tc>
          <w:tcPr>
            <w:tcW w:w="2799" w:type="dxa"/>
            <w:vAlign w:val="bottom"/>
          </w:tcPr>
          <w:p w14:paraId="50DE75FA" w14:textId="2CBEC20F" w:rsidR="00984ED1" w:rsidRDefault="006143CC" w:rsidP="00984ED1">
            <w:pPr>
              <w:pStyle w:val="BodyText"/>
              <w:rPr>
                <w:color w:val="000000" w:themeColor="text1"/>
                <w:szCs w:val="24"/>
              </w:rPr>
            </w:pPr>
            <w:hyperlink w:anchor="_Stories_Completed" w:history="1">
              <w:r w:rsidR="00984ED1" w:rsidRPr="006D4706">
                <w:rPr>
                  <w:rStyle w:val="Hyperlink"/>
                  <w:szCs w:val="24"/>
                </w:rPr>
                <w:t>Update Sections 3</w:t>
              </w:r>
            </w:hyperlink>
            <w:r w:rsidR="00984ED1">
              <w:rPr>
                <w:color w:val="000000" w:themeColor="text1"/>
                <w:szCs w:val="24"/>
              </w:rPr>
              <w:t xml:space="preserve"> and </w:t>
            </w:r>
          </w:p>
          <w:p w14:paraId="4BECEC6D" w14:textId="4CD207CE" w:rsidR="00984ED1" w:rsidRDefault="006143CC" w:rsidP="00984ED1">
            <w:pPr>
              <w:pStyle w:val="BodyText"/>
            </w:pPr>
            <w:hyperlink w:anchor="_Defects_Resolved" w:history="1">
              <w:r w:rsidR="00984ED1" w:rsidRPr="006D4706">
                <w:rPr>
                  <w:rStyle w:val="Hyperlink"/>
                  <w:szCs w:val="24"/>
                </w:rPr>
                <w:t>Update Sections 4</w:t>
              </w:r>
            </w:hyperlink>
          </w:p>
        </w:tc>
        <w:tc>
          <w:tcPr>
            <w:tcW w:w="2463" w:type="dxa"/>
            <w:vAlign w:val="bottom"/>
          </w:tcPr>
          <w:p w14:paraId="5B36F660" w14:textId="1E9F6903" w:rsidR="00984ED1" w:rsidRDefault="00984ED1" w:rsidP="00984ED1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Darrell Dorman</w:t>
            </w:r>
          </w:p>
        </w:tc>
        <w:tc>
          <w:tcPr>
            <w:tcW w:w="1899" w:type="dxa"/>
            <w:vAlign w:val="bottom"/>
          </w:tcPr>
          <w:p w14:paraId="6696A67A" w14:textId="77777777" w:rsidR="00984ED1" w:rsidRPr="00F31F5D" w:rsidRDefault="00984ED1" w:rsidP="00984ED1">
            <w:pPr>
              <w:pStyle w:val="BodyText"/>
              <w:rPr>
                <w:color w:val="000000" w:themeColor="text1"/>
                <w:szCs w:val="24"/>
              </w:rPr>
            </w:pPr>
          </w:p>
        </w:tc>
      </w:tr>
      <w:tr w:rsidR="00984ED1" w:rsidRPr="00F31F5D" w14:paraId="6D8DCEB8" w14:textId="77777777" w:rsidTr="00196F8C">
        <w:tc>
          <w:tcPr>
            <w:tcW w:w="1456" w:type="dxa"/>
            <w:vAlign w:val="bottom"/>
          </w:tcPr>
          <w:p w14:paraId="0A3BB71B" w14:textId="365E00DB" w:rsidR="00984ED1" w:rsidRPr="00F31F5D" w:rsidRDefault="00984ED1" w:rsidP="00984ED1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 w:rsidRPr="00F31F5D">
              <w:rPr>
                <w:szCs w:val="24"/>
                <w:lang w:val="da-DK"/>
              </w:rPr>
              <w:t>2016-0</w:t>
            </w:r>
            <w:r>
              <w:rPr>
                <w:szCs w:val="24"/>
                <w:lang w:val="da-DK"/>
              </w:rPr>
              <w:t>8</w:t>
            </w:r>
            <w:r w:rsidRPr="00F31F5D">
              <w:rPr>
                <w:szCs w:val="24"/>
                <w:lang w:val="da-DK"/>
              </w:rPr>
              <w:t>-2</w:t>
            </w:r>
            <w:r>
              <w:rPr>
                <w:szCs w:val="24"/>
                <w:lang w:val="da-DK"/>
              </w:rPr>
              <w:t>2</w:t>
            </w:r>
          </w:p>
        </w:tc>
        <w:tc>
          <w:tcPr>
            <w:tcW w:w="1170" w:type="dxa"/>
            <w:vAlign w:val="bottom"/>
          </w:tcPr>
          <w:p w14:paraId="2FEC4AFF" w14:textId="66751E3F" w:rsidR="00984ED1" w:rsidRPr="00F31F5D" w:rsidRDefault="00984ED1" w:rsidP="00984ED1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>
              <w:rPr>
                <w:color w:val="000000" w:themeColor="text1"/>
                <w:szCs w:val="24"/>
                <w:lang w:val="da-DK"/>
              </w:rPr>
              <w:t>5</w:t>
            </w:r>
            <w:r w:rsidRPr="00F31F5D">
              <w:rPr>
                <w:color w:val="000000" w:themeColor="text1"/>
                <w:szCs w:val="24"/>
                <w:lang w:val="da-DK"/>
              </w:rPr>
              <w:t>.0</w:t>
            </w:r>
          </w:p>
        </w:tc>
        <w:tc>
          <w:tcPr>
            <w:tcW w:w="2799" w:type="dxa"/>
            <w:vAlign w:val="bottom"/>
          </w:tcPr>
          <w:p w14:paraId="1705D75B" w14:textId="77777777" w:rsidR="00984ED1" w:rsidRDefault="006143CC" w:rsidP="00984ED1">
            <w:pPr>
              <w:pStyle w:val="BodyText"/>
              <w:rPr>
                <w:color w:val="000000" w:themeColor="text1"/>
                <w:szCs w:val="24"/>
              </w:rPr>
            </w:pPr>
            <w:hyperlink w:anchor="_Key_Feature_Additions" w:history="1">
              <w:r w:rsidR="00984ED1" w:rsidRPr="001C6EC3">
                <w:rPr>
                  <w:rStyle w:val="Hyperlink"/>
                  <w:szCs w:val="24"/>
                </w:rPr>
                <w:t>Update Sections 3</w:t>
              </w:r>
            </w:hyperlink>
            <w:r w:rsidR="00984ED1">
              <w:rPr>
                <w:color w:val="000000" w:themeColor="text1"/>
                <w:szCs w:val="24"/>
              </w:rPr>
              <w:t xml:space="preserve"> and </w:t>
            </w:r>
          </w:p>
          <w:p w14:paraId="562372CF" w14:textId="77777777" w:rsidR="00984ED1" w:rsidRPr="00F31F5D" w:rsidRDefault="006143CC" w:rsidP="00984ED1">
            <w:pPr>
              <w:pStyle w:val="BodyText"/>
              <w:rPr>
                <w:color w:val="000000" w:themeColor="text1"/>
                <w:szCs w:val="24"/>
              </w:rPr>
            </w:pPr>
            <w:hyperlink w:anchor="_Release_Report" w:history="1">
              <w:r w:rsidR="00984ED1" w:rsidRPr="001C6EC3">
                <w:rPr>
                  <w:rStyle w:val="Hyperlink"/>
                  <w:szCs w:val="24"/>
                </w:rPr>
                <w:t>Update Sections 4</w:t>
              </w:r>
            </w:hyperlink>
          </w:p>
        </w:tc>
        <w:tc>
          <w:tcPr>
            <w:tcW w:w="2463" w:type="dxa"/>
            <w:vAlign w:val="bottom"/>
          </w:tcPr>
          <w:p w14:paraId="28F8443F" w14:textId="77777777" w:rsidR="00984ED1" w:rsidRPr="00F31F5D" w:rsidRDefault="00984ED1" w:rsidP="00984ED1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Darrell Dorman</w:t>
            </w:r>
          </w:p>
        </w:tc>
        <w:tc>
          <w:tcPr>
            <w:tcW w:w="1899" w:type="dxa"/>
            <w:vAlign w:val="bottom"/>
          </w:tcPr>
          <w:p w14:paraId="575EDE95" w14:textId="77777777" w:rsidR="00984ED1" w:rsidRPr="00F31F5D" w:rsidRDefault="00984ED1" w:rsidP="00984ED1">
            <w:pPr>
              <w:pStyle w:val="BodyText"/>
              <w:rPr>
                <w:color w:val="000000" w:themeColor="text1"/>
                <w:szCs w:val="24"/>
              </w:rPr>
            </w:pPr>
            <w:r w:rsidRPr="00F31F5D">
              <w:rPr>
                <w:color w:val="000000" w:themeColor="text1"/>
                <w:szCs w:val="24"/>
              </w:rPr>
              <w:t>Rebecca Garcia DeJesus</w:t>
            </w:r>
          </w:p>
        </w:tc>
      </w:tr>
      <w:tr w:rsidR="00984ED1" w:rsidRPr="00F31F5D" w14:paraId="7815F081" w14:textId="77777777" w:rsidTr="006C7210">
        <w:tc>
          <w:tcPr>
            <w:tcW w:w="1456" w:type="dxa"/>
            <w:vAlign w:val="bottom"/>
          </w:tcPr>
          <w:p w14:paraId="46E382DA" w14:textId="77777777" w:rsidR="00984ED1" w:rsidRPr="00F31F5D" w:rsidRDefault="00984ED1" w:rsidP="00984ED1">
            <w:pPr>
              <w:pStyle w:val="BodyText"/>
              <w:jc w:val="center"/>
              <w:rPr>
                <w:szCs w:val="24"/>
                <w:lang w:val="da-DK"/>
              </w:rPr>
            </w:pPr>
            <w:r w:rsidRPr="00F31F5D">
              <w:rPr>
                <w:szCs w:val="24"/>
                <w:lang w:val="da-DK"/>
              </w:rPr>
              <w:t>2016-0</w:t>
            </w:r>
            <w:r>
              <w:rPr>
                <w:szCs w:val="24"/>
                <w:lang w:val="da-DK"/>
              </w:rPr>
              <w:t>7</w:t>
            </w:r>
            <w:r w:rsidRPr="00F31F5D">
              <w:rPr>
                <w:szCs w:val="24"/>
                <w:lang w:val="da-DK"/>
              </w:rPr>
              <w:t>-2</w:t>
            </w:r>
            <w:r>
              <w:rPr>
                <w:szCs w:val="24"/>
                <w:lang w:val="da-DK"/>
              </w:rPr>
              <w:t>8</w:t>
            </w:r>
          </w:p>
        </w:tc>
        <w:tc>
          <w:tcPr>
            <w:tcW w:w="1170" w:type="dxa"/>
            <w:vAlign w:val="bottom"/>
          </w:tcPr>
          <w:p w14:paraId="211FC435" w14:textId="77777777" w:rsidR="00984ED1" w:rsidRDefault="00984ED1" w:rsidP="00984ED1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>
              <w:rPr>
                <w:color w:val="000000" w:themeColor="text1"/>
                <w:szCs w:val="24"/>
                <w:lang w:val="da-DK"/>
              </w:rPr>
              <w:t>4</w:t>
            </w:r>
            <w:r w:rsidRPr="00F31F5D">
              <w:rPr>
                <w:color w:val="000000" w:themeColor="text1"/>
                <w:szCs w:val="24"/>
                <w:lang w:val="da-DK"/>
              </w:rPr>
              <w:t>.0</w:t>
            </w:r>
          </w:p>
        </w:tc>
        <w:tc>
          <w:tcPr>
            <w:tcW w:w="2799" w:type="dxa"/>
            <w:vAlign w:val="bottom"/>
          </w:tcPr>
          <w:p w14:paraId="5AB6E504" w14:textId="77777777" w:rsidR="00984ED1" w:rsidRDefault="006143CC" w:rsidP="00984ED1">
            <w:pPr>
              <w:pStyle w:val="BodyText"/>
            </w:pPr>
            <w:hyperlink w:anchor="_Stories_Completed" w:history="1">
              <w:r w:rsidR="00984ED1" w:rsidRPr="001C6EC3">
                <w:rPr>
                  <w:rStyle w:val="Hyperlink"/>
                  <w:szCs w:val="24"/>
                </w:rPr>
                <w:t>Update Sections 4</w:t>
              </w:r>
            </w:hyperlink>
          </w:p>
        </w:tc>
        <w:tc>
          <w:tcPr>
            <w:tcW w:w="2463" w:type="dxa"/>
            <w:vAlign w:val="bottom"/>
          </w:tcPr>
          <w:p w14:paraId="357CBA66" w14:textId="77777777" w:rsidR="00984ED1" w:rsidRDefault="00984ED1" w:rsidP="00984ED1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Darrell Dorman</w:t>
            </w:r>
          </w:p>
        </w:tc>
        <w:tc>
          <w:tcPr>
            <w:tcW w:w="1899" w:type="dxa"/>
            <w:vAlign w:val="bottom"/>
          </w:tcPr>
          <w:p w14:paraId="0D079CC5" w14:textId="77777777" w:rsidR="00984ED1" w:rsidRPr="00F31F5D" w:rsidRDefault="00984ED1" w:rsidP="00984ED1">
            <w:pPr>
              <w:pStyle w:val="BodyText"/>
              <w:rPr>
                <w:color w:val="000000" w:themeColor="text1"/>
                <w:szCs w:val="24"/>
              </w:rPr>
            </w:pPr>
            <w:r w:rsidRPr="00F31F5D">
              <w:rPr>
                <w:color w:val="000000" w:themeColor="text1"/>
                <w:szCs w:val="24"/>
              </w:rPr>
              <w:t>Rebecca Garcia DeJesus</w:t>
            </w:r>
          </w:p>
        </w:tc>
      </w:tr>
      <w:tr w:rsidR="00984ED1" w:rsidRPr="00F31F5D" w14:paraId="14E8E2EA" w14:textId="77777777" w:rsidTr="006C7210">
        <w:tc>
          <w:tcPr>
            <w:tcW w:w="1456" w:type="dxa"/>
            <w:vAlign w:val="bottom"/>
          </w:tcPr>
          <w:p w14:paraId="3AA10E69" w14:textId="77777777" w:rsidR="00984ED1" w:rsidRPr="00F31F5D" w:rsidRDefault="00984ED1" w:rsidP="00984ED1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 w:rsidRPr="00F31F5D">
              <w:rPr>
                <w:szCs w:val="24"/>
                <w:lang w:val="da-DK"/>
              </w:rPr>
              <w:t>2016-0</w:t>
            </w:r>
            <w:r>
              <w:rPr>
                <w:szCs w:val="24"/>
                <w:lang w:val="da-DK"/>
              </w:rPr>
              <w:t>6</w:t>
            </w:r>
            <w:r w:rsidRPr="00F31F5D">
              <w:rPr>
                <w:szCs w:val="24"/>
                <w:lang w:val="da-DK"/>
              </w:rPr>
              <w:t>-20</w:t>
            </w:r>
          </w:p>
        </w:tc>
        <w:tc>
          <w:tcPr>
            <w:tcW w:w="1170" w:type="dxa"/>
            <w:vAlign w:val="bottom"/>
          </w:tcPr>
          <w:p w14:paraId="4FB2B1E7" w14:textId="77777777" w:rsidR="00984ED1" w:rsidRPr="00F31F5D" w:rsidRDefault="00984ED1" w:rsidP="00984ED1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>
              <w:rPr>
                <w:color w:val="000000" w:themeColor="text1"/>
                <w:szCs w:val="24"/>
                <w:lang w:val="da-DK"/>
              </w:rPr>
              <w:t>3</w:t>
            </w:r>
            <w:r w:rsidRPr="00F31F5D">
              <w:rPr>
                <w:color w:val="000000" w:themeColor="text1"/>
                <w:szCs w:val="24"/>
                <w:lang w:val="da-DK"/>
              </w:rPr>
              <w:t>.0</w:t>
            </w:r>
          </w:p>
        </w:tc>
        <w:tc>
          <w:tcPr>
            <w:tcW w:w="2799" w:type="dxa"/>
            <w:vAlign w:val="bottom"/>
          </w:tcPr>
          <w:p w14:paraId="155FCA01" w14:textId="77777777" w:rsidR="00984ED1" w:rsidRDefault="006143CC" w:rsidP="00984ED1">
            <w:pPr>
              <w:pStyle w:val="BodyText"/>
              <w:rPr>
                <w:color w:val="000000" w:themeColor="text1"/>
                <w:szCs w:val="24"/>
              </w:rPr>
            </w:pPr>
            <w:hyperlink w:anchor="_Key_Feature_Additions" w:history="1">
              <w:r w:rsidR="00984ED1" w:rsidRPr="001C6EC3">
                <w:rPr>
                  <w:rStyle w:val="Hyperlink"/>
                  <w:szCs w:val="24"/>
                </w:rPr>
                <w:t>Update Sections 3</w:t>
              </w:r>
            </w:hyperlink>
            <w:r w:rsidR="00984ED1">
              <w:rPr>
                <w:color w:val="000000" w:themeColor="text1"/>
                <w:szCs w:val="24"/>
              </w:rPr>
              <w:t xml:space="preserve"> and </w:t>
            </w:r>
          </w:p>
          <w:p w14:paraId="16D54F19" w14:textId="77777777" w:rsidR="00984ED1" w:rsidRPr="00F31F5D" w:rsidRDefault="006143CC" w:rsidP="00984ED1">
            <w:pPr>
              <w:pStyle w:val="BodyText"/>
              <w:rPr>
                <w:color w:val="000000" w:themeColor="text1"/>
                <w:szCs w:val="24"/>
              </w:rPr>
            </w:pPr>
            <w:hyperlink w:anchor="_Release_Report" w:history="1">
              <w:r w:rsidR="00984ED1" w:rsidRPr="001C6EC3">
                <w:rPr>
                  <w:rStyle w:val="Hyperlink"/>
                  <w:szCs w:val="24"/>
                </w:rPr>
                <w:t>Update Sections 4</w:t>
              </w:r>
            </w:hyperlink>
          </w:p>
        </w:tc>
        <w:tc>
          <w:tcPr>
            <w:tcW w:w="2463" w:type="dxa"/>
            <w:vAlign w:val="bottom"/>
          </w:tcPr>
          <w:p w14:paraId="1048378B" w14:textId="77777777" w:rsidR="00984ED1" w:rsidRPr="00F31F5D" w:rsidRDefault="00984ED1" w:rsidP="00984ED1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Darrell Dorman</w:t>
            </w:r>
          </w:p>
        </w:tc>
        <w:tc>
          <w:tcPr>
            <w:tcW w:w="1899" w:type="dxa"/>
            <w:vAlign w:val="bottom"/>
          </w:tcPr>
          <w:p w14:paraId="3D879195" w14:textId="77777777" w:rsidR="00984ED1" w:rsidRPr="00F31F5D" w:rsidRDefault="00984ED1" w:rsidP="00984ED1">
            <w:pPr>
              <w:pStyle w:val="BodyText"/>
              <w:rPr>
                <w:color w:val="000000" w:themeColor="text1"/>
                <w:szCs w:val="24"/>
              </w:rPr>
            </w:pPr>
            <w:r w:rsidRPr="00F31F5D">
              <w:rPr>
                <w:color w:val="000000" w:themeColor="text1"/>
                <w:szCs w:val="24"/>
              </w:rPr>
              <w:t>Rebecca Garcia DeJesus</w:t>
            </w:r>
          </w:p>
        </w:tc>
      </w:tr>
      <w:tr w:rsidR="00984ED1" w:rsidRPr="00F31F5D" w14:paraId="6BA3CAC2" w14:textId="77777777" w:rsidTr="006C7210">
        <w:tc>
          <w:tcPr>
            <w:tcW w:w="1456" w:type="dxa"/>
            <w:vAlign w:val="bottom"/>
          </w:tcPr>
          <w:p w14:paraId="694FCFD1" w14:textId="574DC073" w:rsidR="00984ED1" w:rsidRPr="00F31F5D" w:rsidRDefault="00984ED1" w:rsidP="00984ED1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 w:rsidRPr="00F31F5D">
              <w:rPr>
                <w:szCs w:val="24"/>
                <w:lang w:val="da-DK"/>
              </w:rPr>
              <w:t>2016-0</w:t>
            </w:r>
            <w:r>
              <w:rPr>
                <w:szCs w:val="24"/>
                <w:lang w:val="da-DK"/>
              </w:rPr>
              <w:t>5</w:t>
            </w:r>
            <w:r w:rsidRPr="00F31F5D">
              <w:rPr>
                <w:szCs w:val="24"/>
                <w:lang w:val="da-DK"/>
              </w:rPr>
              <w:t>-20</w:t>
            </w:r>
          </w:p>
        </w:tc>
        <w:tc>
          <w:tcPr>
            <w:tcW w:w="1170" w:type="dxa"/>
            <w:vAlign w:val="bottom"/>
          </w:tcPr>
          <w:p w14:paraId="35E47279" w14:textId="77777777" w:rsidR="00984ED1" w:rsidRPr="00F31F5D" w:rsidRDefault="00984ED1" w:rsidP="00984ED1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>
              <w:rPr>
                <w:color w:val="000000" w:themeColor="text1"/>
                <w:szCs w:val="24"/>
                <w:lang w:val="da-DK"/>
              </w:rPr>
              <w:t>2</w:t>
            </w:r>
            <w:r w:rsidRPr="00F31F5D">
              <w:rPr>
                <w:color w:val="000000" w:themeColor="text1"/>
                <w:szCs w:val="24"/>
                <w:lang w:val="da-DK"/>
              </w:rPr>
              <w:t>.0</w:t>
            </w:r>
          </w:p>
        </w:tc>
        <w:tc>
          <w:tcPr>
            <w:tcW w:w="2799" w:type="dxa"/>
            <w:vAlign w:val="bottom"/>
          </w:tcPr>
          <w:p w14:paraId="180854DD" w14:textId="77777777" w:rsidR="00984ED1" w:rsidRPr="00F31F5D" w:rsidRDefault="00984ED1" w:rsidP="00984ED1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Release Notes Update</w:t>
            </w:r>
          </w:p>
        </w:tc>
        <w:tc>
          <w:tcPr>
            <w:tcW w:w="2463" w:type="dxa"/>
            <w:vAlign w:val="bottom"/>
          </w:tcPr>
          <w:p w14:paraId="12AC7203" w14:textId="77777777" w:rsidR="00984ED1" w:rsidRPr="00F31F5D" w:rsidRDefault="00984ED1" w:rsidP="00984ED1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Darrell Dorman</w:t>
            </w:r>
          </w:p>
        </w:tc>
        <w:tc>
          <w:tcPr>
            <w:tcW w:w="1899" w:type="dxa"/>
            <w:vAlign w:val="bottom"/>
          </w:tcPr>
          <w:p w14:paraId="7C9E9AC1" w14:textId="77777777" w:rsidR="00984ED1" w:rsidRPr="00F31F5D" w:rsidRDefault="00984ED1" w:rsidP="00984ED1">
            <w:pPr>
              <w:pStyle w:val="BodyText"/>
              <w:rPr>
                <w:color w:val="000000" w:themeColor="text1"/>
                <w:szCs w:val="24"/>
              </w:rPr>
            </w:pPr>
            <w:r w:rsidRPr="00F31F5D">
              <w:rPr>
                <w:color w:val="000000" w:themeColor="text1"/>
                <w:szCs w:val="24"/>
              </w:rPr>
              <w:t>Rebecca Garcia DeJesus</w:t>
            </w:r>
          </w:p>
        </w:tc>
      </w:tr>
      <w:tr w:rsidR="00984ED1" w:rsidRPr="00F31F5D" w14:paraId="69B97BCC" w14:textId="77777777" w:rsidTr="00EB0E58">
        <w:tc>
          <w:tcPr>
            <w:tcW w:w="1456" w:type="dxa"/>
            <w:vAlign w:val="bottom"/>
          </w:tcPr>
          <w:p w14:paraId="601C978C" w14:textId="77777777" w:rsidR="00984ED1" w:rsidRPr="00F31F5D" w:rsidRDefault="00984ED1" w:rsidP="00984ED1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 w:rsidRPr="00F31F5D">
              <w:rPr>
                <w:szCs w:val="24"/>
                <w:lang w:val="da-DK"/>
              </w:rPr>
              <w:t>2016-04-20</w:t>
            </w:r>
          </w:p>
        </w:tc>
        <w:tc>
          <w:tcPr>
            <w:tcW w:w="1170" w:type="dxa"/>
            <w:vAlign w:val="bottom"/>
          </w:tcPr>
          <w:p w14:paraId="43EEB1B9" w14:textId="77777777" w:rsidR="00984ED1" w:rsidRPr="00F31F5D" w:rsidRDefault="00984ED1" w:rsidP="00984ED1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 w:rsidRPr="00F31F5D">
              <w:rPr>
                <w:color w:val="000000" w:themeColor="text1"/>
                <w:szCs w:val="24"/>
                <w:lang w:val="da-DK"/>
              </w:rPr>
              <w:t>1.0</w:t>
            </w:r>
          </w:p>
        </w:tc>
        <w:tc>
          <w:tcPr>
            <w:tcW w:w="2799" w:type="dxa"/>
            <w:vAlign w:val="bottom"/>
          </w:tcPr>
          <w:p w14:paraId="3724D435" w14:textId="77777777" w:rsidR="00984ED1" w:rsidRPr="00F31F5D" w:rsidRDefault="00984ED1" w:rsidP="00984ED1">
            <w:pPr>
              <w:pStyle w:val="BodyText"/>
              <w:rPr>
                <w:color w:val="000000" w:themeColor="text1"/>
                <w:szCs w:val="24"/>
              </w:rPr>
            </w:pPr>
            <w:r w:rsidRPr="00F31F5D">
              <w:rPr>
                <w:color w:val="000000" w:themeColor="text1"/>
                <w:szCs w:val="24"/>
              </w:rPr>
              <w:t>Template Create</w:t>
            </w:r>
          </w:p>
        </w:tc>
        <w:tc>
          <w:tcPr>
            <w:tcW w:w="2463" w:type="dxa"/>
            <w:vAlign w:val="bottom"/>
          </w:tcPr>
          <w:p w14:paraId="1AEDD278" w14:textId="77777777" w:rsidR="00984ED1" w:rsidRPr="00F31F5D" w:rsidRDefault="00984ED1" w:rsidP="00984ED1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Darrell Dorman</w:t>
            </w:r>
          </w:p>
        </w:tc>
        <w:tc>
          <w:tcPr>
            <w:tcW w:w="1899" w:type="dxa"/>
            <w:vAlign w:val="bottom"/>
          </w:tcPr>
          <w:p w14:paraId="30AFF792" w14:textId="77777777" w:rsidR="00984ED1" w:rsidRPr="00F31F5D" w:rsidRDefault="00984ED1" w:rsidP="00984ED1">
            <w:pPr>
              <w:pStyle w:val="BodyText"/>
              <w:rPr>
                <w:color w:val="000000" w:themeColor="text1"/>
                <w:szCs w:val="24"/>
              </w:rPr>
            </w:pPr>
            <w:r w:rsidRPr="00F31F5D">
              <w:rPr>
                <w:color w:val="000000" w:themeColor="text1"/>
                <w:szCs w:val="24"/>
              </w:rPr>
              <w:t>Rebecca Garcia DeJesus</w:t>
            </w:r>
          </w:p>
        </w:tc>
      </w:tr>
    </w:tbl>
    <w:p w14:paraId="0BCF2032" w14:textId="77777777" w:rsidR="008E0265" w:rsidRPr="000C31B0" w:rsidRDefault="008E0265" w:rsidP="008E0265">
      <w:pPr>
        <w:pStyle w:val="BodyText"/>
        <w:rPr>
          <w:color w:val="000000" w:themeColor="text1"/>
        </w:rPr>
      </w:pPr>
    </w:p>
    <w:p w14:paraId="2412E4E6" w14:textId="77777777" w:rsidR="00CE0420" w:rsidRPr="000C31B0" w:rsidRDefault="00CE0420">
      <w:pPr>
        <w:rPr>
          <w:color w:val="000000" w:themeColor="text1"/>
        </w:rPr>
      </w:pPr>
      <w:r w:rsidRPr="000C31B0">
        <w:rPr>
          <w:color w:val="000000" w:themeColor="text1"/>
        </w:rPr>
        <w:br w:type="page"/>
      </w:r>
    </w:p>
    <w:p w14:paraId="03E41104" w14:textId="77777777" w:rsidR="00CE0420" w:rsidRPr="000C31B0" w:rsidRDefault="00CE0420" w:rsidP="00CE0420">
      <w:pPr>
        <w:pStyle w:val="Subtitle"/>
        <w:rPr>
          <w:color w:val="000000" w:themeColor="text1"/>
        </w:rPr>
      </w:pPr>
      <w:r w:rsidRPr="000C31B0">
        <w:rPr>
          <w:color w:val="000000" w:themeColor="text1"/>
        </w:rPr>
        <w:lastRenderedPageBreak/>
        <w:t>Table of Contents</w:t>
      </w:r>
    </w:p>
    <w:p w14:paraId="6077AC67" w14:textId="77777777" w:rsidR="00AE3E2B" w:rsidRDefault="0067680D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r w:rsidRPr="000C31B0">
        <w:rPr>
          <w:color w:val="000000" w:themeColor="text1"/>
        </w:rPr>
        <w:fldChar w:fldCharType="begin"/>
      </w:r>
      <w:r w:rsidR="00CE0420" w:rsidRPr="000C31B0">
        <w:rPr>
          <w:color w:val="000000" w:themeColor="text1"/>
        </w:rPr>
        <w:instrText xml:space="preserve"> TOC \o "1-3" \h \z \t "Appendix,1,Appendix 2,2,Attachment,1" </w:instrText>
      </w:r>
      <w:r w:rsidRPr="000C31B0">
        <w:rPr>
          <w:color w:val="000000" w:themeColor="text1"/>
        </w:rPr>
        <w:fldChar w:fldCharType="separate"/>
      </w:r>
      <w:hyperlink w:anchor="_Toc462644455" w:history="1">
        <w:r w:rsidR="00AE3E2B" w:rsidRPr="00E10F51">
          <w:rPr>
            <w:rStyle w:val="Hyperlink"/>
            <w:noProof/>
          </w:rPr>
          <w:t>1.</w:t>
        </w:r>
        <w:r w:rsidR="00AE3E2B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AE3E2B" w:rsidRPr="00E10F51">
          <w:rPr>
            <w:rStyle w:val="Hyperlink"/>
            <w:noProof/>
          </w:rPr>
          <w:t>Introduction</w:t>
        </w:r>
        <w:r w:rsidR="00AE3E2B">
          <w:rPr>
            <w:noProof/>
            <w:webHidden/>
          </w:rPr>
          <w:tab/>
        </w:r>
        <w:r w:rsidR="00AE3E2B">
          <w:rPr>
            <w:noProof/>
            <w:webHidden/>
          </w:rPr>
          <w:fldChar w:fldCharType="begin"/>
        </w:r>
        <w:r w:rsidR="00AE3E2B">
          <w:rPr>
            <w:noProof/>
            <w:webHidden/>
          </w:rPr>
          <w:instrText xml:space="preserve"> PAGEREF _Toc462644455 \h </w:instrText>
        </w:r>
        <w:r w:rsidR="00AE3E2B">
          <w:rPr>
            <w:noProof/>
            <w:webHidden/>
          </w:rPr>
        </w:r>
        <w:r w:rsidR="00AE3E2B">
          <w:rPr>
            <w:noProof/>
            <w:webHidden/>
          </w:rPr>
          <w:fldChar w:fldCharType="separate"/>
        </w:r>
        <w:r w:rsidR="00AE3E2B">
          <w:rPr>
            <w:noProof/>
            <w:webHidden/>
          </w:rPr>
          <w:t>4</w:t>
        </w:r>
        <w:r w:rsidR="00AE3E2B">
          <w:rPr>
            <w:noProof/>
            <w:webHidden/>
          </w:rPr>
          <w:fldChar w:fldCharType="end"/>
        </w:r>
      </w:hyperlink>
    </w:p>
    <w:p w14:paraId="6A1DDA62" w14:textId="77777777" w:rsidR="00AE3E2B" w:rsidRDefault="006143CC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62644456" w:history="1">
        <w:r w:rsidR="00AE3E2B" w:rsidRPr="00E10F51">
          <w:rPr>
            <w:rStyle w:val="Hyperlink"/>
            <w:noProof/>
          </w:rPr>
          <w:t>2.</w:t>
        </w:r>
        <w:r w:rsidR="00AE3E2B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AE3E2B" w:rsidRPr="00E10F51">
          <w:rPr>
            <w:rStyle w:val="Hyperlink"/>
            <w:noProof/>
          </w:rPr>
          <w:t>Release Information</w:t>
        </w:r>
        <w:r w:rsidR="00AE3E2B">
          <w:rPr>
            <w:noProof/>
            <w:webHidden/>
          </w:rPr>
          <w:tab/>
        </w:r>
        <w:r w:rsidR="00AE3E2B">
          <w:rPr>
            <w:noProof/>
            <w:webHidden/>
          </w:rPr>
          <w:fldChar w:fldCharType="begin"/>
        </w:r>
        <w:r w:rsidR="00AE3E2B">
          <w:rPr>
            <w:noProof/>
            <w:webHidden/>
          </w:rPr>
          <w:instrText xml:space="preserve"> PAGEREF _Toc462644456 \h </w:instrText>
        </w:r>
        <w:r w:rsidR="00AE3E2B">
          <w:rPr>
            <w:noProof/>
            <w:webHidden/>
          </w:rPr>
        </w:r>
        <w:r w:rsidR="00AE3E2B">
          <w:rPr>
            <w:noProof/>
            <w:webHidden/>
          </w:rPr>
          <w:fldChar w:fldCharType="separate"/>
        </w:r>
        <w:r w:rsidR="00AE3E2B">
          <w:rPr>
            <w:noProof/>
            <w:webHidden/>
          </w:rPr>
          <w:t>4</w:t>
        </w:r>
        <w:r w:rsidR="00AE3E2B">
          <w:rPr>
            <w:noProof/>
            <w:webHidden/>
          </w:rPr>
          <w:fldChar w:fldCharType="end"/>
        </w:r>
      </w:hyperlink>
    </w:p>
    <w:p w14:paraId="164FE22E" w14:textId="77777777" w:rsidR="00AE3E2B" w:rsidRDefault="006143CC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62644457" w:history="1">
        <w:r w:rsidR="00AE3E2B" w:rsidRPr="00E10F51">
          <w:rPr>
            <w:rStyle w:val="Hyperlink"/>
            <w:noProof/>
          </w:rPr>
          <w:t>3.</w:t>
        </w:r>
        <w:r w:rsidR="00AE3E2B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AE3E2B" w:rsidRPr="00E10F51">
          <w:rPr>
            <w:rStyle w:val="Hyperlink"/>
            <w:noProof/>
          </w:rPr>
          <w:t>Key Feature Additions and Enhancements</w:t>
        </w:r>
        <w:r w:rsidR="00AE3E2B">
          <w:rPr>
            <w:noProof/>
            <w:webHidden/>
          </w:rPr>
          <w:tab/>
        </w:r>
        <w:r w:rsidR="00AE3E2B">
          <w:rPr>
            <w:noProof/>
            <w:webHidden/>
          </w:rPr>
          <w:fldChar w:fldCharType="begin"/>
        </w:r>
        <w:r w:rsidR="00AE3E2B">
          <w:rPr>
            <w:noProof/>
            <w:webHidden/>
          </w:rPr>
          <w:instrText xml:space="preserve"> PAGEREF _Toc462644457 \h </w:instrText>
        </w:r>
        <w:r w:rsidR="00AE3E2B">
          <w:rPr>
            <w:noProof/>
            <w:webHidden/>
          </w:rPr>
        </w:r>
        <w:r w:rsidR="00AE3E2B">
          <w:rPr>
            <w:noProof/>
            <w:webHidden/>
          </w:rPr>
          <w:fldChar w:fldCharType="separate"/>
        </w:r>
        <w:r w:rsidR="00AE3E2B">
          <w:rPr>
            <w:noProof/>
            <w:webHidden/>
          </w:rPr>
          <w:t>4</w:t>
        </w:r>
        <w:r w:rsidR="00AE3E2B">
          <w:rPr>
            <w:noProof/>
            <w:webHidden/>
          </w:rPr>
          <w:fldChar w:fldCharType="end"/>
        </w:r>
      </w:hyperlink>
    </w:p>
    <w:p w14:paraId="11A4CCDD" w14:textId="77777777" w:rsidR="00AE3E2B" w:rsidRDefault="006143CC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62644458" w:history="1">
        <w:r w:rsidR="00AE3E2B" w:rsidRPr="00E10F51">
          <w:rPr>
            <w:rStyle w:val="Hyperlink"/>
            <w:noProof/>
          </w:rPr>
          <w:t>4.</w:t>
        </w:r>
        <w:r w:rsidR="00AE3E2B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AE3E2B" w:rsidRPr="00E10F51">
          <w:rPr>
            <w:rStyle w:val="Hyperlink"/>
            <w:noProof/>
          </w:rPr>
          <w:t>Release Report</w:t>
        </w:r>
        <w:r w:rsidR="00AE3E2B">
          <w:rPr>
            <w:noProof/>
            <w:webHidden/>
          </w:rPr>
          <w:tab/>
        </w:r>
        <w:r w:rsidR="00AE3E2B">
          <w:rPr>
            <w:noProof/>
            <w:webHidden/>
          </w:rPr>
          <w:fldChar w:fldCharType="begin"/>
        </w:r>
        <w:r w:rsidR="00AE3E2B">
          <w:rPr>
            <w:noProof/>
            <w:webHidden/>
          </w:rPr>
          <w:instrText xml:space="preserve"> PAGEREF _Toc462644458 \h </w:instrText>
        </w:r>
        <w:r w:rsidR="00AE3E2B">
          <w:rPr>
            <w:noProof/>
            <w:webHidden/>
          </w:rPr>
        </w:r>
        <w:r w:rsidR="00AE3E2B">
          <w:rPr>
            <w:noProof/>
            <w:webHidden/>
          </w:rPr>
          <w:fldChar w:fldCharType="separate"/>
        </w:r>
        <w:r w:rsidR="00AE3E2B">
          <w:rPr>
            <w:noProof/>
            <w:webHidden/>
          </w:rPr>
          <w:t>4</w:t>
        </w:r>
        <w:r w:rsidR="00AE3E2B">
          <w:rPr>
            <w:noProof/>
            <w:webHidden/>
          </w:rPr>
          <w:fldChar w:fldCharType="end"/>
        </w:r>
      </w:hyperlink>
    </w:p>
    <w:p w14:paraId="7A53FF11" w14:textId="77777777" w:rsidR="00AE3E2B" w:rsidRDefault="006143C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62644459" w:history="1">
        <w:r w:rsidR="00AE3E2B" w:rsidRPr="00E10F51">
          <w:rPr>
            <w:rStyle w:val="Hyperlink"/>
            <w:noProof/>
          </w:rPr>
          <w:t>4.1.</w:t>
        </w:r>
        <w:r w:rsidR="00AE3E2B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AE3E2B" w:rsidRPr="00E10F51">
          <w:rPr>
            <w:rStyle w:val="Hyperlink"/>
            <w:noProof/>
          </w:rPr>
          <w:t>Stories Completed</w:t>
        </w:r>
        <w:r w:rsidR="00AE3E2B">
          <w:rPr>
            <w:noProof/>
            <w:webHidden/>
          </w:rPr>
          <w:tab/>
        </w:r>
        <w:r w:rsidR="00AE3E2B">
          <w:rPr>
            <w:noProof/>
            <w:webHidden/>
          </w:rPr>
          <w:fldChar w:fldCharType="begin"/>
        </w:r>
        <w:r w:rsidR="00AE3E2B">
          <w:rPr>
            <w:noProof/>
            <w:webHidden/>
          </w:rPr>
          <w:instrText xml:space="preserve"> PAGEREF _Toc462644459 \h </w:instrText>
        </w:r>
        <w:r w:rsidR="00AE3E2B">
          <w:rPr>
            <w:noProof/>
            <w:webHidden/>
          </w:rPr>
        </w:r>
        <w:r w:rsidR="00AE3E2B">
          <w:rPr>
            <w:noProof/>
            <w:webHidden/>
          </w:rPr>
          <w:fldChar w:fldCharType="separate"/>
        </w:r>
        <w:r w:rsidR="00AE3E2B">
          <w:rPr>
            <w:noProof/>
            <w:webHidden/>
          </w:rPr>
          <w:t>4</w:t>
        </w:r>
        <w:r w:rsidR="00AE3E2B">
          <w:rPr>
            <w:noProof/>
            <w:webHidden/>
          </w:rPr>
          <w:fldChar w:fldCharType="end"/>
        </w:r>
      </w:hyperlink>
    </w:p>
    <w:p w14:paraId="036D25A4" w14:textId="77777777" w:rsidR="00AE3E2B" w:rsidRDefault="006143C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62644460" w:history="1">
        <w:r w:rsidR="00AE3E2B" w:rsidRPr="00E10F51">
          <w:rPr>
            <w:rStyle w:val="Hyperlink"/>
            <w:noProof/>
          </w:rPr>
          <w:t>4.2.</w:t>
        </w:r>
        <w:r w:rsidR="00AE3E2B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AE3E2B" w:rsidRPr="00E10F51">
          <w:rPr>
            <w:rStyle w:val="Hyperlink"/>
            <w:noProof/>
          </w:rPr>
          <w:t>Defects Open/Resolved</w:t>
        </w:r>
        <w:r w:rsidR="00AE3E2B">
          <w:rPr>
            <w:noProof/>
            <w:webHidden/>
          </w:rPr>
          <w:tab/>
        </w:r>
        <w:r w:rsidR="00AE3E2B">
          <w:rPr>
            <w:noProof/>
            <w:webHidden/>
          </w:rPr>
          <w:fldChar w:fldCharType="begin"/>
        </w:r>
        <w:r w:rsidR="00AE3E2B">
          <w:rPr>
            <w:noProof/>
            <w:webHidden/>
          </w:rPr>
          <w:instrText xml:space="preserve"> PAGEREF _Toc462644460 \h </w:instrText>
        </w:r>
        <w:r w:rsidR="00AE3E2B">
          <w:rPr>
            <w:noProof/>
            <w:webHidden/>
          </w:rPr>
        </w:r>
        <w:r w:rsidR="00AE3E2B">
          <w:rPr>
            <w:noProof/>
            <w:webHidden/>
          </w:rPr>
          <w:fldChar w:fldCharType="separate"/>
        </w:r>
        <w:r w:rsidR="00AE3E2B">
          <w:rPr>
            <w:noProof/>
            <w:webHidden/>
          </w:rPr>
          <w:t>6</w:t>
        </w:r>
        <w:r w:rsidR="00AE3E2B">
          <w:rPr>
            <w:noProof/>
            <w:webHidden/>
          </w:rPr>
          <w:fldChar w:fldCharType="end"/>
        </w:r>
      </w:hyperlink>
    </w:p>
    <w:p w14:paraId="0D49BECD" w14:textId="77777777" w:rsidR="00AE3E2B" w:rsidRDefault="006143CC">
      <w:pPr>
        <w:pStyle w:val="TOC1"/>
        <w:tabs>
          <w:tab w:val="left" w:pos="1847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62644461" w:history="1">
        <w:r w:rsidR="00AE3E2B" w:rsidRPr="00E10F51">
          <w:rPr>
            <w:rStyle w:val="Hyperlink"/>
            <w:noProof/>
          </w:rPr>
          <w:t>Attachment A.</w:t>
        </w:r>
        <w:r w:rsidR="00AE3E2B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AE3E2B" w:rsidRPr="00E10F51">
          <w:rPr>
            <w:rStyle w:val="Hyperlink"/>
            <w:noProof/>
          </w:rPr>
          <w:t>Approval Signatures</w:t>
        </w:r>
        <w:r w:rsidR="00AE3E2B">
          <w:rPr>
            <w:noProof/>
            <w:webHidden/>
          </w:rPr>
          <w:tab/>
        </w:r>
        <w:r w:rsidR="00AE3E2B">
          <w:rPr>
            <w:noProof/>
            <w:webHidden/>
          </w:rPr>
          <w:fldChar w:fldCharType="begin"/>
        </w:r>
        <w:r w:rsidR="00AE3E2B">
          <w:rPr>
            <w:noProof/>
            <w:webHidden/>
          </w:rPr>
          <w:instrText xml:space="preserve"> PAGEREF _Toc462644461 \h </w:instrText>
        </w:r>
        <w:r w:rsidR="00AE3E2B">
          <w:rPr>
            <w:noProof/>
            <w:webHidden/>
          </w:rPr>
        </w:r>
        <w:r w:rsidR="00AE3E2B">
          <w:rPr>
            <w:noProof/>
            <w:webHidden/>
          </w:rPr>
          <w:fldChar w:fldCharType="separate"/>
        </w:r>
        <w:r w:rsidR="00AE3E2B">
          <w:rPr>
            <w:noProof/>
            <w:webHidden/>
          </w:rPr>
          <w:t>7</w:t>
        </w:r>
        <w:r w:rsidR="00AE3E2B">
          <w:rPr>
            <w:noProof/>
            <w:webHidden/>
          </w:rPr>
          <w:fldChar w:fldCharType="end"/>
        </w:r>
      </w:hyperlink>
    </w:p>
    <w:p w14:paraId="15464DAF" w14:textId="77777777" w:rsidR="00CE0420" w:rsidRPr="000C31B0" w:rsidRDefault="0067680D" w:rsidP="00CE0420">
      <w:pPr>
        <w:pStyle w:val="BodyText"/>
        <w:rPr>
          <w:color w:val="000000" w:themeColor="text1"/>
        </w:rPr>
      </w:pPr>
      <w:r w:rsidRPr="000C31B0">
        <w:rPr>
          <w:color w:val="000000" w:themeColor="text1"/>
        </w:rPr>
        <w:fldChar w:fldCharType="end"/>
      </w:r>
    </w:p>
    <w:p w14:paraId="451EEE98" w14:textId="77777777" w:rsidR="008E0265" w:rsidRPr="000C31B0" w:rsidRDefault="008E0265">
      <w:pPr>
        <w:rPr>
          <w:color w:val="000000" w:themeColor="text1"/>
          <w:lang w:val="da-DK"/>
        </w:rPr>
      </w:pPr>
    </w:p>
    <w:p w14:paraId="4EB403A7" w14:textId="77777777" w:rsidR="008E0265" w:rsidRPr="000C31B0" w:rsidRDefault="008E0265" w:rsidP="008E0265">
      <w:pPr>
        <w:pStyle w:val="BodyText"/>
        <w:rPr>
          <w:color w:val="000000" w:themeColor="text1"/>
          <w:lang w:val="da-DK"/>
        </w:rPr>
        <w:sectPr w:rsidR="008E0265" w:rsidRPr="000C31B0" w:rsidSect="00F0774B">
          <w:headerReference w:type="default" r:id="rId9"/>
          <w:footerReference w:type="even" r:id="rId10"/>
          <w:footerReference w:type="default" r:id="rId11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</w:p>
    <w:p w14:paraId="6AFCED9D" w14:textId="77777777" w:rsidR="00C54DAF" w:rsidRPr="000C31B0" w:rsidRDefault="00C54DAF">
      <w:pPr>
        <w:rPr>
          <w:rFonts w:ascii="Arial" w:eastAsiaTheme="majorEastAsia" w:hAnsi="Arial" w:cstheme="majorBidi"/>
          <w:b/>
          <w:bCs/>
          <w:color w:val="000000" w:themeColor="text1"/>
          <w:sz w:val="36"/>
          <w:szCs w:val="28"/>
          <w:lang w:val="da-DK"/>
        </w:rPr>
      </w:pPr>
      <w:bookmarkStart w:id="0" w:name="_Toc356466650"/>
      <w:r w:rsidRPr="000C31B0">
        <w:rPr>
          <w:color w:val="000000" w:themeColor="text1"/>
          <w:lang w:val="da-DK"/>
        </w:rPr>
        <w:br w:type="page"/>
      </w:r>
    </w:p>
    <w:p w14:paraId="043498F9" w14:textId="77777777" w:rsidR="008E0265" w:rsidRPr="00F31F5D" w:rsidRDefault="008E0265" w:rsidP="00F31F5D">
      <w:pPr>
        <w:pStyle w:val="Heading1"/>
      </w:pPr>
      <w:bookmarkStart w:id="1" w:name="_Toc462644455"/>
      <w:r w:rsidRPr="00F31F5D">
        <w:lastRenderedPageBreak/>
        <w:t>Introduction</w:t>
      </w:r>
      <w:bookmarkEnd w:id="0"/>
      <w:bookmarkEnd w:id="1"/>
    </w:p>
    <w:p w14:paraId="70DD4286" w14:textId="5165C4F5" w:rsidR="004C5FBE" w:rsidRPr="000C31B0" w:rsidRDefault="00452C98" w:rsidP="00452C98">
      <w:pPr>
        <w:pStyle w:val="BodyText"/>
        <w:rPr>
          <w:color w:val="000000" w:themeColor="text1"/>
        </w:rPr>
      </w:pPr>
      <w:r w:rsidRPr="000C31B0">
        <w:rPr>
          <w:color w:val="000000" w:themeColor="text1"/>
        </w:rPr>
        <w:t xml:space="preserve">The Department of Veterans Affairs (VA) announces the release of </w:t>
      </w:r>
      <w:r w:rsidR="00C15003" w:rsidRPr="00C15003">
        <w:rPr>
          <w:color w:val="000000" w:themeColor="text1"/>
        </w:rPr>
        <w:t>Benefits Claims Decision Support System (BCDSS)</w:t>
      </w:r>
      <w:r w:rsidR="00AD5D2A" w:rsidRPr="000C31B0">
        <w:rPr>
          <w:color w:val="000000" w:themeColor="text1"/>
        </w:rPr>
        <w:t xml:space="preserve"> </w:t>
      </w:r>
      <w:r w:rsidR="00EB0299">
        <w:rPr>
          <w:color w:val="000000" w:themeColor="text1"/>
        </w:rPr>
        <w:t>4</w:t>
      </w:r>
      <w:r w:rsidR="00F31F5D">
        <w:rPr>
          <w:color w:val="000000" w:themeColor="text1"/>
        </w:rPr>
        <w:t>.0</w:t>
      </w:r>
      <w:r w:rsidR="000533A3">
        <w:rPr>
          <w:color w:val="000000" w:themeColor="text1"/>
        </w:rPr>
        <w:t>. T</w:t>
      </w:r>
      <w:r w:rsidRPr="000C31B0">
        <w:rPr>
          <w:color w:val="000000" w:themeColor="text1"/>
        </w:rPr>
        <w:t xml:space="preserve">hese release notes detail the </w:t>
      </w:r>
      <w:r w:rsidR="003F267B" w:rsidRPr="000C31B0">
        <w:rPr>
          <w:color w:val="000000" w:themeColor="text1"/>
        </w:rPr>
        <w:t>changes t</w:t>
      </w:r>
      <w:r w:rsidRPr="000C31B0">
        <w:rPr>
          <w:color w:val="000000" w:themeColor="text1"/>
        </w:rPr>
        <w:t xml:space="preserve">o the </w:t>
      </w:r>
      <w:r w:rsidR="00C15003">
        <w:rPr>
          <w:color w:val="000000" w:themeColor="text1"/>
        </w:rPr>
        <w:t>BCDSS</w:t>
      </w:r>
      <w:r w:rsidRPr="000C31B0">
        <w:rPr>
          <w:color w:val="000000" w:themeColor="text1"/>
        </w:rPr>
        <w:t xml:space="preserve"> product in this </w:t>
      </w:r>
      <w:r w:rsidR="0094442E" w:rsidRPr="000C31B0">
        <w:rPr>
          <w:color w:val="000000" w:themeColor="text1"/>
        </w:rPr>
        <w:t>r</w:t>
      </w:r>
      <w:r w:rsidRPr="000C31B0">
        <w:rPr>
          <w:color w:val="000000" w:themeColor="text1"/>
        </w:rPr>
        <w:t xml:space="preserve">elease and mention future direction of the </w:t>
      </w:r>
      <w:r w:rsidR="0094442E" w:rsidRPr="000C31B0">
        <w:rPr>
          <w:color w:val="000000" w:themeColor="text1"/>
        </w:rPr>
        <w:t>p</w:t>
      </w:r>
      <w:r w:rsidRPr="000C31B0">
        <w:rPr>
          <w:color w:val="000000" w:themeColor="text1"/>
        </w:rPr>
        <w:t>roject.</w:t>
      </w:r>
    </w:p>
    <w:p w14:paraId="734E061D" w14:textId="77777777" w:rsidR="00FF7DBE" w:rsidRPr="000C31B0" w:rsidRDefault="00FF7DBE" w:rsidP="00452C98">
      <w:pPr>
        <w:pStyle w:val="BodyText"/>
        <w:rPr>
          <w:color w:val="000000" w:themeColor="text1"/>
        </w:rPr>
      </w:pPr>
    </w:p>
    <w:p w14:paraId="134D750F" w14:textId="77777777" w:rsidR="000E656E" w:rsidRDefault="000E656E" w:rsidP="00F31F5D">
      <w:pPr>
        <w:pStyle w:val="Heading1"/>
      </w:pPr>
      <w:bookmarkStart w:id="2" w:name="_Toc462644456"/>
      <w:bookmarkStart w:id="3" w:name="_Toc414608803"/>
      <w:r>
        <w:t>Release Information</w:t>
      </w:r>
      <w:bookmarkEnd w:id="2"/>
    </w:p>
    <w:p w14:paraId="1D9070EE" w14:textId="77777777" w:rsidR="000E656E" w:rsidRPr="000E656E" w:rsidRDefault="000E656E" w:rsidP="000E656E">
      <w:pPr>
        <w:pStyle w:val="BodyText"/>
        <w:ind w:left="720"/>
      </w:pPr>
    </w:p>
    <w:p w14:paraId="494921F1" w14:textId="77777777" w:rsidR="007C1AD6" w:rsidRPr="000C31B0" w:rsidRDefault="00580E43" w:rsidP="00F31F5D">
      <w:pPr>
        <w:pStyle w:val="Heading1"/>
      </w:pPr>
      <w:bookmarkStart w:id="4" w:name="_Key_Feature_Additions"/>
      <w:bookmarkStart w:id="5" w:name="_Toc462644457"/>
      <w:bookmarkEnd w:id="4"/>
      <w:r>
        <w:t>Key Feature Additions and Enhancements</w:t>
      </w:r>
      <w:bookmarkEnd w:id="3"/>
      <w:bookmarkEnd w:id="5"/>
    </w:p>
    <w:p w14:paraId="15A7FF55" w14:textId="79AF6BD7" w:rsidR="00B0189A" w:rsidRDefault="00580E43" w:rsidP="00580E43">
      <w:bookmarkStart w:id="6" w:name="_Toc397678811"/>
      <w:bookmarkStart w:id="7" w:name="_Toc397679539"/>
      <w:bookmarkStart w:id="8" w:name="_Toc397687130"/>
      <w:bookmarkStart w:id="9" w:name="_Toc397687717"/>
      <w:bookmarkStart w:id="10" w:name="_Toc397678812"/>
      <w:bookmarkStart w:id="11" w:name="_Toc397679540"/>
      <w:bookmarkStart w:id="12" w:name="_Toc397687131"/>
      <w:bookmarkStart w:id="13" w:name="_Toc397687718"/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Pr="00407C37">
        <w:t>The following list details the</w:t>
      </w:r>
      <w:r>
        <w:t xml:space="preserve"> key features added </w:t>
      </w:r>
      <w:r w:rsidRPr="00407C37">
        <w:t xml:space="preserve">in </w:t>
      </w:r>
      <w:r w:rsidR="00F52FEE">
        <w:t xml:space="preserve">Sprints </w:t>
      </w:r>
      <w:r w:rsidR="002D36A0">
        <w:t>20-2</w:t>
      </w:r>
      <w:r w:rsidR="004754F6">
        <w:t>3</w:t>
      </w:r>
      <w:r w:rsidRPr="00407C37">
        <w:t>:</w:t>
      </w:r>
    </w:p>
    <w:p w14:paraId="6B6A665C" w14:textId="77777777" w:rsidR="00C42B42" w:rsidRPr="00854BC6" w:rsidRDefault="00C42B42" w:rsidP="00C42B42">
      <w:pPr>
        <w:pStyle w:val="ListParagraph"/>
        <w:numPr>
          <w:ilvl w:val="0"/>
          <w:numId w:val="47"/>
        </w:numPr>
      </w:pPr>
      <w:r w:rsidRPr="00854BC6">
        <w:t xml:space="preserve">Data load – and processing of new data refresh </w:t>
      </w:r>
    </w:p>
    <w:p w14:paraId="6BE5B6E1" w14:textId="77777777" w:rsidR="00C42B42" w:rsidRPr="00854BC6" w:rsidRDefault="00C42B42" w:rsidP="00C42B42">
      <w:pPr>
        <w:pStyle w:val="ListParagraph"/>
        <w:numPr>
          <w:ilvl w:val="0"/>
          <w:numId w:val="47"/>
        </w:numPr>
      </w:pPr>
      <w:r w:rsidRPr="00854BC6">
        <w:t>Completed the Detailed Reports</w:t>
      </w:r>
    </w:p>
    <w:p w14:paraId="66A5BF76" w14:textId="77777777" w:rsidR="00C42B42" w:rsidRPr="00854BC6" w:rsidRDefault="00C42B42" w:rsidP="00C42B42">
      <w:pPr>
        <w:pStyle w:val="ListParagraph"/>
        <w:numPr>
          <w:ilvl w:val="0"/>
          <w:numId w:val="47"/>
        </w:numPr>
      </w:pPr>
      <w:r w:rsidRPr="00854BC6">
        <w:t>Completed the UI/Business requirements on the Bulk processing webpage</w:t>
      </w:r>
    </w:p>
    <w:p w14:paraId="7FAEF717" w14:textId="77777777" w:rsidR="00C42B42" w:rsidRPr="00854BC6" w:rsidRDefault="00C42B42" w:rsidP="00C42B42">
      <w:pPr>
        <w:pStyle w:val="ListParagraph"/>
        <w:numPr>
          <w:ilvl w:val="0"/>
          <w:numId w:val="47"/>
        </w:numPr>
      </w:pPr>
      <w:r w:rsidRPr="00854BC6">
        <w:t>Completed the Implementation of Modeling Engine</w:t>
      </w:r>
    </w:p>
    <w:p w14:paraId="764A3CC4" w14:textId="77777777" w:rsidR="00C42B42" w:rsidRPr="00854BC6" w:rsidRDefault="00C42B42" w:rsidP="00C42B42">
      <w:pPr>
        <w:pStyle w:val="ListParagraph"/>
        <w:numPr>
          <w:ilvl w:val="1"/>
          <w:numId w:val="47"/>
        </w:numPr>
        <w:spacing w:before="0" w:after="160" w:line="259" w:lineRule="auto"/>
      </w:pPr>
      <w:r w:rsidRPr="00854BC6">
        <w:t>Edit Model Operation as a service.</w:t>
      </w:r>
    </w:p>
    <w:p w14:paraId="34419CC6" w14:textId="77777777" w:rsidR="00C42B42" w:rsidRPr="007215E0" w:rsidRDefault="00C42B42" w:rsidP="00C42B42">
      <w:pPr>
        <w:pStyle w:val="ListParagraph"/>
        <w:numPr>
          <w:ilvl w:val="0"/>
          <w:numId w:val="47"/>
        </w:numPr>
      </w:pPr>
      <w:r w:rsidRPr="007215E0">
        <w:t>Test URL – Is up and running in parallel with Development URL</w:t>
      </w:r>
    </w:p>
    <w:p w14:paraId="54282435" w14:textId="77777777" w:rsidR="00C42B42" w:rsidRPr="007215E0" w:rsidRDefault="00C42B42" w:rsidP="00C42B42">
      <w:pPr>
        <w:pStyle w:val="ListParagraph"/>
        <w:numPr>
          <w:ilvl w:val="0"/>
          <w:numId w:val="47"/>
        </w:numPr>
      </w:pPr>
      <w:r w:rsidRPr="007215E0">
        <w:t>Working with Operations to enable the accessibility of</w:t>
      </w:r>
      <w:r>
        <w:t xml:space="preserve"> </w:t>
      </w:r>
      <w:r w:rsidRPr="007215E0">
        <w:t>BCDSS URL from VA Network</w:t>
      </w:r>
    </w:p>
    <w:p w14:paraId="2301DBA6" w14:textId="77777777" w:rsidR="00C42B42" w:rsidRPr="007215E0" w:rsidRDefault="00C42B42" w:rsidP="00C42B42">
      <w:pPr>
        <w:pStyle w:val="ListParagraph"/>
        <w:numPr>
          <w:ilvl w:val="0"/>
          <w:numId w:val="47"/>
        </w:numPr>
      </w:pPr>
      <w:r w:rsidRPr="007215E0">
        <w:t>Completed the Aggregate Reports</w:t>
      </w:r>
    </w:p>
    <w:p w14:paraId="19543358" w14:textId="77777777" w:rsidR="00C42B42" w:rsidRPr="007215E0" w:rsidRDefault="00C42B42" w:rsidP="00C42B42">
      <w:pPr>
        <w:pStyle w:val="ListParagraph"/>
        <w:numPr>
          <w:ilvl w:val="0"/>
          <w:numId w:val="47"/>
        </w:numPr>
      </w:pPr>
      <w:r w:rsidRPr="007215E0">
        <w:t>Completed the Exception handling for Claim processing</w:t>
      </w:r>
    </w:p>
    <w:p w14:paraId="3A9FD4D1" w14:textId="41DBD4D6" w:rsidR="00C42B42" w:rsidRDefault="00C42B42" w:rsidP="006A7B14">
      <w:pPr>
        <w:pStyle w:val="ListParagraph"/>
        <w:numPr>
          <w:ilvl w:val="0"/>
          <w:numId w:val="47"/>
        </w:numPr>
        <w:spacing w:before="0" w:after="160" w:line="259" w:lineRule="auto"/>
      </w:pPr>
      <w:r w:rsidRPr="007215E0">
        <w:t>Completed the backend table changes for the Bulk processing</w:t>
      </w:r>
    </w:p>
    <w:p w14:paraId="15270A47" w14:textId="77777777" w:rsidR="001B0A59" w:rsidRDefault="001B0A59" w:rsidP="001B0A59">
      <w:pPr>
        <w:pStyle w:val="ListParagraph"/>
        <w:numPr>
          <w:ilvl w:val="0"/>
          <w:numId w:val="47"/>
        </w:numPr>
        <w:spacing w:before="0" w:after="160" w:line="259" w:lineRule="auto"/>
      </w:pPr>
      <w:r>
        <w:t>End to End - Exception handling for Claim processing</w:t>
      </w:r>
    </w:p>
    <w:p w14:paraId="15C20FC0" w14:textId="77777777" w:rsidR="001B0A59" w:rsidRDefault="001B0A59" w:rsidP="001B0A59">
      <w:pPr>
        <w:pStyle w:val="ListParagraph"/>
        <w:numPr>
          <w:ilvl w:val="0"/>
          <w:numId w:val="47"/>
        </w:numPr>
        <w:spacing w:before="0" w:after="160" w:line="259" w:lineRule="auto"/>
      </w:pPr>
      <w:r>
        <w:t>Scenario 1 – Happy Path</w:t>
      </w:r>
    </w:p>
    <w:p w14:paraId="50E2F6F1" w14:textId="77777777" w:rsidR="001B0A59" w:rsidRDefault="001B0A59" w:rsidP="001B0A59">
      <w:pPr>
        <w:pStyle w:val="ListParagraph"/>
        <w:numPr>
          <w:ilvl w:val="0"/>
          <w:numId w:val="47"/>
        </w:numPr>
        <w:spacing w:before="0" w:after="160" w:line="259" w:lineRule="auto"/>
      </w:pPr>
      <w:r>
        <w:t>Scenario 2 – No Pattern match found – after claim processing</w:t>
      </w:r>
    </w:p>
    <w:p w14:paraId="2E284C40" w14:textId="77777777" w:rsidR="001B0A59" w:rsidRDefault="001B0A59" w:rsidP="001B0A59">
      <w:pPr>
        <w:pStyle w:val="ListParagraph"/>
        <w:numPr>
          <w:ilvl w:val="0"/>
          <w:numId w:val="47"/>
        </w:numPr>
        <w:spacing w:before="0" w:after="160" w:line="259" w:lineRule="auto"/>
      </w:pPr>
      <w:r>
        <w:t>Scenario 3 – No decision records; Claim count with no corresponding diagnostics code in decision table</w:t>
      </w:r>
    </w:p>
    <w:p w14:paraId="312AEB1F" w14:textId="49BCB9CB" w:rsidR="006C5D42" w:rsidRDefault="006C5D42" w:rsidP="001326F3">
      <w:pPr>
        <w:pStyle w:val="ListParagraph"/>
        <w:numPr>
          <w:ilvl w:val="0"/>
          <w:numId w:val="47"/>
        </w:numPr>
        <w:spacing w:before="0" w:after="160" w:line="259" w:lineRule="auto"/>
      </w:pPr>
      <w:r>
        <w:t>Scenario 4 – All other system exceptions based on the numerical calculations</w:t>
      </w:r>
    </w:p>
    <w:p w14:paraId="3EBACDD1" w14:textId="5D26B941" w:rsidR="001B0A59" w:rsidRDefault="001B0A59" w:rsidP="001B0A59">
      <w:pPr>
        <w:pStyle w:val="ListParagraph"/>
        <w:numPr>
          <w:ilvl w:val="0"/>
          <w:numId w:val="47"/>
        </w:numPr>
        <w:spacing w:before="0" w:after="160" w:line="259" w:lineRule="auto"/>
      </w:pPr>
      <w:r w:rsidRPr="001B0A59">
        <w:t>BCDSS URL now accessible from outside FTL</w:t>
      </w:r>
      <w:r w:rsidR="00424A84">
        <w:t>.</w:t>
      </w:r>
      <w:bookmarkStart w:id="14" w:name="_GoBack"/>
      <w:bookmarkEnd w:id="14"/>
    </w:p>
    <w:p w14:paraId="4CD3710F" w14:textId="77777777" w:rsidR="001B0A59" w:rsidRDefault="001B0A59" w:rsidP="001B0A59">
      <w:pPr>
        <w:pStyle w:val="ListParagraph"/>
        <w:numPr>
          <w:ilvl w:val="0"/>
          <w:numId w:val="47"/>
        </w:numPr>
        <w:spacing w:before="0" w:after="160" w:line="259" w:lineRule="auto"/>
      </w:pPr>
      <w:r>
        <w:t>Completed the Implementation of Modeling Engine operations</w:t>
      </w:r>
    </w:p>
    <w:p w14:paraId="66A53D4A" w14:textId="77777777" w:rsidR="001B0A59" w:rsidRDefault="001B0A59" w:rsidP="001B0A59">
      <w:pPr>
        <w:pStyle w:val="ListParagraph"/>
        <w:numPr>
          <w:ilvl w:val="1"/>
          <w:numId w:val="47"/>
        </w:numPr>
        <w:spacing w:before="0" w:after="160" w:line="259" w:lineRule="auto"/>
      </w:pPr>
      <w:proofErr w:type="spellStart"/>
      <w:r>
        <w:t>getDDM</w:t>
      </w:r>
      <w:proofErr w:type="spellEnd"/>
      <w:r>
        <w:t xml:space="preserve"> Data</w:t>
      </w:r>
    </w:p>
    <w:p w14:paraId="0CB94266" w14:textId="6C2D2ED9" w:rsidR="001B0A59" w:rsidRDefault="001B0A59" w:rsidP="001B0A59">
      <w:pPr>
        <w:pStyle w:val="ListParagraph"/>
        <w:numPr>
          <w:ilvl w:val="1"/>
          <w:numId w:val="47"/>
        </w:numPr>
        <w:spacing w:before="0" w:after="160" w:line="259" w:lineRule="auto"/>
      </w:pPr>
      <w:proofErr w:type="spellStart"/>
      <w:r>
        <w:t>getCurrent</w:t>
      </w:r>
      <w:proofErr w:type="spellEnd"/>
      <w:r>
        <w:t xml:space="preserve"> Ratings</w:t>
      </w:r>
    </w:p>
    <w:p w14:paraId="1DD4E107" w14:textId="7697F5BA" w:rsidR="001B0A59" w:rsidRDefault="001B0A59" w:rsidP="001B0A59">
      <w:pPr>
        <w:pStyle w:val="ListParagraph"/>
        <w:numPr>
          <w:ilvl w:val="0"/>
          <w:numId w:val="47"/>
        </w:numPr>
        <w:spacing w:before="0" w:after="160" w:line="259" w:lineRule="auto"/>
      </w:pPr>
      <w:r>
        <w:t>Identified the Error Code &amp; Description for all the valid exceptions</w:t>
      </w:r>
    </w:p>
    <w:p w14:paraId="711792D6" w14:textId="03D9FAB8" w:rsidR="0098041C" w:rsidRDefault="003B2EF6" w:rsidP="003707F6">
      <w:pPr>
        <w:pStyle w:val="ListParagraph"/>
        <w:numPr>
          <w:ilvl w:val="0"/>
          <w:numId w:val="47"/>
        </w:numPr>
        <w:spacing w:before="0" w:after="160" w:line="259" w:lineRule="auto"/>
      </w:pPr>
      <w:r>
        <w:t>Fixed UI/UX related defects</w:t>
      </w:r>
    </w:p>
    <w:p w14:paraId="5C7406DC" w14:textId="77777777" w:rsidR="003B2EF6" w:rsidRDefault="003B2EF6" w:rsidP="003B2EF6">
      <w:pPr>
        <w:pStyle w:val="ListParagraph"/>
        <w:spacing w:before="0" w:after="160" w:line="259" w:lineRule="auto"/>
      </w:pPr>
    </w:p>
    <w:p w14:paraId="7C7990C2" w14:textId="77777777" w:rsidR="009627F9" w:rsidRPr="000C31B0" w:rsidRDefault="009627F9" w:rsidP="00F31F5D">
      <w:pPr>
        <w:pStyle w:val="Heading1"/>
      </w:pPr>
      <w:bookmarkStart w:id="15" w:name="_Toc397687720"/>
      <w:bookmarkStart w:id="16" w:name="_Toc397687721"/>
      <w:bookmarkStart w:id="17" w:name="_Toc397687722"/>
      <w:bookmarkStart w:id="18" w:name="_Toc397687723"/>
      <w:bookmarkStart w:id="19" w:name="_Toc397687724"/>
      <w:bookmarkStart w:id="20" w:name="_Toc397687725"/>
      <w:bookmarkStart w:id="21" w:name="_Toc397687726"/>
      <w:bookmarkStart w:id="22" w:name="_Toc397687727"/>
      <w:bookmarkStart w:id="23" w:name="_Toc397687728"/>
      <w:bookmarkStart w:id="24" w:name="_Toc397687729"/>
      <w:bookmarkStart w:id="25" w:name="_Toc397687730"/>
      <w:bookmarkStart w:id="26" w:name="_Toc397687731"/>
      <w:bookmarkStart w:id="27" w:name="_Toc397687732"/>
      <w:bookmarkStart w:id="28" w:name="_Toc397687733"/>
      <w:bookmarkStart w:id="29" w:name="_Release_Report"/>
      <w:bookmarkStart w:id="30" w:name="_Toc462644458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 w:rsidRPr="000C31B0">
        <w:t>Release Report</w:t>
      </w:r>
      <w:bookmarkEnd w:id="30"/>
    </w:p>
    <w:p w14:paraId="5EB36766" w14:textId="77777777" w:rsidR="009627F9" w:rsidRPr="000C31B0" w:rsidRDefault="009627F9" w:rsidP="009627F9">
      <w:pPr>
        <w:pStyle w:val="Heading2"/>
        <w:rPr>
          <w:color w:val="000000" w:themeColor="text1"/>
        </w:rPr>
      </w:pPr>
      <w:bookmarkStart w:id="31" w:name="_Stories_Completed"/>
      <w:bookmarkStart w:id="32" w:name="_Toc462644459"/>
      <w:bookmarkEnd w:id="31"/>
      <w:r w:rsidRPr="000C31B0">
        <w:rPr>
          <w:color w:val="000000" w:themeColor="text1"/>
        </w:rPr>
        <w:t>Stories Completed</w:t>
      </w:r>
      <w:bookmarkEnd w:id="32"/>
    </w:p>
    <w:p w14:paraId="2392A247" w14:textId="0E4550BD" w:rsidR="000C0817" w:rsidRDefault="002C33B3" w:rsidP="00FF7DBE">
      <w:pPr>
        <w:rPr>
          <w:color w:val="000000" w:themeColor="text1"/>
          <w:szCs w:val="24"/>
        </w:rPr>
      </w:pPr>
      <w:r w:rsidRPr="000C31B0">
        <w:rPr>
          <w:color w:val="000000" w:themeColor="text1"/>
          <w:szCs w:val="24"/>
        </w:rPr>
        <w:t xml:space="preserve">During </w:t>
      </w:r>
      <w:r w:rsidR="00F52FEE">
        <w:rPr>
          <w:color w:val="000000" w:themeColor="text1"/>
          <w:szCs w:val="24"/>
        </w:rPr>
        <w:t xml:space="preserve">Sprints </w:t>
      </w:r>
      <w:r w:rsidR="002D36A0">
        <w:rPr>
          <w:color w:val="000000" w:themeColor="text1"/>
          <w:szCs w:val="24"/>
        </w:rPr>
        <w:t>20-2</w:t>
      </w:r>
      <w:r w:rsidR="004754F6">
        <w:rPr>
          <w:color w:val="000000" w:themeColor="text1"/>
          <w:szCs w:val="24"/>
        </w:rPr>
        <w:t>3</w:t>
      </w:r>
      <w:r>
        <w:rPr>
          <w:color w:val="000000" w:themeColor="text1"/>
          <w:szCs w:val="24"/>
        </w:rPr>
        <w:t xml:space="preserve">, </w:t>
      </w:r>
      <w:r w:rsidRPr="000C31B0">
        <w:rPr>
          <w:color w:val="000000" w:themeColor="text1"/>
          <w:szCs w:val="24"/>
        </w:rPr>
        <w:t xml:space="preserve">the team resolved </w:t>
      </w:r>
      <w:r w:rsidR="005729F9">
        <w:rPr>
          <w:color w:val="000000" w:themeColor="text1"/>
          <w:szCs w:val="24"/>
        </w:rPr>
        <w:t>2</w:t>
      </w:r>
      <w:r w:rsidR="001F2AEA">
        <w:rPr>
          <w:color w:val="000000" w:themeColor="text1"/>
          <w:szCs w:val="24"/>
        </w:rPr>
        <w:t xml:space="preserve">7 </w:t>
      </w:r>
      <w:r>
        <w:rPr>
          <w:color w:val="000000" w:themeColor="text1"/>
          <w:szCs w:val="24"/>
        </w:rPr>
        <w:t>stories</w:t>
      </w:r>
      <w:r w:rsidRPr="000C31B0">
        <w:rPr>
          <w:color w:val="000000" w:themeColor="text1"/>
          <w:szCs w:val="24"/>
        </w:rPr>
        <w:t>.</w:t>
      </w:r>
      <w:r>
        <w:rPr>
          <w:color w:val="000000" w:themeColor="text1"/>
          <w:szCs w:val="24"/>
        </w:rPr>
        <w:t xml:space="preserve"> </w:t>
      </w:r>
      <w:r w:rsidRPr="000C31B0">
        <w:rPr>
          <w:color w:val="000000" w:themeColor="text1"/>
          <w:szCs w:val="24"/>
        </w:rPr>
        <w:t xml:space="preserve">The following table lists the </w:t>
      </w:r>
      <w:r>
        <w:rPr>
          <w:color w:val="000000" w:themeColor="text1"/>
          <w:szCs w:val="24"/>
        </w:rPr>
        <w:t>stories</w:t>
      </w:r>
      <w:r w:rsidRPr="000C31B0">
        <w:rPr>
          <w:color w:val="000000" w:themeColor="text1"/>
          <w:szCs w:val="24"/>
        </w:rPr>
        <w:t xml:space="preserve"> </w:t>
      </w:r>
      <w:r w:rsidR="00A534DA">
        <w:rPr>
          <w:color w:val="000000" w:themeColor="text1"/>
          <w:szCs w:val="24"/>
        </w:rPr>
        <w:t>c</w:t>
      </w:r>
      <w:r w:rsidR="004125DC">
        <w:rPr>
          <w:color w:val="000000" w:themeColor="text1"/>
          <w:szCs w:val="24"/>
        </w:rPr>
        <w:t xml:space="preserve">ompleted </w:t>
      </w:r>
      <w:r w:rsidRPr="000C31B0">
        <w:rPr>
          <w:color w:val="000000" w:themeColor="text1"/>
          <w:szCs w:val="24"/>
        </w:rPr>
        <w:t xml:space="preserve">in </w:t>
      </w:r>
      <w:r w:rsidR="009E1038">
        <w:rPr>
          <w:color w:val="000000" w:themeColor="text1"/>
          <w:szCs w:val="24"/>
        </w:rPr>
        <w:t xml:space="preserve">Sprints </w:t>
      </w:r>
      <w:r w:rsidR="002D36A0">
        <w:rPr>
          <w:color w:val="000000" w:themeColor="text1"/>
          <w:szCs w:val="24"/>
        </w:rPr>
        <w:t>20-2</w:t>
      </w:r>
      <w:r w:rsidR="004754F6">
        <w:rPr>
          <w:color w:val="000000" w:themeColor="text1"/>
          <w:szCs w:val="24"/>
        </w:rPr>
        <w:t>3</w:t>
      </w:r>
      <w:r w:rsidRPr="000C31B0">
        <w:rPr>
          <w:color w:val="000000" w:themeColor="text1"/>
          <w:szCs w:val="24"/>
        </w:rPr>
        <w:t>:</w:t>
      </w:r>
    </w:p>
    <w:tbl>
      <w:tblPr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8280"/>
      </w:tblGrid>
      <w:tr w:rsidR="00CB74F6" w:rsidRPr="00C30F06" w14:paraId="37B9203A" w14:textId="77777777" w:rsidTr="005672F7">
        <w:trPr>
          <w:trHeight w:val="288"/>
        </w:trPr>
        <w:tc>
          <w:tcPr>
            <w:tcW w:w="1435" w:type="dxa"/>
            <w:tcBorders>
              <w:top w:val="single" w:sz="4" w:space="0" w:color="auto"/>
              <w:bottom w:val="single" w:sz="6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B6838B0" w14:textId="77777777" w:rsidR="00CB74F6" w:rsidRPr="00FF7DBE" w:rsidRDefault="00CB74F6" w:rsidP="009D4957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FF7DBE">
              <w:rPr>
                <w:rFonts w:eastAsia="Times New Roman" w:cs="Times New Roman"/>
                <w:b/>
                <w:color w:val="000000"/>
              </w:rPr>
              <w:lastRenderedPageBreak/>
              <w:t>ID</w:t>
            </w:r>
          </w:p>
        </w:tc>
        <w:tc>
          <w:tcPr>
            <w:tcW w:w="8280" w:type="dxa"/>
            <w:tcBorders>
              <w:top w:val="single" w:sz="4" w:space="0" w:color="auto"/>
              <w:bottom w:val="single" w:sz="6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85388EF" w14:textId="77777777" w:rsidR="00CB74F6" w:rsidRPr="00FF7DBE" w:rsidRDefault="00CB74F6" w:rsidP="009D4957">
            <w:pPr>
              <w:widowControl w:val="0"/>
              <w:spacing w:after="0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FF7DBE">
              <w:rPr>
                <w:rFonts w:eastAsia="Times New Roman" w:cs="Times New Roman"/>
                <w:b/>
                <w:color w:val="000000"/>
              </w:rPr>
              <w:t>Summary</w:t>
            </w:r>
          </w:p>
        </w:tc>
      </w:tr>
      <w:tr w:rsidR="002E0336" w:rsidRPr="00E81F4B" w14:paraId="0DCFF94C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76E0B2E" w14:textId="71034107" w:rsidR="002E0336" w:rsidRPr="00C7725F" w:rsidRDefault="008273BA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273BA">
              <w:rPr>
                <w:rFonts w:eastAsia="Times New Roman" w:cs="Times New Roman"/>
                <w:color w:val="000000"/>
                <w:sz w:val="20"/>
                <w:szCs w:val="20"/>
              </w:rPr>
              <w:t>VABCDS-196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FE424" w14:textId="6C309489" w:rsidR="002E0336" w:rsidRPr="00C7725F" w:rsidRDefault="008273BA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273BA">
              <w:rPr>
                <w:rFonts w:eastAsia="Times New Roman" w:cs="Times New Roman"/>
                <w:color w:val="000000"/>
                <w:sz w:val="20"/>
                <w:szCs w:val="20"/>
              </w:rPr>
              <w:t>BCDS - Proper exception handling - across the BCDSS application.</w:t>
            </w:r>
          </w:p>
        </w:tc>
      </w:tr>
      <w:tr w:rsidR="006A122F" w:rsidRPr="00E81F4B" w14:paraId="4B26C93D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611903B" w14:textId="13F247B7" w:rsidR="006A122F" w:rsidRPr="007E37BD" w:rsidRDefault="008273BA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273BA">
              <w:rPr>
                <w:rFonts w:eastAsia="Times New Roman" w:cs="Times New Roman"/>
                <w:color w:val="000000"/>
                <w:sz w:val="20"/>
                <w:szCs w:val="20"/>
              </w:rPr>
              <w:t>VABCDS-208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72803" w14:textId="5C04788C" w:rsidR="006A122F" w:rsidRPr="007E37BD" w:rsidRDefault="008273BA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273BA">
              <w:rPr>
                <w:rFonts w:eastAsia="Times New Roman" w:cs="Times New Roman"/>
                <w:color w:val="000000"/>
                <w:sz w:val="20"/>
                <w:szCs w:val="20"/>
              </w:rPr>
              <w:t>BCDS - Rater: Produce Analysis Reports for each Rated Contention</w:t>
            </w:r>
          </w:p>
        </w:tc>
      </w:tr>
      <w:tr w:rsidR="00A311EC" w:rsidRPr="00E81F4B" w14:paraId="47FB24EB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8940724" w14:textId="66D765AB" w:rsidR="00A311EC" w:rsidRPr="008273BA" w:rsidRDefault="00A311EC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311EC">
              <w:rPr>
                <w:rFonts w:eastAsia="Times New Roman" w:cs="Times New Roman"/>
                <w:color w:val="000000"/>
                <w:sz w:val="20"/>
                <w:szCs w:val="20"/>
              </w:rPr>
              <w:t>VABCDS-211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E2E1BF" w14:textId="3DE56150" w:rsidR="00A311EC" w:rsidRPr="008273BA" w:rsidRDefault="00A311EC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311EC">
              <w:rPr>
                <w:rFonts w:eastAsia="Times New Roman" w:cs="Times New Roman"/>
                <w:color w:val="000000"/>
                <w:sz w:val="20"/>
                <w:szCs w:val="20"/>
              </w:rPr>
              <w:t>BCDS - Code enhancements for Pattern matching logic</w:t>
            </w:r>
          </w:p>
        </w:tc>
      </w:tr>
      <w:tr w:rsidR="00A311EC" w:rsidRPr="00E81F4B" w14:paraId="1EDDA501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F9B6ADF" w14:textId="43E0107D" w:rsidR="00A311EC" w:rsidRPr="008273BA" w:rsidRDefault="00A311EC" w:rsidP="00A311EC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273BA">
              <w:rPr>
                <w:rFonts w:eastAsia="Times New Roman" w:cs="Times New Roman"/>
                <w:color w:val="000000"/>
                <w:sz w:val="20"/>
                <w:szCs w:val="20"/>
              </w:rPr>
              <w:t>VABCDS-376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FD0E4" w14:textId="05E56481" w:rsidR="00A311EC" w:rsidRPr="008273BA" w:rsidRDefault="00A311EC" w:rsidP="00A311EC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273BA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BCDS - Modeling Agent: Edit Model - </w:t>
            </w:r>
            <w:proofErr w:type="spellStart"/>
            <w:r w:rsidRPr="008273BA">
              <w:rPr>
                <w:rFonts w:eastAsia="Times New Roman" w:cs="Times New Roman"/>
                <w:color w:val="000000"/>
                <w:sz w:val="20"/>
                <w:szCs w:val="20"/>
              </w:rPr>
              <w:t>Webservices</w:t>
            </w:r>
            <w:proofErr w:type="spellEnd"/>
          </w:p>
        </w:tc>
      </w:tr>
      <w:tr w:rsidR="00A311EC" w:rsidRPr="00E81F4B" w14:paraId="7B770B05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31113A8" w14:textId="4EB12937" w:rsidR="00A311EC" w:rsidRPr="008273BA" w:rsidRDefault="00A311EC" w:rsidP="00A311EC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311EC">
              <w:rPr>
                <w:rFonts w:eastAsia="Times New Roman" w:cs="Times New Roman"/>
                <w:color w:val="000000"/>
                <w:sz w:val="20"/>
                <w:szCs w:val="20"/>
              </w:rPr>
              <w:t>VABCDS-623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2BE182" w14:textId="06971445" w:rsidR="00A311EC" w:rsidRPr="008273BA" w:rsidRDefault="00A311EC" w:rsidP="00A311EC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311EC">
              <w:rPr>
                <w:rFonts w:eastAsia="Times New Roman" w:cs="Times New Roman"/>
                <w:color w:val="000000"/>
                <w:sz w:val="20"/>
                <w:szCs w:val="20"/>
              </w:rPr>
              <w:t>BCDS - Bulk Processing Implementations</w:t>
            </w:r>
          </w:p>
        </w:tc>
      </w:tr>
      <w:tr w:rsidR="00A311EC" w:rsidRPr="00E81F4B" w14:paraId="07D1AF8E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0AE6B70" w14:textId="68CB1DE7" w:rsidR="00A311EC" w:rsidRPr="008273BA" w:rsidRDefault="00A311EC" w:rsidP="00A311EC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273BA">
              <w:rPr>
                <w:rFonts w:eastAsia="Times New Roman" w:cs="Times New Roman"/>
                <w:color w:val="000000"/>
                <w:sz w:val="20"/>
                <w:szCs w:val="20"/>
              </w:rPr>
              <w:t>VABCDS-686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C5912" w14:textId="53471F2D" w:rsidR="00A311EC" w:rsidRPr="008273BA" w:rsidRDefault="00A311EC" w:rsidP="00A311EC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273BA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BCDS - Develop implementation for Modeling Engine </w:t>
            </w:r>
            <w:proofErr w:type="spellStart"/>
            <w:r w:rsidRPr="008273BA">
              <w:rPr>
                <w:rFonts w:eastAsia="Times New Roman" w:cs="Times New Roman"/>
                <w:color w:val="000000"/>
                <w:sz w:val="20"/>
                <w:szCs w:val="20"/>
              </w:rPr>
              <w:t>Webservice</w:t>
            </w:r>
            <w:proofErr w:type="spellEnd"/>
            <w:r w:rsidRPr="008273BA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Edit Model operation</w:t>
            </w:r>
          </w:p>
        </w:tc>
      </w:tr>
      <w:tr w:rsidR="00A311EC" w:rsidRPr="00E81F4B" w14:paraId="27FBEF11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E47BE3F" w14:textId="7808AC33" w:rsidR="00A311EC" w:rsidRPr="008273BA" w:rsidRDefault="00A311EC" w:rsidP="00A311EC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273BA">
              <w:rPr>
                <w:rFonts w:eastAsia="Times New Roman" w:cs="Times New Roman"/>
                <w:color w:val="000000"/>
                <w:sz w:val="20"/>
                <w:szCs w:val="20"/>
              </w:rPr>
              <w:t>VABCDS-732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A8062" w14:textId="7FC308E6" w:rsidR="00A311EC" w:rsidRPr="008273BA" w:rsidRDefault="00A311EC" w:rsidP="00A311EC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273BA">
              <w:rPr>
                <w:rFonts w:eastAsia="Times New Roman" w:cs="Times New Roman"/>
                <w:color w:val="000000"/>
                <w:sz w:val="20"/>
                <w:szCs w:val="20"/>
              </w:rPr>
              <w:t>BCDS - Redesign Models and Report pages.</w:t>
            </w:r>
          </w:p>
        </w:tc>
      </w:tr>
      <w:tr w:rsidR="00A311EC" w:rsidRPr="00E81F4B" w14:paraId="142087F1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BC28F20" w14:textId="237756FE" w:rsidR="00A311EC" w:rsidRPr="008273BA" w:rsidRDefault="00A311EC" w:rsidP="00A311EC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311EC">
              <w:rPr>
                <w:rFonts w:eastAsia="Times New Roman" w:cs="Times New Roman"/>
                <w:color w:val="000000"/>
                <w:sz w:val="20"/>
                <w:szCs w:val="20"/>
              </w:rPr>
              <w:t>VABCDS-830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9B84E" w14:textId="692E9EA0" w:rsidR="00A311EC" w:rsidRPr="008273BA" w:rsidRDefault="00A311EC" w:rsidP="00A311EC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311EC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BCDS - Develop implementation for Modeling Engine </w:t>
            </w:r>
            <w:proofErr w:type="spellStart"/>
            <w:r w:rsidRPr="00A311EC">
              <w:rPr>
                <w:rFonts w:eastAsia="Times New Roman" w:cs="Times New Roman"/>
                <w:color w:val="000000"/>
                <w:sz w:val="20"/>
                <w:szCs w:val="20"/>
              </w:rPr>
              <w:t>Webservice</w:t>
            </w:r>
            <w:proofErr w:type="spellEnd"/>
            <w:r w:rsidRPr="00A311EC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11EC">
              <w:rPr>
                <w:rFonts w:eastAsia="Times New Roman" w:cs="Times New Roman"/>
                <w:color w:val="000000"/>
                <w:sz w:val="20"/>
                <w:szCs w:val="20"/>
              </w:rPr>
              <w:t>getDDM</w:t>
            </w:r>
            <w:proofErr w:type="spellEnd"/>
            <w:r w:rsidRPr="00A311EC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Data Operation</w:t>
            </w:r>
          </w:p>
        </w:tc>
      </w:tr>
      <w:tr w:rsidR="00A311EC" w:rsidRPr="00E81F4B" w14:paraId="54C1386D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C544458" w14:textId="6D4507C7" w:rsidR="00A311EC" w:rsidRPr="008273BA" w:rsidRDefault="00A311EC" w:rsidP="00A311EC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311EC">
              <w:rPr>
                <w:rFonts w:eastAsia="Times New Roman" w:cs="Times New Roman"/>
                <w:color w:val="000000"/>
                <w:sz w:val="20"/>
                <w:szCs w:val="20"/>
              </w:rPr>
              <w:t>VABCDS-831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CED4A8" w14:textId="38ACA42B" w:rsidR="00A311EC" w:rsidRPr="008273BA" w:rsidRDefault="00A311EC" w:rsidP="00A311EC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311EC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BCDS - Develop implementation for Modeling Engine </w:t>
            </w:r>
            <w:proofErr w:type="spellStart"/>
            <w:r w:rsidRPr="00A311EC">
              <w:rPr>
                <w:rFonts w:eastAsia="Times New Roman" w:cs="Times New Roman"/>
                <w:color w:val="000000"/>
                <w:sz w:val="20"/>
                <w:szCs w:val="20"/>
              </w:rPr>
              <w:t>Webservice</w:t>
            </w:r>
            <w:proofErr w:type="spellEnd"/>
            <w:r w:rsidRPr="00A311EC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11EC">
              <w:rPr>
                <w:rFonts w:eastAsia="Times New Roman" w:cs="Times New Roman"/>
                <w:color w:val="000000"/>
                <w:sz w:val="20"/>
                <w:szCs w:val="20"/>
              </w:rPr>
              <w:t>getCurrent</w:t>
            </w:r>
            <w:proofErr w:type="spellEnd"/>
            <w:r w:rsidRPr="00A311EC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Ratings operation</w:t>
            </w:r>
          </w:p>
        </w:tc>
      </w:tr>
      <w:tr w:rsidR="00A311EC" w:rsidRPr="00E81F4B" w14:paraId="23C6CC26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1E300B1" w14:textId="6253B3CB" w:rsidR="00A311EC" w:rsidRPr="008273BA" w:rsidRDefault="00A311EC" w:rsidP="00A311EC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273BA">
              <w:rPr>
                <w:rFonts w:eastAsia="Times New Roman" w:cs="Times New Roman"/>
                <w:color w:val="000000"/>
                <w:sz w:val="20"/>
                <w:szCs w:val="20"/>
              </w:rPr>
              <w:t>VABCDS-833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E6649" w14:textId="40256DEE" w:rsidR="00A311EC" w:rsidRPr="008273BA" w:rsidRDefault="00A311EC" w:rsidP="00A311EC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273BA">
              <w:rPr>
                <w:rFonts w:eastAsia="Times New Roman" w:cs="Times New Roman"/>
                <w:color w:val="000000"/>
                <w:sz w:val="20"/>
                <w:szCs w:val="20"/>
              </w:rPr>
              <w:t>BCDS - Bulk Processing UI</w:t>
            </w:r>
          </w:p>
        </w:tc>
      </w:tr>
      <w:tr w:rsidR="00A311EC" w:rsidRPr="00E81F4B" w14:paraId="325CC1C0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D9FB133" w14:textId="76F70E9C" w:rsidR="00A311EC" w:rsidRPr="00C7725F" w:rsidRDefault="00A311EC" w:rsidP="00A311EC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273BA">
              <w:rPr>
                <w:rFonts w:eastAsia="Times New Roman" w:cs="Times New Roman"/>
                <w:sz w:val="20"/>
                <w:szCs w:val="20"/>
              </w:rPr>
              <w:t>VABCDS-834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5DC50A" w14:textId="7EF87DFD" w:rsidR="00A311EC" w:rsidRPr="00C7725F" w:rsidRDefault="00A311EC" w:rsidP="00A311EC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273BA">
              <w:rPr>
                <w:rFonts w:eastAsia="Times New Roman" w:cs="Times New Roman"/>
                <w:sz w:val="20"/>
                <w:szCs w:val="20"/>
              </w:rPr>
              <w:t>BCDS - Bulk processing - Back end - Create a table to store a user request</w:t>
            </w:r>
          </w:p>
        </w:tc>
      </w:tr>
      <w:tr w:rsidR="00A311EC" w:rsidRPr="00E81F4B" w14:paraId="1807E34D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AD84936" w14:textId="1E0654EA" w:rsidR="00A311EC" w:rsidRPr="00C7725F" w:rsidRDefault="00A311EC" w:rsidP="00A311EC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71FD8">
              <w:rPr>
                <w:rFonts w:eastAsia="Times New Roman" w:cs="Times New Roman"/>
                <w:sz w:val="20"/>
                <w:szCs w:val="20"/>
              </w:rPr>
              <w:t>VABCDS-859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D8299" w14:textId="73F44E2D" w:rsidR="00A311EC" w:rsidRPr="00C7725F" w:rsidRDefault="00A311EC" w:rsidP="00A311EC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71FD8">
              <w:rPr>
                <w:rFonts w:eastAsia="Times New Roman" w:cs="Times New Roman"/>
                <w:sz w:val="20"/>
                <w:szCs w:val="20"/>
              </w:rPr>
              <w:t>BCDS - Rater: Aggregate Reports for each Rated Contention</w:t>
            </w:r>
          </w:p>
        </w:tc>
      </w:tr>
      <w:tr w:rsidR="00A311EC" w:rsidRPr="00E81F4B" w14:paraId="1AA6B44D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7C066FE" w14:textId="231B5F3F" w:rsidR="00A311EC" w:rsidRPr="00C7725F" w:rsidRDefault="00BC2BB9" w:rsidP="00A311EC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2BB9">
              <w:rPr>
                <w:rFonts w:eastAsia="Times New Roman" w:cs="Times New Roman"/>
                <w:color w:val="000000"/>
                <w:sz w:val="20"/>
                <w:szCs w:val="20"/>
              </w:rPr>
              <w:t>VABCDS-877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C12B7" w14:textId="37B23FA0" w:rsidR="00A311EC" w:rsidRPr="00C7725F" w:rsidRDefault="00BC2BB9" w:rsidP="00A311EC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2BB9">
              <w:rPr>
                <w:rFonts w:eastAsia="Times New Roman" w:cs="Times New Roman"/>
                <w:color w:val="000000"/>
                <w:sz w:val="20"/>
                <w:szCs w:val="20"/>
              </w:rPr>
              <w:t>Modify Pattern logic for both Knee and Ear Modeling Engine</w:t>
            </w:r>
          </w:p>
        </w:tc>
      </w:tr>
      <w:tr w:rsidR="00A311EC" w:rsidRPr="00E81F4B" w14:paraId="67E90AF2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C819376" w14:textId="6C54F2C8" w:rsidR="00A311EC" w:rsidRPr="007E37BD" w:rsidRDefault="00BC2BB9" w:rsidP="00A311EC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2BB9">
              <w:rPr>
                <w:rFonts w:eastAsia="Times New Roman" w:cs="Times New Roman"/>
                <w:color w:val="000000"/>
                <w:sz w:val="20"/>
                <w:szCs w:val="20"/>
              </w:rPr>
              <w:t>VABCDS-884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2FE78" w14:textId="1837683D" w:rsidR="00A311EC" w:rsidRPr="007E37BD" w:rsidRDefault="00713308" w:rsidP="00A311EC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13308">
              <w:rPr>
                <w:rFonts w:eastAsia="Times New Roman" w:cs="Times New Roman"/>
                <w:color w:val="000000"/>
                <w:sz w:val="20"/>
                <w:szCs w:val="20"/>
              </w:rPr>
              <w:t>Error Handling on UI</w:t>
            </w:r>
          </w:p>
        </w:tc>
      </w:tr>
      <w:tr w:rsidR="00A311EC" w:rsidRPr="004919EA" w14:paraId="29E15B66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FAAA171" w14:textId="540C08D6" w:rsidR="00A311EC" w:rsidRPr="004919EA" w:rsidRDefault="00713308" w:rsidP="00A311EC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13308">
              <w:rPr>
                <w:rFonts w:eastAsia="Times New Roman" w:cs="Times New Roman"/>
                <w:sz w:val="20"/>
                <w:szCs w:val="20"/>
              </w:rPr>
              <w:t>VABCDS-887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062F7" w14:textId="337A5EE3" w:rsidR="00A311EC" w:rsidRPr="004919EA" w:rsidRDefault="00713308" w:rsidP="00A311EC">
            <w:pPr>
              <w:widowControl w:val="0"/>
              <w:spacing w:after="0"/>
              <w:ind w:left="-82" w:right="-108"/>
              <w:rPr>
                <w:rFonts w:eastAsia="Times New Roman" w:cs="Times New Roman"/>
                <w:sz w:val="20"/>
                <w:szCs w:val="20"/>
              </w:rPr>
            </w:pPr>
            <w:r w:rsidRPr="00713308">
              <w:rPr>
                <w:rFonts w:eastAsia="Times New Roman" w:cs="Times New Roman"/>
                <w:sz w:val="20"/>
                <w:szCs w:val="20"/>
              </w:rPr>
              <w:t>Validate Ear - Knee Calculations with New Pattern Matching Logic</w:t>
            </w:r>
          </w:p>
        </w:tc>
      </w:tr>
      <w:tr w:rsidR="00A311EC" w:rsidRPr="004919EA" w14:paraId="09850096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E611390" w14:textId="4C933524" w:rsidR="00A311EC" w:rsidRPr="004919EA" w:rsidRDefault="00713308" w:rsidP="00A311EC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13308">
              <w:rPr>
                <w:rFonts w:eastAsia="Times New Roman" w:cs="Times New Roman"/>
                <w:sz w:val="20"/>
                <w:szCs w:val="20"/>
              </w:rPr>
              <w:t>VABCDS-911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87248" w14:textId="66BEC25E" w:rsidR="00A311EC" w:rsidRPr="004919EA" w:rsidRDefault="00713308" w:rsidP="00A311EC">
            <w:pPr>
              <w:widowControl w:val="0"/>
              <w:spacing w:after="0"/>
              <w:ind w:left="-82" w:right="-108"/>
              <w:rPr>
                <w:rFonts w:eastAsia="Times New Roman" w:cs="Times New Roman"/>
                <w:sz w:val="20"/>
                <w:szCs w:val="20"/>
              </w:rPr>
            </w:pPr>
            <w:r w:rsidRPr="00713308">
              <w:rPr>
                <w:rFonts w:eastAsia="Times New Roman" w:cs="Times New Roman"/>
                <w:sz w:val="20"/>
                <w:szCs w:val="20"/>
              </w:rPr>
              <w:t>Implementing Exception Handling Logic for Process Claims functionality</w:t>
            </w:r>
          </w:p>
        </w:tc>
      </w:tr>
      <w:tr w:rsidR="00A311EC" w:rsidRPr="004919EA" w14:paraId="62C42691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03D0FB4" w14:textId="55069B68" w:rsidR="00A311EC" w:rsidRPr="004919EA" w:rsidRDefault="00713308" w:rsidP="00A311EC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13308">
              <w:rPr>
                <w:rFonts w:eastAsia="Times New Roman" w:cs="Times New Roman"/>
                <w:sz w:val="20"/>
                <w:szCs w:val="20"/>
              </w:rPr>
              <w:t>VABCDS-912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02ABC" w14:textId="25626B1D" w:rsidR="00A311EC" w:rsidRPr="004919EA" w:rsidRDefault="00713308" w:rsidP="00A311EC">
            <w:pPr>
              <w:widowControl w:val="0"/>
              <w:spacing w:after="0"/>
              <w:ind w:left="-82" w:right="-108"/>
              <w:rPr>
                <w:rFonts w:eastAsia="Times New Roman" w:cs="Times New Roman"/>
                <w:sz w:val="20"/>
                <w:szCs w:val="20"/>
              </w:rPr>
            </w:pPr>
            <w:r w:rsidRPr="00713308">
              <w:rPr>
                <w:rFonts w:eastAsia="Times New Roman" w:cs="Times New Roman"/>
                <w:sz w:val="20"/>
                <w:szCs w:val="20"/>
              </w:rPr>
              <w:t>Updates to Bulk Processing request table</w:t>
            </w:r>
          </w:p>
        </w:tc>
      </w:tr>
      <w:tr w:rsidR="00A311EC" w:rsidRPr="00F05541" w14:paraId="6642F8DE" w14:textId="77777777" w:rsidTr="0019784F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16D3A73" w14:textId="42441AC6" w:rsidR="00A311EC" w:rsidRPr="00F05541" w:rsidRDefault="00096C78" w:rsidP="00A311EC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096C78">
              <w:rPr>
                <w:rFonts w:eastAsia="Times New Roman" w:cs="Times New Roman"/>
                <w:sz w:val="20"/>
                <w:szCs w:val="20"/>
              </w:rPr>
              <w:t>VABCDS-924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83196" w14:textId="026A96B8" w:rsidR="00A311EC" w:rsidRPr="00F05541" w:rsidRDefault="00096C78" w:rsidP="00A311EC">
            <w:pPr>
              <w:widowControl w:val="0"/>
              <w:spacing w:after="0"/>
              <w:ind w:left="-82" w:right="-108"/>
              <w:rPr>
                <w:rFonts w:eastAsia="Times New Roman" w:cs="Times New Roman"/>
                <w:sz w:val="20"/>
                <w:szCs w:val="20"/>
              </w:rPr>
            </w:pPr>
            <w:r w:rsidRPr="00096C78">
              <w:rPr>
                <w:rFonts w:eastAsia="Times New Roman" w:cs="Times New Roman"/>
                <w:sz w:val="20"/>
                <w:szCs w:val="20"/>
              </w:rPr>
              <w:t xml:space="preserve">Calculate </w:t>
            </w:r>
            <w:proofErr w:type="spellStart"/>
            <w:r w:rsidRPr="00096C78">
              <w:rPr>
                <w:rFonts w:eastAsia="Times New Roman" w:cs="Times New Roman"/>
                <w:sz w:val="20"/>
                <w:szCs w:val="20"/>
              </w:rPr>
              <w:t>Prior_CDD_Age</w:t>
            </w:r>
            <w:proofErr w:type="spellEnd"/>
          </w:p>
        </w:tc>
      </w:tr>
      <w:tr w:rsidR="00A311EC" w:rsidRPr="004919EA" w14:paraId="02C71DBB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DE1DBA3" w14:textId="17EC1114" w:rsidR="00A311EC" w:rsidRPr="004919EA" w:rsidRDefault="00096C78" w:rsidP="00A311EC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096C78">
              <w:rPr>
                <w:rFonts w:eastAsia="Times New Roman" w:cs="Times New Roman"/>
                <w:sz w:val="20"/>
                <w:szCs w:val="20"/>
              </w:rPr>
              <w:t>VABCDS-936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3A4D4" w14:textId="2D600F4F" w:rsidR="00A311EC" w:rsidRPr="004919EA" w:rsidRDefault="00096C78" w:rsidP="00A311EC">
            <w:pPr>
              <w:widowControl w:val="0"/>
              <w:spacing w:after="0"/>
              <w:ind w:left="-82" w:right="-108"/>
              <w:rPr>
                <w:rFonts w:eastAsia="Times New Roman" w:cs="Times New Roman"/>
                <w:sz w:val="20"/>
                <w:szCs w:val="20"/>
              </w:rPr>
            </w:pPr>
            <w:r w:rsidRPr="00096C78">
              <w:rPr>
                <w:rFonts w:eastAsia="Times New Roman" w:cs="Times New Roman"/>
                <w:sz w:val="20"/>
                <w:szCs w:val="20"/>
              </w:rPr>
              <w:t xml:space="preserve">Modify the logic in the back-end for process to continue when </w:t>
            </w:r>
            <w:proofErr w:type="spellStart"/>
            <w:r w:rsidRPr="00096C78">
              <w:rPr>
                <w:rFonts w:eastAsia="Times New Roman" w:cs="Times New Roman"/>
                <w:sz w:val="20"/>
                <w:szCs w:val="20"/>
              </w:rPr>
              <w:t>patter_id</w:t>
            </w:r>
            <w:proofErr w:type="spellEnd"/>
            <w:r w:rsidRPr="00096C78">
              <w:rPr>
                <w:rFonts w:eastAsia="Times New Roman" w:cs="Times New Roman"/>
                <w:sz w:val="20"/>
                <w:szCs w:val="20"/>
              </w:rPr>
              <w:t xml:space="preserve"> is null</w:t>
            </w:r>
          </w:p>
        </w:tc>
      </w:tr>
      <w:tr w:rsidR="00A311EC" w:rsidRPr="001A14B7" w14:paraId="0F31CC70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63EA01A" w14:textId="1BCFB205" w:rsidR="00A311EC" w:rsidRPr="001A14B7" w:rsidRDefault="00FE6897" w:rsidP="00A311EC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E6897">
              <w:rPr>
                <w:rFonts w:eastAsia="Times New Roman" w:cs="Times New Roman"/>
                <w:sz w:val="20"/>
                <w:szCs w:val="20"/>
              </w:rPr>
              <w:t>VABCDS-940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0DB17" w14:textId="79BC214A" w:rsidR="00A311EC" w:rsidRPr="001A14B7" w:rsidRDefault="00FE6897" w:rsidP="00A311EC">
            <w:pPr>
              <w:widowControl w:val="0"/>
              <w:spacing w:after="0"/>
              <w:ind w:left="-82" w:right="-108"/>
              <w:rPr>
                <w:rFonts w:eastAsia="Times New Roman" w:cs="Times New Roman"/>
                <w:sz w:val="20"/>
                <w:szCs w:val="20"/>
              </w:rPr>
            </w:pPr>
            <w:r w:rsidRPr="00FE6897">
              <w:rPr>
                <w:rFonts w:eastAsia="Times New Roman" w:cs="Times New Roman"/>
                <w:sz w:val="20"/>
                <w:szCs w:val="20"/>
              </w:rPr>
              <w:t xml:space="preserve">Scenario # 1 (Positive). A record will be inserted into results table, when user selects a claim that contains valid claim counts and </w:t>
            </w:r>
            <w:proofErr w:type="spellStart"/>
            <w:r w:rsidRPr="00FE6897">
              <w:rPr>
                <w:rFonts w:eastAsia="Times New Roman" w:cs="Times New Roman"/>
                <w:sz w:val="20"/>
                <w:szCs w:val="20"/>
              </w:rPr>
              <w:t>diag</w:t>
            </w:r>
            <w:proofErr w:type="spellEnd"/>
            <w:r w:rsidRPr="00FE6897">
              <w:rPr>
                <w:rFonts w:eastAsia="Times New Roman" w:cs="Times New Roman"/>
                <w:sz w:val="20"/>
                <w:szCs w:val="20"/>
              </w:rPr>
              <w:t xml:space="preserve"> code counts. A pattern Id will be updated when there is a matched pattern available in DDM pattern table(s).</w:t>
            </w:r>
          </w:p>
        </w:tc>
      </w:tr>
      <w:tr w:rsidR="00713308" w:rsidRPr="001A14B7" w14:paraId="0EB5E966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1ECD30B" w14:textId="33437E6F" w:rsidR="00713308" w:rsidRPr="001A14B7" w:rsidRDefault="00F11D3B" w:rsidP="00A311EC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11D3B">
              <w:rPr>
                <w:rFonts w:eastAsia="Times New Roman" w:cs="Times New Roman"/>
                <w:sz w:val="20"/>
                <w:szCs w:val="20"/>
              </w:rPr>
              <w:t>VABCDS-941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692B7B" w14:textId="35A3DA4A" w:rsidR="00713308" w:rsidRPr="001A14B7" w:rsidRDefault="00F11D3B" w:rsidP="00A311EC">
            <w:pPr>
              <w:widowControl w:val="0"/>
              <w:spacing w:after="0"/>
              <w:ind w:left="-82" w:right="-108"/>
              <w:rPr>
                <w:rFonts w:eastAsia="Times New Roman" w:cs="Times New Roman"/>
                <w:sz w:val="20"/>
                <w:szCs w:val="20"/>
              </w:rPr>
            </w:pPr>
            <w:r w:rsidRPr="00F11D3B">
              <w:rPr>
                <w:rFonts w:eastAsia="Times New Roman" w:cs="Times New Roman"/>
                <w:sz w:val="20"/>
                <w:szCs w:val="20"/>
              </w:rPr>
              <w:t xml:space="preserve">Scenario # 2 (No pattern match after inserting results). A record will be inserted into results table, when user selects a claim that contains valid claim counts and </w:t>
            </w:r>
            <w:proofErr w:type="spellStart"/>
            <w:r w:rsidRPr="00F11D3B">
              <w:rPr>
                <w:rFonts w:eastAsia="Times New Roman" w:cs="Times New Roman"/>
                <w:sz w:val="20"/>
                <w:szCs w:val="20"/>
              </w:rPr>
              <w:t>diag</w:t>
            </w:r>
            <w:proofErr w:type="spellEnd"/>
            <w:r w:rsidRPr="00F11D3B">
              <w:rPr>
                <w:rFonts w:eastAsia="Times New Roman" w:cs="Times New Roman"/>
                <w:sz w:val="20"/>
                <w:szCs w:val="20"/>
              </w:rPr>
              <w:t xml:space="preserve"> code counts.</w:t>
            </w:r>
          </w:p>
        </w:tc>
      </w:tr>
      <w:tr w:rsidR="00713308" w:rsidRPr="001A14B7" w14:paraId="6C4804B6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69D1C2F" w14:textId="48076C27" w:rsidR="00713308" w:rsidRPr="001A14B7" w:rsidRDefault="00F11D3B" w:rsidP="00A311EC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11D3B">
              <w:rPr>
                <w:rFonts w:eastAsia="Times New Roman" w:cs="Times New Roman"/>
                <w:sz w:val="20"/>
                <w:szCs w:val="20"/>
              </w:rPr>
              <w:t>VABCDS-942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F2B97" w14:textId="08AA7C8F" w:rsidR="00713308" w:rsidRPr="001A14B7" w:rsidRDefault="00F11D3B" w:rsidP="00A311EC">
            <w:pPr>
              <w:widowControl w:val="0"/>
              <w:spacing w:after="0"/>
              <w:ind w:left="-82" w:right="-108"/>
              <w:rPr>
                <w:rFonts w:eastAsia="Times New Roman" w:cs="Times New Roman"/>
                <w:sz w:val="20"/>
                <w:szCs w:val="20"/>
              </w:rPr>
            </w:pPr>
            <w:r w:rsidRPr="00F11D3B">
              <w:rPr>
                <w:rFonts w:eastAsia="Times New Roman" w:cs="Times New Roman"/>
                <w:sz w:val="20"/>
                <w:szCs w:val="20"/>
              </w:rPr>
              <w:t xml:space="preserve">Scenario # 3 (No decision records). A record will NOT be inserted into results table, when user selects a claim that contains valid claim counts, but NO corresponding </w:t>
            </w:r>
            <w:proofErr w:type="spellStart"/>
            <w:r w:rsidRPr="00F11D3B">
              <w:rPr>
                <w:rFonts w:eastAsia="Times New Roman" w:cs="Times New Roman"/>
                <w:sz w:val="20"/>
                <w:szCs w:val="20"/>
              </w:rPr>
              <w:t>diag</w:t>
            </w:r>
            <w:proofErr w:type="spellEnd"/>
            <w:r w:rsidRPr="00F11D3B">
              <w:rPr>
                <w:rFonts w:eastAsia="Times New Roman" w:cs="Times New Roman"/>
                <w:sz w:val="20"/>
                <w:szCs w:val="20"/>
              </w:rPr>
              <w:t xml:space="preserve"> code records in decision table</w:t>
            </w:r>
          </w:p>
        </w:tc>
      </w:tr>
      <w:tr w:rsidR="00713308" w:rsidRPr="001A14B7" w14:paraId="4D63CC6A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EF58B9B" w14:textId="0BD381F4" w:rsidR="00713308" w:rsidRPr="001A14B7" w:rsidRDefault="00F11D3B" w:rsidP="00A311EC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11D3B">
              <w:rPr>
                <w:rFonts w:eastAsia="Times New Roman" w:cs="Times New Roman"/>
                <w:sz w:val="20"/>
                <w:szCs w:val="20"/>
              </w:rPr>
              <w:t>VABCDS-943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99206" w14:textId="459F3678" w:rsidR="00713308" w:rsidRPr="001A14B7" w:rsidRDefault="00F11D3B" w:rsidP="00A311EC">
            <w:pPr>
              <w:widowControl w:val="0"/>
              <w:spacing w:after="0"/>
              <w:ind w:left="-82" w:right="-108"/>
              <w:rPr>
                <w:rFonts w:eastAsia="Times New Roman" w:cs="Times New Roman"/>
                <w:sz w:val="20"/>
                <w:szCs w:val="20"/>
              </w:rPr>
            </w:pPr>
            <w:r w:rsidRPr="00F11D3B">
              <w:rPr>
                <w:rFonts w:eastAsia="Times New Roman" w:cs="Times New Roman"/>
                <w:sz w:val="20"/>
                <w:szCs w:val="20"/>
              </w:rPr>
              <w:t>Scenario # 4 (Any other error such as Null percent number or any other error). A record will NOT be inserted into results table, when user selects a claim that contains invalid data.</w:t>
            </w:r>
          </w:p>
        </w:tc>
      </w:tr>
      <w:tr w:rsidR="00713308" w:rsidRPr="001A14B7" w14:paraId="5BD60DCC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4B19F11" w14:textId="5F748505" w:rsidR="00713308" w:rsidRPr="001A14B7" w:rsidRDefault="009A660F" w:rsidP="00A311EC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A660F">
              <w:rPr>
                <w:rFonts w:eastAsia="Times New Roman" w:cs="Times New Roman"/>
                <w:sz w:val="20"/>
                <w:szCs w:val="20"/>
              </w:rPr>
              <w:t>VABCDS-953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02A5E" w14:textId="30061AF0" w:rsidR="00713308" w:rsidRPr="001A14B7" w:rsidRDefault="009A660F" w:rsidP="00A311EC">
            <w:pPr>
              <w:widowControl w:val="0"/>
              <w:spacing w:after="0"/>
              <w:ind w:left="-82" w:right="-108"/>
              <w:rPr>
                <w:rFonts w:eastAsia="Times New Roman" w:cs="Times New Roman"/>
                <w:sz w:val="20"/>
                <w:szCs w:val="20"/>
              </w:rPr>
            </w:pPr>
            <w:r w:rsidRPr="009A660F">
              <w:rPr>
                <w:rFonts w:eastAsia="Times New Roman" w:cs="Times New Roman"/>
                <w:sz w:val="20"/>
                <w:szCs w:val="20"/>
              </w:rPr>
              <w:t>Popup for displaying the exception message.</w:t>
            </w:r>
          </w:p>
        </w:tc>
      </w:tr>
      <w:tr w:rsidR="00713308" w:rsidRPr="001A14B7" w14:paraId="67003879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DEC822F" w14:textId="24402603" w:rsidR="00713308" w:rsidRPr="001A14B7" w:rsidRDefault="009A660F" w:rsidP="00A311EC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A660F">
              <w:rPr>
                <w:rFonts w:eastAsia="Times New Roman" w:cs="Times New Roman"/>
                <w:sz w:val="20"/>
                <w:szCs w:val="20"/>
              </w:rPr>
              <w:t>VABCDS-956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AF0AF" w14:textId="25A55401" w:rsidR="00713308" w:rsidRPr="001A14B7" w:rsidRDefault="009A660F" w:rsidP="00A311EC">
            <w:pPr>
              <w:widowControl w:val="0"/>
              <w:spacing w:after="0"/>
              <w:ind w:left="-82" w:right="-108"/>
              <w:rPr>
                <w:rFonts w:eastAsia="Times New Roman" w:cs="Times New Roman"/>
                <w:sz w:val="20"/>
                <w:szCs w:val="20"/>
              </w:rPr>
            </w:pPr>
            <w:r w:rsidRPr="009A660F">
              <w:rPr>
                <w:rFonts w:eastAsia="Times New Roman" w:cs="Times New Roman"/>
                <w:sz w:val="20"/>
                <w:szCs w:val="20"/>
              </w:rPr>
              <w:t xml:space="preserve">Implement back-end logic for exposing operation as a </w:t>
            </w:r>
            <w:proofErr w:type="spellStart"/>
            <w:r w:rsidRPr="009A660F">
              <w:rPr>
                <w:rFonts w:eastAsia="Times New Roman" w:cs="Times New Roman"/>
                <w:sz w:val="20"/>
                <w:szCs w:val="20"/>
              </w:rPr>
              <w:t>webservice</w:t>
            </w:r>
            <w:proofErr w:type="spellEnd"/>
          </w:p>
        </w:tc>
      </w:tr>
      <w:tr w:rsidR="00713308" w:rsidRPr="001A14B7" w14:paraId="05FD7DEC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2759A9E" w14:textId="115D05F8" w:rsidR="00713308" w:rsidRPr="001A14B7" w:rsidRDefault="009A660F" w:rsidP="00A311EC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A660F">
              <w:rPr>
                <w:rFonts w:eastAsia="Times New Roman" w:cs="Times New Roman"/>
                <w:sz w:val="20"/>
                <w:szCs w:val="20"/>
              </w:rPr>
              <w:t>VABCDS-957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95BA3" w14:textId="42579BDE" w:rsidR="00713308" w:rsidRPr="001A14B7" w:rsidRDefault="009A660F" w:rsidP="00A311EC">
            <w:pPr>
              <w:widowControl w:val="0"/>
              <w:spacing w:after="0"/>
              <w:ind w:left="-82" w:right="-108"/>
              <w:rPr>
                <w:rFonts w:eastAsia="Times New Roman" w:cs="Times New Roman"/>
                <w:sz w:val="20"/>
                <w:szCs w:val="20"/>
              </w:rPr>
            </w:pPr>
            <w:r w:rsidRPr="009A660F">
              <w:rPr>
                <w:rFonts w:eastAsia="Times New Roman" w:cs="Times New Roman"/>
                <w:sz w:val="20"/>
                <w:szCs w:val="20"/>
              </w:rPr>
              <w:t>Implement back end logic for the web service operation</w:t>
            </w:r>
          </w:p>
        </w:tc>
      </w:tr>
      <w:tr w:rsidR="00713308" w:rsidRPr="001A14B7" w14:paraId="1B2A8F24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8C3689F" w14:textId="719CB5C3" w:rsidR="00713308" w:rsidRPr="001A14B7" w:rsidRDefault="009A660F" w:rsidP="00A311EC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A660F">
              <w:rPr>
                <w:rFonts w:eastAsia="Times New Roman" w:cs="Times New Roman"/>
                <w:sz w:val="20"/>
                <w:szCs w:val="20"/>
              </w:rPr>
              <w:t>VABCDS-958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195BE" w14:textId="6AF13536" w:rsidR="00713308" w:rsidRPr="001A14B7" w:rsidRDefault="009A660F" w:rsidP="00A311EC">
            <w:pPr>
              <w:widowControl w:val="0"/>
              <w:spacing w:after="0"/>
              <w:ind w:left="-82" w:right="-108"/>
              <w:rPr>
                <w:rFonts w:eastAsia="Times New Roman" w:cs="Times New Roman"/>
                <w:sz w:val="20"/>
                <w:szCs w:val="20"/>
              </w:rPr>
            </w:pPr>
            <w:r w:rsidRPr="009A660F">
              <w:rPr>
                <w:rFonts w:eastAsia="Times New Roman" w:cs="Times New Roman"/>
                <w:sz w:val="20"/>
                <w:szCs w:val="20"/>
              </w:rPr>
              <w:t>Validate the web service through SOAP UI</w:t>
            </w:r>
          </w:p>
        </w:tc>
      </w:tr>
    </w:tbl>
    <w:p w14:paraId="5D1E460B" w14:textId="28E3A240" w:rsidR="00036120" w:rsidRDefault="00036120" w:rsidP="00036120">
      <w:pPr>
        <w:jc w:val="center"/>
        <w:rPr>
          <w:b/>
          <w:color w:val="000000" w:themeColor="text1"/>
          <w:sz w:val="20"/>
          <w:szCs w:val="20"/>
        </w:rPr>
      </w:pPr>
      <w:r w:rsidRPr="000C31B0">
        <w:rPr>
          <w:b/>
          <w:color w:val="000000" w:themeColor="text1"/>
          <w:sz w:val="20"/>
          <w:szCs w:val="20"/>
        </w:rPr>
        <w:t xml:space="preserve">Table </w:t>
      </w:r>
      <w:r w:rsidRPr="000C31B0">
        <w:rPr>
          <w:b/>
          <w:color w:val="000000" w:themeColor="text1"/>
          <w:sz w:val="20"/>
          <w:szCs w:val="20"/>
        </w:rPr>
        <w:fldChar w:fldCharType="begin"/>
      </w:r>
      <w:r w:rsidRPr="000C31B0">
        <w:rPr>
          <w:b/>
          <w:color w:val="000000" w:themeColor="text1"/>
          <w:sz w:val="20"/>
          <w:szCs w:val="20"/>
        </w:rPr>
        <w:instrText xml:space="preserve"> SEQ Table \* ARABIC </w:instrText>
      </w:r>
      <w:r w:rsidRPr="000C31B0">
        <w:rPr>
          <w:b/>
          <w:color w:val="000000" w:themeColor="text1"/>
          <w:sz w:val="20"/>
          <w:szCs w:val="20"/>
        </w:rPr>
        <w:fldChar w:fldCharType="separate"/>
      </w:r>
      <w:r w:rsidR="001F2CBB">
        <w:rPr>
          <w:b/>
          <w:noProof/>
          <w:color w:val="000000" w:themeColor="text1"/>
          <w:sz w:val="20"/>
          <w:szCs w:val="20"/>
        </w:rPr>
        <w:t>1</w:t>
      </w:r>
      <w:r w:rsidRPr="000C31B0">
        <w:rPr>
          <w:b/>
          <w:noProof/>
          <w:color w:val="000000" w:themeColor="text1"/>
          <w:sz w:val="20"/>
          <w:szCs w:val="20"/>
        </w:rPr>
        <w:fldChar w:fldCharType="end"/>
      </w:r>
      <w:r w:rsidRPr="000C31B0">
        <w:rPr>
          <w:b/>
          <w:color w:val="000000" w:themeColor="text1"/>
          <w:sz w:val="20"/>
          <w:szCs w:val="20"/>
        </w:rPr>
        <w:t xml:space="preserve">: </w:t>
      </w:r>
      <w:r>
        <w:rPr>
          <w:b/>
          <w:color w:val="000000" w:themeColor="text1"/>
          <w:sz w:val="20"/>
          <w:szCs w:val="20"/>
        </w:rPr>
        <w:t xml:space="preserve">Stories </w:t>
      </w:r>
      <w:r w:rsidRPr="000C31B0">
        <w:rPr>
          <w:b/>
          <w:color w:val="000000" w:themeColor="text1"/>
          <w:sz w:val="20"/>
          <w:szCs w:val="20"/>
        </w:rPr>
        <w:t xml:space="preserve">Resolved in </w:t>
      </w:r>
      <w:r w:rsidR="00C15003">
        <w:rPr>
          <w:b/>
          <w:color w:val="000000" w:themeColor="text1"/>
          <w:sz w:val="20"/>
          <w:szCs w:val="20"/>
        </w:rPr>
        <w:t>BCDSS</w:t>
      </w:r>
      <w:r w:rsidRPr="000C31B0">
        <w:rPr>
          <w:b/>
          <w:color w:val="000000" w:themeColor="text1"/>
          <w:sz w:val="20"/>
          <w:szCs w:val="20"/>
        </w:rPr>
        <w:t xml:space="preserve"> </w:t>
      </w:r>
      <w:r w:rsidR="009E1038">
        <w:rPr>
          <w:b/>
          <w:color w:val="000000" w:themeColor="text1"/>
          <w:sz w:val="20"/>
          <w:szCs w:val="20"/>
        </w:rPr>
        <w:t xml:space="preserve">Sprints </w:t>
      </w:r>
      <w:r w:rsidR="002D36A0">
        <w:rPr>
          <w:b/>
          <w:color w:val="000000" w:themeColor="text1"/>
          <w:sz w:val="20"/>
          <w:szCs w:val="20"/>
        </w:rPr>
        <w:t>20-2</w:t>
      </w:r>
      <w:r w:rsidR="004754F6">
        <w:rPr>
          <w:b/>
          <w:color w:val="000000" w:themeColor="text1"/>
          <w:sz w:val="20"/>
          <w:szCs w:val="20"/>
        </w:rPr>
        <w:t>3</w:t>
      </w:r>
    </w:p>
    <w:p w14:paraId="6D720489" w14:textId="77777777" w:rsidR="00276BB5" w:rsidRPr="000C31B0" w:rsidRDefault="00276BB5" w:rsidP="00276BB5"/>
    <w:p w14:paraId="6D43DD1B" w14:textId="77777777" w:rsidR="003C6711" w:rsidRDefault="003C6711">
      <w:pPr>
        <w:spacing w:before="0" w:after="200" w:line="276" w:lineRule="auto"/>
        <w:rPr>
          <w:rFonts w:eastAsiaTheme="majorEastAsia" w:cstheme="majorBidi"/>
          <w:b/>
          <w:bCs/>
          <w:color w:val="000000" w:themeColor="text1"/>
          <w:sz w:val="32"/>
          <w:szCs w:val="26"/>
        </w:rPr>
      </w:pPr>
      <w:bookmarkStart w:id="33" w:name="_Defects_Resolved"/>
      <w:bookmarkEnd w:id="33"/>
      <w:r>
        <w:rPr>
          <w:color w:val="000000" w:themeColor="text1"/>
        </w:rPr>
        <w:br w:type="page"/>
      </w:r>
    </w:p>
    <w:p w14:paraId="4A24F53A" w14:textId="7C2D7CB3" w:rsidR="009627F9" w:rsidRPr="000C31B0" w:rsidRDefault="009627F9" w:rsidP="009627F9">
      <w:pPr>
        <w:pStyle w:val="Heading2"/>
        <w:rPr>
          <w:color w:val="000000" w:themeColor="text1"/>
        </w:rPr>
      </w:pPr>
      <w:bookmarkStart w:id="34" w:name="_Toc462644460"/>
      <w:r w:rsidRPr="000C31B0">
        <w:rPr>
          <w:color w:val="000000" w:themeColor="text1"/>
        </w:rPr>
        <w:lastRenderedPageBreak/>
        <w:t xml:space="preserve">Defects </w:t>
      </w:r>
      <w:r w:rsidR="00AE3E2B">
        <w:rPr>
          <w:color w:val="000000" w:themeColor="text1"/>
        </w:rPr>
        <w:t>Open</w:t>
      </w:r>
      <w:r w:rsidR="003C6711">
        <w:rPr>
          <w:color w:val="000000" w:themeColor="text1"/>
        </w:rPr>
        <w:t>/</w:t>
      </w:r>
      <w:r w:rsidRPr="000C31B0">
        <w:rPr>
          <w:color w:val="000000" w:themeColor="text1"/>
        </w:rPr>
        <w:t>Resolved</w:t>
      </w:r>
      <w:bookmarkEnd w:id="34"/>
    </w:p>
    <w:p w14:paraId="06E09CD9" w14:textId="32B7C813" w:rsidR="00874A97" w:rsidRDefault="00615D57" w:rsidP="008F78AB">
      <w:pPr>
        <w:rPr>
          <w:color w:val="000000" w:themeColor="text1"/>
          <w:szCs w:val="24"/>
        </w:rPr>
      </w:pPr>
      <w:r w:rsidRPr="000C31B0">
        <w:rPr>
          <w:color w:val="000000" w:themeColor="text1"/>
          <w:szCs w:val="24"/>
        </w:rPr>
        <w:t xml:space="preserve">During release </w:t>
      </w:r>
      <w:r w:rsidR="009E1038">
        <w:rPr>
          <w:color w:val="000000" w:themeColor="text1"/>
          <w:szCs w:val="24"/>
        </w:rPr>
        <w:t>S</w:t>
      </w:r>
      <w:r w:rsidR="003B59C6">
        <w:rPr>
          <w:color w:val="000000" w:themeColor="text1"/>
          <w:szCs w:val="24"/>
        </w:rPr>
        <w:t xml:space="preserve">prints </w:t>
      </w:r>
      <w:r w:rsidR="002D36A0">
        <w:rPr>
          <w:color w:val="000000" w:themeColor="text1"/>
          <w:szCs w:val="24"/>
        </w:rPr>
        <w:t>20-2</w:t>
      </w:r>
      <w:r w:rsidR="004754F6">
        <w:rPr>
          <w:color w:val="000000" w:themeColor="text1"/>
          <w:szCs w:val="24"/>
        </w:rPr>
        <w:t>3</w:t>
      </w:r>
      <w:r w:rsidR="00874A97">
        <w:rPr>
          <w:color w:val="000000" w:themeColor="text1"/>
          <w:szCs w:val="24"/>
        </w:rPr>
        <w:t>,</w:t>
      </w:r>
      <w:r w:rsidR="000533A3">
        <w:rPr>
          <w:color w:val="000000" w:themeColor="text1"/>
          <w:szCs w:val="24"/>
        </w:rPr>
        <w:t xml:space="preserve"> </w:t>
      </w:r>
      <w:r w:rsidR="00AF344B" w:rsidRPr="000C31B0">
        <w:rPr>
          <w:color w:val="000000" w:themeColor="text1"/>
          <w:szCs w:val="24"/>
        </w:rPr>
        <w:t xml:space="preserve">the team resolved </w:t>
      </w:r>
      <w:r w:rsidR="001B6FBE">
        <w:rPr>
          <w:color w:val="000000" w:themeColor="text1"/>
          <w:szCs w:val="24"/>
        </w:rPr>
        <w:t xml:space="preserve">40 </w:t>
      </w:r>
      <w:r w:rsidR="00181202">
        <w:rPr>
          <w:color w:val="000000" w:themeColor="text1"/>
          <w:szCs w:val="24"/>
        </w:rPr>
        <w:t>defect</w:t>
      </w:r>
      <w:r w:rsidR="00AE0EAA">
        <w:rPr>
          <w:color w:val="000000" w:themeColor="text1"/>
          <w:szCs w:val="24"/>
        </w:rPr>
        <w:t>s</w:t>
      </w:r>
      <w:r w:rsidR="00AF344B" w:rsidRPr="000C31B0">
        <w:rPr>
          <w:color w:val="000000" w:themeColor="text1"/>
          <w:szCs w:val="24"/>
        </w:rPr>
        <w:t>.</w:t>
      </w:r>
      <w:r w:rsidR="00874A97">
        <w:rPr>
          <w:color w:val="000000" w:themeColor="text1"/>
          <w:szCs w:val="24"/>
        </w:rPr>
        <w:t xml:space="preserve"> </w:t>
      </w:r>
      <w:r w:rsidR="00AF344B" w:rsidRPr="000C31B0">
        <w:rPr>
          <w:color w:val="000000" w:themeColor="text1"/>
          <w:szCs w:val="24"/>
        </w:rPr>
        <w:t>The following table lists the defect</w:t>
      </w:r>
      <w:r w:rsidR="002C33B3">
        <w:rPr>
          <w:color w:val="000000" w:themeColor="text1"/>
          <w:szCs w:val="24"/>
        </w:rPr>
        <w:t>s</w:t>
      </w:r>
      <w:r w:rsidR="00AF344B" w:rsidRPr="000C31B0">
        <w:rPr>
          <w:color w:val="000000" w:themeColor="text1"/>
          <w:szCs w:val="24"/>
        </w:rPr>
        <w:t xml:space="preserve"> </w:t>
      </w:r>
      <w:r w:rsidR="003F532B" w:rsidRPr="000C31B0">
        <w:rPr>
          <w:color w:val="000000" w:themeColor="text1"/>
          <w:szCs w:val="24"/>
        </w:rPr>
        <w:t xml:space="preserve">resolved </w:t>
      </w:r>
      <w:r w:rsidR="00AF344B" w:rsidRPr="000C31B0">
        <w:rPr>
          <w:color w:val="000000" w:themeColor="text1"/>
          <w:szCs w:val="24"/>
        </w:rPr>
        <w:t xml:space="preserve">in </w:t>
      </w:r>
      <w:r w:rsidR="009E1038">
        <w:rPr>
          <w:color w:val="000000" w:themeColor="text1"/>
          <w:szCs w:val="24"/>
        </w:rPr>
        <w:t>Sprints</w:t>
      </w:r>
      <w:r w:rsidR="002D36A0">
        <w:rPr>
          <w:color w:val="000000" w:themeColor="text1"/>
          <w:szCs w:val="24"/>
        </w:rPr>
        <w:t xml:space="preserve"> 20-2</w:t>
      </w:r>
      <w:r w:rsidR="004754F6">
        <w:rPr>
          <w:color w:val="000000" w:themeColor="text1"/>
          <w:szCs w:val="24"/>
        </w:rPr>
        <w:t>3</w:t>
      </w:r>
      <w:r w:rsidR="00AF344B" w:rsidRPr="000C31B0">
        <w:rPr>
          <w:color w:val="000000" w:themeColor="text1"/>
          <w:szCs w:val="24"/>
        </w:rPr>
        <w:t>:</w:t>
      </w:r>
    </w:p>
    <w:tbl>
      <w:tblPr>
        <w:tblStyle w:val="TableGrid"/>
        <w:tblW w:w="10002" w:type="dxa"/>
        <w:tblLook w:val="04A0" w:firstRow="1" w:lastRow="0" w:firstColumn="1" w:lastColumn="0" w:noHBand="0" w:noVBand="1"/>
      </w:tblPr>
      <w:tblGrid>
        <w:gridCol w:w="1435"/>
        <w:gridCol w:w="6082"/>
        <w:gridCol w:w="1141"/>
        <w:gridCol w:w="1344"/>
      </w:tblGrid>
      <w:tr w:rsidR="003C6711" w:rsidRPr="003C6711" w14:paraId="78019730" w14:textId="77777777" w:rsidTr="003C6711">
        <w:trPr>
          <w:trHeight w:val="315"/>
        </w:trPr>
        <w:tc>
          <w:tcPr>
            <w:tcW w:w="1435" w:type="dxa"/>
            <w:shd w:val="clear" w:color="auto" w:fill="D9D9D9" w:themeFill="background1" w:themeFillShade="D9"/>
            <w:noWrap/>
            <w:hideMark/>
          </w:tcPr>
          <w:p w14:paraId="1D1A505D" w14:textId="77777777" w:rsidR="003C6711" w:rsidRPr="003C6711" w:rsidRDefault="003C6711" w:rsidP="003C6711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C6711">
              <w:rPr>
                <w:b/>
                <w:bCs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6082" w:type="dxa"/>
            <w:shd w:val="clear" w:color="auto" w:fill="D9D9D9" w:themeFill="background1" w:themeFillShade="D9"/>
            <w:noWrap/>
            <w:hideMark/>
          </w:tcPr>
          <w:p w14:paraId="1589C04D" w14:textId="77777777" w:rsidR="003C6711" w:rsidRPr="003C6711" w:rsidRDefault="003C6711" w:rsidP="003C6711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C6711">
              <w:rPr>
                <w:b/>
                <w:bCs/>
                <w:color w:val="000000" w:themeColor="text1"/>
                <w:sz w:val="20"/>
                <w:szCs w:val="20"/>
              </w:rPr>
              <w:t>Summary</w:t>
            </w:r>
          </w:p>
        </w:tc>
        <w:tc>
          <w:tcPr>
            <w:tcW w:w="1141" w:type="dxa"/>
            <w:shd w:val="clear" w:color="auto" w:fill="D9D9D9" w:themeFill="background1" w:themeFillShade="D9"/>
            <w:noWrap/>
            <w:hideMark/>
          </w:tcPr>
          <w:p w14:paraId="60A30C82" w14:textId="77777777" w:rsidR="003C6711" w:rsidRPr="003C6711" w:rsidRDefault="003C6711" w:rsidP="003C6711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C6711">
              <w:rPr>
                <w:b/>
                <w:bCs/>
                <w:color w:val="000000" w:themeColor="text1"/>
                <w:sz w:val="20"/>
                <w:szCs w:val="20"/>
              </w:rPr>
              <w:t>Date Open</w:t>
            </w:r>
          </w:p>
        </w:tc>
        <w:tc>
          <w:tcPr>
            <w:tcW w:w="1344" w:type="dxa"/>
            <w:shd w:val="clear" w:color="auto" w:fill="D9D9D9" w:themeFill="background1" w:themeFillShade="D9"/>
            <w:noWrap/>
            <w:hideMark/>
          </w:tcPr>
          <w:p w14:paraId="6A23BC74" w14:textId="77777777" w:rsidR="003C6711" w:rsidRPr="003C6711" w:rsidRDefault="003C6711" w:rsidP="003C6711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C6711">
              <w:rPr>
                <w:b/>
                <w:bCs/>
                <w:color w:val="000000" w:themeColor="text1"/>
                <w:sz w:val="20"/>
                <w:szCs w:val="20"/>
              </w:rPr>
              <w:t>Date Closed</w:t>
            </w:r>
          </w:p>
        </w:tc>
      </w:tr>
      <w:tr w:rsidR="00B73FE7" w:rsidRPr="003C6711" w14:paraId="0F10C90E" w14:textId="77777777" w:rsidTr="003C6711">
        <w:trPr>
          <w:trHeight w:val="300"/>
        </w:trPr>
        <w:tc>
          <w:tcPr>
            <w:tcW w:w="1435" w:type="dxa"/>
            <w:noWrap/>
          </w:tcPr>
          <w:p w14:paraId="475D7778" w14:textId="67E09B15" w:rsidR="00B73FE7" w:rsidRPr="00167B3C" w:rsidRDefault="0018636A" w:rsidP="00B73FE7">
            <w:pPr>
              <w:jc w:val="center"/>
              <w:rPr>
                <w:sz w:val="20"/>
                <w:szCs w:val="20"/>
              </w:rPr>
            </w:pPr>
            <w:r w:rsidRPr="0018636A">
              <w:rPr>
                <w:sz w:val="20"/>
                <w:szCs w:val="20"/>
              </w:rPr>
              <w:t>VABCDS-512</w:t>
            </w:r>
          </w:p>
        </w:tc>
        <w:tc>
          <w:tcPr>
            <w:tcW w:w="6082" w:type="dxa"/>
            <w:noWrap/>
          </w:tcPr>
          <w:p w14:paraId="67BD1D78" w14:textId="457BED34" w:rsidR="00B73FE7" w:rsidRPr="00167B3C" w:rsidRDefault="0018636A" w:rsidP="00B73FE7">
            <w:pPr>
              <w:rPr>
                <w:sz w:val="20"/>
                <w:szCs w:val="20"/>
              </w:rPr>
            </w:pPr>
            <w:r w:rsidRPr="0018636A">
              <w:rPr>
                <w:sz w:val="20"/>
                <w:szCs w:val="20"/>
              </w:rPr>
              <w:t>As Desired by Client, the Data for Claims should Show "Model Name" Before Contention Text</w:t>
            </w:r>
          </w:p>
        </w:tc>
        <w:tc>
          <w:tcPr>
            <w:tcW w:w="1141" w:type="dxa"/>
            <w:noWrap/>
          </w:tcPr>
          <w:p w14:paraId="5D206D7E" w14:textId="4F2D331E" w:rsidR="00B73FE7" w:rsidRDefault="0018636A" w:rsidP="00B73F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08/19/2016</w:t>
            </w:r>
          </w:p>
        </w:tc>
        <w:tc>
          <w:tcPr>
            <w:tcW w:w="1344" w:type="dxa"/>
            <w:noWrap/>
          </w:tcPr>
          <w:p w14:paraId="40156000" w14:textId="140EF59F" w:rsidR="00B73FE7" w:rsidRDefault="0018636A" w:rsidP="00B73F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02/15/2017</w:t>
            </w:r>
          </w:p>
        </w:tc>
      </w:tr>
      <w:tr w:rsidR="00952D23" w:rsidRPr="003C6711" w14:paraId="5C10A6C1" w14:textId="77777777" w:rsidTr="003C6711">
        <w:trPr>
          <w:trHeight w:val="300"/>
        </w:trPr>
        <w:tc>
          <w:tcPr>
            <w:tcW w:w="1435" w:type="dxa"/>
            <w:noWrap/>
          </w:tcPr>
          <w:p w14:paraId="08A36ACF" w14:textId="57951888" w:rsidR="00952D23" w:rsidRPr="00B73FE7" w:rsidRDefault="0018636A" w:rsidP="00952D23">
            <w:pPr>
              <w:jc w:val="center"/>
              <w:rPr>
                <w:sz w:val="20"/>
                <w:szCs w:val="20"/>
              </w:rPr>
            </w:pPr>
            <w:r w:rsidRPr="0018636A">
              <w:rPr>
                <w:sz w:val="20"/>
                <w:szCs w:val="20"/>
              </w:rPr>
              <w:t>VABCDS-556</w:t>
            </w:r>
          </w:p>
        </w:tc>
        <w:tc>
          <w:tcPr>
            <w:tcW w:w="6082" w:type="dxa"/>
            <w:noWrap/>
          </w:tcPr>
          <w:p w14:paraId="00453A74" w14:textId="5079B63E" w:rsidR="00952D23" w:rsidRPr="00B73FE7" w:rsidRDefault="0018636A" w:rsidP="00952D23">
            <w:pPr>
              <w:rPr>
                <w:sz w:val="20"/>
                <w:szCs w:val="20"/>
              </w:rPr>
            </w:pPr>
            <w:r w:rsidRPr="0018636A">
              <w:rPr>
                <w:sz w:val="20"/>
                <w:szCs w:val="20"/>
              </w:rPr>
              <w:t>Admin Log in screen - items missing</w:t>
            </w:r>
          </w:p>
        </w:tc>
        <w:tc>
          <w:tcPr>
            <w:tcW w:w="1141" w:type="dxa"/>
            <w:noWrap/>
          </w:tcPr>
          <w:p w14:paraId="7AE030E7" w14:textId="685148E1" w:rsidR="00952D23" w:rsidRDefault="0018636A" w:rsidP="00952D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08/29/2016</w:t>
            </w:r>
          </w:p>
        </w:tc>
        <w:tc>
          <w:tcPr>
            <w:tcW w:w="1344" w:type="dxa"/>
            <w:noWrap/>
          </w:tcPr>
          <w:p w14:paraId="05C11A0A" w14:textId="1165D035" w:rsidR="00952D23" w:rsidRDefault="0018636A" w:rsidP="00952D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01/13/2017</w:t>
            </w:r>
          </w:p>
        </w:tc>
      </w:tr>
      <w:tr w:rsidR="00BF62AC" w:rsidRPr="003C6711" w14:paraId="2E1389E4" w14:textId="77777777" w:rsidTr="003C6711">
        <w:trPr>
          <w:trHeight w:val="300"/>
        </w:trPr>
        <w:tc>
          <w:tcPr>
            <w:tcW w:w="1435" w:type="dxa"/>
            <w:noWrap/>
          </w:tcPr>
          <w:p w14:paraId="75212986" w14:textId="0A070871" w:rsidR="00BF62AC" w:rsidRPr="00B73FE7" w:rsidRDefault="00BF62AC" w:rsidP="00BF62AC">
            <w:pPr>
              <w:jc w:val="center"/>
              <w:rPr>
                <w:sz w:val="20"/>
                <w:szCs w:val="20"/>
              </w:rPr>
            </w:pPr>
            <w:r w:rsidRPr="00BF62AC">
              <w:rPr>
                <w:sz w:val="20"/>
                <w:szCs w:val="20"/>
              </w:rPr>
              <w:t>VABCDS-579</w:t>
            </w:r>
          </w:p>
        </w:tc>
        <w:tc>
          <w:tcPr>
            <w:tcW w:w="6082" w:type="dxa"/>
            <w:noWrap/>
          </w:tcPr>
          <w:p w14:paraId="1442E940" w14:textId="77E11B43" w:rsidR="00BF62AC" w:rsidRPr="00B73FE7" w:rsidRDefault="00BF62AC" w:rsidP="00BF62AC">
            <w:pPr>
              <w:rPr>
                <w:sz w:val="20"/>
                <w:szCs w:val="20"/>
              </w:rPr>
            </w:pPr>
            <w:r w:rsidRPr="00BF62AC">
              <w:rPr>
                <w:sz w:val="20"/>
                <w:szCs w:val="20"/>
              </w:rPr>
              <w:t>Admin Login and Edit User - Clicking Edit Button and Next Screen Layout</w:t>
            </w:r>
          </w:p>
        </w:tc>
        <w:tc>
          <w:tcPr>
            <w:tcW w:w="1141" w:type="dxa"/>
            <w:noWrap/>
          </w:tcPr>
          <w:p w14:paraId="65FB018F" w14:textId="2E49296F" w:rsidR="00BF62AC" w:rsidRDefault="00BF62AC" w:rsidP="00BF6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09/06/16</w:t>
            </w:r>
          </w:p>
        </w:tc>
        <w:tc>
          <w:tcPr>
            <w:tcW w:w="1344" w:type="dxa"/>
            <w:noWrap/>
          </w:tcPr>
          <w:p w14:paraId="6977A576" w14:textId="47C7594C" w:rsidR="00BF62AC" w:rsidRDefault="00BF62AC" w:rsidP="00BF6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01/13/17</w:t>
            </w:r>
          </w:p>
        </w:tc>
      </w:tr>
      <w:tr w:rsidR="0080662C" w:rsidRPr="003C6711" w14:paraId="4DDDDECA" w14:textId="77777777" w:rsidTr="003C6711">
        <w:trPr>
          <w:trHeight w:val="300"/>
        </w:trPr>
        <w:tc>
          <w:tcPr>
            <w:tcW w:w="1435" w:type="dxa"/>
            <w:noWrap/>
          </w:tcPr>
          <w:p w14:paraId="7B48C214" w14:textId="1464D70D" w:rsidR="0080662C" w:rsidRPr="00F416FD" w:rsidRDefault="0080662C" w:rsidP="0080662C">
            <w:pPr>
              <w:jc w:val="center"/>
              <w:rPr>
                <w:sz w:val="20"/>
                <w:szCs w:val="20"/>
              </w:rPr>
            </w:pPr>
            <w:r w:rsidRPr="00BF62AC">
              <w:rPr>
                <w:sz w:val="20"/>
                <w:szCs w:val="20"/>
              </w:rPr>
              <w:t>VABCDS-722</w:t>
            </w:r>
          </w:p>
        </w:tc>
        <w:tc>
          <w:tcPr>
            <w:tcW w:w="6082" w:type="dxa"/>
            <w:noWrap/>
          </w:tcPr>
          <w:p w14:paraId="314A830F" w14:textId="43381CF0" w:rsidR="0080662C" w:rsidRPr="00F416FD" w:rsidRDefault="0080662C" w:rsidP="0080662C">
            <w:pPr>
              <w:rPr>
                <w:sz w:val="20"/>
                <w:szCs w:val="20"/>
              </w:rPr>
            </w:pPr>
            <w:r w:rsidRPr="00BF62AC">
              <w:rPr>
                <w:sz w:val="20"/>
                <w:szCs w:val="20"/>
              </w:rPr>
              <w:t>created user - Active user is set to "False " by default it should be blank like role field</w:t>
            </w:r>
          </w:p>
        </w:tc>
        <w:tc>
          <w:tcPr>
            <w:tcW w:w="1141" w:type="dxa"/>
            <w:noWrap/>
          </w:tcPr>
          <w:p w14:paraId="1292B1CA" w14:textId="4BF44F55" w:rsidR="0080662C" w:rsidRDefault="0080662C" w:rsidP="008066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11/01/16</w:t>
            </w:r>
          </w:p>
        </w:tc>
        <w:tc>
          <w:tcPr>
            <w:tcW w:w="1344" w:type="dxa"/>
            <w:noWrap/>
          </w:tcPr>
          <w:p w14:paraId="20BB55F8" w14:textId="76944B70" w:rsidR="0080662C" w:rsidRDefault="0080662C" w:rsidP="008066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02/15/17</w:t>
            </w:r>
          </w:p>
        </w:tc>
      </w:tr>
      <w:tr w:rsidR="0080662C" w:rsidRPr="003C6711" w14:paraId="65E38DC5" w14:textId="77777777" w:rsidTr="003C6711">
        <w:trPr>
          <w:trHeight w:val="300"/>
        </w:trPr>
        <w:tc>
          <w:tcPr>
            <w:tcW w:w="1435" w:type="dxa"/>
            <w:noWrap/>
          </w:tcPr>
          <w:p w14:paraId="7178428E" w14:textId="4D487E40" w:rsidR="0080662C" w:rsidRPr="005727C5" w:rsidRDefault="0080662C" w:rsidP="0080662C">
            <w:pPr>
              <w:jc w:val="center"/>
              <w:rPr>
                <w:sz w:val="20"/>
                <w:szCs w:val="20"/>
              </w:rPr>
            </w:pPr>
            <w:r w:rsidRPr="00BF62AC">
              <w:rPr>
                <w:sz w:val="20"/>
                <w:szCs w:val="20"/>
              </w:rPr>
              <w:t>VABCDS-735</w:t>
            </w:r>
          </w:p>
        </w:tc>
        <w:tc>
          <w:tcPr>
            <w:tcW w:w="6082" w:type="dxa"/>
            <w:noWrap/>
          </w:tcPr>
          <w:p w14:paraId="2D9E2FCF" w14:textId="12FF1773" w:rsidR="0080662C" w:rsidRPr="005727C5" w:rsidRDefault="0080662C" w:rsidP="0080662C">
            <w:pPr>
              <w:rPr>
                <w:sz w:val="20"/>
                <w:szCs w:val="20"/>
              </w:rPr>
            </w:pPr>
            <w:r w:rsidRPr="00BF62AC">
              <w:rPr>
                <w:sz w:val="20"/>
                <w:szCs w:val="20"/>
              </w:rPr>
              <w:t>Suggestion bug Dashboard details are at both end of page (left and Right - joined at both end)</w:t>
            </w:r>
          </w:p>
        </w:tc>
        <w:tc>
          <w:tcPr>
            <w:tcW w:w="1141" w:type="dxa"/>
            <w:noWrap/>
          </w:tcPr>
          <w:p w14:paraId="289CD32B" w14:textId="179B3FC9" w:rsidR="0080662C" w:rsidRDefault="0080662C" w:rsidP="008066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11/07/16</w:t>
            </w:r>
          </w:p>
        </w:tc>
        <w:tc>
          <w:tcPr>
            <w:tcW w:w="1344" w:type="dxa"/>
            <w:noWrap/>
          </w:tcPr>
          <w:p w14:paraId="235DF097" w14:textId="39EAC2FC" w:rsidR="0080662C" w:rsidRDefault="0080662C" w:rsidP="008066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02/15/17</w:t>
            </w:r>
          </w:p>
        </w:tc>
      </w:tr>
      <w:tr w:rsidR="0080662C" w:rsidRPr="003C6711" w14:paraId="5133EC70" w14:textId="77777777" w:rsidTr="003C6711">
        <w:trPr>
          <w:trHeight w:val="300"/>
        </w:trPr>
        <w:tc>
          <w:tcPr>
            <w:tcW w:w="1435" w:type="dxa"/>
            <w:noWrap/>
          </w:tcPr>
          <w:p w14:paraId="7DB28504" w14:textId="07EB92AB" w:rsidR="0080662C" w:rsidRPr="005727C5" w:rsidRDefault="0080662C" w:rsidP="0080662C">
            <w:pPr>
              <w:jc w:val="center"/>
              <w:rPr>
                <w:sz w:val="20"/>
                <w:szCs w:val="20"/>
              </w:rPr>
            </w:pPr>
            <w:r w:rsidRPr="00BF62AC">
              <w:rPr>
                <w:sz w:val="20"/>
                <w:szCs w:val="20"/>
              </w:rPr>
              <w:t>VABCDS-769</w:t>
            </w:r>
          </w:p>
        </w:tc>
        <w:tc>
          <w:tcPr>
            <w:tcW w:w="6082" w:type="dxa"/>
            <w:noWrap/>
          </w:tcPr>
          <w:p w14:paraId="44A5EEED" w14:textId="4FC18AF4" w:rsidR="0080662C" w:rsidRPr="005727C5" w:rsidRDefault="0080662C" w:rsidP="0080662C">
            <w:pPr>
              <w:rPr>
                <w:sz w:val="20"/>
                <w:szCs w:val="20"/>
              </w:rPr>
            </w:pPr>
            <w:r w:rsidRPr="009E7957">
              <w:rPr>
                <w:sz w:val="20"/>
                <w:szCs w:val="20"/>
              </w:rPr>
              <w:t>Rater dashboard records - Need a vertical scroll bar to see all records</w:t>
            </w:r>
          </w:p>
        </w:tc>
        <w:tc>
          <w:tcPr>
            <w:tcW w:w="1141" w:type="dxa"/>
            <w:noWrap/>
          </w:tcPr>
          <w:p w14:paraId="2CCBD955" w14:textId="4EFC9E9D" w:rsidR="0080662C" w:rsidRDefault="0080662C" w:rsidP="008066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12/09/16</w:t>
            </w:r>
          </w:p>
        </w:tc>
        <w:tc>
          <w:tcPr>
            <w:tcW w:w="1344" w:type="dxa"/>
            <w:noWrap/>
          </w:tcPr>
          <w:p w14:paraId="235D668D" w14:textId="4C5DBD0F" w:rsidR="0080662C" w:rsidRDefault="0080662C" w:rsidP="008066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01/23/17</w:t>
            </w:r>
          </w:p>
        </w:tc>
      </w:tr>
      <w:tr w:rsidR="005D7EEA" w:rsidRPr="003C6711" w14:paraId="406E9B9F" w14:textId="77777777" w:rsidTr="003C6711">
        <w:trPr>
          <w:trHeight w:val="300"/>
        </w:trPr>
        <w:tc>
          <w:tcPr>
            <w:tcW w:w="1435" w:type="dxa"/>
            <w:noWrap/>
          </w:tcPr>
          <w:p w14:paraId="1CFB041B" w14:textId="13566491" w:rsidR="005D7EEA" w:rsidRPr="005727C5" w:rsidRDefault="005D7EEA" w:rsidP="005D7EEA">
            <w:pPr>
              <w:jc w:val="center"/>
              <w:rPr>
                <w:sz w:val="20"/>
                <w:szCs w:val="20"/>
              </w:rPr>
            </w:pPr>
            <w:r w:rsidRPr="00E570F4">
              <w:rPr>
                <w:sz w:val="20"/>
                <w:szCs w:val="20"/>
              </w:rPr>
              <w:t>VABCDS-798</w:t>
            </w:r>
          </w:p>
        </w:tc>
        <w:tc>
          <w:tcPr>
            <w:tcW w:w="6082" w:type="dxa"/>
            <w:noWrap/>
          </w:tcPr>
          <w:p w14:paraId="64D953A7" w14:textId="745CC406" w:rsidR="005D7EEA" w:rsidRPr="005727C5" w:rsidRDefault="005D7EEA" w:rsidP="005D7EEA">
            <w:pPr>
              <w:rPr>
                <w:sz w:val="20"/>
                <w:szCs w:val="20"/>
              </w:rPr>
            </w:pPr>
            <w:r w:rsidRPr="00E570F4">
              <w:rPr>
                <w:sz w:val="20"/>
                <w:szCs w:val="20"/>
              </w:rPr>
              <w:t>Selecting Model Result id - to see result courser should change to hand</w:t>
            </w:r>
          </w:p>
        </w:tc>
        <w:tc>
          <w:tcPr>
            <w:tcW w:w="1141" w:type="dxa"/>
            <w:noWrap/>
          </w:tcPr>
          <w:p w14:paraId="006B1154" w14:textId="25D9009C" w:rsidR="005D7EEA" w:rsidRDefault="005D7EEA" w:rsidP="005D7E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12/21/16</w:t>
            </w:r>
          </w:p>
        </w:tc>
        <w:tc>
          <w:tcPr>
            <w:tcW w:w="1344" w:type="dxa"/>
            <w:noWrap/>
          </w:tcPr>
          <w:p w14:paraId="268466F5" w14:textId="10F91FD7" w:rsidR="005D7EEA" w:rsidRDefault="005D7EEA" w:rsidP="005D7E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02/15/17</w:t>
            </w:r>
          </w:p>
        </w:tc>
      </w:tr>
      <w:tr w:rsidR="005D7EEA" w:rsidRPr="003C6711" w14:paraId="1B0FCE45" w14:textId="77777777" w:rsidTr="003C6711">
        <w:trPr>
          <w:trHeight w:val="300"/>
        </w:trPr>
        <w:tc>
          <w:tcPr>
            <w:tcW w:w="1435" w:type="dxa"/>
            <w:noWrap/>
          </w:tcPr>
          <w:p w14:paraId="6D114656" w14:textId="4047334D" w:rsidR="005D7EEA" w:rsidRPr="005727C5" w:rsidRDefault="005D7EEA" w:rsidP="005D7EEA">
            <w:pPr>
              <w:jc w:val="center"/>
              <w:rPr>
                <w:sz w:val="20"/>
                <w:szCs w:val="20"/>
              </w:rPr>
            </w:pPr>
            <w:r w:rsidRPr="00B73FE7">
              <w:rPr>
                <w:sz w:val="20"/>
                <w:szCs w:val="20"/>
              </w:rPr>
              <w:t>VABCDS-818</w:t>
            </w:r>
          </w:p>
        </w:tc>
        <w:tc>
          <w:tcPr>
            <w:tcW w:w="6082" w:type="dxa"/>
            <w:noWrap/>
          </w:tcPr>
          <w:p w14:paraId="4AC43A5E" w14:textId="0687F3A8" w:rsidR="005D7EEA" w:rsidRPr="005727C5" w:rsidRDefault="005D7EEA" w:rsidP="005D7EEA">
            <w:pPr>
              <w:rPr>
                <w:sz w:val="20"/>
                <w:szCs w:val="20"/>
              </w:rPr>
            </w:pPr>
            <w:r w:rsidRPr="00B73FE7">
              <w:rPr>
                <w:sz w:val="20"/>
                <w:szCs w:val="20"/>
              </w:rPr>
              <w:t>Selecting few claims and clicking claim processing shows results - But it shows results even deselecting claims</w:t>
            </w:r>
          </w:p>
        </w:tc>
        <w:tc>
          <w:tcPr>
            <w:tcW w:w="1141" w:type="dxa"/>
            <w:noWrap/>
          </w:tcPr>
          <w:p w14:paraId="64FFFBFE" w14:textId="289B2FFA" w:rsidR="005D7EEA" w:rsidRDefault="005D7EEA" w:rsidP="005D7E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12/30/16</w:t>
            </w:r>
          </w:p>
        </w:tc>
        <w:tc>
          <w:tcPr>
            <w:tcW w:w="1344" w:type="dxa"/>
            <w:noWrap/>
          </w:tcPr>
          <w:p w14:paraId="4B7322ED" w14:textId="648C4948" w:rsidR="005D7EEA" w:rsidRDefault="005D7EEA" w:rsidP="005D7E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02/15/17</w:t>
            </w:r>
          </w:p>
        </w:tc>
      </w:tr>
      <w:tr w:rsidR="005D7EEA" w:rsidRPr="003C6711" w14:paraId="5409D5CB" w14:textId="77777777" w:rsidTr="003C6711">
        <w:trPr>
          <w:trHeight w:val="300"/>
        </w:trPr>
        <w:tc>
          <w:tcPr>
            <w:tcW w:w="1435" w:type="dxa"/>
            <w:noWrap/>
          </w:tcPr>
          <w:p w14:paraId="101B8D8E" w14:textId="74E44996" w:rsidR="005D7EEA" w:rsidRPr="00F416FD" w:rsidRDefault="005D7EEA" w:rsidP="005D7EEA">
            <w:pPr>
              <w:jc w:val="center"/>
              <w:rPr>
                <w:sz w:val="20"/>
                <w:szCs w:val="20"/>
              </w:rPr>
            </w:pPr>
            <w:r w:rsidRPr="00B73FE7">
              <w:rPr>
                <w:sz w:val="20"/>
                <w:szCs w:val="20"/>
              </w:rPr>
              <w:t>VABCDS-846</w:t>
            </w:r>
          </w:p>
        </w:tc>
        <w:tc>
          <w:tcPr>
            <w:tcW w:w="6082" w:type="dxa"/>
            <w:noWrap/>
          </w:tcPr>
          <w:p w14:paraId="0C12363D" w14:textId="74E7F80D" w:rsidR="005D7EEA" w:rsidRPr="00F416FD" w:rsidRDefault="005D7EEA" w:rsidP="005D7EEA">
            <w:pPr>
              <w:rPr>
                <w:sz w:val="20"/>
                <w:szCs w:val="20"/>
              </w:rPr>
            </w:pPr>
            <w:r w:rsidRPr="00B73FE7">
              <w:rPr>
                <w:sz w:val="20"/>
                <w:szCs w:val="20"/>
              </w:rPr>
              <w:t>Selecting multiple same vet Id with different claim ID does not process claim result</w:t>
            </w:r>
          </w:p>
        </w:tc>
        <w:tc>
          <w:tcPr>
            <w:tcW w:w="1141" w:type="dxa"/>
            <w:noWrap/>
          </w:tcPr>
          <w:p w14:paraId="31B777BC" w14:textId="0223EE9B" w:rsidR="005D7EEA" w:rsidRDefault="005D7EEA" w:rsidP="005D7E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01/09/17</w:t>
            </w:r>
          </w:p>
        </w:tc>
        <w:tc>
          <w:tcPr>
            <w:tcW w:w="1344" w:type="dxa"/>
            <w:noWrap/>
          </w:tcPr>
          <w:p w14:paraId="66793C43" w14:textId="378568BB" w:rsidR="005D7EEA" w:rsidRDefault="005D7EEA" w:rsidP="005D7E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01/23/17</w:t>
            </w:r>
          </w:p>
        </w:tc>
      </w:tr>
      <w:tr w:rsidR="005D7EEA" w:rsidRPr="003C6711" w14:paraId="0CDDE08C" w14:textId="77777777" w:rsidTr="003C6711">
        <w:trPr>
          <w:trHeight w:val="300"/>
        </w:trPr>
        <w:tc>
          <w:tcPr>
            <w:tcW w:w="1435" w:type="dxa"/>
            <w:noWrap/>
          </w:tcPr>
          <w:p w14:paraId="59B28387" w14:textId="140F9F29" w:rsidR="005D7EEA" w:rsidRPr="00F416FD" w:rsidRDefault="005D7EEA" w:rsidP="005D7EEA">
            <w:pPr>
              <w:jc w:val="center"/>
              <w:rPr>
                <w:sz w:val="20"/>
                <w:szCs w:val="20"/>
              </w:rPr>
            </w:pPr>
            <w:r w:rsidRPr="00BB6209">
              <w:rPr>
                <w:sz w:val="20"/>
                <w:szCs w:val="20"/>
              </w:rPr>
              <w:t>VABCDS-847</w:t>
            </w:r>
          </w:p>
        </w:tc>
        <w:tc>
          <w:tcPr>
            <w:tcW w:w="6082" w:type="dxa"/>
            <w:noWrap/>
          </w:tcPr>
          <w:p w14:paraId="306CAF68" w14:textId="3659AE7A" w:rsidR="005D7EEA" w:rsidRPr="00F416FD" w:rsidRDefault="005D7EEA" w:rsidP="005D7EEA">
            <w:pPr>
              <w:rPr>
                <w:sz w:val="20"/>
                <w:szCs w:val="20"/>
              </w:rPr>
            </w:pPr>
            <w:r w:rsidRPr="00BB6209">
              <w:rPr>
                <w:sz w:val="20"/>
                <w:szCs w:val="20"/>
              </w:rPr>
              <w:t>Model result should display contention - model/contention text not knee</w:t>
            </w:r>
          </w:p>
        </w:tc>
        <w:tc>
          <w:tcPr>
            <w:tcW w:w="1141" w:type="dxa"/>
            <w:noWrap/>
          </w:tcPr>
          <w:p w14:paraId="5491E8B2" w14:textId="29875C35" w:rsidR="005D7EEA" w:rsidRDefault="005D7EEA" w:rsidP="005D7E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01/10/17</w:t>
            </w:r>
          </w:p>
        </w:tc>
        <w:tc>
          <w:tcPr>
            <w:tcW w:w="1344" w:type="dxa"/>
            <w:noWrap/>
          </w:tcPr>
          <w:p w14:paraId="7C98CC2D" w14:textId="48E92795" w:rsidR="005D7EEA" w:rsidRDefault="005D7EEA" w:rsidP="005D7E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01/24/17</w:t>
            </w:r>
          </w:p>
        </w:tc>
      </w:tr>
      <w:tr w:rsidR="005D7EEA" w:rsidRPr="003C6711" w14:paraId="4EDFC0BE" w14:textId="77777777" w:rsidTr="003C6711">
        <w:trPr>
          <w:trHeight w:val="300"/>
        </w:trPr>
        <w:tc>
          <w:tcPr>
            <w:tcW w:w="1435" w:type="dxa"/>
            <w:noWrap/>
          </w:tcPr>
          <w:p w14:paraId="1713015D" w14:textId="7072D288" w:rsidR="005D7EEA" w:rsidRPr="009C2252" w:rsidRDefault="005D7EEA" w:rsidP="005D7EEA">
            <w:pPr>
              <w:jc w:val="center"/>
              <w:rPr>
                <w:sz w:val="20"/>
                <w:szCs w:val="20"/>
              </w:rPr>
            </w:pPr>
            <w:r w:rsidRPr="002729F8">
              <w:rPr>
                <w:sz w:val="20"/>
                <w:szCs w:val="20"/>
              </w:rPr>
              <w:t>VABCDS-853</w:t>
            </w:r>
          </w:p>
        </w:tc>
        <w:tc>
          <w:tcPr>
            <w:tcW w:w="6082" w:type="dxa"/>
            <w:noWrap/>
          </w:tcPr>
          <w:p w14:paraId="4F281C49" w14:textId="00039BE1" w:rsidR="005D7EEA" w:rsidRPr="009C2252" w:rsidRDefault="005D7EEA" w:rsidP="005D7EEA">
            <w:pPr>
              <w:rPr>
                <w:sz w:val="20"/>
                <w:szCs w:val="20"/>
              </w:rPr>
            </w:pPr>
            <w:r w:rsidRPr="002729F8">
              <w:rPr>
                <w:sz w:val="20"/>
                <w:szCs w:val="20"/>
              </w:rPr>
              <w:t>Story 375 - While Managing Model "Add CDD Value" Warning message if CDD value is not in multiple of 10</w:t>
            </w:r>
          </w:p>
        </w:tc>
        <w:tc>
          <w:tcPr>
            <w:tcW w:w="1141" w:type="dxa"/>
            <w:noWrap/>
          </w:tcPr>
          <w:p w14:paraId="50D1EBA5" w14:textId="257FAC94" w:rsidR="005D7EEA" w:rsidRDefault="005D7EEA" w:rsidP="005D7E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01/13/17</w:t>
            </w:r>
          </w:p>
        </w:tc>
        <w:tc>
          <w:tcPr>
            <w:tcW w:w="1344" w:type="dxa"/>
            <w:noWrap/>
          </w:tcPr>
          <w:p w14:paraId="2049EB97" w14:textId="2E0C7931" w:rsidR="005D7EEA" w:rsidRDefault="005D7EEA" w:rsidP="005D7E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01/24/17</w:t>
            </w:r>
          </w:p>
        </w:tc>
      </w:tr>
      <w:tr w:rsidR="005D7EEA" w:rsidRPr="003C6711" w14:paraId="230DB0E6" w14:textId="77777777" w:rsidTr="003C6711">
        <w:trPr>
          <w:trHeight w:val="300"/>
        </w:trPr>
        <w:tc>
          <w:tcPr>
            <w:tcW w:w="1435" w:type="dxa"/>
            <w:noWrap/>
          </w:tcPr>
          <w:p w14:paraId="00004CE4" w14:textId="2F9222C8" w:rsidR="005D7EEA" w:rsidRPr="009C2252" w:rsidRDefault="005D7EEA" w:rsidP="005D7EEA">
            <w:pPr>
              <w:jc w:val="center"/>
              <w:rPr>
                <w:sz w:val="20"/>
                <w:szCs w:val="20"/>
              </w:rPr>
            </w:pPr>
            <w:r w:rsidRPr="00161A4D">
              <w:rPr>
                <w:sz w:val="20"/>
                <w:szCs w:val="20"/>
              </w:rPr>
              <w:t>VABCDS-854</w:t>
            </w:r>
          </w:p>
        </w:tc>
        <w:tc>
          <w:tcPr>
            <w:tcW w:w="6082" w:type="dxa"/>
            <w:noWrap/>
          </w:tcPr>
          <w:p w14:paraId="269289AB" w14:textId="144D29EA" w:rsidR="005D7EEA" w:rsidRPr="009C2252" w:rsidRDefault="005D7EEA" w:rsidP="005D7EEA">
            <w:pPr>
              <w:rPr>
                <w:sz w:val="20"/>
                <w:szCs w:val="20"/>
              </w:rPr>
            </w:pPr>
            <w:r w:rsidRPr="00161A4D">
              <w:rPr>
                <w:sz w:val="20"/>
                <w:szCs w:val="20"/>
              </w:rPr>
              <w:t>Modeler - Manage Model - Edit CDD button should be Updated CDD</w:t>
            </w:r>
          </w:p>
        </w:tc>
        <w:tc>
          <w:tcPr>
            <w:tcW w:w="1141" w:type="dxa"/>
            <w:noWrap/>
          </w:tcPr>
          <w:p w14:paraId="5EB8197F" w14:textId="6F4DAA45" w:rsidR="005D7EEA" w:rsidRDefault="005D7EEA" w:rsidP="005D7E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01/13/17</w:t>
            </w:r>
          </w:p>
        </w:tc>
        <w:tc>
          <w:tcPr>
            <w:tcW w:w="1344" w:type="dxa"/>
            <w:noWrap/>
          </w:tcPr>
          <w:p w14:paraId="57B7037D" w14:textId="1189FA5D" w:rsidR="005D7EEA" w:rsidRDefault="005D7EEA" w:rsidP="005D7E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01/23/17</w:t>
            </w:r>
          </w:p>
        </w:tc>
      </w:tr>
      <w:tr w:rsidR="005D7EEA" w:rsidRPr="003C6711" w14:paraId="72E33DB0" w14:textId="77777777" w:rsidTr="003C6711">
        <w:trPr>
          <w:trHeight w:val="300"/>
        </w:trPr>
        <w:tc>
          <w:tcPr>
            <w:tcW w:w="1435" w:type="dxa"/>
            <w:noWrap/>
          </w:tcPr>
          <w:p w14:paraId="440371FE" w14:textId="75568332" w:rsidR="005D7EEA" w:rsidRPr="00F416FD" w:rsidRDefault="005D7EEA" w:rsidP="005D7EEA">
            <w:pPr>
              <w:jc w:val="center"/>
              <w:rPr>
                <w:sz w:val="20"/>
                <w:szCs w:val="20"/>
              </w:rPr>
            </w:pPr>
            <w:r w:rsidRPr="009972F4">
              <w:rPr>
                <w:sz w:val="20"/>
                <w:szCs w:val="20"/>
              </w:rPr>
              <w:t>VABCDS-855</w:t>
            </w:r>
          </w:p>
        </w:tc>
        <w:tc>
          <w:tcPr>
            <w:tcW w:w="6082" w:type="dxa"/>
            <w:noWrap/>
          </w:tcPr>
          <w:p w14:paraId="53390559" w14:textId="12F404F6" w:rsidR="005D7EEA" w:rsidRPr="00F416FD" w:rsidRDefault="005D7EEA" w:rsidP="005D7EEA">
            <w:pPr>
              <w:rPr>
                <w:sz w:val="20"/>
                <w:szCs w:val="20"/>
              </w:rPr>
            </w:pPr>
            <w:r w:rsidRPr="009972F4">
              <w:rPr>
                <w:sz w:val="20"/>
                <w:szCs w:val="20"/>
              </w:rPr>
              <w:t>While Managing Model "Edit CDD Value" - For first time "Confirm" button enabled before entering value</w:t>
            </w:r>
          </w:p>
        </w:tc>
        <w:tc>
          <w:tcPr>
            <w:tcW w:w="1141" w:type="dxa"/>
            <w:noWrap/>
          </w:tcPr>
          <w:p w14:paraId="4D8F0CA2" w14:textId="366F0525" w:rsidR="005D7EEA" w:rsidRDefault="005D7EEA" w:rsidP="005D7E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01/13/17</w:t>
            </w:r>
          </w:p>
        </w:tc>
        <w:tc>
          <w:tcPr>
            <w:tcW w:w="1344" w:type="dxa"/>
            <w:noWrap/>
          </w:tcPr>
          <w:p w14:paraId="03E492E0" w14:textId="5C25239F" w:rsidR="005D7EEA" w:rsidRDefault="005D7EEA" w:rsidP="005D7E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01/23/17</w:t>
            </w:r>
          </w:p>
        </w:tc>
      </w:tr>
      <w:tr w:rsidR="005D7EEA" w:rsidRPr="003C6711" w14:paraId="4BA3BE7C" w14:textId="77777777" w:rsidTr="003C6711">
        <w:trPr>
          <w:trHeight w:val="300"/>
        </w:trPr>
        <w:tc>
          <w:tcPr>
            <w:tcW w:w="1435" w:type="dxa"/>
            <w:noWrap/>
          </w:tcPr>
          <w:p w14:paraId="2B044773" w14:textId="17D47A08" w:rsidR="005D7EEA" w:rsidRPr="00F416FD" w:rsidRDefault="005D7EEA" w:rsidP="005D7EEA">
            <w:pPr>
              <w:jc w:val="center"/>
              <w:rPr>
                <w:sz w:val="20"/>
                <w:szCs w:val="20"/>
              </w:rPr>
            </w:pPr>
            <w:r w:rsidRPr="005727C5">
              <w:rPr>
                <w:sz w:val="20"/>
                <w:szCs w:val="20"/>
              </w:rPr>
              <w:t>VABCDS-856</w:t>
            </w:r>
          </w:p>
        </w:tc>
        <w:tc>
          <w:tcPr>
            <w:tcW w:w="6082" w:type="dxa"/>
            <w:noWrap/>
          </w:tcPr>
          <w:p w14:paraId="5E35E08A" w14:textId="4D5A54A1" w:rsidR="005D7EEA" w:rsidRPr="00F416FD" w:rsidRDefault="005D7EEA" w:rsidP="005D7EEA">
            <w:pPr>
              <w:rPr>
                <w:sz w:val="20"/>
                <w:szCs w:val="20"/>
              </w:rPr>
            </w:pPr>
            <w:r w:rsidRPr="005727C5">
              <w:rPr>
                <w:sz w:val="20"/>
                <w:szCs w:val="20"/>
              </w:rPr>
              <w:t>Report - Modeler log in - Generating report - Dates from &amp; to also model type not working</w:t>
            </w:r>
          </w:p>
        </w:tc>
        <w:tc>
          <w:tcPr>
            <w:tcW w:w="1141" w:type="dxa"/>
            <w:noWrap/>
          </w:tcPr>
          <w:p w14:paraId="53F3FF33" w14:textId="1D6D8885" w:rsidR="005D7EEA" w:rsidRDefault="005D7EEA" w:rsidP="005D7E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01/13/17</w:t>
            </w:r>
          </w:p>
        </w:tc>
        <w:tc>
          <w:tcPr>
            <w:tcW w:w="1344" w:type="dxa"/>
            <w:noWrap/>
          </w:tcPr>
          <w:p w14:paraId="52922509" w14:textId="0E1B1C9A" w:rsidR="005D7EEA" w:rsidRDefault="005D7EEA" w:rsidP="005D7E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02/15/17</w:t>
            </w:r>
          </w:p>
        </w:tc>
      </w:tr>
      <w:tr w:rsidR="005D7EEA" w:rsidRPr="003C6711" w14:paraId="2425FA50" w14:textId="77777777" w:rsidTr="003C6711">
        <w:trPr>
          <w:trHeight w:val="300"/>
        </w:trPr>
        <w:tc>
          <w:tcPr>
            <w:tcW w:w="1435" w:type="dxa"/>
            <w:noWrap/>
          </w:tcPr>
          <w:p w14:paraId="71DE6215" w14:textId="412501F5" w:rsidR="005D7EEA" w:rsidRPr="00F416FD" w:rsidRDefault="005D7EEA" w:rsidP="005D7EEA">
            <w:pPr>
              <w:jc w:val="center"/>
              <w:rPr>
                <w:sz w:val="20"/>
                <w:szCs w:val="20"/>
              </w:rPr>
            </w:pPr>
            <w:r w:rsidRPr="008F3C35">
              <w:rPr>
                <w:sz w:val="20"/>
                <w:szCs w:val="20"/>
              </w:rPr>
              <w:t>VABCDS-874</w:t>
            </w:r>
          </w:p>
        </w:tc>
        <w:tc>
          <w:tcPr>
            <w:tcW w:w="6082" w:type="dxa"/>
            <w:noWrap/>
          </w:tcPr>
          <w:p w14:paraId="7B65C4EC" w14:textId="43C8EED1" w:rsidR="005D7EEA" w:rsidRPr="00F416FD" w:rsidRDefault="005D7EEA" w:rsidP="005D7EEA">
            <w:pPr>
              <w:rPr>
                <w:sz w:val="20"/>
                <w:szCs w:val="20"/>
              </w:rPr>
            </w:pPr>
            <w:r w:rsidRPr="008F3C35">
              <w:rPr>
                <w:sz w:val="20"/>
                <w:szCs w:val="20"/>
              </w:rPr>
              <w:t>Modeler (Modeling agent ) log in and after processing claim - Model link shows date created with %</w:t>
            </w:r>
          </w:p>
        </w:tc>
        <w:tc>
          <w:tcPr>
            <w:tcW w:w="1141" w:type="dxa"/>
            <w:noWrap/>
          </w:tcPr>
          <w:p w14:paraId="0A409756" w14:textId="0E7EA776" w:rsidR="005D7EEA" w:rsidRDefault="005D7EEA" w:rsidP="005D7E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01/20/17</w:t>
            </w:r>
          </w:p>
        </w:tc>
        <w:tc>
          <w:tcPr>
            <w:tcW w:w="1344" w:type="dxa"/>
            <w:noWrap/>
          </w:tcPr>
          <w:p w14:paraId="6AFA6C9F" w14:textId="2BEB240C" w:rsidR="005D7EEA" w:rsidRDefault="005D7EEA" w:rsidP="005D7E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01/23/17</w:t>
            </w:r>
          </w:p>
        </w:tc>
      </w:tr>
      <w:tr w:rsidR="005D7EEA" w:rsidRPr="003C6711" w14:paraId="38AE21DB" w14:textId="77777777" w:rsidTr="003C6711">
        <w:trPr>
          <w:trHeight w:val="300"/>
        </w:trPr>
        <w:tc>
          <w:tcPr>
            <w:tcW w:w="1435" w:type="dxa"/>
            <w:noWrap/>
          </w:tcPr>
          <w:p w14:paraId="2497762C" w14:textId="76D2B374" w:rsidR="005D7EEA" w:rsidRPr="00F416FD" w:rsidRDefault="005D7EEA" w:rsidP="005D7EEA">
            <w:pPr>
              <w:jc w:val="center"/>
              <w:rPr>
                <w:sz w:val="20"/>
                <w:szCs w:val="20"/>
              </w:rPr>
            </w:pPr>
            <w:r w:rsidRPr="00657E16">
              <w:rPr>
                <w:sz w:val="20"/>
                <w:szCs w:val="20"/>
              </w:rPr>
              <w:t>VABCDS-875</w:t>
            </w:r>
          </w:p>
        </w:tc>
        <w:tc>
          <w:tcPr>
            <w:tcW w:w="6082" w:type="dxa"/>
            <w:noWrap/>
          </w:tcPr>
          <w:p w14:paraId="619D3DC4" w14:textId="0C3B53D8" w:rsidR="005D7EEA" w:rsidRPr="00F416FD" w:rsidRDefault="005D7EEA" w:rsidP="005D7EEA">
            <w:pPr>
              <w:rPr>
                <w:sz w:val="20"/>
                <w:szCs w:val="20"/>
              </w:rPr>
            </w:pPr>
            <w:r w:rsidRPr="00657E16">
              <w:rPr>
                <w:sz w:val="20"/>
                <w:szCs w:val="20"/>
              </w:rPr>
              <w:t>Trying to select all record by checking top most check box - Does not select all</w:t>
            </w:r>
          </w:p>
        </w:tc>
        <w:tc>
          <w:tcPr>
            <w:tcW w:w="1141" w:type="dxa"/>
            <w:noWrap/>
          </w:tcPr>
          <w:p w14:paraId="6857627D" w14:textId="5B0C2BC1" w:rsidR="005D7EEA" w:rsidRDefault="005D7EEA" w:rsidP="005D7E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01/20/17</w:t>
            </w:r>
          </w:p>
        </w:tc>
        <w:tc>
          <w:tcPr>
            <w:tcW w:w="1344" w:type="dxa"/>
            <w:noWrap/>
          </w:tcPr>
          <w:p w14:paraId="7B6A50E4" w14:textId="7CF78458" w:rsidR="005D7EEA" w:rsidRDefault="005D7EEA" w:rsidP="005D7E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01/23/17</w:t>
            </w:r>
          </w:p>
        </w:tc>
      </w:tr>
      <w:tr w:rsidR="005D7EEA" w:rsidRPr="003C6711" w14:paraId="40CAAA9F" w14:textId="77777777" w:rsidTr="003C6711">
        <w:trPr>
          <w:trHeight w:val="300"/>
        </w:trPr>
        <w:tc>
          <w:tcPr>
            <w:tcW w:w="1435" w:type="dxa"/>
            <w:noWrap/>
          </w:tcPr>
          <w:p w14:paraId="311504DB" w14:textId="3E9D2020" w:rsidR="005D7EEA" w:rsidRPr="00F416FD" w:rsidRDefault="005D7EEA" w:rsidP="005D7EEA">
            <w:pPr>
              <w:jc w:val="center"/>
              <w:rPr>
                <w:sz w:val="20"/>
                <w:szCs w:val="20"/>
              </w:rPr>
            </w:pPr>
            <w:r w:rsidRPr="0014462D">
              <w:rPr>
                <w:sz w:val="20"/>
                <w:szCs w:val="20"/>
              </w:rPr>
              <w:t>VABCDS-876</w:t>
            </w:r>
          </w:p>
        </w:tc>
        <w:tc>
          <w:tcPr>
            <w:tcW w:w="6082" w:type="dxa"/>
            <w:noWrap/>
          </w:tcPr>
          <w:p w14:paraId="0E682026" w14:textId="2CE644B7" w:rsidR="005D7EEA" w:rsidRPr="00F416FD" w:rsidRDefault="005D7EEA" w:rsidP="005D7EEA">
            <w:pPr>
              <w:rPr>
                <w:sz w:val="20"/>
                <w:szCs w:val="20"/>
              </w:rPr>
            </w:pPr>
            <w:r w:rsidRPr="0014462D">
              <w:rPr>
                <w:sz w:val="20"/>
                <w:szCs w:val="20"/>
              </w:rPr>
              <w:t xml:space="preserve">While claims are processing - Screen should show a Spinner in </w:t>
            </w:r>
            <w:r>
              <w:rPr>
                <w:sz w:val="20"/>
                <w:szCs w:val="20"/>
              </w:rPr>
              <w:t>t</w:t>
            </w:r>
            <w:r w:rsidRPr="0014462D">
              <w:rPr>
                <w:sz w:val="20"/>
                <w:szCs w:val="20"/>
              </w:rPr>
              <w:t>he middle of screen</w:t>
            </w:r>
          </w:p>
        </w:tc>
        <w:tc>
          <w:tcPr>
            <w:tcW w:w="1141" w:type="dxa"/>
            <w:noWrap/>
          </w:tcPr>
          <w:p w14:paraId="4BA61C6F" w14:textId="18E6F933" w:rsidR="005D7EEA" w:rsidRDefault="005D7EEA" w:rsidP="005D7E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01/20/17</w:t>
            </w:r>
          </w:p>
        </w:tc>
        <w:tc>
          <w:tcPr>
            <w:tcW w:w="1344" w:type="dxa"/>
            <w:noWrap/>
          </w:tcPr>
          <w:p w14:paraId="3E9DA4DE" w14:textId="6FF2CF66" w:rsidR="005D7EEA" w:rsidRDefault="005D7EEA" w:rsidP="005D7E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01/24/17</w:t>
            </w:r>
          </w:p>
        </w:tc>
      </w:tr>
      <w:tr w:rsidR="003110A5" w:rsidRPr="003C6711" w14:paraId="7F6D4AEC" w14:textId="77777777" w:rsidTr="003C6711">
        <w:trPr>
          <w:trHeight w:val="300"/>
        </w:trPr>
        <w:tc>
          <w:tcPr>
            <w:tcW w:w="1435" w:type="dxa"/>
            <w:noWrap/>
          </w:tcPr>
          <w:p w14:paraId="68601E48" w14:textId="135415F4" w:rsidR="003110A5" w:rsidRPr="00F416FD" w:rsidRDefault="003110A5" w:rsidP="003110A5">
            <w:pPr>
              <w:jc w:val="center"/>
              <w:rPr>
                <w:sz w:val="20"/>
                <w:szCs w:val="20"/>
              </w:rPr>
            </w:pPr>
            <w:r w:rsidRPr="009C2252">
              <w:rPr>
                <w:sz w:val="20"/>
                <w:szCs w:val="20"/>
              </w:rPr>
              <w:lastRenderedPageBreak/>
              <w:t>VABCDS-879</w:t>
            </w:r>
          </w:p>
        </w:tc>
        <w:tc>
          <w:tcPr>
            <w:tcW w:w="6082" w:type="dxa"/>
            <w:noWrap/>
          </w:tcPr>
          <w:p w14:paraId="4A76A39F" w14:textId="1BDADAEE" w:rsidR="003110A5" w:rsidRPr="00F416FD" w:rsidRDefault="003110A5" w:rsidP="003110A5">
            <w:pPr>
              <w:rPr>
                <w:sz w:val="20"/>
                <w:szCs w:val="20"/>
              </w:rPr>
            </w:pPr>
            <w:r w:rsidRPr="009C2252">
              <w:rPr>
                <w:sz w:val="20"/>
                <w:szCs w:val="20"/>
              </w:rPr>
              <w:t>Modeling Agent log in - Model Tab - Search issues</w:t>
            </w:r>
          </w:p>
        </w:tc>
        <w:tc>
          <w:tcPr>
            <w:tcW w:w="1141" w:type="dxa"/>
            <w:noWrap/>
          </w:tcPr>
          <w:p w14:paraId="446FE114" w14:textId="360D9329" w:rsidR="003110A5" w:rsidRDefault="003110A5" w:rsidP="003110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01/23/17</w:t>
            </w:r>
          </w:p>
        </w:tc>
        <w:tc>
          <w:tcPr>
            <w:tcW w:w="1344" w:type="dxa"/>
            <w:noWrap/>
          </w:tcPr>
          <w:p w14:paraId="131A9FB3" w14:textId="41D3564C" w:rsidR="003110A5" w:rsidRDefault="003110A5" w:rsidP="003110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01/24/17</w:t>
            </w:r>
          </w:p>
        </w:tc>
      </w:tr>
      <w:tr w:rsidR="003110A5" w:rsidRPr="003C6711" w14:paraId="489AEE71" w14:textId="77777777" w:rsidTr="003C6711">
        <w:trPr>
          <w:trHeight w:val="300"/>
        </w:trPr>
        <w:tc>
          <w:tcPr>
            <w:tcW w:w="1435" w:type="dxa"/>
            <w:noWrap/>
          </w:tcPr>
          <w:p w14:paraId="5F6B4273" w14:textId="63A2899C" w:rsidR="003110A5" w:rsidRPr="00F416FD" w:rsidRDefault="003110A5" w:rsidP="003110A5">
            <w:pPr>
              <w:jc w:val="center"/>
              <w:rPr>
                <w:sz w:val="20"/>
                <w:szCs w:val="20"/>
              </w:rPr>
            </w:pPr>
            <w:r w:rsidRPr="008D6B69">
              <w:rPr>
                <w:sz w:val="20"/>
                <w:szCs w:val="20"/>
              </w:rPr>
              <w:t>VABCDS-880</w:t>
            </w:r>
          </w:p>
        </w:tc>
        <w:tc>
          <w:tcPr>
            <w:tcW w:w="6082" w:type="dxa"/>
            <w:noWrap/>
          </w:tcPr>
          <w:p w14:paraId="30E12EF0" w14:textId="6D860401" w:rsidR="003110A5" w:rsidRPr="00F416FD" w:rsidRDefault="003110A5" w:rsidP="003110A5">
            <w:pPr>
              <w:rPr>
                <w:sz w:val="20"/>
                <w:szCs w:val="20"/>
              </w:rPr>
            </w:pPr>
            <w:r w:rsidRPr="008D6B69">
              <w:rPr>
                <w:sz w:val="20"/>
                <w:szCs w:val="20"/>
              </w:rPr>
              <w:t>Modeler Agent Log in - Report tab (generating report ) error messages</w:t>
            </w:r>
          </w:p>
        </w:tc>
        <w:tc>
          <w:tcPr>
            <w:tcW w:w="1141" w:type="dxa"/>
            <w:noWrap/>
          </w:tcPr>
          <w:p w14:paraId="49D27C03" w14:textId="49548E80" w:rsidR="003110A5" w:rsidRDefault="003110A5" w:rsidP="003110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01/23/17</w:t>
            </w:r>
          </w:p>
        </w:tc>
        <w:tc>
          <w:tcPr>
            <w:tcW w:w="1344" w:type="dxa"/>
            <w:noWrap/>
          </w:tcPr>
          <w:p w14:paraId="2AEC5C3A" w14:textId="4BEBB352" w:rsidR="003110A5" w:rsidRDefault="003110A5" w:rsidP="003110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01/31/17</w:t>
            </w:r>
          </w:p>
        </w:tc>
      </w:tr>
      <w:tr w:rsidR="003110A5" w:rsidRPr="003C6711" w14:paraId="0568118C" w14:textId="77777777" w:rsidTr="003C6711">
        <w:trPr>
          <w:trHeight w:val="300"/>
        </w:trPr>
        <w:tc>
          <w:tcPr>
            <w:tcW w:w="1435" w:type="dxa"/>
            <w:noWrap/>
          </w:tcPr>
          <w:p w14:paraId="4A06D86B" w14:textId="2C4B1D11" w:rsidR="003110A5" w:rsidRPr="00F416FD" w:rsidRDefault="003110A5" w:rsidP="003110A5">
            <w:pPr>
              <w:jc w:val="center"/>
              <w:rPr>
                <w:sz w:val="20"/>
                <w:szCs w:val="20"/>
              </w:rPr>
            </w:pPr>
            <w:r w:rsidRPr="008D6B69">
              <w:rPr>
                <w:sz w:val="20"/>
                <w:szCs w:val="20"/>
              </w:rPr>
              <w:t>VABCDS-881</w:t>
            </w:r>
          </w:p>
        </w:tc>
        <w:tc>
          <w:tcPr>
            <w:tcW w:w="6082" w:type="dxa"/>
            <w:noWrap/>
          </w:tcPr>
          <w:p w14:paraId="03A954F2" w14:textId="58A6EB91" w:rsidR="003110A5" w:rsidRPr="00F416FD" w:rsidRDefault="003110A5" w:rsidP="003110A5">
            <w:pPr>
              <w:rPr>
                <w:sz w:val="20"/>
                <w:szCs w:val="20"/>
              </w:rPr>
            </w:pPr>
            <w:r w:rsidRPr="008D6B69">
              <w:rPr>
                <w:sz w:val="20"/>
                <w:szCs w:val="20"/>
              </w:rPr>
              <w:t>Advance Filter screen layout - move "Cancel" to right side and "Filter" on left</w:t>
            </w:r>
          </w:p>
        </w:tc>
        <w:tc>
          <w:tcPr>
            <w:tcW w:w="1141" w:type="dxa"/>
            <w:noWrap/>
          </w:tcPr>
          <w:p w14:paraId="122C73C0" w14:textId="16A80414" w:rsidR="003110A5" w:rsidRDefault="003110A5" w:rsidP="003110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01/23/17</w:t>
            </w:r>
          </w:p>
        </w:tc>
        <w:tc>
          <w:tcPr>
            <w:tcW w:w="1344" w:type="dxa"/>
            <w:noWrap/>
          </w:tcPr>
          <w:p w14:paraId="4E614A31" w14:textId="46B1240B" w:rsidR="003110A5" w:rsidRDefault="003110A5" w:rsidP="003110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01/24/17</w:t>
            </w:r>
          </w:p>
        </w:tc>
      </w:tr>
      <w:tr w:rsidR="003110A5" w:rsidRPr="003C6711" w14:paraId="5F919CC5" w14:textId="77777777" w:rsidTr="003C6711">
        <w:trPr>
          <w:trHeight w:val="300"/>
        </w:trPr>
        <w:tc>
          <w:tcPr>
            <w:tcW w:w="1435" w:type="dxa"/>
            <w:noWrap/>
          </w:tcPr>
          <w:p w14:paraId="3DE9C8EF" w14:textId="14C09D5B" w:rsidR="003110A5" w:rsidRPr="00F416FD" w:rsidRDefault="003110A5" w:rsidP="003110A5">
            <w:pPr>
              <w:jc w:val="center"/>
              <w:rPr>
                <w:sz w:val="20"/>
                <w:szCs w:val="20"/>
              </w:rPr>
            </w:pPr>
            <w:r w:rsidRPr="00836AC7">
              <w:rPr>
                <w:sz w:val="20"/>
                <w:szCs w:val="20"/>
              </w:rPr>
              <w:t>VABCDS-882</w:t>
            </w:r>
          </w:p>
        </w:tc>
        <w:tc>
          <w:tcPr>
            <w:tcW w:w="6082" w:type="dxa"/>
            <w:noWrap/>
          </w:tcPr>
          <w:p w14:paraId="4CCE5416" w14:textId="3C6159FD" w:rsidR="003110A5" w:rsidRPr="00F416FD" w:rsidRDefault="003110A5" w:rsidP="003110A5">
            <w:pPr>
              <w:rPr>
                <w:sz w:val="20"/>
                <w:szCs w:val="20"/>
              </w:rPr>
            </w:pPr>
            <w:r w:rsidRPr="00836AC7">
              <w:rPr>
                <w:sz w:val="20"/>
                <w:szCs w:val="20"/>
              </w:rPr>
              <w:t>Modeler Agent log in - Generation of Reports</w:t>
            </w:r>
          </w:p>
        </w:tc>
        <w:tc>
          <w:tcPr>
            <w:tcW w:w="1141" w:type="dxa"/>
            <w:noWrap/>
          </w:tcPr>
          <w:p w14:paraId="227CB2F9" w14:textId="7DC62602" w:rsidR="003110A5" w:rsidRDefault="003110A5" w:rsidP="003110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01/23/17</w:t>
            </w:r>
          </w:p>
        </w:tc>
        <w:tc>
          <w:tcPr>
            <w:tcW w:w="1344" w:type="dxa"/>
            <w:noWrap/>
          </w:tcPr>
          <w:p w14:paraId="24EAD246" w14:textId="35AD1888" w:rsidR="003110A5" w:rsidRDefault="003110A5" w:rsidP="003110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01/25/17</w:t>
            </w:r>
          </w:p>
        </w:tc>
      </w:tr>
      <w:tr w:rsidR="003110A5" w:rsidRPr="003C6711" w14:paraId="246A2045" w14:textId="77777777" w:rsidTr="003C6711">
        <w:trPr>
          <w:trHeight w:val="300"/>
        </w:trPr>
        <w:tc>
          <w:tcPr>
            <w:tcW w:w="1435" w:type="dxa"/>
            <w:noWrap/>
          </w:tcPr>
          <w:p w14:paraId="534A7AEF" w14:textId="4C92F258" w:rsidR="003110A5" w:rsidRPr="00F416FD" w:rsidRDefault="003110A5" w:rsidP="003110A5">
            <w:pPr>
              <w:jc w:val="center"/>
              <w:rPr>
                <w:sz w:val="20"/>
                <w:szCs w:val="20"/>
              </w:rPr>
            </w:pPr>
            <w:r w:rsidRPr="00075A01">
              <w:rPr>
                <w:sz w:val="20"/>
                <w:szCs w:val="20"/>
              </w:rPr>
              <w:t>VABCDS-883</w:t>
            </w:r>
          </w:p>
        </w:tc>
        <w:tc>
          <w:tcPr>
            <w:tcW w:w="6082" w:type="dxa"/>
            <w:noWrap/>
          </w:tcPr>
          <w:p w14:paraId="6B5B1649" w14:textId="3C680B1C" w:rsidR="003110A5" w:rsidRPr="00F416FD" w:rsidRDefault="003110A5" w:rsidP="003110A5">
            <w:pPr>
              <w:rPr>
                <w:sz w:val="20"/>
                <w:szCs w:val="20"/>
              </w:rPr>
            </w:pPr>
            <w:r w:rsidRPr="00075A01">
              <w:rPr>
                <w:sz w:val="20"/>
                <w:szCs w:val="20"/>
              </w:rPr>
              <w:t>Modeling agent log in &amp; Generating report</w:t>
            </w:r>
          </w:p>
        </w:tc>
        <w:tc>
          <w:tcPr>
            <w:tcW w:w="1141" w:type="dxa"/>
            <w:noWrap/>
          </w:tcPr>
          <w:p w14:paraId="2072EB34" w14:textId="7E7F15A6" w:rsidR="003110A5" w:rsidRDefault="003110A5" w:rsidP="003110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01/23/17</w:t>
            </w:r>
          </w:p>
        </w:tc>
        <w:tc>
          <w:tcPr>
            <w:tcW w:w="1344" w:type="dxa"/>
            <w:noWrap/>
          </w:tcPr>
          <w:p w14:paraId="73B5E6F4" w14:textId="6C6E7165" w:rsidR="003110A5" w:rsidRDefault="003110A5" w:rsidP="003110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01/24/17</w:t>
            </w:r>
          </w:p>
        </w:tc>
      </w:tr>
      <w:tr w:rsidR="003110A5" w:rsidRPr="003C6711" w14:paraId="4FAB8AD4" w14:textId="77777777" w:rsidTr="003C6711">
        <w:trPr>
          <w:trHeight w:val="300"/>
        </w:trPr>
        <w:tc>
          <w:tcPr>
            <w:tcW w:w="1435" w:type="dxa"/>
            <w:noWrap/>
          </w:tcPr>
          <w:p w14:paraId="21C2F307" w14:textId="640125B4" w:rsidR="003110A5" w:rsidRPr="00F416FD" w:rsidRDefault="003110A5" w:rsidP="003110A5">
            <w:pPr>
              <w:jc w:val="center"/>
              <w:rPr>
                <w:sz w:val="20"/>
                <w:szCs w:val="20"/>
              </w:rPr>
            </w:pPr>
            <w:r w:rsidRPr="00611406">
              <w:rPr>
                <w:sz w:val="20"/>
                <w:szCs w:val="20"/>
              </w:rPr>
              <w:t>VABCDS-890</w:t>
            </w:r>
          </w:p>
        </w:tc>
        <w:tc>
          <w:tcPr>
            <w:tcW w:w="6082" w:type="dxa"/>
            <w:noWrap/>
          </w:tcPr>
          <w:p w14:paraId="4EF22032" w14:textId="1B104787" w:rsidR="003110A5" w:rsidRPr="00F416FD" w:rsidRDefault="003110A5" w:rsidP="003110A5">
            <w:pPr>
              <w:rPr>
                <w:sz w:val="20"/>
                <w:szCs w:val="20"/>
              </w:rPr>
            </w:pPr>
            <w:r w:rsidRPr="00611406">
              <w:rPr>
                <w:sz w:val="20"/>
                <w:szCs w:val="20"/>
              </w:rPr>
              <w:t>Claim Processing Results - It is not showing all the columns data</w:t>
            </w:r>
          </w:p>
        </w:tc>
        <w:tc>
          <w:tcPr>
            <w:tcW w:w="1141" w:type="dxa"/>
            <w:noWrap/>
          </w:tcPr>
          <w:p w14:paraId="39C9F109" w14:textId="5A94D76A" w:rsidR="003110A5" w:rsidRDefault="003110A5" w:rsidP="003110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01/26/17</w:t>
            </w:r>
          </w:p>
        </w:tc>
        <w:tc>
          <w:tcPr>
            <w:tcW w:w="1344" w:type="dxa"/>
            <w:noWrap/>
          </w:tcPr>
          <w:p w14:paraId="1330BC11" w14:textId="1B18E164" w:rsidR="003110A5" w:rsidRDefault="003110A5" w:rsidP="003110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02/01/17</w:t>
            </w:r>
          </w:p>
        </w:tc>
      </w:tr>
      <w:tr w:rsidR="003110A5" w:rsidRPr="003C6711" w14:paraId="7B3C76F5" w14:textId="77777777" w:rsidTr="003C6711">
        <w:trPr>
          <w:trHeight w:val="300"/>
        </w:trPr>
        <w:tc>
          <w:tcPr>
            <w:tcW w:w="1435" w:type="dxa"/>
            <w:noWrap/>
          </w:tcPr>
          <w:p w14:paraId="274E52F7" w14:textId="248B71AD" w:rsidR="003110A5" w:rsidRPr="00F416FD" w:rsidRDefault="003110A5" w:rsidP="003110A5">
            <w:pPr>
              <w:jc w:val="center"/>
              <w:rPr>
                <w:sz w:val="20"/>
                <w:szCs w:val="20"/>
              </w:rPr>
            </w:pPr>
            <w:r w:rsidRPr="001E7A77">
              <w:rPr>
                <w:sz w:val="20"/>
                <w:szCs w:val="20"/>
              </w:rPr>
              <w:t>VABCDS-891</w:t>
            </w:r>
          </w:p>
        </w:tc>
        <w:tc>
          <w:tcPr>
            <w:tcW w:w="6082" w:type="dxa"/>
            <w:noWrap/>
          </w:tcPr>
          <w:p w14:paraId="02D18F5F" w14:textId="1494C41B" w:rsidR="003110A5" w:rsidRPr="00F416FD" w:rsidRDefault="003110A5" w:rsidP="003110A5">
            <w:pPr>
              <w:rPr>
                <w:sz w:val="20"/>
                <w:szCs w:val="20"/>
              </w:rPr>
            </w:pPr>
            <w:r w:rsidRPr="001E7A77">
              <w:rPr>
                <w:sz w:val="20"/>
                <w:szCs w:val="20"/>
              </w:rPr>
              <w:t>Report Generation download pdf some columns data not aligned</w:t>
            </w:r>
          </w:p>
        </w:tc>
        <w:tc>
          <w:tcPr>
            <w:tcW w:w="1141" w:type="dxa"/>
            <w:noWrap/>
          </w:tcPr>
          <w:p w14:paraId="3C75E77C" w14:textId="2A33F383" w:rsidR="003110A5" w:rsidRDefault="003110A5" w:rsidP="003110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01/27/17</w:t>
            </w:r>
          </w:p>
        </w:tc>
        <w:tc>
          <w:tcPr>
            <w:tcW w:w="1344" w:type="dxa"/>
            <w:noWrap/>
          </w:tcPr>
          <w:p w14:paraId="123E4DD4" w14:textId="2611A8CE" w:rsidR="003110A5" w:rsidRDefault="003110A5" w:rsidP="003110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01/31/17</w:t>
            </w:r>
          </w:p>
        </w:tc>
      </w:tr>
      <w:tr w:rsidR="003110A5" w:rsidRPr="003C6711" w14:paraId="66A5B6E6" w14:textId="77777777" w:rsidTr="003C6711">
        <w:trPr>
          <w:trHeight w:val="300"/>
        </w:trPr>
        <w:tc>
          <w:tcPr>
            <w:tcW w:w="1435" w:type="dxa"/>
            <w:noWrap/>
          </w:tcPr>
          <w:p w14:paraId="2AD472EF" w14:textId="0E85B3DE" w:rsidR="003110A5" w:rsidRPr="00F416FD" w:rsidRDefault="003110A5" w:rsidP="003110A5">
            <w:pPr>
              <w:jc w:val="center"/>
              <w:rPr>
                <w:sz w:val="20"/>
                <w:szCs w:val="20"/>
              </w:rPr>
            </w:pPr>
            <w:r w:rsidRPr="00432F09">
              <w:rPr>
                <w:sz w:val="20"/>
                <w:szCs w:val="20"/>
              </w:rPr>
              <w:t>VABCDS-892</w:t>
            </w:r>
          </w:p>
        </w:tc>
        <w:tc>
          <w:tcPr>
            <w:tcW w:w="6082" w:type="dxa"/>
            <w:noWrap/>
          </w:tcPr>
          <w:p w14:paraId="3349FE7C" w14:textId="3A51F4A3" w:rsidR="003110A5" w:rsidRPr="00F416FD" w:rsidRDefault="003110A5" w:rsidP="003110A5">
            <w:pPr>
              <w:rPr>
                <w:sz w:val="20"/>
                <w:szCs w:val="20"/>
              </w:rPr>
            </w:pPr>
            <w:r w:rsidRPr="00432F09">
              <w:rPr>
                <w:sz w:val="20"/>
                <w:szCs w:val="20"/>
              </w:rPr>
              <w:t>Test and Dev environment - Report generation - from and to data validation</w:t>
            </w:r>
          </w:p>
        </w:tc>
        <w:tc>
          <w:tcPr>
            <w:tcW w:w="1141" w:type="dxa"/>
            <w:noWrap/>
          </w:tcPr>
          <w:p w14:paraId="38B4B5B6" w14:textId="7522D266" w:rsidR="003110A5" w:rsidRDefault="003110A5" w:rsidP="003110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01/27/17</w:t>
            </w:r>
          </w:p>
        </w:tc>
        <w:tc>
          <w:tcPr>
            <w:tcW w:w="1344" w:type="dxa"/>
            <w:noWrap/>
          </w:tcPr>
          <w:p w14:paraId="07ABD8B8" w14:textId="53EE944E" w:rsidR="003110A5" w:rsidRDefault="003110A5" w:rsidP="003110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02/01/17</w:t>
            </w:r>
          </w:p>
        </w:tc>
      </w:tr>
      <w:tr w:rsidR="006A2A34" w:rsidRPr="003C6711" w14:paraId="202409B0" w14:textId="77777777" w:rsidTr="003C6711">
        <w:trPr>
          <w:trHeight w:val="300"/>
        </w:trPr>
        <w:tc>
          <w:tcPr>
            <w:tcW w:w="1435" w:type="dxa"/>
            <w:noWrap/>
          </w:tcPr>
          <w:p w14:paraId="0EC6539C" w14:textId="7CB6F2C7" w:rsidR="006A2A34" w:rsidRPr="00F416FD" w:rsidRDefault="006A2A34" w:rsidP="006A2A34">
            <w:pPr>
              <w:jc w:val="center"/>
              <w:rPr>
                <w:sz w:val="20"/>
                <w:szCs w:val="20"/>
              </w:rPr>
            </w:pPr>
            <w:r w:rsidRPr="007443C7">
              <w:rPr>
                <w:sz w:val="20"/>
                <w:szCs w:val="20"/>
              </w:rPr>
              <w:t>VABCDS-893</w:t>
            </w:r>
          </w:p>
        </w:tc>
        <w:tc>
          <w:tcPr>
            <w:tcW w:w="6082" w:type="dxa"/>
            <w:noWrap/>
          </w:tcPr>
          <w:p w14:paraId="69824F3A" w14:textId="118CC8F0" w:rsidR="006A2A34" w:rsidRPr="00F416FD" w:rsidRDefault="006A2A34" w:rsidP="006A2A34">
            <w:pPr>
              <w:rPr>
                <w:sz w:val="20"/>
                <w:szCs w:val="20"/>
              </w:rPr>
            </w:pPr>
            <w:r w:rsidRPr="007443C7">
              <w:rPr>
                <w:sz w:val="20"/>
                <w:szCs w:val="20"/>
              </w:rPr>
              <w:t xml:space="preserve">Reports generation problem - </w:t>
            </w:r>
            <w:proofErr w:type="spellStart"/>
            <w:r w:rsidRPr="007443C7">
              <w:rPr>
                <w:sz w:val="20"/>
                <w:szCs w:val="20"/>
              </w:rPr>
              <w:t>Does't</w:t>
            </w:r>
            <w:proofErr w:type="spellEnd"/>
            <w:r w:rsidRPr="007443C7">
              <w:rPr>
                <w:sz w:val="20"/>
                <w:szCs w:val="20"/>
              </w:rPr>
              <w:t xml:space="preserve"> show report data with from and to dates</w:t>
            </w:r>
          </w:p>
        </w:tc>
        <w:tc>
          <w:tcPr>
            <w:tcW w:w="1141" w:type="dxa"/>
            <w:noWrap/>
          </w:tcPr>
          <w:p w14:paraId="47264FD1" w14:textId="6105506A" w:rsidR="006A2A34" w:rsidRDefault="006A2A34" w:rsidP="006A2A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01/27/17</w:t>
            </w:r>
          </w:p>
        </w:tc>
        <w:tc>
          <w:tcPr>
            <w:tcW w:w="1344" w:type="dxa"/>
            <w:noWrap/>
          </w:tcPr>
          <w:p w14:paraId="23D0E669" w14:textId="23EAD950" w:rsidR="006A2A34" w:rsidRDefault="006A2A34" w:rsidP="006A2A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02/15/17</w:t>
            </w:r>
          </w:p>
        </w:tc>
      </w:tr>
      <w:tr w:rsidR="006A2A34" w:rsidRPr="003C6711" w14:paraId="5331830F" w14:textId="77777777" w:rsidTr="003C6711">
        <w:trPr>
          <w:trHeight w:val="300"/>
        </w:trPr>
        <w:tc>
          <w:tcPr>
            <w:tcW w:w="1435" w:type="dxa"/>
            <w:noWrap/>
          </w:tcPr>
          <w:p w14:paraId="44F85B94" w14:textId="039F8DA2" w:rsidR="006A2A34" w:rsidRPr="00F416FD" w:rsidRDefault="006A2A34" w:rsidP="006A2A34">
            <w:pPr>
              <w:jc w:val="center"/>
              <w:rPr>
                <w:sz w:val="20"/>
                <w:szCs w:val="20"/>
              </w:rPr>
            </w:pPr>
            <w:r w:rsidRPr="00381B06">
              <w:rPr>
                <w:sz w:val="20"/>
                <w:szCs w:val="20"/>
              </w:rPr>
              <w:t>VABCDS-896</w:t>
            </w:r>
          </w:p>
        </w:tc>
        <w:tc>
          <w:tcPr>
            <w:tcW w:w="6082" w:type="dxa"/>
            <w:noWrap/>
          </w:tcPr>
          <w:p w14:paraId="06DE27C4" w14:textId="1B0942D7" w:rsidR="006A2A34" w:rsidRPr="00F416FD" w:rsidRDefault="006A2A34" w:rsidP="006A2A34">
            <w:pPr>
              <w:rPr>
                <w:sz w:val="20"/>
                <w:szCs w:val="20"/>
              </w:rPr>
            </w:pPr>
            <w:r w:rsidRPr="00381B06">
              <w:rPr>
                <w:sz w:val="20"/>
                <w:szCs w:val="20"/>
              </w:rPr>
              <w:t>Refer 883 - Bulk Processing UI- Selecting Regional Office for search</w:t>
            </w:r>
          </w:p>
        </w:tc>
        <w:tc>
          <w:tcPr>
            <w:tcW w:w="1141" w:type="dxa"/>
            <w:noWrap/>
          </w:tcPr>
          <w:p w14:paraId="13A84C5E" w14:textId="4D55F46B" w:rsidR="006A2A34" w:rsidRDefault="006A2A34" w:rsidP="006A2A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01/31/17</w:t>
            </w:r>
          </w:p>
        </w:tc>
        <w:tc>
          <w:tcPr>
            <w:tcW w:w="1344" w:type="dxa"/>
            <w:noWrap/>
          </w:tcPr>
          <w:p w14:paraId="3A867489" w14:textId="758E7D31" w:rsidR="006A2A34" w:rsidRDefault="006A2A34" w:rsidP="006A2A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01/31/17</w:t>
            </w:r>
          </w:p>
        </w:tc>
      </w:tr>
      <w:tr w:rsidR="006A2A34" w:rsidRPr="003C6711" w14:paraId="2A932B3C" w14:textId="77777777" w:rsidTr="003C6711">
        <w:trPr>
          <w:trHeight w:val="300"/>
        </w:trPr>
        <w:tc>
          <w:tcPr>
            <w:tcW w:w="1435" w:type="dxa"/>
            <w:noWrap/>
          </w:tcPr>
          <w:p w14:paraId="53707F81" w14:textId="7665B636" w:rsidR="006A2A34" w:rsidRPr="00F416FD" w:rsidRDefault="006A2A34" w:rsidP="006A2A34">
            <w:pPr>
              <w:jc w:val="center"/>
              <w:rPr>
                <w:sz w:val="20"/>
                <w:szCs w:val="20"/>
              </w:rPr>
            </w:pPr>
            <w:r w:rsidRPr="00381B06">
              <w:rPr>
                <w:sz w:val="20"/>
                <w:szCs w:val="20"/>
              </w:rPr>
              <w:t>VABCDS-897</w:t>
            </w:r>
          </w:p>
        </w:tc>
        <w:tc>
          <w:tcPr>
            <w:tcW w:w="6082" w:type="dxa"/>
            <w:noWrap/>
          </w:tcPr>
          <w:p w14:paraId="1DD85A3F" w14:textId="370C27BC" w:rsidR="006A2A34" w:rsidRPr="00F416FD" w:rsidRDefault="006A2A34" w:rsidP="006A2A34">
            <w:pPr>
              <w:rPr>
                <w:sz w:val="20"/>
                <w:szCs w:val="20"/>
              </w:rPr>
            </w:pPr>
            <w:r w:rsidRPr="00381B06">
              <w:rPr>
                <w:sz w:val="20"/>
                <w:szCs w:val="20"/>
              </w:rPr>
              <w:t>Bulk processing ref Us 833 - Searching for records</w:t>
            </w:r>
          </w:p>
        </w:tc>
        <w:tc>
          <w:tcPr>
            <w:tcW w:w="1141" w:type="dxa"/>
            <w:noWrap/>
          </w:tcPr>
          <w:p w14:paraId="100AE953" w14:textId="685D2359" w:rsidR="006A2A34" w:rsidRDefault="006A2A34" w:rsidP="006A2A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01/31/17</w:t>
            </w:r>
          </w:p>
        </w:tc>
        <w:tc>
          <w:tcPr>
            <w:tcW w:w="1344" w:type="dxa"/>
            <w:noWrap/>
          </w:tcPr>
          <w:p w14:paraId="0DA5BEBE" w14:textId="5821F52E" w:rsidR="006A2A34" w:rsidRDefault="006A2A34" w:rsidP="006A2A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01/31/17</w:t>
            </w:r>
          </w:p>
        </w:tc>
      </w:tr>
      <w:tr w:rsidR="006A2A34" w:rsidRPr="003C6711" w14:paraId="09BD15A7" w14:textId="77777777" w:rsidTr="003C6711">
        <w:trPr>
          <w:trHeight w:val="300"/>
        </w:trPr>
        <w:tc>
          <w:tcPr>
            <w:tcW w:w="1435" w:type="dxa"/>
            <w:noWrap/>
          </w:tcPr>
          <w:p w14:paraId="0F3B944E" w14:textId="29C7DC79" w:rsidR="006A2A34" w:rsidRPr="00F416FD" w:rsidRDefault="006A2A34" w:rsidP="006A2A34">
            <w:pPr>
              <w:jc w:val="center"/>
              <w:rPr>
                <w:sz w:val="20"/>
                <w:szCs w:val="20"/>
              </w:rPr>
            </w:pPr>
            <w:r w:rsidRPr="00381B06">
              <w:rPr>
                <w:sz w:val="20"/>
                <w:szCs w:val="20"/>
              </w:rPr>
              <w:t>VABCDS-898</w:t>
            </w:r>
          </w:p>
        </w:tc>
        <w:tc>
          <w:tcPr>
            <w:tcW w:w="6082" w:type="dxa"/>
            <w:noWrap/>
          </w:tcPr>
          <w:p w14:paraId="7BB528EF" w14:textId="7361E3F9" w:rsidR="006A2A34" w:rsidRPr="00F416FD" w:rsidRDefault="006A2A34" w:rsidP="006A2A34">
            <w:pPr>
              <w:rPr>
                <w:sz w:val="20"/>
                <w:szCs w:val="20"/>
              </w:rPr>
            </w:pPr>
            <w:r w:rsidRPr="00381B06">
              <w:rPr>
                <w:sz w:val="20"/>
                <w:szCs w:val="20"/>
              </w:rPr>
              <w:t>Bulk Processing - Search does not validate invalid from and to date</w:t>
            </w:r>
          </w:p>
        </w:tc>
        <w:tc>
          <w:tcPr>
            <w:tcW w:w="1141" w:type="dxa"/>
            <w:noWrap/>
          </w:tcPr>
          <w:p w14:paraId="6FF0464B" w14:textId="0D73B561" w:rsidR="006A2A34" w:rsidRDefault="006A2A34" w:rsidP="006A2A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01/31/17</w:t>
            </w:r>
          </w:p>
        </w:tc>
        <w:tc>
          <w:tcPr>
            <w:tcW w:w="1344" w:type="dxa"/>
            <w:noWrap/>
          </w:tcPr>
          <w:p w14:paraId="6FC5939E" w14:textId="2B020FB3" w:rsidR="006A2A34" w:rsidRDefault="006A2A34" w:rsidP="006A2A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01/31/17</w:t>
            </w:r>
          </w:p>
        </w:tc>
      </w:tr>
      <w:tr w:rsidR="006A2A34" w:rsidRPr="003C6711" w14:paraId="463ED3E2" w14:textId="77777777" w:rsidTr="003C6711">
        <w:trPr>
          <w:trHeight w:val="300"/>
        </w:trPr>
        <w:tc>
          <w:tcPr>
            <w:tcW w:w="1435" w:type="dxa"/>
            <w:noWrap/>
          </w:tcPr>
          <w:p w14:paraId="2D4E062B" w14:textId="0921081E" w:rsidR="006A2A34" w:rsidRPr="00F416FD" w:rsidRDefault="006A2A34" w:rsidP="006A2A34">
            <w:pPr>
              <w:jc w:val="center"/>
              <w:rPr>
                <w:sz w:val="20"/>
                <w:szCs w:val="20"/>
              </w:rPr>
            </w:pPr>
            <w:r w:rsidRPr="00381B06">
              <w:rPr>
                <w:sz w:val="20"/>
                <w:szCs w:val="20"/>
              </w:rPr>
              <w:t>VABCDS-899</w:t>
            </w:r>
          </w:p>
        </w:tc>
        <w:tc>
          <w:tcPr>
            <w:tcW w:w="6082" w:type="dxa"/>
            <w:noWrap/>
          </w:tcPr>
          <w:p w14:paraId="254F5F2A" w14:textId="53412251" w:rsidR="006A2A34" w:rsidRPr="00F416FD" w:rsidRDefault="006A2A34" w:rsidP="006A2A34">
            <w:pPr>
              <w:rPr>
                <w:sz w:val="20"/>
                <w:szCs w:val="20"/>
              </w:rPr>
            </w:pPr>
            <w:r w:rsidRPr="00381B06">
              <w:rPr>
                <w:sz w:val="20"/>
                <w:szCs w:val="20"/>
              </w:rPr>
              <w:t>Report Generation - Search Criteria model result id vs model type</w:t>
            </w:r>
          </w:p>
        </w:tc>
        <w:tc>
          <w:tcPr>
            <w:tcW w:w="1141" w:type="dxa"/>
            <w:noWrap/>
          </w:tcPr>
          <w:p w14:paraId="710282EE" w14:textId="04CE58D8" w:rsidR="006A2A34" w:rsidRDefault="006A2A34" w:rsidP="006A2A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01/31/17</w:t>
            </w:r>
          </w:p>
        </w:tc>
        <w:tc>
          <w:tcPr>
            <w:tcW w:w="1344" w:type="dxa"/>
            <w:noWrap/>
          </w:tcPr>
          <w:p w14:paraId="0865D8E7" w14:textId="7B32FAA8" w:rsidR="006A2A34" w:rsidRDefault="006A2A34" w:rsidP="006A2A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02/16/17</w:t>
            </w:r>
          </w:p>
        </w:tc>
      </w:tr>
      <w:tr w:rsidR="006A2A34" w:rsidRPr="003C6711" w14:paraId="187F699B" w14:textId="77777777" w:rsidTr="003C6711">
        <w:trPr>
          <w:trHeight w:val="300"/>
        </w:trPr>
        <w:tc>
          <w:tcPr>
            <w:tcW w:w="1435" w:type="dxa"/>
            <w:noWrap/>
          </w:tcPr>
          <w:p w14:paraId="58565DCD" w14:textId="6DC6F4F7" w:rsidR="006A2A34" w:rsidRPr="00F416FD" w:rsidRDefault="006A2A34" w:rsidP="006A2A34">
            <w:pPr>
              <w:jc w:val="center"/>
              <w:rPr>
                <w:sz w:val="20"/>
                <w:szCs w:val="20"/>
              </w:rPr>
            </w:pPr>
            <w:r w:rsidRPr="00BB685E">
              <w:rPr>
                <w:sz w:val="20"/>
                <w:szCs w:val="20"/>
              </w:rPr>
              <w:t>VABCDS-905</w:t>
            </w:r>
          </w:p>
        </w:tc>
        <w:tc>
          <w:tcPr>
            <w:tcW w:w="6082" w:type="dxa"/>
            <w:noWrap/>
          </w:tcPr>
          <w:p w14:paraId="0459632F" w14:textId="04B0A457" w:rsidR="006A2A34" w:rsidRPr="00F416FD" w:rsidRDefault="006A2A34" w:rsidP="006A2A34">
            <w:pPr>
              <w:rPr>
                <w:sz w:val="20"/>
                <w:szCs w:val="20"/>
              </w:rPr>
            </w:pPr>
            <w:r w:rsidRPr="00BB685E">
              <w:rPr>
                <w:sz w:val="20"/>
                <w:szCs w:val="20"/>
              </w:rPr>
              <w:t>Bulk process search result message should be placed in middle of screen</w:t>
            </w:r>
          </w:p>
        </w:tc>
        <w:tc>
          <w:tcPr>
            <w:tcW w:w="1141" w:type="dxa"/>
            <w:noWrap/>
          </w:tcPr>
          <w:p w14:paraId="743EB027" w14:textId="079D53C8" w:rsidR="006A2A34" w:rsidRDefault="006A2A34" w:rsidP="006A2A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01/31/17</w:t>
            </w:r>
          </w:p>
        </w:tc>
        <w:tc>
          <w:tcPr>
            <w:tcW w:w="1344" w:type="dxa"/>
            <w:noWrap/>
          </w:tcPr>
          <w:p w14:paraId="23F8BD35" w14:textId="39A3DFA5" w:rsidR="006A2A34" w:rsidRDefault="006A2A34" w:rsidP="006A2A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02/06/17</w:t>
            </w:r>
          </w:p>
        </w:tc>
      </w:tr>
      <w:tr w:rsidR="006A2A34" w:rsidRPr="003C6711" w14:paraId="0AC67CE5" w14:textId="77777777" w:rsidTr="003C6711">
        <w:trPr>
          <w:trHeight w:val="300"/>
        </w:trPr>
        <w:tc>
          <w:tcPr>
            <w:tcW w:w="1435" w:type="dxa"/>
            <w:noWrap/>
          </w:tcPr>
          <w:p w14:paraId="3C0B5861" w14:textId="5EC79B6D" w:rsidR="006A2A34" w:rsidRPr="00F416FD" w:rsidRDefault="006A2A34" w:rsidP="006A2A34">
            <w:pPr>
              <w:jc w:val="center"/>
              <w:rPr>
                <w:sz w:val="20"/>
                <w:szCs w:val="20"/>
              </w:rPr>
            </w:pPr>
            <w:r w:rsidRPr="00BB685E">
              <w:rPr>
                <w:sz w:val="20"/>
                <w:szCs w:val="20"/>
              </w:rPr>
              <w:t>VABCDS-906</w:t>
            </w:r>
          </w:p>
        </w:tc>
        <w:tc>
          <w:tcPr>
            <w:tcW w:w="6082" w:type="dxa"/>
            <w:noWrap/>
          </w:tcPr>
          <w:p w14:paraId="1A4A52EA" w14:textId="2AA28050" w:rsidR="006A2A34" w:rsidRPr="00F416FD" w:rsidRDefault="006A2A34" w:rsidP="006A2A34">
            <w:pPr>
              <w:rPr>
                <w:sz w:val="20"/>
                <w:szCs w:val="20"/>
              </w:rPr>
            </w:pPr>
            <w:r w:rsidRPr="00BB685E">
              <w:rPr>
                <w:sz w:val="20"/>
                <w:szCs w:val="20"/>
              </w:rPr>
              <w:t>Report Generation format - Needs some modification in columns etc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141" w:type="dxa"/>
            <w:noWrap/>
          </w:tcPr>
          <w:p w14:paraId="305B8E09" w14:textId="37213D21" w:rsidR="006A2A34" w:rsidRDefault="006A2A34" w:rsidP="006A2A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02/06/17</w:t>
            </w:r>
          </w:p>
        </w:tc>
        <w:tc>
          <w:tcPr>
            <w:tcW w:w="1344" w:type="dxa"/>
            <w:noWrap/>
          </w:tcPr>
          <w:p w14:paraId="4364BD7F" w14:textId="1132DA15" w:rsidR="006A2A34" w:rsidRDefault="006A2A34" w:rsidP="006A2A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02/06/17</w:t>
            </w:r>
          </w:p>
        </w:tc>
      </w:tr>
      <w:tr w:rsidR="006A2A34" w:rsidRPr="003C6711" w14:paraId="3C343105" w14:textId="77777777" w:rsidTr="003C6711">
        <w:trPr>
          <w:trHeight w:val="300"/>
        </w:trPr>
        <w:tc>
          <w:tcPr>
            <w:tcW w:w="1435" w:type="dxa"/>
            <w:noWrap/>
          </w:tcPr>
          <w:p w14:paraId="5C47EFE5" w14:textId="66E508DB" w:rsidR="006A2A34" w:rsidRPr="00F416FD" w:rsidRDefault="006A2A34" w:rsidP="006A2A34">
            <w:pPr>
              <w:jc w:val="center"/>
              <w:rPr>
                <w:sz w:val="20"/>
                <w:szCs w:val="20"/>
              </w:rPr>
            </w:pPr>
            <w:r w:rsidRPr="00725573">
              <w:rPr>
                <w:sz w:val="20"/>
                <w:szCs w:val="20"/>
              </w:rPr>
              <w:t>VABCDS-909</w:t>
            </w:r>
          </w:p>
        </w:tc>
        <w:tc>
          <w:tcPr>
            <w:tcW w:w="6082" w:type="dxa"/>
            <w:noWrap/>
          </w:tcPr>
          <w:p w14:paraId="4ECB1568" w14:textId="7B91A05B" w:rsidR="006A2A34" w:rsidRPr="00F416FD" w:rsidRDefault="006A2A34" w:rsidP="006A2A34">
            <w:pPr>
              <w:rPr>
                <w:sz w:val="20"/>
                <w:szCs w:val="20"/>
              </w:rPr>
            </w:pPr>
            <w:r w:rsidRPr="00725573">
              <w:rPr>
                <w:sz w:val="20"/>
                <w:szCs w:val="20"/>
              </w:rPr>
              <w:t>Fix validation on Login screen</w:t>
            </w:r>
          </w:p>
        </w:tc>
        <w:tc>
          <w:tcPr>
            <w:tcW w:w="1141" w:type="dxa"/>
            <w:noWrap/>
          </w:tcPr>
          <w:p w14:paraId="6001223A" w14:textId="1CC1CB5B" w:rsidR="006A2A34" w:rsidRDefault="006A2A34" w:rsidP="006A2A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02/07/17</w:t>
            </w:r>
          </w:p>
        </w:tc>
        <w:tc>
          <w:tcPr>
            <w:tcW w:w="1344" w:type="dxa"/>
            <w:noWrap/>
          </w:tcPr>
          <w:p w14:paraId="268AF70B" w14:textId="51A3251E" w:rsidR="006A2A34" w:rsidRDefault="006A2A34" w:rsidP="006A2A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02/07/17</w:t>
            </w:r>
          </w:p>
        </w:tc>
      </w:tr>
      <w:tr w:rsidR="006A2A34" w:rsidRPr="003C6711" w14:paraId="0FC73BD9" w14:textId="77777777" w:rsidTr="003C6711">
        <w:trPr>
          <w:trHeight w:val="300"/>
        </w:trPr>
        <w:tc>
          <w:tcPr>
            <w:tcW w:w="1435" w:type="dxa"/>
            <w:noWrap/>
          </w:tcPr>
          <w:p w14:paraId="2AB0F9C8" w14:textId="7AD3DF8A" w:rsidR="006A2A34" w:rsidRPr="00F416FD" w:rsidRDefault="006A2A34" w:rsidP="006A2A34">
            <w:pPr>
              <w:jc w:val="center"/>
              <w:rPr>
                <w:sz w:val="20"/>
                <w:szCs w:val="20"/>
              </w:rPr>
            </w:pPr>
            <w:r w:rsidRPr="00D934A4">
              <w:rPr>
                <w:sz w:val="20"/>
                <w:szCs w:val="20"/>
              </w:rPr>
              <w:t>VABCDS-910</w:t>
            </w:r>
          </w:p>
        </w:tc>
        <w:tc>
          <w:tcPr>
            <w:tcW w:w="6082" w:type="dxa"/>
            <w:noWrap/>
          </w:tcPr>
          <w:p w14:paraId="626B30DD" w14:textId="2D33A3B3" w:rsidR="006A2A34" w:rsidRPr="00F416FD" w:rsidRDefault="006A2A34" w:rsidP="006A2A34">
            <w:pPr>
              <w:rPr>
                <w:sz w:val="20"/>
                <w:szCs w:val="20"/>
              </w:rPr>
            </w:pPr>
            <w:r w:rsidRPr="00D934A4">
              <w:rPr>
                <w:sz w:val="20"/>
                <w:szCs w:val="20"/>
              </w:rPr>
              <w:t>Suggestion bug - Detail /Aggregate Report download should have page no</w:t>
            </w:r>
          </w:p>
        </w:tc>
        <w:tc>
          <w:tcPr>
            <w:tcW w:w="1141" w:type="dxa"/>
            <w:noWrap/>
          </w:tcPr>
          <w:p w14:paraId="453E8BDD" w14:textId="311BD987" w:rsidR="006A2A34" w:rsidRDefault="006A2A34" w:rsidP="006A2A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02/07/17</w:t>
            </w:r>
          </w:p>
        </w:tc>
        <w:tc>
          <w:tcPr>
            <w:tcW w:w="1344" w:type="dxa"/>
            <w:noWrap/>
          </w:tcPr>
          <w:p w14:paraId="0B88879D" w14:textId="1474DF2C" w:rsidR="006A2A34" w:rsidRDefault="006A2A34" w:rsidP="006A2A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02/15/17</w:t>
            </w:r>
          </w:p>
        </w:tc>
      </w:tr>
      <w:tr w:rsidR="003A509F" w:rsidRPr="003C6711" w14:paraId="59668751" w14:textId="77777777" w:rsidTr="003C6711">
        <w:trPr>
          <w:trHeight w:val="300"/>
        </w:trPr>
        <w:tc>
          <w:tcPr>
            <w:tcW w:w="1435" w:type="dxa"/>
            <w:noWrap/>
          </w:tcPr>
          <w:p w14:paraId="414C3FF8" w14:textId="1426DE6B" w:rsidR="003A509F" w:rsidRPr="00F416FD" w:rsidRDefault="003A509F" w:rsidP="003A509F">
            <w:pPr>
              <w:jc w:val="center"/>
              <w:rPr>
                <w:sz w:val="20"/>
                <w:szCs w:val="20"/>
              </w:rPr>
            </w:pPr>
            <w:r w:rsidRPr="00926F7F">
              <w:rPr>
                <w:sz w:val="20"/>
                <w:szCs w:val="20"/>
              </w:rPr>
              <w:t>VABCDS-916</w:t>
            </w:r>
          </w:p>
        </w:tc>
        <w:tc>
          <w:tcPr>
            <w:tcW w:w="6082" w:type="dxa"/>
            <w:noWrap/>
          </w:tcPr>
          <w:p w14:paraId="253EF326" w14:textId="322F75E7" w:rsidR="003A509F" w:rsidRPr="00F416FD" w:rsidRDefault="003A509F" w:rsidP="003A509F">
            <w:pPr>
              <w:rPr>
                <w:sz w:val="20"/>
                <w:szCs w:val="20"/>
              </w:rPr>
            </w:pPr>
            <w:r w:rsidRPr="00926F7F">
              <w:rPr>
                <w:sz w:val="20"/>
                <w:szCs w:val="20"/>
              </w:rPr>
              <w:t>Detail report with Modeling Agent log in</w:t>
            </w:r>
          </w:p>
        </w:tc>
        <w:tc>
          <w:tcPr>
            <w:tcW w:w="1141" w:type="dxa"/>
            <w:noWrap/>
          </w:tcPr>
          <w:p w14:paraId="7B02BB6A" w14:textId="61CB0040" w:rsidR="003A509F" w:rsidRDefault="003A509F" w:rsidP="003A50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02/10/17</w:t>
            </w:r>
          </w:p>
        </w:tc>
        <w:tc>
          <w:tcPr>
            <w:tcW w:w="1344" w:type="dxa"/>
            <w:noWrap/>
          </w:tcPr>
          <w:p w14:paraId="32DCBDB5" w14:textId="43D56F37" w:rsidR="003A509F" w:rsidRDefault="003A509F" w:rsidP="003A50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02/10/17</w:t>
            </w:r>
          </w:p>
        </w:tc>
      </w:tr>
      <w:tr w:rsidR="003A509F" w:rsidRPr="003C6711" w14:paraId="1521FF30" w14:textId="77777777" w:rsidTr="003C6711">
        <w:trPr>
          <w:trHeight w:val="300"/>
        </w:trPr>
        <w:tc>
          <w:tcPr>
            <w:tcW w:w="1435" w:type="dxa"/>
            <w:noWrap/>
          </w:tcPr>
          <w:p w14:paraId="74AA9E1E" w14:textId="6E187442" w:rsidR="003A509F" w:rsidRPr="00F416FD" w:rsidRDefault="003A509F" w:rsidP="003A509F">
            <w:pPr>
              <w:jc w:val="center"/>
              <w:rPr>
                <w:sz w:val="20"/>
                <w:szCs w:val="20"/>
              </w:rPr>
            </w:pPr>
            <w:r w:rsidRPr="00653940">
              <w:rPr>
                <w:sz w:val="20"/>
                <w:szCs w:val="20"/>
              </w:rPr>
              <w:t>VABCDS-917</w:t>
            </w:r>
          </w:p>
        </w:tc>
        <w:tc>
          <w:tcPr>
            <w:tcW w:w="6082" w:type="dxa"/>
            <w:noWrap/>
          </w:tcPr>
          <w:p w14:paraId="5080DF41" w14:textId="3B30FBAB" w:rsidR="003A509F" w:rsidRPr="00F416FD" w:rsidRDefault="003A509F" w:rsidP="003A509F">
            <w:pPr>
              <w:rPr>
                <w:sz w:val="20"/>
                <w:szCs w:val="20"/>
              </w:rPr>
            </w:pPr>
            <w:r w:rsidRPr="00653940">
              <w:rPr>
                <w:sz w:val="20"/>
                <w:szCs w:val="20"/>
              </w:rPr>
              <w:t>Following items needs to be done in bulk processing</w:t>
            </w:r>
          </w:p>
        </w:tc>
        <w:tc>
          <w:tcPr>
            <w:tcW w:w="1141" w:type="dxa"/>
            <w:noWrap/>
          </w:tcPr>
          <w:p w14:paraId="7B01B247" w14:textId="613393FA" w:rsidR="003A509F" w:rsidRDefault="003A509F" w:rsidP="003A50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02/10/17</w:t>
            </w:r>
          </w:p>
        </w:tc>
        <w:tc>
          <w:tcPr>
            <w:tcW w:w="1344" w:type="dxa"/>
            <w:noWrap/>
          </w:tcPr>
          <w:p w14:paraId="0B213CB1" w14:textId="12C0DB41" w:rsidR="003A509F" w:rsidRDefault="003A509F" w:rsidP="003A50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02/13/17</w:t>
            </w:r>
          </w:p>
        </w:tc>
      </w:tr>
      <w:tr w:rsidR="003A509F" w:rsidRPr="003C6711" w14:paraId="122D741D" w14:textId="77777777" w:rsidTr="003C6711">
        <w:trPr>
          <w:trHeight w:val="300"/>
        </w:trPr>
        <w:tc>
          <w:tcPr>
            <w:tcW w:w="1435" w:type="dxa"/>
            <w:noWrap/>
          </w:tcPr>
          <w:p w14:paraId="316EDFDC" w14:textId="0BA802A4" w:rsidR="003A509F" w:rsidRPr="00F416FD" w:rsidRDefault="003A509F" w:rsidP="003A509F">
            <w:pPr>
              <w:jc w:val="center"/>
              <w:rPr>
                <w:sz w:val="20"/>
                <w:szCs w:val="20"/>
              </w:rPr>
            </w:pPr>
            <w:r w:rsidRPr="00301C07">
              <w:rPr>
                <w:sz w:val="20"/>
                <w:szCs w:val="20"/>
              </w:rPr>
              <w:t>VABCDS-918</w:t>
            </w:r>
          </w:p>
        </w:tc>
        <w:tc>
          <w:tcPr>
            <w:tcW w:w="6082" w:type="dxa"/>
            <w:noWrap/>
          </w:tcPr>
          <w:p w14:paraId="058ED211" w14:textId="4779FFA1" w:rsidR="003A509F" w:rsidRPr="00F416FD" w:rsidRDefault="003A509F" w:rsidP="003A509F">
            <w:pPr>
              <w:rPr>
                <w:sz w:val="20"/>
                <w:szCs w:val="20"/>
              </w:rPr>
            </w:pPr>
            <w:r w:rsidRPr="00301C07">
              <w:rPr>
                <w:sz w:val="20"/>
                <w:szCs w:val="20"/>
              </w:rPr>
              <w:t>Report Result and Claim Result - Screen contents should be shifted little on Right</w:t>
            </w:r>
          </w:p>
        </w:tc>
        <w:tc>
          <w:tcPr>
            <w:tcW w:w="1141" w:type="dxa"/>
            <w:noWrap/>
          </w:tcPr>
          <w:p w14:paraId="531D932B" w14:textId="2E50AA37" w:rsidR="003A509F" w:rsidRDefault="003A509F" w:rsidP="003A50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02/10/17</w:t>
            </w:r>
          </w:p>
        </w:tc>
        <w:tc>
          <w:tcPr>
            <w:tcW w:w="1344" w:type="dxa"/>
            <w:noWrap/>
          </w:tcPr>
          <w:p w14:paraId="30A3ACEB" w14:textId="679EDAF1" w:rsidR="003A509F" w:rsidRDefault="003A509F" w:rsidP="003A50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02/13/17</w:t>
            </w:r>
          </w:p>
        </w:tc>
      </w:tr>
      <w:tr w:rsidR="003A509F" w:rsidRPr="003C6711" w14:paraId="557980AC" w14:textId="77777777" w:rsidTr="003C6711">
        <w:trPr>
          <w:trHeight w:val="300"/>
        </w:trPr>
        <w:tc>
          <w:tcPr>
            <w:tcW w:w="1435" w:type="dxa"/>
            <w:noWrap/>
          </w:tcPr>
          <w:p w14:paraId="59DDAE2B" w14:textId="54423D05" w:rsidR="003A509F" w:rsidRPr="00F416FD" w:rsidRDefault="003A509F" w:rsidP="003A509F">
            <w:pPr>
              <w:jc w:val="center"/>
              <w:rPr>
                <w:sz w:val="20"/>
                <w:szCs w:val="20"/>
              </w:rPr>
            </w:pPr>
            <w:r w:rsidRPr="00301C07">
              <w:rPr>
                <w:sz w:val="20"/>
                <w:szCs w:val="20"/>
              </w:rPr>
              <w:t>VABCDS-919</w:t>
            </w:r>
          </w:p>
        </w:tc>
        <w:tc>
          <w:tcPr>
            <w:tcW w:w="6082" w:type="dxa"/>
            <w:noWrap/>
          </w:tcPr>
          <w:p w14:paraId="286F80A3" w14:textId="0C2BD11F" w:rsidR="003A509F" w:rsidRPr="00F416FD" w:rsidRDefault="003A509F" w:rsidP="003A509F">
            <w:pPr>
              <w:rPr>
                <w:sz w:val="20"/>
                <w:szCs w:val="20"/>
              </w:rPr>
            </w:pPr>
            <w:r w:rsidRPr="00301C07">
              <w:rPr>
                <w:sz w:val="20"/>
                <w:szCs w:val="20"/>
              </w:rPr>
              <w:t>US 766 - Field Names and description show in help (?) button</w:t>
            </w:r>
          </w:p>
        </w:tc>
        <w:tc>
          <w:tcPr>
            <w:tcW w:w="1141" w:type="dxa"/>
            <w:noWrap/>
          </w:tcPr>
          <w:p w14:paraId="58A6BEF6" w14:textId="08023FBF" w:rsidR="003A509F" w:rsidRDefault="003A509F" w:rsidP="003A50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02/10/17</w:t>
            </w:r>
          </w:p>
        </w:tc>
        <w:tc>
          <w:tcPr>
            <w:tcW w:w="1344" w:type="dxa"/>
            <w:noWrap/>
          </w:tcPr>
          <w:p w14:paraId="0FF8C3BA" w14:textId="59543FAD" w:rsidR="003A509F" w:rsidRDefault="003A509F" w:rsidP="003A50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02/13/17</w:t>
            </w:r>
          </w:p>
        </w:tc>
      </w:tr>
      <w:tr w:rsidR="00A52A8F" w:rsidRPr="003C6711" w14:paraId="32DC80A7" w14:textId="77777777" w:rsidTr="003C6711">
        <w:trPr>
          <w:trHeight w:val="300"/>
        </w:trPr>
        <w:tc>
          <w:tcPr>
            <w:tcW w:w="1435" w:type="dxa"/>
            <w:noWrap/>
          </w:tcPr>
          <w:p w14:paraId="118C4B6B" w14:textId="7FE687C5" w:rsidR="00A52A8F" w:rsidRPr="00F416FD" w:rsidRDefault="00A52A8F" w:rsidP="00A52A8F">
            <w:pPr>
              <w:jc w:val="center"/>
              <w:rPr>
                <w:sz w:val="20"/>
                <w:szCs w:val="20"/>
              </w:rPr>
            </w:pPr>
            <w:r w:rsidRPr="00AE665F">
              <w:rPr>
                <w:sz w:val="20"/>
                <w:szCs w:val="20"/>
              </w:rPr>
              <w:t>VABCDS-935</w:t>
            </w:r>
          </w:p>
        </w:tc>
        <w:tc>
          <w:tcPr>
            <w:tcW w:w="6082" w:type="dxa"/>
            <w:noWrap/>
          </w:tcPr>
          <w:p w14:paraId="4E360EAE" w14:textId="76923F95" w:rsidR="00A52A8F" w:rsidRPr="00F416FD" w:rsidRDefault="00A52A8F" w:rsidP="00A52A8F">
            <w:pPr>
              <w:rPr>
                <w:sz w:val="20"/>
                <w:szCs w:val="20"/>
              </w:rPr>
            </w:pPr>
            <w:proofErr w:type="spellStart"/>
            <w:r w:rsidRPr="00AE665F">
              <w:rPr>
                <w:sz w:val="20"/>
                <w:szCs w:val="20"/>
              </w:rPr>
              <w:t>Adv</w:t>
            </w:r>
            <w:proofErr w:type="spellEnd"/>
            <w:r w:rsidRPr="00AE665F">
              <w:rPr>
                <w:sz w:val="20"/>
                <w:szCs w:val="20"/>
              </w:rPr>
              <w:t xml:space="preserve"> Filter search and getting error message, The spinner runs for many minutes</w:t>
            </w:r>
          </w:p>
        </w:tc>
        <w:tc>
          <w:tcPr>
            <w:tcW w:w="1141" w:type="dxa"/>
            <w:noWrap/>
          </w:tcPr>
          <w:p w14:paraId="0ADDF5A4" w14:textId="43A4ECB5" w:rsidR="00A52A8F" w:rsidRDefault="00A52A8F" w:rsidP="00A52A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02/22/17</w:t>
            </w:r>
          </w:p>
        </w:tc>
        <w:tc>
          <w:tcPr>
            <w:tcW w:w="1344" w:type="dxa"/>
            <w:noWrap/>
          </w:tcPr>
          <w:p w14:paraId="0025528C" w14:textId="7E978C67" w:rsidR="00A52A8F" w:rsidRDefault="00A52A8F" w:rsidP="00A52A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02/22/17</w:t>
            </w:r>
          </w:p>
        </w:tc>
      </w:tr>
      <w:tr w:rsidR="00A52A8F" w:rsidRPr="003C6711" w14:paraId="4C9D8636" w14:textId="77777777" w:rsidTr="003C6711">
        <w:trPr>
          <w:trHeight w:val="300"/>
        </w:trPr>
        <w:tc>
          <w:tcPr>
            <w:tcW w:w="1435" w:type="dxa"/>
            <w:noWrap/>
          </w:tcPr>
          <w:p w14:paraId="384D0D53" w14:textId="205FFEF2" w:rsidR="00A52A8F" w:rsidRPr="00F416FD" w:rsidRDefault="00A52A8F" w:rsidP="00A52A8F">
            <w:pPr>
              <w:jc w:val="center"/>
              <w:rPr>
                <w:sz w:val="20"/>
                <w:szCs w:val="20"/>
              </w:rPr>
            </w:pPr>
            <w:r w:rsidRPr="00AE665F">
              <w:rPr>
                <w:sz w:val="20"/>
                <w:szCs w:val="20"/>
              </w:rPr>
              <w:t>VABCDS-938</w:t>
            </w:r>
          </w:p>
        </w:tc>
        <w:tc>
          <w:tcPr>
            <w:tcW w:w="6082" w:type="dxa"/>
            <w:noWrap/>
          </w:tcPr>
          <w:p w14:paraId="7F04F593" w14:textId="27C3ECB8" w:rsidR="00A52A8F" w:rsidRPr="00F416FD" w:rsidRDefault="00A52A8F" w:rsidP="00A52A8F">
            <w:pPr>
              <w:rPr>
                <w:sz w:val="20"/>
                <w:szCs w:val="20"/>
              </w:rPr>
            </w:pPr>
            <w:r w:rsidRPr="00AE665F">
              <w:rPr>
                <w:sz w:val="20"/>
                <w:szCs w:val="20"/>
              </w:rPr>
              <w:t xml:space="preserve">Bulk Processing search and Process a scenario -Need </w:t>
            </w:r>
            <w:proofErr w:type="spellStart"/>
            <w:r w:rsidRPr="00AE665F">
              <w:rPr>
                <w:sz w:val="20"/>
                <w:szCs w:val="20"/>
              </w:rPr>
              <w:t>modification.on</w:t>
            </w:r>
            <w:proofErr w:type="spellEnd"/>
            <w:r w:rsidRPr="00AE665F">
              <w:rPr>
                <w:sz w:val="20"/>
                <w:szCs w:val="20"/>
              </w:rPr>
              <w:t xml:space="preserve"> Process button</w:t>
            </w:r>
          </w:p>
        </w:tc>
        <w:tc>
          <w:tcPr>
            <w:tcW w:w="1141" w:type="dxa"/>
            <w:noWrap/>
          </w:tcPr>
          <w:p w14:paraId="7C4E1317" w14:textId="6EFD060C" w:rsidR="00A52A8F" w:rsidRDefault="00A52A8F" w:rsidP="00A52A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02/23/17</w:t>
            </w:r>
          </w:p>
        </w:tc>
        <w:tc>
          <w:tcPr>
            <w:tcW w:w="1344" w:type="dxa"/>
            <w:noWrap/>
          </w:tcPr>
          <w:p w14:paraId="5A3F61F3" w14:textId="0D1EC0DB" w:rsidR="00A52A8F" w:rsidRDefault="00A52A8F" w:rsidP="00A52A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02/23/17</w:t>
            </w:r>
          </w:p>
        </w:tc>
      </w:tr>
    </w:tbl>
    <w:p w14:paraId="45800E82" w14:textId="0A5DEE84" w:rsidR="00534E10" w:rsidRDefault="00874A97" w:rsidP="00874A97">
      <w:pPr>
        <w:jc w:val="center"/>
        <w:rPr>
          <w:b/>
          <w:color w:val="000000" w:themeColor="text1"/>
          <w:sz w:val="20"/>
          <w:szCs w:val="20"/>
        </w:rPr>
      </w:pPr>
      <w:r w:rsidRPr="000C31B0">
        <w:rPr>
          <w:b/>
          <w:color w:val="000000" w:themeColor="text1"/>
          <w:sz w:val="20"/>
          <w:szCs w:val="20"/>
        </w:rPr>
        <w:lastRenderedPageBreak/>
        <w:t xml:space="preserve">Table </w:t>
      </w:r>
      <w:r w:rsidRPr="000C31B0">
        <w:rPr>
          <w:b/>
          <w:color w:val="000000" w:themeColor="text1"/>
          <w:sz w:val="20"/>
          <w:szCs w:val="20"/>
        </w:rPr>
        <w:fldChar w:fldCharType="begin"/>
      </w:r>
      <w:r w:rsidRPr="000C31B0">
        <w:rPr>
          <w:b/>
          <w:color w:val="000000" w:themeColor="text1"/>
          <w:sz w:val="20"/>
          <w:szCs w:val="20"/>
        </w:rPr>
        <w:instrText xml:space="preserve"> SEQ Table \* ARABIC </w:instrText>
      </w:r>
      <w:r w:rsidRPr="000C31B0">
        <w:rPr>
          <w:b/>
          <w:color w:val="000000" w:themeColor="text1"/>
          <w:sz w:val="20"/>
          <w:szCs w:val="20"/>
        </w:rPr>
        <w:fldChar w:fldCharType="separate"/>
      </w:r>
      <w:r w:rsidR="001F2CBB">
        <w:rPr>
          <w:b/>
          <w:noProof/>
          <w:color w:val="000000" w:themeColor="text1"/>
          <w:sz w:val="20"/>
          <w:szCs w:val="20"/>
        </w:rPr>
        <w:t>2</w:t>
      </w:r>
      <w:r w:rsidRPr="000C31B0">
        <w:rPr>
          <w:b/>
          <w:noProof/>
          <w:color w:val="000000" w:themeColor="text1"/>
          <w:sz w:val="20"/>
          <w:szCs w:val="20"/>
        </w:rPr>
        <w:fldChar w:fldCharType="end"/>
      </w:r>
      <w:r w:rsidRPr="000C31B0">
        <w:rPr>
          <w:b/>
          <w:color w:val="000000" w:themeColor="text1"/>
          <w:sz w:val="20"/>
          <w:szCs w:val="20"/>
        </w:rPr>
        <w:t>: Defect</w:t>
      </w:r>
      <w:r w:rsidR="00036120">
        <w:rPr>
          <w:b/>
          <w:color w:val="000000" w:themeColor="text1"/>
          <w:sz w:val="20"/>
          <w:szCs w:val="20"/>
        </w:rPr>
        <w:t>s</w:t>
      </w:r>
      <w:r w:rsidRPr="000C31B0">
        <w:rPr>
          <w:b/>
          <w:color w:val="000000" w:themeColor="text1"/>
          <w:sz w:val="20"/>
          <w:szCs w:val="20"/>
        </w:rPr>
        <w:t xml:space="preserve"> </w:t>
      </w:r>
      <w:r w:rsidR="003C6711">
        <w:rPr>
          <w:b/>
          <w:color w:val="000000" w:themeColor="text1"/>
          <w:sz w:val="20"/>
          <w:szCs w:val="20"/>
        </w:rPr>
        <w:t>Open/</w:t>
      </w:r>
      <w:r w:rsidRPr="000C31B0">
        <w:rPr>
          <w:b/>
          <w:color w:val="000000" w:themeColor="text1"/>
          <w:sz w:val="20"/>
          <w:szCs w:val="20"/>
        </w:rPr>
        <w:t xml:space="preserve">Resolved in </w:t>
      </w:r>
      <w:r w:rsidR="009E1038">
        <w:rPr>
          <w:b/>
          <w:color w:val="000000" w:themeColor="text1"/>
          <w:sz w:val="20"/>
          <w:szCs w:val="20"/>
        </w:rPr>
        <w:t xml:space="preserve">Sprints </w:t>
      </w:r>
      <w:r w:rsidR="004754F6">
        <w:rPr>
          <w:b/>
          <w:color w:val="000000" w:themeColor="text1"/>
          <w:sz w:val="20"/>
          <w:szCs w:val="20"/>
        </w:rPr>
        <w:t>20-23</w:t>
      </w:r>
    </w:p>
    <w:p w14:paraId="73AB54E9" w14:textId="77777777" w:rsidR="00276BB5" w:rsidRPr="000C31B0" w:rsidRDefault="00276BB5" w:rsidP="00874A97">
      <w:pPr>
        <w:jc w:val="center"/>
        <w:rPr>
          <w:b/>
          <w:color w:val="000000" w:themeColor="text1"/>
          <w:sz w:val="20"/>
          <w:szCs w:val="20"/>
        </w:rPr>
      </w:pPr>
    </w:p>
    <w:p w14:paraId="0EE55719" w14:textId="77777777" w:rsidR="00652981" w:rsidRPr="000C31B0" w:rsidRDefault="00652981" w:rsidP="00B102FF">
      <w:pPr>
        <w:pStyle w:val="Attachment"/>
        <w:pageBreakBefore/>
        <w:numPr>
          <w:ilvl w:val="0"/>
          <w:numId w:val="1"/>
        </w:numPr>
        <w:rPr>
          <w:color w:val="000000" w:themeColor="text1"/>
        </w:rPr>
      </w:pPr>
      <w:bookmarkStart w:id="35" w:name="_Toc374704020"/>
      <w:bookmarkStart w:id="36" w:name="_Toc462644461"/>
      <w:r w:rsidRPr="000C31B0">
        <w:rPr>
          <w:color w:val="000000" w:themeColor="text1"/>
        </w:rPr>
        <w:lastRenderedPageBreak/>
        <w:t>Approval Signatures</w:t>
      </w:r>
      <w:bookmarkEnd w:id="35"/>
      <w:bookmarkEnd w:id="36"/>
    </w:p>
    <w:p w14:paraId="0F4B15A7" w14:textId="59707A4D" w:rsidR="00276BB5" w:rsidRPr="005554B8" w:rsidRDefault="008F78AB" w:rsidP="00276BB5">
      <w:pPr>
        <w:pStyle w:val="BodyText"/>
      </w:pPr>
      <w:r w:rsidRPr="000C31B0">
        <w:rPr>
          <w:color w:val="000000" w:themeColor="text1"/>
        </w:rPr>
        <w:t xml:space="preserve">This section is used to document the approval of the </w:t>
      </w:r>
      <w:r w:rsidR="00C15003">
        <w:rPr>
          <w:color w:val="000000" w:themeColor="text1"/>
        </w:rPr>
        <w:t>BCDSS</w:t>
      </w:r>
      <w:r w:rsidRPr="000C31B0">
        <w:rPr>
          <w:color w:val="000000" w:themeColor="text1"/>
        </w:rPr>
        <w:t xml:space="preserve"> Release Notification – </w:t>
      </w:r>
      <w:r w:rsidR="009E1038">
        <w:rPr>
          <w:color w:val="000000" w:themeColor="text1"/>
        </w:rPr>
        <w:t xml:space="preserve">Sprints </w:t>
      </w:r>
      <w:r w:rsidR="002D36A0">
        <w:rPr>
          <w:color w:val="000000" w:themeColor="text1"/>
        </w:rPr>
        <w:t>20-2</w:t>
      </w:r>
      <w:r w:rsidR="004754F6">
        <w:rPr>
          <w:color w:val="000000" w:themeColor="text1"/>
        </w:rPr>
        <w:t>3</w:t>
      </w:r>
      <w:r w:rsidR="002D36A0">
        <w:rPr>
          <w:color w:val="000000" w:themeColor="text1"/>
        </w:rPr>
        <w:t xml:space="preserve"> </w:t>
      </w:r>
      <w:r w:rsidR="00252F74">
        <w:rPr>
          <w:color w:val="000000" w:themeColor="text1"/>
        </w:rPr>
        <w:t>during</w:t>
      </w:r>
      <w:r w:rsidRPr="000C31B0">
        <w:rPr>
          <w:color w:val="000000" w:themeColor="text1"/>
        </w:rPr>
        <w:t xml:space="preserve"> the Formal Review. </w:t>
      </w:r>
      <w:r w:rsidR="00276BB5" w:rsidRPr="005554B8">
        <w:t xml:space="preserve">The review should be ideally conducted face to face where signatures can be obtained ‘live’ during the review however the following forms of approval are acceptable: </w:t>
      </w:r>
    </w:p>
    <w:p w14:paraId="4E8A6AA7" w14:textId="77777777" w:rsidR="00276BB5" w:rsidRPr="00616125" w:rsidRDefault="00276BB5" w:rsidP="00276BB5">
      <w:pPr>
        <w:pStyle w:val="InstructionalBullet1"/>
        <w:rPr>
          <w:i w:val="0"/>
          <w:color w:val="auto"/>
        </w:rPr>
      </w:pPr>
      <w:r w:rsidRPr="00616125">
        <w:rPr>
          <w:i w:val="0"/>
          <w:color w:val="auto"/>
        </w:rPr>
        <w:t xml:space="preserve">Physical signatures obtained face to face or via fax </w:t>
      </w:r>
    </w:p>
    <w:p w14:paraId="2F2A7158" w14:textId="77777777" w:rsidR="003B7927" w:rsidRDefault="00276BB5" w:rsidP="003B7927">
      <w:pPr>
        <w:pStyle w:val="InstructionalBullet1"/>
        <w:rPr>
          <w:i w:val="0"/>
          <w:color w:val="auto"/>
        </w:rPr>
      </w:pPr>
      <w:r w:rsidRPr="00616125">
        <w:rPr>
          <w:i w:val="0"/>
          <w:color w:val="auto"/>
        </w:rPr>
        <w:t xml:space="preserve">Digital signatures tied cryptographically to the signer </w:t>
      </w:r>
    </w:p>
    <w:p w14:paraId="0A4B0D4C" w14:textId="77777777" w:rsidR="003B7927" w:rsidRPr="003B7927" w:rsidRDefault="00276BB5" w:rsidP="003B7927">
      <w:pPr>
        <w:pStyle w:val="InstructionalBullet1"/>
        <w:rPr>
          <w:i w:val="0"/>
          <w:color w:val="auto"/>
        </w:rPr>
      </w:pPr>
      <w:r w:rsidRPr="003B7927">
        <w:rPr>
          <w:i w:val="0"/>
          <w:color w:val="auto"/>
        </w:rPr>
        <w:t>/</w:t>
      </w:r>
      <w:proofErr w:type="spellStart"/>
      <w:r w:rsidRPr="003B7927">
        <w:rPr>
          <w:i w:val="0"/>
          <w:color w:val="auto"/>
        </w:rPr>
        <w:t>es</w:t>
      </w:r>
      <w:proofErr w:type="spellEnd"/>
      <w:r w:rsidRPr="003B7927">
        <w:rPr>
          <w:i w:val="0"/>
          <w:color w:val="auto"/>
        </w:rPr>
        <w:t>/ in the signature block provided that a separate digitally signed e-mail indicating the signer’s approval is provided and kept with the document</w:t>
      </w:r>
      <w:r w:rsidR="003B7927" w:rsidRPr="003B7927">
        <w:rPr>
          <w:i w:val="0"/>
          <w:color w:val="auto"/>
        </w:rPr>
        <w:t xml:space="preserve"> </w:t>
      </w:r>
    </w:p>
    <w:p w14:paraId="7C49C54B" w14:textId="77777777" w:rsidR="003B7927" w:rsidRPr="00616125" w:rsidRDefault="003B7927" w:rsidP="003B7927">
      <w:pPr>
        <w:pStyle w:val="InstructionalText1"/>
        <w:spacing w:before="120"/>
        <w:rPr>
          <w:i w:val="0"/>
          <w:color w:val="auto"/>
        </w:rPr>
      </w:pPr>
      <w:r w:rsidRPr="009D4CD4">
        <w:rPr>
          <w:i w:val="0"/>
          <w:color w:val="auto"/>
        </w:rPr>
        <w:t>The Business Sponsor and Project Manager are required to sign.</w:t>
      </w:r>
    </w:p>
    <w:p w14:paraId="3522C04A" w14:textId="77777777" w:rsidR="003B7927" w:rsidRDefault="003B7927" w:rsidP="003B7927"/>
    <w:p w14:paraId="11379C0B" w14:textId="77777777" w:rsidR="003B7927" w:rsidRDefault="003B7927" w:rsidP="003B7927">
      <w:pPr>
        <w:pStyle w:val="BodyText"/>
      </w:pPr>
      <w:r>
        <w:t xml:space="preserve">REVIEW DATE: </w:t>
      </w:r>
    </w:p>
    <w:p w14:paraId="1D6A1E93" w14:textId="77777777" w:rsidR="003B7927" w:rsidRDefault="003B7927" w:rsidP="003B7927">
      <w:pPr>
        <w:pStyle w:val="BodyText"/>
      </w:pPr>
      <w:r>
        <w:t xml:space="preserve">SCRIBE: </w:t>
      </w:r>
    </w:p>
    <w:p w14:paraId="0B23B94F" w14:textId="77777777" w:rsidR="003B7927" w:rsidRDefault="003B7927" w:rsidP="003B7927">
      <w:pPr>
        <w:pStyle w:val="BodyText"/>
      </w:pPr>
    </w:p>
    <w:p w14:paraId="7488BF3F" w14:textId="77777777" w:rsidR="003B7927" w:rsidRDefault="003B7927" w:rsidP="003B7927">
      <w:pPr>
        <w:pStyle w:val="BodyText"/>
      </w:pPr>
      <w:r>
        <w:t>______________________________________________________________________________</w:t>
      </w:r>
    </w:p>
    <w:p w14:paraId="3D1DD2E4" w14:textId="77777777" w:rsidR="003B7927" w:rsidRDefault="003B7927" w:rsidP="003B7927">
      <w:pPr>
        <w:pStyle w:val="BodyText"/>
        <w:tabs>
          <w:tab w:val="left" w:pos="7200"/>
        </w:tabs>
      </w:pPr>
      <w:r>
        <w:t>Signed:</w:t>
      </w:r>
      <w:r>
        <w:tab/>
        <w:t xml:space="preserve">Date: </w:t>
      </w:r>
    </w:p>
    <w:p w14:paraId="3C304A2C" w14:textId="77777777" w:rsidR="003B7927" w:rsidRDefault="003B7927" w:rsidP="003B7927">
      <w:pPr>
        <w:pStyle w:val="InstructionalText1"/>
      </w:pPr>
      <w:r>
        <w:t>&lt; Business Sponsor &gt;</w:t>
      </w:r>
    </w:p>
    <w:p w14:paraId="239A4F8E" w14:textId="77777777" w:rsidR="003B7927" w:rsidRDefault="003B7927" w:rsidP="003B7927">
      <w:pPr>
        <w:pStyle w:val="BodyText"/>
      </w:pPr>
    </w:p>
    <w:p w14:paraId="71EABEB1" w14:textId="77777777" w:rsidR="003B7927" w:rsidRDefault="003B7927" w:rsidP="003B7927">
      <w:pPr>
        <w:pStyle w:val="BodyText"/>
      </w:pPr>
      <w:r>
        <w:t>______________________________________________________________________________</w:t>
      </w:r>
    </w:p>
    <w:p w14:paraId="55A290C6" w14:textId="77777777" w:rsidR="003B7927" w:rsidRDefault="003B7927" w:rsidP="003B7927">
      <w:pPr>
        <w:pStyle w:val="BodyText"/>
        <w:tabs>
          <w:tab w:val="left" w:pos="7200"/>
        </w:tabs>
      </w:pPr>
      <w:r>
        <w:t>Signed:</w:t>
      </w:r>
      <w:r>
        <w:tab/>
        <w:t xml:space="preserve">Date: </w:t>
      </w:r>
    </w:p>
    <w:p w14:paraId="5898DB2A" w14:textId="77777777" w:rsidR="003B7927" w:rsidRDefault="003B7927" w:rsidP="003B7927">
      <w:pPr>
        <w:pStyle w:val="InstructionalText1"/>
      </w:pPr>
      <w:r>
        <w:t>&lt; Project Manager &gt;</w:t>
      </w:r>
    </w:p>
    <w:p w14:paraId="7B1CAEEC" w14:textId="77777777" w:rsidR="003B7927" w:rsidRPr="009E4199" w:rsidRDefault="003B7927" w:rsidP="003B7927">
      <w:pPr>
        <w:pStyle w:val="BodyText"/>
      </w:pPr>
    </w:p>
    <w:p w14:paraId="166F9DAE" w14:textId="77777777" w:rsidR="00276BB5" w:rsidRPr="00616125" w:rsidRDefault="00276BB5" w:rsidP="00276BB5">
      <w:pPr>
        <w:pStyle w:val="InstructionalBullet1"/>
        <w:rPr>
          <w:i w:val="0"/>
          <w:color w:val="auto"/>
        </w:rPr>
      </w:pPr>
    </w:p>
    <w:sectPr w:rsidR="00276BB5" w:rsidRPr="00616125" w:rsidSect="00FF7DBE">
      <w:footerReference w:type="default" r:id="rId12"/>
      <w:type w:val="continuous"/>
      <w:pgSz w:w="12240" w:h="15840"/>
      <w:pgMar w:top="1440" w:right="1440" w:bottom="1440" w:left="1440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8B34D1" w14:textId="77777777" w:rsidR="006143CC" w:rsidRDefault="006143CC" w:rsidP="00512C6C">
      <w:pPr>
        <w:spacing w:after="0"/>
      </w:pPr>
      <w:r>
        <w:separator/>
      </w:r>
    </w:p>
  </w:endnote>
  <w:endnote w:type="continuationSeparator" w:id="0">
    <w:p w14:paraId="0F91871E" w14:textId="77777777" w:rsidR="006143CC" w:rsidRDefault="006143CC" w:rsidP="00512C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91C007" w14:textId="77777777" w:rsidR="00276BB5" w:rsidRDefault="00276BB5" w:rsidP="00FF7DBE">
    <w:pPr>
      <w:pStyle w:val="Footer"/>
      <w:spacing w:befor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CCF9B1" w14:textId="77777777" w:rsidR="00276BB5" w:rsidRPr="008E0265" w:rsidRDefault="00C15003" w:rsidP="00FF7DBE">
    <w:pPr>
      <w:pStyle w:val="Footer"/>
      <w:spacing w:before="0"/>
    </w:pPr>
    <w:r w:rsidRPr="00C15003">
      <w:t>Benefits Claims Decision Support System (BCDSS)</w:t>
    </w:r>
  </w:p>
  <w:p w14:paraId="0693DDAF" w14:textId="5294363D" w:rsidR="00276BB5" w:rsidRPr="008E0265" w:rsidRDefault="00276BB5" w:rsidP="00FF7DBE">
    <w:pPr>
      <w:pStyle w:val="Footer"/>
      <w:spacing w:before="0"/>
    </w:pPr>
    <w:r>
      <w:t xml:space="preserve">Release Notification – </w:t>
    </w:r>
    <w:r w:rsidR="009E1038">
      <w:t xml:space="preserve">Sprints </w:t>
    </w:r>
    <w:r w:rsidR="004754F6">
      <w:t>20-23</w:t>
    </w:r>
    <w:r w:rsidR="009E1038">
      <w:t xml:space="preserve"> </w:t>
    </w:r>
    <w:r w:rsidRPr="008E0265">
      <w:tab/>
    </w:r>
    <w:r w:rsidRPr="00F0774B">
      <w:rPr>
        <w:lang w:val="da-DK"/>
      </w:rPr>
      <w:fldChar w:fldCharType="begin"/>
    </w:r>
    <w:r w:rsidRPr="008E0265">
      <w:instrText xml:space="preserve"> PAGE   \* MERGEFORMAT </w:instrText>
    </w:r>
    <w:r w:rsidRPr="00F0774B">
      <w:rPr>
        <w:lang w:val="da-DK"/>
      </w:rPr>
      <w:fldChar w:fldCharType="separate"/>
    </w:r>
    <w:r w:rsidR="00424A84">
      <w:rPr>
        <w:noProof/>
      </w:rPr>
      <w:t>iii</w:t>
    </w:r>
    <w:r w:rsidRPr="00F0774B">
      <w:rPr>
        <w:noProof/>
        <w:lang w:val="da-DK"/>
      </w:rPr>
      <w:fldChar w:fldCharType="end"/>
    </w:r>
    <w:r w:rsidRPr="008E0265">
      <w:rPr>
        <w:noProof/>
      </w:rPr>
      <w:tab/>
    </w:r>
    <w:r w:rsidR="00984ED1">
      <w:rPr>
        <w:noProof/>
      </w:rPr>
      <w:t xml:space="preserve">March </w:t>
    </w:r>
    <w:r w:rsidR="003F5853">
      <w:rPr>
        <w:noProof/>
      </w:rPr>
      <w:t>2017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79A1AC" w14:textId="77777777" w:rsidR="00276BB5" w:rsidRPr="008E0265" w:rsidRDefault="00C15003" w:rsidP="00FF7DBE">
    <w:pPr>
      <w:pStyle w:val="Footer"/>
      <w:tabs>
        <w:tab w:val="clear" w:pos="4680"/>
        <w:tab w:val="clear" w:pos="9360"/>
        <w:tab w:val="center" w:pos="6480"/>
        <w:tab w:val="right" w:pos="12960"/>
      </w:tabs>
      <w:spacing w:before="0"/>
    </w:pPr>
    <w:r w:rsidRPr="00C15003">
      <w:t>Benefits Claims Decision Support System (BCDSS)</w:t>
    </w:r>
  </w:p>
  <w:p w14:paraId="4A3C3C7E" w14:textId="464A9AC3" w:rsidR="00276BB5" w:rsidRPr="008E0265" w:rsidRDefault="00276BB5" w:rsidP="00FF7DBE">
    <w:pPr>
      <w:pStyle w:val="Footer"/>
      <w:tabs>
        <w:tab w:val="clear" w:pos="4680"/>
        <w:tab w:val="center" w:pos="5040"/>
        <w:tab w:val="right" w:pos="12960"/>
      </w:tabs>
      <w:spacing w:before="0"/>
    </w:pPr>
    <w:r>
      <w:t xml:space="preserve">Release Notification – </w:t>
    </w:r>
    <w:r w:rsidR="009E1038">
      <w:t xml:space="preserve">Sprints </w:t>
    </w:r>
    <w:r w:rsidR="0001026C">
      <w:t>20-2</w:t>
    </w:r>
    <w:r w:rsidR="004754F6">
      <w:t>3</w:t>
    </w:r>
    <w:r w:rsidRPr="008E0265">
      <w:tab/>
    </w:r>
    <w:r w:rsidRPr="00F0774B">
      <w:rPr>
        <w:lang w:val="da-DK"/>
      </w:rPr>
      <w:fldChar w:fldCharType="begin"/>
    </w:r>
    <w:r w:rsidRPr="008E0265">
      <w:instrText xml:space="preserve"> PAGE   \* MERGEFORMAT </w:instrText>
    </w:r>
    <w:r w:rsidRPr="00F0774B">
      <w:rPr>
        <w:lang w:val="da-DK"/>
      </w:rPr>
      <w:fldChar w:fldCharType="separate"/>
    </w:r>
    <w:r w:rsidR="00424A84">
      <w:rPr>
        <w:noProof/>
      </w:rPr>
      <w:t>5</w:t>
    </w:r>
    <w:r w:rsidRPr="00F0774B">
      <w:rPr>
        <w:noProof/>
        <w:lang w:val="da-DK"/>
      </w:rPr>
      <w:fldChar w:fldCharType="end"/>
    </w:r>
    <w:r w:rsidRPr="00BF2BC9">
      <w:rPr>
        <w:noProof/>
      </w:rPr>
      <w:tab/>
    </w:r>
    <w:r w:rsidR="00984ED1">
      <w:rPr>
        <w:noProof/>
      </w:rPr>
      <w:t xml:space="preserve">March </w:t>
    </w:r>
    <w:r w:rsidR="003F5853">
      <w:rPr>
        <w:noProof/>
      </w:rPr>
      <w:t>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F7C9C5" w14:textId="77777777" w:rsidR="006143CC" w:rsidRDefault="006143CC" w:rsidP="00512C6C">
      <w:pPr>
        <w:spacing w:after="0"/>
      </w:pPr>
      <w:r>
        <w:separator/>
      </w:r>
    </w:p>
  </w:footnote>
  <w:footnote w:type="continuationSeparator" w:id="0">
    <w:p w14:paraId="2F117809" w14:textId="77777777" w:rsidR="006143CC" w:rsidRDefault="006143CC" w:rsidP="00512C6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448887" w14:textId="77777777" w:rsidR="00276BB5" w:rsidRDefault="00276BB5" w:rsidP="00FF7DBE">
    <w:pPr>
      <w:pStyle w:val="Header"/>
      <w:spacing w:befor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C57C1"/>
    <w:multiLevelType w:val="hybridMultilevel"/>
    <w:tmpl w:val="0AD86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E6EC5"/>
    <w:multiLevelType w:val="hybridMultilevel"/>
    <w:tmpl w:val="9E3E3F8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4987388"/>
    <w:multiLevelType w:val="hybridMultilevel"/>
    <w:tmpl w:val="FAF2D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DE7908"/>
    <w:multiLevelType w:val="hybridMultilevel"/>
    <w:tmpl w:val="064C0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4C4804"/>
    <w:multiLevelType w:val="hybridMultilevel"/>
    <w:tmpl w:val="30A46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505671"/>
    <w:multiLevelType w:val="hybridMultilevel"/>
    <w:tmpl w:val="ACBC2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BA3551"/>
    <w:multiLevelType w:val="hybridMultilevel"/>
    <w:tmpl w:val="46BE5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7363E7"/>
    <w:multiLevelType w:val="multilevel"/>
    <w:tmpl w:val="9A08A932"/>
    <w:lvl w:ilvl="0">
      <w:start w:val="1"/>
      <w:numFmt w:val="decimal"/>
      <w:lvlText w:val="%1."/>
      <w:lvlJc w:val="left"/>
      <w:pPr>
        <w:tabs>
          <w:tab w:val="num" w:pos="756"/>
        </w:tabs>
        <w:ind w:left="756" w:hanging="396"/>
      </w:pPr>
      <w:rPr>
        <w:rFonts w:ascii="Calibri" w:hAnsi="Calibri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  <w:rPr>
        <w:rFonts w:ascii="Corbel" w:hAnsi="Corbel" w:hint="default"/>
      </w:rPr>
    </w:lvl>
    <w:lvl w:ilvl="2">
      <w:start w:val="1"/>
      <w:numFmt w:val="lowerRoman"/>
      <w:lvlText w:val="%3)"/>
      <w:lvlJc w:val="left"/>
      <w:pPr>
        <w:tabs>
          <w:tab w:val="num" w:pos="-1260"/>
        </w:tabs>
        <w:ind w:left="-1260" w:hanging="360"/>
      </w:pPr>
      <w:rPr>
        <w:rFonts w:hint="default"/>
      </w:rPr>
    </w:lvl>
    <w:lvl w:ilvl="3">
      <w:start w:val="1"/>
      <w:numFmt w:val="decimal"/>
      <w:pStyle w:val="ListNumber"/>
      <w:lvlText w:val="%4."/>
      <w:lvlJc w:val="left"/>
      <w:pPr>
        <w:tabs>
          <w:tab w:val="num" w:pos="-900"/>
        </w:tabs>
        <w:ind w:left="-900" w:hanging="360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-540"/>
        </w:tabs>
        <w:ind w:left="-5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0"/>
        </w:tabs>
        <w:ind w:left="-1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8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8" w15:restartNumberingAfterBreak="0">
    <w:nsid w:val="104A0DBE"/>
    <w:multiLevelType w:val="hybridMultilevel"/>
    <w:tmpl w:val="3DC29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4D0772"/>
    <w:multiLevelType w:val="hybridMultilevel"/>
    <w:tmpl w:val="1DD00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9C6B5E"/>
    <w:multiLevelType w:val="hybridMultilevel"/>
    <w:tmpl w:val="6A082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3C729D"/>
    <w:multiLevelType w:val="hybridMultilevel"/>
    <w:tmpl w:val="D3260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0C01AF"/>
    <w:multiLevelType w:val="hybridMultilevel"/>
    <w:tmpl w:val="832A5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EB5FDF"/>
    <w:multiLevelType w:val="hybridMultilevel"/>
    <w:tmpl w:val="76147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271C3E"/>
    <w:multiLevelType w:val="hybridMultilevel"/>
    <w:tmpl w:val="4B5429E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28B67963"/>
    <w:multiLevelType w:val="hybridMultilevel"/>
    <w:tmpl w:val="31D8A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693841"/>
    <w:multiLevelType w:val="multilevel"/>
    <w:tmpl w:val="79540B26"/>
    <w:styleLink w:val="Multi-LevelList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8" w15:restartNumberingAfterBreak="0">
    <w:nsid w:val="2AFB111D"/>
    <w:multiLevelType w:val="hybridMultilevel"/>
    <w:tmpl w:val="690AF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94288D"/>
    <w:multiLevelType w:val="hybridMultilevel"/>
    <w:tmpl w:val="CCD8F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D5241C"/>
    <w:multiLevelType w:val="hybridMultilevel"/>
    <w:tmpl w:val="7FDCB3D2"/>
    <w:lvl w:ilvl="0" w:tplc="309C4076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21" w15:restartNumberingAfterBreak="0">
    <w:nsid w:val="37197D84"/>
    <w:multiLevelType w:val="hybridMultilevel"/>
    <w:tmpl w:val="F618B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D8515A"/>
    <w:multiLevelType w:val="hybridMultilevel"/>
    <w:tmpl w:val="7B249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F226BC"/>
    <w:multiLevelType w:val="hybridMultilevel"/>
    <w:tmpl w:val="5E1CD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820B7E"/>
    <w:multiLevelType w:val="hybridMultilevel"/>
    <w:tmpl w:val="03E0188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49A168EC"/>
    <w:multiLevelType w:val="hybridMultilevel"/>
    <w:tmpl w:val="01D8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D34BBC"/>
    <w:multiLevelType w:val="hybridMultilevel"/>
    <w:tmpl w:val="76980300"/>
    <w:lvl w:ilvl="0" w:tplc="550E7B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D4E17C">
      <w:start w:val="5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688A8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3850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2493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442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746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38F1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1C67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4BA65C33"/>
    <w:multiLevelType w:val="multilevel"/>
    <w:tmpl w:val="16C26FC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9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4E3E76AB"/>
    <w:multiLevelType w:val="hybridMultilevel"/>
    <w:tmpl w:val="99689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B542BD"/>
    <w:multiLevelType w:val="hybridMultilevel"/>
    <w:tmpl w:val="57DAA3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364704C"/>
    <w:multiLevelType w:val="hybridMultilevel"/>
    <w:tmpl w:val="25F0EE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922B63"/>
    <w:multiLevelType w:val="hybridMultilevel"/>
    <w:tmpl w:val="5B0C7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DA5A26"/>
    <w:multiLevelType w:val="hybridMultilevel"/>
    <w:tmpl w:val="584E1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AF08BE"/>
    <w:multiLevelType w:val="multilevel"/>
    <w:tmpl w:val="98CC64C2"/>
    <w:lvl w:ilvl="0">
      <w:start w:val="1"/>
      <w:numFmt w:val="upperLetter"/>
      <w:pStyle w:val="Attachment"/>
      <w:lvlText w:val="Attachment 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34" w15:restartNumberingAfterBreak="0">
    <w:nsid w:val="5BFA49B6"/>
    <w:multiLevelType w:val="hybridMultilevel"/>
    <w:tmpl w:val="3DA67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E45C81"/>
    <w:multiLevelType w:val="hybridMultilevel"/>
    <w:tmpl w:val="0FCEAB4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CC042DD"/>
    <w:multiLevelType w:val="hybridMultilevel"/>
    <w:tmpl w:val="C3680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062138"/>
    <w:multiLevelType w:val="multilevel"/>
    <w:tmpl w:val="DD24461E"/>
    <w:lvl w:ilvl="0">
      <w:start w:val="1"/>
      <w:numFmt w:val="upperLetter"/>
      <w:pStyle w:val="Appendix"/>
      <w:lvlText w:val="Appendix 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8" w15:restartNumberingAfterBreak="0">
    <w:nsid w:val="6E0D282A"/>
    <w:multiLevelType w:val="hybridMultilevel"/>
    <w:tmpl w:val="81F65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156FD8"/>
    <w:multiLevelType w:val="hybridMultilevel"/>
    <w:tmpl w:val="0318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3F5F0F"/>
    <w:multiLevelType w:val="hybridMultilevel"/>
    <w:tmpl w:val="25988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A832E5"/>
    <w:multiLevelType w:val="hybridMultilevel"/>
    <w:tmpl w:val="57280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B068FF"/>
    <w:multiLevelType w:val="hybridMultilevel"/>
    <w:tmpl w:val="BC221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BF453E"/>
    <w:multiLevelType w:val="hybridMultilevel"/>
    <w:tmpl w:val="59F43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7"/>
  </w:num>
  <w:num w:numId="3">
    <w:abstractNumId w:val="17"/>
  </w:num>
  <w:num w:numId="4">
    <w:abstractNumId w:val="27"/>
  </w:num>
  <w:num w:numId="5">
    <w:abstractNumId w:val="7"/>
  </w:num>
  <w:num w:numId="6">
    <w:abstractNumId w:val="33"/>
  </w:num>
  <w:num w:numId="7">
    <w:abstractNumId w:val="37"/>
  </w:num>
  <w:num w:numId="8">
    <w:abstractNumId w:val="27"/>
  </w:num>
  <w:num w:numId="9">
    <w:abstractNumId w:val="25"/>
  </w:num>
  <w:num w:numId="10">
    <w:abstractNumId w:val="30"/>
  </w:num>
  <w:num w:numId="11">
    <w:abstractNumId w:val="32"/>
  </w:num>
  <w:num w:numId="12">
    <w:abstractNumId w:val="21"/>
  </w:num>
  <w:num w:numId="13">
    <w:abstractNumId w:val="23"/>
  </w:num>
  <w:num w:numId="14">
    <w:abstractNumId w:val="36"/>
  </w:num>
  <w:num w:numId="15">
    <w:abstractNumId w:val="20"/>
  </w:num>
  <w:num w:numId="16">
    <w:abstractNumId w:val="16"/>
  </w:num>
  <w:num w:numId="17">
    <w:abstractNumId w:val="13"/>
  </w:num>
  <w:num w:numId="18">
    <w:abstractNumId w:val="35"/>
  </w:num>
  <w:num w:numId="19">
    <w:abstractNumId w:val="5"/>
  </w:num>
  <w:num w:numId="20">
    <w:abstractNumId w:val="27"/>
  </w:num>
  <w:num w:numId="21">
    <w:abstractNumId w:val="41"/>
  </w:num>
  <w:num w:numId="22">
    <w:abstractNumId w:val="19"/>
  </w:num>
  <w:num w:numId="23">
    <w:abstractNumId w:val="4"/>
  </w:num>
  <w:num w:numId="24">
    <w:abstractNumId w:val="0"/>
  </w:num>
  <w:num w:numId="25">
    <w:abstractNumId w:val="2"/>
  </w:num>
  <w:num w:numId="26">
    <w:abstractNumId w:val="3"/>
  </w:num>
  <w:num w:numId="27">
    <w:abstractNumId w:val="31"/>
  </w:num>
  <w:num w:numId="28">
    <w:abstractNumId w:val="42"/>
  </w:num>
  <w:num w:numId="29">
    <w:abstractNumId w:val="14"/>
  </w:num>
  <w:num w:numId="30">
    <w:abstractNumId w:val="34"/>
  </w:num>
  <w:num w:numId="31">
    <w:abstractNumId w:val="43"/>
  </w:num>
  <w:num w:numId="32">
    <w:abstractNumId w:val="22"/>
  </w:num>
  <w:num w:numId="33">
    <w:abstractNumId w:val="40"/>
  </w:num>
  <w:num w:numId="34">
    <w:abstractNumId w:val="8"/>
  </w:num>
  <w:num w:numId="35">
    <w:abstractNumId w:val="9"/>
  </w:num>
  <w:num w:numId="36">
    <w:abstractNumId w:val="6"/>
  </w:num>
  <w:num w:numId="37">
    <w:abstractNumId w:val="10"/>
  </w:num>
  <w:num w:numId="38">
    <w:abstractNumId w:val="39"/>
  </w:num>
  <w:num w:numId="39">
    <w:abstractNumId w:val="12"/>
  </w:num>
  <w:num w:numId="40">
    <w:abstractNumId w:val="29"/>
  </w:num>
  <w:num w:numId="41">
    <w:abstractNumId w:val="1"/>
  </w:num>
  <w:num w:numId="42">
    <w:abstractNumId w:val="18"/>
  </w:num>
  <w:num w:numId="43">
    <w:abstractNumId w:val="15"/>
  </w:num>
  <w:num w:numId="44">
    <w:abstractNumId w:val="24"/>
  </w:num>
  <w:num w:numId="45">
    <w:abstractNumId w:val="11"/>
  </w:num>
  <w:num w:numId="46">
    <w:abstractNumId w:val="26"/>
  </w:num>
  <w:num w:numId="47">
    <w:abstractNumId w:val="38"/>
  </w:num>
  <w:num w:numId="48">
    <w:abstractNumId w:val="2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336"/>
    <w:rsid w:val="00000C70"/>
    <w:rsid w:val="00001620"/>
    <w:rsid w:val="00006FB2"/>
    <w:rsid w:val="0001026C"/>
    <w:rsid w:val="00013B17"/>
    <w:rsid w:val="00016801"/>
    <w:rsid w:val="00017F98"/>
    <w:rsid w:val="00020BB9"/>
    <w:rsid w:val="00031E58"/>
    <w:rsid w:val="00036120"/>
    <w:rsid w:val="00040BBA"/>
    <w:rsid w:val="00042170"/>
    <w:rsid w:val="00042D4F"/>
    <w:rsid w:val="00046215"/>
    <w:rsid w:val="00047296"/>
    <w:rsid w:val="00050051"/>
    <w:rsid w:val="00050C8D"/>
    <w:rsid w:val="00051282"/>
    <w:rsid w:val="00052007"/>
    <w:rsid w:val="000533A3"/>
    <w:rsid w:val="000542F4"/>
    <w:rsid w:val="000545FA"/>
    <w:rsid w:val="00056A24"/>
    <w:rsid w:val="00057A5E"/>
    <w:rsid w:val="00060913"/>
    <w:rsid w:val="00063427"/>
    <w:rsid w:val="00067457"/>
    <w:rsid w:val="00070084"/>
    <w:rsid w:val="00071637"/>
    <w:rsid w:val="00071E05"/>
    <w:rsid w:val="00074BEF"/>
    <w:rsid w:val="00075A01"/>
    <w:rsid w:val="00076896"/>
    <w:rsid w:val="00076B56"/>
    <w:rsid w:val="0007726E"/>
    <w:rsid w:val="0007782A"/>
    <w:rsid w:val="000830AD"/>
    <w:rsid w:val="00090D2B"/>
    <w:rsid w:val="0009222F"/>
    <w:rsid w:val="000947F8"/>
    <w:rsid w:val="000956EE"/>
    <w:rsid w:val="00096C78"/>
    <w:rsid w:val="0009712E"/>
    <w:rsid w:val="000A22AE"/>
    <w:rsid w:val="000A3243"/>
    <w:rsid w:val="000A3353"/>
    <w:rsid w:val="000A7644"/>
    <w:rsid w:val="000B2A2C"/>
    <w:rsid w:val="000B45E5"/>
    <w:rsid w:val="000B48EE"/>
    <w:rsid w:val="000B5F80"/>
    <w:rsid w:val="000C0817"/>
    <w:rsid w:val="000C31B0"/>
    <w:rsid w:val="000D10DD"/>
    <w:rsid w:val="000D1220"/>
    <w:rsid w:val="000D27A6"/>
    <w:rsid w:val="000D3412"/>
    <w:rsid w:val="000D4989"/>
    <w:rsid w:val="000D7737"/>
    <w:rsid w:val="000E5D5E"/>
    <w:rsid w:val="000E656E"/>
    <w:rsid w:val="000F30B4"/>
    <w:rsid w:val="000F7110"/>
    <w:rsid w:val="00100657"/>
    <w:rsid w:val="0011130E"/>
    <w:rsid w:val="00112F55"/>
    <w:rsid w:val="00117F7E"/>
    <w:rsid w:val="00120C52"/>
    <w:rsid w:val="00122458"/>
    <w:rsid w:val="00126719"/>
    <w:rsid w:val="00126FB0"/>
    <w:rsid w:val="00127817"/>
    <w:rsid w:val="00131D5F"/>
    <w:rsid w:val="001367CA"/>
    <w:rsid w:val="00136B8A"/>
    <w:rsid w:val="00140BBD"/>
    <w:rsid w:val="001424B7"/>
    <w:rsid w:val="0014462D"/>
    <w:rsid w:val="00144DF1"/>
    <w:rsid w:val="00150537"/>
    <w:rsid w:val="001530DD"/>
    <w:rsid w:val="00161A4D"/>
    <w:rsid w:val="001620B5"/>
    <w:rsid w:val="00165A53"/>
    <w:rsid w:val="00167B3C"/>
    <w:rsid w:val="00171843"/>
    <w:rsid w:val="00172F60"/>
    <w:rsid w:val="00181202"/>
    <w:rsid w:val="00184224"/>
    <w:rsid w:val="00185C75"/>
    <w:rsid w:val="0018636A"/>
    <w:rsid w:val="00187452"/>
    <w:rsid w:val="00197FA1"/>
    <w:rsid w:val="001A14B7"/>
    <w:rsid w:val="001A1787"/>
    <w:rsid w:val="001A1D84"/>
    <w:rsid w:val="001A2646"/>
    <w:rsid w:val="001A64ED"/>
    <w:rsid w:val="001B0A59"/>
    <w:rsid w:val="001B19A6"/>
    <w:rsid w:val="001B1ADA"/>
    <w:rsid w:val="001B1E76"/>
    <w:rsid w:val="001B2DBD"/>
    <w:rsid w:val="001B6356"/>
    <w:rsid w:val="001B6694"/>
    <w:rsid w:val="001B6FBE"/>
    <w:rsid w:val="001B7337"/>
    <w:rsid w:val="001C270F"/>
    <w:rsid w:val="001C3908"/>
    <w:rsid w:val="001C3997"/>
    <w:rsid w:val="001C6EC3"/>
    <w:rsid w:val="001D1A79"/>
    <w:rsid w:val="001D79D4"/>
    <w:rsid w:val="001E028D"/>
    <w:rsid w:val="001E3922"/>
    <w:rsid w:val="001E40C8"/>
    <w:rsid w:val="001E4F2D"/>
    <w:rsid w:val="001E5869"/>
    <w:rsid w:val="001E5B65"/>
    <w:rsid w:val="001E6178"/>
    <w:rsid w:val="001E680C"/>
    <w:rsid w:val="001E7A77"/>
    <w:rsid w:val="001F1619"/>
    <w:rsid w:val="001F17DC"/>
    <w:rsid w:val="001F2AEA"/>
    <w:rsid w:val="001F2CBB"/>
    <w:rsid w:val="001F5C17"/>
    <w:rsid w:val="0020265A"/>
    <w:rsid w:val="002041A4"/>
    <w:rsid w:val="002107E0"/>
    <w:rsid w:val="0021175B"/>
    <w:rsid w:val="00212D7E"/>
    <w:rsid w:val="00213EEE"/>
    <w:rsid w:val="0021481E"/>
    <w:rsid w:val="00217544"/>
    <w:rsid w:val="002203CB"/>
    <w:rsid w:val="002220FA"/>
    <w:rsid w:val="00222131"/>
    <w:rsid w:val="00227F6C"/>
    <w:rsid w:val="0023056F"/>
    <w:rsid w:val="00232EA3"/>
    <w:rsid w:val="002355DC"/>
    <w:rsid w:val="00241AC4"/>
    <w:rsid w:val="00243487"/>
    <w:rsid w:val="00246890"/>
    <w:rsid w:val="00250766"/>
    <w:rsid w:val="00251BE5"/>
    <w:rsid w:val="00252F74"/>
    <w:rsid w:val="002538AB"/>
    <w:rsid w:val="00263308"/>
    <w:rsid w:val="00264E44"/>
    <w:rsid w:val="00266411"/>
    <w:rsid w:val="00271E47"/>
    <w:rsid w:val="00271FD8"/>
    <w:rsid w:val="002729F8"/>
    <w:rsid w:val="00276BB5"/>
    <w:rsid w:val="002856BC"/>
    <w:rsid w:val="00286112"/>
    <w:rsid w:val="002952A8"/>
    <w:rsid w:val="00296423"/>
    <w:rsid w:val="002A5CC7"/>
    <w:rsid w:val="002A6AED"/>
    <w:rsid w:val="002B0E08"/>
    <w:rsid w:val="002B3F41"/>
    <w:rsid w:val="002B3F57"/>
    <w:rsid w:val="002B6D55"/>
    <w:rsid w:val="002B76AF"/>
    <w:rsid w:val="002B79B4"/>
    <w:rsid w:val="002C0643"/>
    <w:rsid w:val="002C0B04"/>
    <w:rsid w:val="002C1528"/>
    <w:rsid w:val="002C33B3"/>
    <w:rsid w:val="002C4D46"/>
    <w:rsid w:val="002D36A0"/>
    <w:rsid w:val="002D7195"/>
    <w:rsid w:val="002D7DA1"/>
    <w:rsid w:val="002E0336"/>
    <w:rsid w:val="002E09D0"/>
    <w:rsid w:val="002E32AB"/>
    <w:rsid w:val="002F07DB"/>
    <w:rsid w:val="002F559E"/>
    <w:rsid w:val="002F6D7A"/>
    <w:rsid w:val="002F7E35"/>
    <w:rsid w:val="00300ECD"/>
    <w:rsid w:val="00301C07"/>
    <w:rsid w:val="00302AB7"/>
    <w:rsid w:val="00307AC0"/>
    <w:rsid w:val="003110A5"/>
    <w:rsid w:val="00311574"/>
    <w:rsid w:val="003115EB"/>
    <w:rsid w:val="00312A26"/>
    <w:rsid w:val="00322364"/>
    <w:rsid w:val="00330604"/>
    <w:rsid w:val="00330DFA"/>
    <w:rsid w:val="003310D7"/>
    <w:rsid w:val="003311ED"/>
    <w:rsid w:val="00334A06"/>
    <w:rsid w:val="003355F9"/>
    <w:rsid w:val="00342FBF"/>
    <w:rsid w:val="00345148"/>
    <w:rsid w:val="00351133"/>
    <w:rsid w:val="00351D66"/>
    <w:rsid w:val="00353FEB"/>
    <w:rsid w:val="0035466F"/>
    <w:rsid w:val="00355B8E"/>
    <w:rsid w:val="00357F1B"/>
    <w:rsid w:val="00360805"/>
    <w:rsid w:val="0036170B"/>
    <w:rsid w:val="00364164"/>
    <w:rsid w:val="00365040"/>
    <w:rsid w:val="00365B52"/>
    <w:rsid w:val="003706EA"/>
    <w:rsid w:val="003711E6"/>
    <w:rsid w:val="00374985"/>
    <w:rsid w:val="00375279"/>
    <w:rsid w:val="00377608"/>
    <w:rsid w:val="0038189F"/>
    <w:rsid w:val="00381B06"/>
    <w:rsid w:val="00383E55"/>
    <w:rsid w:val="003856E8"/>
    <w:rsid w:val="00386094"/>
    <w:rsid w:val="0039002F"/>
    <w:rsid w:val="00393205"/>
    <w:rsid w:val="003940EA"/>
    <w:rsid w:val="00394115"/>
    <w:rsid w:val="00395CD6"/>
    <w:rsid w:val="003A0512"/>
    <w:rsid w:val="003A344D"/>
    <w:rsid w:val="003A509F"/>
    <w:rsid w:val="003A6EC0"/>
    <w:rsid w:val="003B2EF6"/>
    <w:rsid w:val="003B59C6"/>
    <w:rsid w:val="003B7512"/>
    <w:rsid w:val="003B7927"/>
    <w:rsid w:val="003C2636"/>
    <w:rsid w:val="003C27CE"/>
    <w:rsid w:val="003C6711"/>
    <w:rsid w:val="003C6A22"/>
    <w:rsid w:val="003D15BE"/>
    <w:rsid w:val="003D1768"/>
    <w:rsid w:val="003D303C"/>
    <w:rsid w:val="003D53AA"/>
    <w:rsid w:val="003E3C52"/>
    <w:rsid w:val="003E7922"/>
    <w:rsid w:val="003F267B"/>
    <w:rsid w:val="003F532B"/>
    <w:rsid w:val="003F54AA"/>
    <w:rsid w:val="003F5853"/>
    <w:rsid w:val="003F5FE0"/>
    <w:rsid w:val="003F62A5"/>
    <w:rsid w:val="00401549"/>
    <w:rsid w:val="00402A45"/>
    <w:rsid w:val="00403EDD"/>
    <w:rsid w:val="00407C37"/>
    <w:rsid w:val="0041138D"/>
    <w:rsid w:val="004125DC"/>
    <w:rsid w:val="00412AAE"/>
    <w:rsid w:val="00415409"/>
    <w:rsid w:val="00415B15"/>
    <w:rsid w:val="004165AF"/>
    <w:rsid w:val="004213DE"/>
    <w:rsid w:val="00421939"/>
    <w:rsid w:val="00421D70"/>
    <w:rsid w:val="00422C91"/>
    <w:rsid w:val="004244AC"/>
    <w:rsid w:val="00424A84"/>
    <w:rsid w:val="00424B8A"/>
    <w:rsid w:val="004261B6"/>
    <w:rsid w:val="004277B8"/>
    <w:rsid w:val="004277EE"/>
    <w:rsid w:val="0043069B"/>
    <w:rsid w:val="00432F09"/>
    <w:rsid w:val="0043437C"/>
    <w:rsid w:val="004430F7"/>
    <w:rsid w:val="00443E9B"/>
    <w:rsid w:val="00447CD9"/>
    <w:rsid w:val="00450F4C"/>
    <w:rsid w:val="00452779"/>
    <w:rsid w:val="00452C98"/>
    <w:rsid w:val="0045525F"/>
    <w:rsid w:val="0045528C"/>
    <w:rsid w:val="00461826"/>
    <w:rsid w:val="00462A37"/>
    <w:rsid w:val="004632FC"/>
    <w:rsid w:val="00466DF8"/>
    <w:rsid w:val="00474B02"/>
    <w:rsid w:val="004751C8"/>
    <w:rsid w:val="004754F6"/>
    <w:rsid w:val="00475BC7"/>
    <w:rsid w:val="00484795"/>
    <w:rsid w:val="004857E8"/>
    <w:rsid w:val="00485C68"/>
    <w:rsid w:val="0048619F"/>
    <w:rsid w:val="00490842"/>
    <w:rsid w:val="004919EA"/>
    <w:rsid w:val="00497597"/>
    <w:rsid w:val="004A0AA7"/>
    <w:rsid w:val="004A273F"/>
    <w:rsid w:val="004A2EC4"/>
    <w:rsid w:val="004A36EF"/>
    <w:rsid w:val="004A465E"/>
    <w:rsid w:val="004B161F"/>
    <w:rsid w:val="004B17D1"/>
    <w:rsid w:val="004B1D0F"/>
    <w:rsid w:val="004B292D"/>
    <w:rsid w:val="004B5246"/>
    <w:rsid w:val="004C24FE"/>
    <w:rsid w:val="004C5FBE"/>
    <w:rsid w:val="004D08A7"/>
    <w:rsid w:val="004D108F"/>
    <w:rsid w:val="004D3557"/>
    <w:rsid w:val="004D65B3"/>
    <w:rsid w:val="004E3DDC"/>
    <w:rsid w:val="004E5B08"/>
    <w:rsid w:val="004E7316"/>
    <w:rsid w:val="004F08F0"/>
    <w:rsid w:val="004F25A9"/>
    <w:rsid w:val="004F2880"/>
    <w:rsid w:val="004F3AEE"/>
    <w:rsid w:val="004F5B9C"/>
    <w:rsid w:val="00503489"/>
    <w:rsid w:val="0050356B"/>
    <w:rsid w:val="00504367"/>
    <w:rsid w:val="00504620"/>
    <w:rsid w:val="00512C6C"/>
    <w:rsid w:val="00522D06"/>
    <w:rsid w:val="00523C96"/>
    <w:rsid w:val="00523D66"/>
    <w:rsid w:val="00534E10"/>
    <w:rsid w:val="0054243F"/>
    <w:rsid w:val="005450F2"/>
    <w:rsid w:val="00551090"/>
    <w:rsid w:val="005554C6"/>
    <w:rsid w:val="0055573E"/>
    <w:rsid w:val="0055795C"/>
    <w:rsid w:val="00565A5A"/>
    <w:rsid w:val="005672F7"/>
    <w:rsid w:val="005710B2"/>
    <w:rsid w:val="005727C5"/>
    <w:rsid w:val="005729F9"/>
    <w:rsid w:val="0057303C"/>
    <w:rsid w:val="005740E1"/>
    <w:rsid w:val="005748F2"/>
    <w:rsid w:val="00580E43"/>
    <w:rsid w:val="005851B3"/>
    <w:rsid w:val="00590377"/>
    <w:rsid w:val="00591F1D"/>
    <w:rsid w:val="005977C5"/>
    <w:rsid w:val="005A30E9"/>
    <w:rsid w:val="005A55FE"/>
    <w:rsid w:val="005A72A7"/>
    <w:rsid w:val="005B213F"/>
    <w:rsid w:val="005B2E43"/>
    <w:rsid w:val="005B50F6"/>
    <w:rsid w:val="005C1C8F"/>
    <w:rsid w:val="005C2EC0"/>
    <w:rsid w:val="005C39FF"/>
    <w:rsid w:val="005C44F9"/>
    <w:rsid w:val="005C5F3F"/>
    <w:rsid w:val="005D1B79"/>
    <w:rsid w:val="005D2181"/>
    <w:rsid w:val="005D3DC7"/>
    <w:rsid w:val="005D508C"/>
    <w:rsid w:val="005D7EEA"/>
    <w:rsid w:val="005E4ECA"/>
    <w:rsid w:val="005E576C"/>
    <w:rsid w:val="005E759F"/>
    <w:rsid w:val="005E79DE"/>
    <w:rsid w:val="005F03DC"/>
    <w:rsid w:val="005F05AA"/>
    <w:rsid w:val="005F1D03"/>
    <w:rsid w:val="005F26DB"/>
    <w:rsid w:val="005F2F10"/>
    <w:rsid w:val="005F4464"/>
    <w:rsid w:val="005F5064"/>
    <w:rsid w:val="005F68FA"/>
    <w:rsid w:val="00600E5B"/>
    <w:rsid w:val="00611406"/>
    <w:rsid w:val="00611DCD"/>
    <w:rsid w:val="006143CC"/>
    <w:rsid w:val="00614B4B"/>
    <w:rsid w:val="006157A7"/>
    <w:rsid w:val="00615D57"/>
    <w:rsid w:val="006176D8"/>
    <w:rsid w:val="006207BB"/>
    <w:rsid w:val="00623AA3"/>
    <w:rsid w:val="00631730"/>
    <w:rsid w:val="00633F19"/>
    <w:rsid w:val="00635581"/>
    <w:rsid w:val="00643260"/>
    <w:rsid w:val="0064774E"/>
    <w:rsid w:val="00647D8B"/>
    <w:rsid w:val="0065188F"/>
    <w:rsid w:val="00651A5D"/>
    <w:rsid w:val="00652981"/>
    <w:rsid w:val="00653940"/>
    <w:rsid w:val="00656D94"/>
    <w:rsid w:val="00657E16"/>
    <w:rsid w:val="00657EE8"/>
    <w:rsid w:val="00666694"/>
    <w:rsid w:val="00666769"/>
    <w:rsid w:val="00667726"/>
    <w:rsid w:val="00667932"/>
    <w:rsid w:val="0067079F"/>
    <w:rsid w:val="00675E52"/>
    <w:rsid w:val="0067680D"/>
    <w:rsid w:val="00677D32"/>
    <w:rsid w:val="00681F39"/>
    <w:rsid w:val="0068279D"/>
    <w:rsid w:val="00682AA8"/>
    <w:rsid w:val="00684B0B"/>
    <w:rsid w:val="00692DED"/>
    <w:rsid w:val="006940F7"/>
    <w:rsid w:val="006A122F"/>
    <w:rsid w:val="006A2A34"/>
    <w:rsid w:val="006A5DDB"/>
    <w:rsid w:val="006A6264"/>
    <w:rsid w:val="006B079B"/>
    <w:rsid w:val="006C3B4F"/>
    <w:rsid w:val="006C5D42"/>
    <w:rsid w:val="006D1873"/>
    <w:rsid w:val="006D2D7C"/>
    <w:rsid w:val="006D4706"/>
    <w:rsid w:val="006D7C02"/>
    <w:rsid w:val="006D7DCA"/>
    <w:rsid w:val="006E0A9D"/>
    <w:rsid w:val="006E2E6E"/>
    <w:rsid w:val="006E4A91"/>
    <w:rsid w:val="006E559E"/>
    <w:rsid w:val="006E5A8C"/>
    <w:rsid w:val="006E692A"/>
    <w:rsid w:val="006E7190"/>
    <w:rsid w:val="006F14C6"/>
    <w:rsid w:val="006F1A24"/>
    <w:rsid w:val="006F5138"/>
    <w:rsid w:val="007022C7"/>
    <w:rsid w:val="00703D01"/>
    <w:rsid w:val="0070658A"/>
    <w:rsid w:val="007071E3"/>
    <w:rsid w:val="00707288"/>
    <w:rsid w:val="00707D41"/>
    <w:rsid w:val="00713308"/>
    <w:rsid w:val="00715599"/>
    <w:rsid w:val="00717E31"/>
    <w:rsid w:val="00725573"/>
    <w:rsid w:val="00731747"/>
    <w:rsid w:val="007327A2"/>
    <w:rsid w:val="00733990"/>
    <w:rsid w:val="00736580"/>
    <w:rsid w:val="007431C5"/>
    <w:rsid w:val="00743B7A"/>
    <w:rsid w:val="007443C7"/>
    <w:rsid w:val="00745E73"/>
    <w:rsid w:val="007601B0"/>
    <w:rsid w:val="00772D6C"/>
    <w:rsid w:val="00774445"/>
    <w:rsid w:val="00774B09"/>
    <w:rsid w:val="00775520"/>
    <w:rsid w:val="0077596A"/>
    <w:rsid w:val="00776D3D"/>
    <w:rsid w:val="0077790D"/>
    <w:rsid w:val="0078194A"/>
    <w:rsid w:val="007847A1"/>
    <w:rsid w:val="00785397"/>
    <w:rsid w:val="00786C5F"/>
    <w:rsid w:val="007874DD"/>
    <w:rsid w:val="0079011D"/>
    <w:rsid w:val="0079648A"/>
    <w:rsid w:val="00797084"/>
    <w:rsid w:val="007A3C1F"/>
    <w:rsid w:val="007A46D9"/>
    <w:rsid w:val="007A70A9"/>
    <w:rsid w:val="007B4693"/>
    <w:rsid w:val="007B5189"/>
    <w:rsid w:val="007C0FF6"/>
    <w:rsid w:val="007C1AD6"/>
    <w:rsid w:val="007C4A2D"/>
    <w:rsid w:val="007C732A"/>
    <w:rsid w:val="007D391D"/>
    <w:rsid w:val="007D4C9D"/>
    <w:rsid w:val="007E13A9"/>
    <w:rsid w:val="007E22C0"/>
    <w:rsid w:val="007E413D"/>
    <w:rsid w:val="007E4CBB"/>
    <w:rsid w:val="007E596E"/>
    <w:rsid w:val="007E789C"/>
    <w:rsid w:val="007F0A41"/>
    <w:rsid w:val="007F0F4B"/>
    <w:rsid w:val="007F36D5"/>
    <w:rsid w:val="007F5872"/>
    <w:rsid w:val="00801C82"/>
    <w:rsid w:val="0080662C"/>
    <w:rsid w:val="008117E6"/>
    <w:rsid w:val="00811FDE"/>
    <w:rsid w:val="008148AB"/>
    <w:rsid w:val="008167FD"/>
    <w:rsid w:val="00816C93"/>
    <w:rsid w:val="008224BA"/>
    <w:rsid w:val="008240D8"/>
    <w:rsid w:val="00824F92"/>
    <w:rsid w:val="008250C3"/>
    <w:rsid w:val="008273BA"/>
    <w:rsid w:val="00831AB0"/>
    <w:rsid w:val="00834008"/>
    <w:rsid w:val="0083479A"/>
    <w:rsid w:val="008356D7"/>
    <w:rsid w:val="00836AC7"/>
    <w:rsid w:val="008374D8"/>
    <w:rsid w:val="00843B66"/>
    <w:rsid w:val="00844111"/>
    <w:rsid w:val="0084643E"/>
    <w:rsid w:val="00847B31"/>
    <w:rsid w:val="00850A34"/>
    <w:rsid w:val="00851252"/>
    <w:rsid w:val="008516E3"/>
    <w:rsid w:val="00852765"/>
    <w:rsid w:val="008566E9"/>
    <w:rsid w:val="00860D05"/>
    <w:rsid w:val="008648FC"/>
    <w:rsid w:val="00867526"/>
    <w:rsid w:val="00867E45"/>
    <w:rsid w:val="00874A97"/>
    <w:rsid w:val="008755F4"/>
    <w:rsid w:val="00877389"/>
    <w:rsid w:val="00877CD5"/>
    <w:rsid w:val="00877EC3"/>
    <w:rsid w:val="008831BB"/>
    <w:rsid w:val="00884F7F"/>
    <w:rsid w:val="00885431"/>
    <w:rsid w:val="00885E36"/>
    <w:rsid w:val="008921F7"/>
    <w:rsid w:val="0089328E"/>
    <w:rsid w:val="00894818"/>
    <w:rsid w:val="008951DF"/>
    <w:rsid w:val="00896109"/>
    <w:rsid w:val="00896491"/>
    <w:rsid w:val="0089737B"/>
    <w:rsid w:val="008A1AB6"/>
    <w:rsid w:val="008A20EF"/>
    <w:rsid w:val="008A4233"/>
    <w:rsid w:val="008A42B8"/>
    <w:rsid w:val="008A472C"/>
    <w:rsid w:val="008A68D7"/>
    <w:rsid w:val="008B19C7"/>
    <w:rsid w:val="008B63E5"/>
    <w:rsid w:val="008C1CCB"/>
    <w:rsid w:val="008C459C"/>
    <w:rsid w:val="008C5460"/>
    <w:rsid w:val="008D32C1"/>
    <w:rsid w:val="008D3C95"/>
    <w:rsid w:val="008D44B8"/>
    <w:rsid w:val="008D6B69"/>
    <w:rsid w:val="008E0265"/>
    <w:rsid w:val="008E3980"/>
    <w:rsid w:val="008E447A"/>
    <w:rsid w:val="008E66D4"/>
    <w:rsid w:val="008F0DDE"/>
    <w:rsid w:val="008F3C35"/>
    <w:rsid w:val="008F4F3B"/>
    <w:rsid w:val="008F78AB"/>
    <w:rsid w:val="0090051F"/>
    <w:rsid w:val="00901727"/>
    <w:rsid w:val="0090412B"/>
    <w:rsid w:val="00904F85"/>
    <w:rsid w:val="00926F7F"/>
    <w:rsid w:val="00930FCC"/>
    <w:rsid w:val="009346D6"/>
    <w:rsid w:val="00935E51"/>
    <w:rsid w:val="00936849"/>
    <w:rsid w:val="00941C51"/>
    <w:rsid w:val="00943F83"/>
    <w:rsid w:val="0094437A"/>
    <w:rsid w:val="0094442E"/>
    <w:rsid w:val="00945140"/>
    <w:rsid w:val="0094610B"/>
    <w:rsid w:val="00946BF6"/>
    <w:rsid w:val="0094760B"/>
    <w:rsid w:val="00951DB5"/>
    <w:rsid w:val="00952D23"/>
    <w:rsid w:val="00957F2C"/>
    <w:rsid w:val="009608D6"/>
    <w:rsid w:val="00962193"/>
    <w:rsid w:val="009627F9"/>
    <w:rsid w:val="00963317"/>
    <w:rsid w:val="00963D3B"/>
    <w:rsid w:val="00966DBA"/>
    <w:rsid w:val="00973CE2"/>
    <w:rsid w:val="0098041C"/>
    <w:rsid w:val="00981A90"/>
    <w:rsid w:val="00981ACF"/>
    <w:rsid w:val="00981D94"/>
    <w:rsid w:val="00984ED1"/>
    <w:rsid w:val="00990478"/>
    <w:rsid w:val="009931BA"/>
    <w:rsid w:val="00996294"/>
    <w:rsid w:val="009972F4"/>
    <w:rsid w:val="009A16F4"/>
    <w:rsid w:val="009A3746"/>
    <w:rsid w:val="009A3D7E"/>
    <w:rsid w:val="009A660F"/>
    <w:rsid w:val="009B0C1F"/>
    <w:rsid w:val="009B2C78"/>
    <w:rsid w:val="009B36FA"/>
    <w:rsid w:val="009B5E6A"/>
    <w:rsid w:val="009B6D73"/>
    <w:rsid w:val="009C029B"/>
    <w:rsid w:val="009C2252"/>
    <w:rsid w:val="009C2A2C"/>
    <w:rsid w:val="009C7079"/>
    <w:rsid w:val="009C73C3"/>
    <w:rsid w:val="009D1369"/>
    <w:rsid w:val="009D16C8"/>
    <w:rsid w:val="009D1B2B"/>
    <w:rsid w:val="009D388B"/>
    <w:rsid w:val="009D4957"/>
    <w:rsid w:val="009D49ED"/>
    <w:rsid w:val="009D6E6B"/>
    <w:rsid w:val="009D7774"/>
    <w:rsid w:val="009E0135"/>
    <w:rsid w:val="009E1038"/>
    <w:rsid w:val="009E33F0"/>
    <w:rsid w:val="009E3643"/>
    <w:rsid w:val="009E45CC"/>
    <w:rsid w:val="009E6849"/>
    <w:rsid w:val="009E7957"/>
    <w:rsid w:val="009F46EB"/>
    <w:rsid w:val="009F508F"/>
    <w:rsid w:val="009F677A"/>
    <w:rsid w:val="00A00185"/>
    <w:rsid w:val="00A0191D"/>
    <w:rsid w:val="00A01E86"/>
    <w:rsid w:val="00A01EBF"/>
    <w:rsid w:val="00A021B8"/>
    <w:rsid w:val="00A1431A"/>
    <w:rsid w:val="00A2482D"/>
    <w:rsid w:val="00A311EC"/>
    <w:rsid w:val="00A312CB"/>
    <w:rsid w:val="00A3272E"/>
    <w:rsid w:val="00A33329"/>
    <w:rsid w:val="00A359CF"/>
    <w:rsid w:val="00A40215"/>
    <w:rsid w:val="00A44B2E"/>
    <w:rsid w:val="00A515DD"/>
    <w:rsid w:val="00A516B6"/>
    <w:rsid w:val="00A52A8F"/>
    <w:rsid w:val="00A534DA"/>
    <w:rsid w:val="00A61055"/>
    <w:rsid w:val="00A61FD5"/>
    <w:rsid w:val="00A668B8"/>
    <w:rsid w:val="00A73E8A"/>
    <w:rsid w:val="00A81725"/>
    <w:rsid w:val="00A828F8"/>
    <w:rsid w:val="00A82DFE"/>
    <w:rsid w:val="00A8409B"/>
    <w:rsid w:val="00A841B1"/>
    <w:rsid w:val="00A8665D"/>
    <w:rsid w:val="00A8786C"/>
    <w:rsid w:val="00A91074"/>
    <w:rsid w:val="00A91717"/>
    <w:rsid w:val="00A921B4"/>
    <w:rsid w:val="00A93576"/>
    <w:rsid w:val="00A96244"/>
    <w:rsid w:val="00A96872"/>
    <w:rsid w:val="00A979D4"/>
    <w:rsid w:val="00AA1CFE"/>
    <w:rsid w:val="00AA541C"/>
    <w:rsid w:val="00AA56EB"/>
    <w:rsid w:val="00AA70F4"/>
    <w:rsid w:val="00AB5667"/>
    <w:rsid w:val="00AC1215"/>
    <w:rsid w:val="00AC3A97"/>
    <w:rsid w:val="00AC4D65"/>
    <w:rsid w:val="00AD5D2A"/>
    <w:rsid w:val="00AE0B66"/>
    <w:rsid w:val="00AE0EAA"/>
    <w:rsid w:val="00AE102C"/>
    <w:rsid w:val="00AE3D8B"/>
    <w:rsid w:val="00AE3E2B"/>
    <w:rsid w:val="00AE53E0"/>
    <w:rsid w:val="00AE58B4"/>
    <w:rsid w:val="00AE665F"/>
    <w:rsid w:val="00AF344B"/>
    <w:rsid w:val="00AF72B4"/>
    <w:rsid w:val="00AF7E46"/>
    <w:rsid w:val="00B00C0E"/>
    <w:rsid w:val="00B0189A"/>
    <w:rsid w:val="00B04FF0"/>
    <w:rsid w:val="00B05BCC"/>
    <w:rsid w:val="00B07A2A"/>
    <w:rsid w:val="00B102FF"/>
    <w:rsid w:val="00B12DE8"/>
    <w:rsid w:val="00B16164"/>
    <w:rsid w:val="00B16E8E"/>
    <w:rsid w:val="00B17DFA"/>
    <w:rsid w:val="00B23C2E"/>
    <w:rsid w:val="00B23D87"/>
    <w:rsid w:val="00B4407F"/>
    <w:rsid w:val="00B4494B"/>
    <w:rsid w:val="00B50479"/>
    <w:rsid w:val="00B52F74"/>
    <w:rsid w:val="00B54752"/>
    <w:rsid w:val="00B644EB"/>
    <w:rsid w:val="00B67B0B"/>
    <w:rsid w:val="00B72CD4"/>
    <w:rsid w:val="00B73BCA"/>
    <w:rsid w:val="00B73FE7"/>
    <w:rsid w:val="00B75C4A"/>
    <w:rsid w:val="00B77CFA"/>
    <w:rsid w:val="00B81328"/>
    <w:rsid w:val="00B82588"/>
    <w:rsid w:val="00B82AE1"/>
    <w:rsid w:val="00B82B24"/>
    <w:rsid w:val="00B85538"/>
    <w:rsid w:val="00B900F6"/>
    <w:rsid w:val="00B924E1"/>
    <w:rsid w:val="00B93642"/>
    <w:rsid w:val="00BA533C"/>
    <w:rsid w:val="00BA7241"/>
    <w:rsid w:val="00BB0FE9"/>
    <w:rsid w:val="00BB1D16"/>
    <w:rsid w:val="00BB45F9"/>
    <w:rsid w:val="00BB6209"/>
    <w:rsid w:val="00BB685E"/>
    <w:rsid w:val="00BC2BB9"/>
    <w:rsid w:val="00BC4190"/>
    <w:rsid w:val="00BC5191"/>
    <w:rsid w:val="00BC57F8"/>
    <w:rsid w:val="00BC583D"/>
    <w:rsid w:val="00BC72F8"/>
    <w:rsid w:val="00BD08AB"/>
    <w:rsid w:val="00BD0BC8"/>
    <w:rsid w:val="00BD50C5"/>
    <w:rsid w:val="00BD5587"/>
    <w:rsid w:val="00BE0AEA"/>
    <w:rsid w:val="00BE0EE1"/>
    <w:rsid w:val="00BE174A"/>
    <w:rsid w:val="00BE19FD"/>
    <w:rsid w:val="00BE24D9"/>
    <w:rsid w:val="00BE5556"/>
    <w:rsid w:val="00BF0B0B"/>
    <w:rsid w:val="00BF1F27"/>
    <w:rsid w:val="00BF2BC9"/>
    <w:rsid w:val="00BF2DC8"/>
    <w:rsid w:val="00BF34B2"/>
    <w:rsid w:val="00BF62AC"/>
    <w:rsid w:val="00C013C7"/>
    <w:rsid w:val="00C015FF"/>
    <w:rsid w:val="00C01BB2"/>
    <w:rsid w:val="00C01EA5"/>
    <w:rsid w:val="00C039B9"/>
    <w:rsid w:val="00C0485A"/>
    <w:rsid w:val="00C050AF"/>
    <w:rsid w:val="00C06C64"/>
    <w:rsid w:val="00C12E4C"/>
    <w:rsid w:val="00C148E2"/>
    <w:rsid w:val="00C14955"/>
    <w:rsid w:val="00C14D03"/>
    <w:rsid w:val="00C14E52"/>
    <w:rsid w:val="00C15003"/>
    <w:rsid w:val="00C15D9D"/>
    <w:rsid w:val="00C20207"/>
    <w:rsid w:val="00C20C49"/>
    <w:rsid w:val="00C23DEF"/>
    <w:rsid w:val="00C27822"/>
    <w:rsid w:val="00C30F06"/>
    <w:rsid w:val="00C32196"/>
    <w:rsid w:val="00C34143"/>
    <w:rsid w:val="00C42B42"/>
    <w:rsid w:val="00C451AE"/>
    <w:rsid w:val="00C46697"/>
    <w:rsid w:val="00C4722D"/>
    <w:rsid w:val="00C53089"/>
    <w:rsid w:val="00C54DAF"/>
    <w:rsid w:val="00C62B96"/>
    <w:rsid w:val="00C63477"/>
    <w:rsid w:val="00C67967"/>
    <w:rsid w:val="00C750C9"/>
    <w:rsid w:val="00C75E4E"/>
    <w:rsid w:val="00C75FF3"/>
    <w:rsid w:val="00C76F85"/>
    <w:rsid w:val="00C7725F"/>
    <w:rsid w:val="00C778A7"/>
    <w:rsid w:val="00C8204C"/>
    <w:rsid w:val="00C821EF"/>
    <w:rsid w:val="00C860FC"/>
    <w:rsid w:val="00C9009F"/>
    <w:rsid w:val="00C94098"/>
    <w:rsid w:val="00C956AE"/>
    <w:rsid w:val="00C96510"/>
    <w:rsid w:val="00C967A0"/>
    <w:rsid w:val="00C96AFA"/>
    <w:rsid w:val="00CA2639"/>
    <w:rsid w:val="00CA4A5B"/>
    <w:rsid w:val="00CA5B1E"/>
    <w:rsid w:val="00CA7B51"/>
    <w:rsid w:val="00CB5091"/>
    <w:rsid w:val="00CB74F6"/>
    <w:rsid w:val="00CB7709"/>
    <w:rsid w:val="00CC4B0C"/>
    <w:rsid w:val="00CD4D16"/>
    <w:rsid w:val="00CD4DB3"/>
    <w:rsid w:val="00CE0420"/>
    <w:rsid w:val="00CE0456"/>
    <w:rsid w:val="00CE0E94"/>
    <w:rsid w:val="00CE452E"/>
    <w:rsid w:val="00CE6EC3"/>
    <w:rsid w:val="00CF6BBF"/>
    <w:rsid w:val="00CF7D4C"/>
    <w:rsid w:val="00D02D68"/>
    <w:rsid w:val="00D067BD"/>
    <w:rsid w:val="00D15B6A"/>
    <w:rsid w:val="00D16455"/>
    <w:rsid w:val="00D2371C"/>
    <w:rsid w:val="00D26DD3"/>
    <w:rsid w:val="00D272A3"/>
    <w:rsid w:val="00D34B3E"/>
    <w:rsid w:val="00D353A0"/>
    <w:rsid w:val="00D36CE4"/>
    <w:rsid w:val="00D42D48"/>
    <w:rsid w:val="00D47E60"/>
    <w:rsid w:val="00D50399"/>
    <w:rsid w:val="00D52DDF"/>
    <w:rsid w:val="00D720E7"/>
    <w:rsid w:val="00D744E9"/>
    <w:rsid w:val="00D821EE"/>
    <w:rsid w:val="00D87081"/>
    <w:rsid w:val="00D871B8"/>
    <w:rsid w:val="00D90F4A"/>
    <w:rsid w:val="00D932FF"/>
    <w:rsid w:val="00D934A4"/>
    <w:rsid w:val="00D94468"/>
    <w:rsid w:val="00D957CC"/>
    <w:rsid w:val="00DA1B4E"/>
    <w:rsid w:val="00DB5E12"/>
    <w:rsid w:val="00DB7402"/>
    <w:rsid w:val="00DC030D"/>
    <w:rsid w:val="00DC43DA"/>
    <w:rsid w:val="00DC4528"/>
    <w:rsid w:val="00DC4FB3"/>
    <w:rsid w:val="00DC5697"/>
    <w:rsid w:val="00DD4673"/>
    <w:rsid w:val="00DD4B76"/>
    <w:rsid w:val="00DE06FD"/>
    <w:rsid w:val="00DE247A"/>
    <w:rsid w:val="00DE5C85"/>
    <w:rsid w:val="00DE733E"/>
    <w:rsid w:val="00DF00EA"/>
    <w:rsid w:val="00DF2E27"/>
    <w:rsid w:val="00DF5582"/>
    <w:rsid w:val="00DF5F45"/>
    <w:rsid w:val="00DF73FE"/>
    <w:rsid w:val="00E050AA"/>
    <w:rsid w:val="00E10CD3"/>
    <w:rsid w:val="00E11ECC"/>
    <w:rsid w:val="00E14791"/>
    <w:rsid w:val="00E15547"/>
    <w:rsid w:val="00E177AE"/>
    <w:rsid w:val="00E209C9"/>
    <w:rsid w:val="00E23CCB"/>
    <w:rsid w:val="00E2644F"/>
    <w:rsid w:val="00E26688"/>
    <w:rsid w:val="00E270EA"/>
    <w:rsid w:val="00E27E1A"/>
    <w:rsid w:val="00E42EA4"/>
    <w:rsid w:val="00E45D9A"/>
    <w:rsid w:val="00E56BD6"/>
    <w:rsid w:val="00E570F4"/>
    <w:rsid w:val="00E63D9F"/>
    <w:rsid w:val="00E643B8"/>
    <w:rsid w:val="00E64AAF"/>
    <w:rsid w:val="00E65E09"/>
    <w:rsid w:val="00E67350"/>
    <w:rsid w:val="00E70272"/>
    <w:rsid w:val="00E81F4B"/>
    <w:rsid w:val="00E845F6"/>
    <w:rsid w:val="00E85C87"/>
    <w:rsid w:val="00E865D5"/>
    <w:rsid w:val="00E90A5B"/>
    <w:rsid w:val="00E9558C"/>
    <w:rsid w:val="00E97962"/>
    <w:rsid w:val="00EB0299"/>
    <w:rsid w:val="00EB0F07"/>
    <w:rsid w:val="00ED51F5"/>
    <w:rsid w:val="00EE083C"/>
    <w:rsid w:val="00EE1175"/>
    <w:rsid w:val="00EE446D"/>
    <w:rsid w:val="00EE7C8D"/>
    <w:rsid w:val="00EF1B74"/>
    <w:rsid w:val="00EF5961"/>
    <w:rsid w:val="00EF68A4"/>
    <w:rsid w:val="00EF6B9F"/>
    <w:rsid w:val="00F02234"/>
    <w:rsid w:val="00F030A8"/>
    <w:rsid w:val="00F049AA"/>
    <w:rsid w:val="00F05541"/>
    <w:rsid w:val="00F0774B"/>
    <w:rsid w:val="00F07C46"/>
    <w:rsid w:val="00F11529"/>
    <w:rsid w:val="00F11D3B"/>
    <w:rsid w:val="00F12D37"/>
    <w:rsid w:val="00F203C9"/>
    <w:rsid w:val="00F231B4"/>
    <w:rsid w:val="00F2454B"/>
    <w:rsid w:val="00F24E87"/>
    <w:rsid w:val="00F2542D"/>
    <w:rsid w:val="00F31F5D"/>
    <w:rsid w:val="00F34B5F"/>
    <w:rsid w:val="00F416FD"/>
    <w:rsid w:val="00F419D4"/>
    <w:rsid w:val="00F42EB0"/>
    <w:rsid w:val="00F4477B"/>
    <w:rsid w:val="00F471B1"/>
    <w:rsid w:val="00F52FEE"/>
    <w:rsid w:val="00F5665E"/>
    <w:rsid w:val="00F56B43"/>
    <w:rsid w:val="00F60957"/>
    <w:rsid w:val="00F62E5A"/>
    <w:rsid w:val="00F64ED5"/>
    <w:rsid w:val="00F779D3"/>
    <w:rsid w:val="00F8075D"/>
    <w:rsid w:val="00F8149A"/>
    <w:rsid w:val="00F819C2"/>
    <w:rsid w:val="00F84D1C"/>
    <w:rsid w:val="00F86544"/>
    <w:rsid w:val="00F91B97"/>
    <w:rsid w:val="00F91C8B"/>
    <w:rsid w:val="00F94B14"/>
    <w:rsid w:val="00F95839"/>
    <w:rsid w:val="00FA25B8"/>
    <w:rsid w:val="00FA61D1"/>
    <w:rsid w:val="00FB03F2"/>
    <w:rsid w:val="00FB1ABB"/>
    <w:rsid w:val="00FB2098"/>
    <w:rsid w:val="00FB39EE"/>
    <w:rsid w:val="00FB4336"/>
    <w:rsid w:val="00FB458E"/>
    <w:rsid w:val="00FC37C1"/>
    <w:rsid w:val="00FC3CD5"/>
    <w:rsid w:val="00FC4BED"/>
    <w:rsid w:val="00FC74BE"/>
    <w:rsid w:val="00FC7FED"/>
    <w:rsid w:val="00FE301B"/>
    <w:rsid w:val="00FE6519"/>
    <w:rsid w:val="00FE6897"/>
    <w:rsid w:val="00FE6AD3"/>
    <w:rsid w:val="00FF14AD"/>
    <w:rsid w:val="00FF1DB4"/>
    <w:rsid w:val="00FF29E1"/>
    <w:rsid w:val="00FF3457"/>
    <w:rsid w:val="00FF4011"/>
    <w:rsid w:val="00FF59EB"/>
    <w:rsid w:val="00FF77F4"/>
    <w:rsid w:val="00FF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D84D9C"/>
  <w15:docId w15:val="{601C0C07-FC39-4096-BC64-A75F71AD3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120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BodyText"/>
    <w:link w:val="Heading1Char"/>
    <w:autoRedefine/>
    <w:uiPriority w:val="9"/>
    <w:qFormat/>
    <w:rsid w:val="00F31F5D"/>
    <w:pPr>
      <w:keepNext/>
      <w:keepLines/>
      <w:numPr>
        <w:numId w:val="2"/>
      </w:numPr>
      <w:ind w:left="720" w:hanging="720"/>
      <w:outlineLvl w:val="0"/>
    </w:pPr>
    <w:rPr>
      <w:rFonts w:ascii="Arial" w:eastAsiaTheme="majorEastAsia" w:hAnsi="Arial" w:cs="Arial"/>
      <w:b/>
      <w:bCs/>
      <w:color w:val="000000" w:themeColor="text1"/>
      <w:sz w:val="36"/>
      <w:szCs w:val="28"/>
      <w:lang w:val="da-DK"/>
    </w:rPr>
  </w:style>
  <w:style w:type="paragraph" w:styleId="Heading2">
    <w:name w:val="heading 2"/>
    <w:basedOn w:val="Normal"/>
    <w:next w:val="BodyText"/>
    <w:link w:val="Heading2Char"/>
    <w:autoRedefine/>
    <w:uiPriority w:val="9"/>
    <w:qFormat/>
    <w:rsid w:val="009D4957"/>
    <w:pPr>
      <w:keepNext/>
      <w:keepLines/>
      <w:numPr>
        <w:ilvl w:val="1"/>
        <w:numId w:val="8"/>
      </w:numPr>
      <w:spacing w:after="60"/>
      <w:ind w:left="907" w:hanging="907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7E789C"/>
    <w:pPr>
      <w:keepNext/>
      <w:keepLines/>
      <w:numPr>
        <w:ilvl w:val="2"/>
        <w:numId w:val="8"/>
      </w:numPr>
      <w:spacing w:before="200" w:after="0"/>
      <w:outlineLvl w:val="2"/>
    </w:pPr>
    <w:rPr>
      <w:rFonts w:ascii="Arial" w:eastAsiaTheme="majorEastAsia" w:hAnsi="Arial" w:cstheme="majorBidi"/>
      <w:b/>
      <w:bCs/>
      <w:sz w:val="28"/>
    </w:rPr>
  </w:style>
  <w:style w:type="paragraph" w:styleId="Heading4">
    <w:name w:val="heading 4"/>
    <w:basedOn w:val="Normal"/>
    <w:next w:val="BodyText"/>
    <w:link w:val="Heading4Char"/>
    <w:uiPriority w:val="9"/>
    <w:qFormat/>
    <w:rsid w:val="007E789C"/>
    <w:pPr>
      <w:keepNext/>
      <w:keepLines/>
      <w:numPr>
        <w:ilvl w:val="3"/>
        <w:numId w:val="8"/>
      </w:numPr>
      <w:spacing w:before="200" w:after="0"/>
      <w:outlineLvl w:val="3"/>
    </w:pPr>
    <w:rPr>
      <w:rFonts w:ascii="Arial" w:eastAsiaTheme="majorEastAsia" w:hAnsi="Arial" w:cstheme="majorBidi"/>
      <w:b/>
      <w:bCs/>
      <w:iCs/>
      <w:sz w:val="26"/>
    </w:rPr>
  </w:style>
  <w:style w:type="paragraph" w:styleId="Heading5">
    <w:name w:val="heading 5"/>
    <w:basedOn w:val="Heading4"/>
    <w:next w:val="BodyText"/>
    <w:link w:val="Heading5Char"/>
    <w:uiPriority w:val="9"/>
    <w:qFormat/>
    <w:rsid w:val="007E789C"/>
    <w:pPr>
      <w:numPr>
        <w:ilvl w:val="4"/>
        <w:numId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qFormat/>
    <w:rsid w:val="00AC3A97"/>
    <w:pPr>
      <w:numPr>
        <w:ilvl w:val="5"/>
      </w:numPr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C3A97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F31F5D"/>
    <w:rPr>
      <w:rFonts w:ascii="Arial" w:eastAsiaTheme="majorEastAsia" w:hAnsi="Arial" w:cs="Arial"/>
      <w:b/>
      <w:bCs/>
      <w:color w:val="000000" w:themeColor="text1"/>
      <w:sz w:val="36"/>
      <w:szCs w:val="28"/>
      <w:lang w:val="da-DK"/>
    </w:rPr>
  </w:style>
  <w:style w:type="paragraph" w:customStyle="1" w:styleId="Appendix">
    <w:name w:val="Appendix"/>
    <w:next w:val="BodyText"/>
    <w:uiPriority w:val="37"/>
    <w:qFormat/>
    <w:rsid w:val="00351D66"/>
    <w:pPr>
      <w:keepNext/>
      <w:numPr>
        <w:numId w:val="7"/>
      </w:numPr>
      <w:spacing w:before="240" w:after="240" w:line="240" w:lineRule="auto"/>
    </w:pPr>
    <w:rPr>
      <w:rFonts w:ascii="Arial" w:eastAsia="Times New Roman" w:hAnsi="Arial" w:cs="Times New Roman"/>
      <w:b/>
      <w:bCs/>
      <w:sz w:val="36"/>
      <w:szCs w:val="36"/>
    </w:rPr>
  </w:style>
  <w:style w:type="paragraph" w:styleId="BodyText">
    <w:name w:val="Body Text"/>
    <w:basedOn w:val="Normal"/>
    <w:link w:val="BodyTextChar"/>
    <w:rsid w:val="00AC3A97"/>
  </w:style>
  <w:style w:type="character" w:customStyle="1" w:styleId="BodyTextChar">
    <w:name w:val="Body Text Char"/>
    <w:basedOn w:val="DefaultParagraphFont"/>
    <w:link w:val="BodyText"/>
    <w:rsid w:val="00AC3A97"/>
    <w:rPr>
      <w:rFonts w:ascii="Times New Roman" w:hAnsi="Times New Roman"/>
    </w:rPr>
  </w:style>
  <w:style w:type="paragraph" w:customStyle="1" w:styleId="Appendix2">
    <w:name w:val="Appendix 2"/>
    <w:next w:val="BodyText"/>
    <w:uiPriority w:val="38"/>
    <w:qFormat/>
    <w:rsid w:val="00351D66"/>
    <w:pPr>
      <w:keepNext/>
      <w:numPr>
        <w:ilvl w:val="1"/>
        <w:numId w:val="7"/>
      </w:numPr>
      <w:spacing w:before="240" w:after="240" w:line="240" w:lineRule="auto"/>
    </w:pPr>
    <w:rPr>
      <w:rFonts w:ascii="Arial" w:eastAsiaTheme="majorEastAsia" w:hAnsi="Arial" w:cstheme="majorBidi"/>
      <w:b/>
      <w:bCs/>
      <w:sz w:val="32"/>
      <w:szCs w:val="26"/>
    </w:rPr>
  </w:style>
  <w:style w:type="paragraph" w:customStyle="1" w:styleId="Attachment">
    <w:name w:val="Attachment"/>
    <w:next w:val="BodyText"/>
    <w:uiPriority w:val="34"/>
    <w:qFormat/>
    <w:rsid w:val="00AC3A97"/>
    <w:pPr>
      <w:numPr>
        <w:numId w:val="6"/>
      </w:numPr>
      <w:spacing w:before="240" w:after="240" w:line="240" w:lineRule="auto"/>
    </w:pPr>
    <w:rPr>
      <w:rFonts w:ascii="Arial" w:eastAsiaTheme="majorEastAsia" w:hAnsi="Arial" w:cs="Times New Roman"/>
      <w:b/>
      <w:bCs/>
      <w:sz w:val="36"/>
      <w:szCs w:val="36"/>
    </w:rPr>
  </w:style>
  <w:style w:type="character" w:customStyle="1" w:styleId="CodeChar">
    <w:name w:val="Code Char"/>
    <w:uiPriority w:val="1"/>
    <w:qFormat/>
    <w:rsid w:val="00AC3A97"/>
    <w:rPr>
      <w:rFonts w:ascii="Courier New" w:hAnsi="Courier New"/>
      <w:sz w:val="20"/>
    </w:rPr>
  </w:style>
  <w:style w:type="character" w:customStyle="1" w:styleId="Heading2Char">
    <w:name w:val="Heading 2 Char"/>
    <w:link w:val="Heading2"/>
    <w:uiPriority w:val="9"/>
    <w:rsid w:val="009D4957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Heading3Char">
    <w:name w:val="Heading 3 Char"/>
    <w:link w:val="Heading3"/>
    <w:uiPriority w:val="9"/>
    <w:rsid w:val="00AC3A97"/>
    <w:rPr>
      <w:rFonts w:ascii="Arial" w:eastAsiaTheme="majorEastAsia" w:hAnsi="Arial" w:cstheme="majorBidi"/>
      <w:b/>
      <w:bCs/>
      <w:sz w:val="28"/>
    </w:rPr>
  </w:style>
  <w:style w:type="character" w:customStyle="1" w:styleId="Heading4Char">
    <w:name w:val="Heading 4 Char"/>
    <w:link w:val="Heading4"/>
    <w:uiPriority w:val="9"/>
    <w:rsid w:val="00AC3A97"/>
    <w:rPr>
      <w:rFonts w:ascii="Arial" w:eastAsiaTheme="majorEastAsia" w:hAnsi="Arial" w:cstheme="majorBidi"/>
      <w:b/>
      <w:bCs/>
      <w:iCs/>
      <w:sz w:val="26"/>
    </w:rPr>
  </w:style>
  <w:style w:type="paragraph" w:styleId="Subtitle">
    <w:name w:val="Subtitle"/>
    <w:basedOn w:val="Normal"/>
    <w:next w:val="BodyText"/>
    <w:link w:val="SubtitleChar"/>
    <w:uiPriority w:val="11"/>
    <w:rsid w:val="00AC3A97"/>
    <w:pPr>
      <w:numPr>
        <w:ilvl w:val="1"/>
      </w:numPr>
      <w:jc w:val="center"/>
    </w:pPr>
    <w:rPr>
      <w:rFonts w:ascii="Arial" w:eastAsiaTheme="majorEastAsia" w:hAnsi="Arial" w:cstheme="majorBidi"/>
      <w:b/>
      <w:iCs/>
      <w:spacing w:val="15"/>
      <w:sz w:val="32"/>
      <w:szCs w:val="24"/>
    </w:rPr>
  </w:style>
  <w:style w:type="character" w:customStyle="1" w:styleId="SubtitleChar">
    <w:name w:val="Subtitle Char"/>
    <w:link w:val="Subtitle"/>
    <w:uiPriority w:val="11"/>
    <w:rsid w:val="00AC3A97"/>
    <w:rPr>
      <w:rFonts w:ascii="Arial" w:eastAsiaTheme="majorEastAsia" w:hAnsi="Arial" w:cstheme="majorBidi"/>
      <w:b/>
      <w:iCs/>
      <w:spacing w:val="15"/>
      <w:sz w:val="32"/>
      <w:szCs w:val="24"/>
    </w:rPr>
  </w:style>
  <w:style w:type="paragraph" w:styleId="Title">
    <w:name w:val="Title"/>
    <w:basedOn w:val="Normal"/>
    <w:next w:val="BodyText"/>
    <w:link w:val="TitleChar"/>
    <w:uiPriority w:val="10"/>
    <w:rsid w:val="00AC3A97"/>
    <w:pPr>
      <w:spacing w:before="300" w:after="300"/>
      <w:jc w:val="center"/>
    </w:pPr>
    <w:rPr>
      <w:rFonts w:ascii="Arial" w:eastAsiaTheme="majorEastAsia" w:hAnsi="Arial" w:cstheme="majorBidi"/>
      <w:b/>
      <w:spacing w:val="5"/>
      <w:kern w:val="28"/>
      <w:sz w:val="36"/>
      <w:szCs w:val="52"/>
    </w:rPr>
  </w:style>
  <w:style w:type="character" w:customStyle="1" w:styleId="TitleChar">
    <w:name w:val="Title Char"/>
    <w:link w:val="Title"/>
    <w:uiPriority w:val="10"/>
    <w:rsid w:val="00AC3A97"/>
    <w:rPr>
      <w:rFonts w:ascii="Arial" w:eastAsiaTheme="majorEastAsia" w:hAnsi="Arial" w:cstheme="majorBidi"/>
      <w:b/>
      <w:spacing w:val="5"/>
      <w:kern w:val="28"/>
      <w:sz w:val="36"/>
      <w:szCs w:val="52"/>
    </w:rPr>
  </w:style>
  <w:style w:type="paragraph" w:styleId="Header">
    <w:name w:val="header"/>
    <w:basedOn w:val="Normal"/>
    <w:link w:val="HeaderChar"/>
    <w:uiPriority w:val="99"/>
    <w:unhideWhenUsed/>
    <w:rsid w:val="00AC3A9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C3A97"/>
  </w:style>
  <w:style w:type="paragraph" w:styleId="Footer">
    <w:name w:val="footer"/>
    <w:basedOn w:val="Normal"/>
    <w:link w:val="FooterChar"/>
    <w:uiPriority w:val="99"/>
    <w:unhideWhenUsed/>
    <w:rsid w:val="00AC3A9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C3A97"/>
  </w:style>
  <w:style w:type="paragraph" w:styleId="BalloonText">
    <w:name w:val="Balloon Text"/>
    <w:basedOn w:val="Normal"/>
    <w:link w:val="BalloonTextChar"/>
    <w:uiPriority w:val="99"/>
    <w:semiHidden/>
    <w:unhideWhenUsed/>
    <w:rsid w:val="00AC3A9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A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C3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AC3A97"/>
    <w:pPr>
      <w:tabs>
        <w:tab w:val="left" w:pos="440"/>
        <w:tab w:val="right" w:leader="dot" w:pos="9350"/>
      </w:tabs>
      <w:spacing w:after="100"/>
    </w:pPr>
    <w:rPr>
      <w:rFonts w:ascii="Arial" w:hAnsi="Arial"/>
      <w:b/>
    </w:rPr>
  </w:style>
  <w:style w:type="character" w:styleId="Hyperlink">
    <w:name w:val="Hyperlink"/>
    <w:basedOn w:val="DefaultParagraphFont"/>
    <w:uiPriority w:val="99"/>
    <w:unhideWhenUsed/>
    <w:rsid w:val="00AC3A9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C3A97"/>
    <w:pPr>
      <w:spacing w:after="100"/>
      <w:ind w:left="216"/>
    </w:pPr>
    <w:rPr>
      <w:rFonts w:ascii="Arial" w:hAnsi="Arial"/>
      <w:b/>
    </w:rPr>
  </w:style>
  <w:style w:type="paragraph" w:styleId="TOC3">
    <w:name w:val="toc 3"/>
    <w:basedOn w:val="Normal"/>
    <w:next w:val="Normal"/>
    <w:autoRedefine/>
    <w:uiPriority w:val="39"/>
    <w:unhideWhenUsed/>
    <w:rsid w:val="00AC3A97"/>
    <w:pPr>
      <w:spacing w:after="100"/>
      <w:ind w:left="440"/>
    </w:pPr>
    <w:rPr>
      <w:rFonts w:ascii="Arial" w:hAnsi="Arial"/>
      <w:b/>
    </w:rPr>
  </w:style>
  <w:style w:type="character" w:customStyle="1" w:styleId="Heading5Char">
    <w:name w:val="Heading 5 Char"/>
    <w:basedOn w:val="DefaultParagraphFont"/>
    <w:link w:val="Heading5"/>
    <w:uiPriority w:val="9"/>
    <w:rsid w:val="007E789C"/>
    <w:rPr>
      <w:rFonts w:ascii="Arial" w:eastAsiaTheme="majorEastAsia" w:hAnsi="Arial" w:cstheme="majorBidi"/>
      <w:b/>
      <w:bCs/>
      <w:iCs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A97"/>
    <w:rPr>
      <w:rFonts w:ascii="Arial" w:eastAsiaTheme="majorEastAsia" w:hAnsi="Arial" w:cstheme="majorBidi"/>
      <w:b/>
      <w:bCs/>
      <w:iCs/>
      <w:sz w:val="26"/>
    </w:rPr>
  </w:style>
  <w:style w:type="paragraph" w:styleId="Caption">
    <w:name w:val="caption"/>
    <w:next w:val="BodyText"/>
    <w:uiPriority w:val="35"/>
    <w:semiHidden/>
    <w:qFormat/>
    <w:rsid w:val="00AC3A97"/>
    <w:pPr>
      <w:keepNext/>
      <w:keepLines/>
      <w:spacing w:before="240" w:after="60" w:line="240" w:lineRule="auto"/>
    </w:pPr>
    <w:rPr>
      <w:rFonts w:ascii="Arial" w:eastAsia="Times New Roman" w:hAnsi="Arial" w:cs="Arial"/>
      <w:b/>
      <w:bCs/>
      <w:szCs w:val="20"/>
    </w:rPr>
  </w:style>
  <w:style w:type="character" w:styleId="PageNumber">
    <w:name w:val="page number"/>
    <w:basedOn w:val="DefaultParagraphFont"/>
    <w:uiPriority w:val="99"/>
    <w:rsid w:val="00AC3A97"/>
  </w:style>
  <w:style w:type="numbering" w:customStyle="1" w:styleId="Multi-LevelList">
    <w:name w:val="Multi-Level List"/>
    <w:uiPriority w:val="99"/>
    <w:rsid w:val="00AC3A97"/>
    <w:pPr>
      <w:numPr>
        <w:numId w:val="3"/>
      </w:numPr>
    </w:pPr>
  </w:style>
  <w:style w:type="paragraph" w:styleId="TOC4">
    <w:name w:val="toc 4"/>
    <w:basedOn w:val="Normal"/>
    <w:next w:val="Normal"/>
    <w:autoRedefine/>
    <w:uiPriority w:val="39"/>
    <w:semiHidden/>
    <w:rsid w:val="00AC3A97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semiHidden/>
    <w:rsid w:val="00AC3A97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semiHidden/>
    <w:rsid w:val="00AC3A97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semiHidden/>
    <w:rsid w:val="00AC3A97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semiHidden/>
    <w:rsid w:val="00AC3A97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semiHidden/>
    <w:rsid w:val="00AC3A97"/>
    <w:pPr>
      <w:spacing w:after="100"/>
      <w:ind w:left="1760"/>
    </w:pPr>
    <w:rPr>
      <w:rFonts w:eastAsiaTheme="minorEastAsi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3A9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3A97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C3A97"/>
    <w:rPr>
      <w:sz w:val="16"/>
      <w:szCs w:val="16"/>
    </w:rPr>
  </w:style>
  <w:style w:type="paragraph" w:styleId="ListNumber">
    <w:name w:val="List Number"/>
    <w:basedOn w:val="Normal"/>
    <w:semiHidden/>
    <w:rsid w:val="00AC3A97"/>
    <w:pPr>
      <w:keepNext/>
      <w:numPr>
        <w:ilvl w:val="3"/>
        <w:numId w:val="5"/>
      </w:numPr>
      <w:spacing w:after="0"/>
    </w:pPr>
    <w:rPr>
      <w:rFonts w:eastAsia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C3A97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C3A97"/>
  </w:style>
  <w:style w:type="paragraph" w:styleId="BodyText3">
    <w:name w:val="Body Text 3"/>
    <w:basedOn w:val="Normal"/>
    <w:link w:val="BodyText3Char"/>
    <w:uiPriority w:val="99"/>
    <w:semiHidden/>
    <w:unhideWhenUsed/>
    <w:rsid w:val="00AC3A97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C3A97"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C3A97"/>
    <w:rPr>
      <w:color w:val="800080" w:themeColor="followedHyperlink"/>
      <w:u w:val="single"/>
    </w:rPr>
  </w:style>
  <w:style w:type="character" w:styleId="Strong">
    <w:name w:val="Strong"/>
    <w:uiPriority w:val="22"/>
    <w:semiHidden/>
    <w:qFormat/>
    <w:rsid w:val="00AC3A97"/>
    <w:rPr>
      <w:rFonts w:cs="Times New Roman"/>
      <w:b/>
    </w:rPr>
  </w:style>
  <w:style w:type="character" w:styleId="Emphasis">
    <w:name w:val="Emphasis"/>
    <w:uiPriority w:val="20"/>
    <w:semiHidden/>
    <w:qFormat/>
    <w:rsid w:val="00AC3A97"/>
    <w:rPr>
      <w:rFonts w:cs="Times New Roman"/>
      <w:i/>
    </w:rPr>
  </w:style>
  <w:style w:type="paragraph" w:styleId="NormalWeb">
    <w:name w:val="Normal (Web)"/>
    <w:basedOn w:val="Normal"/>
    <w:uiPriority w:val="99"/>
    <w:rsid w:val="00AC3A97"/>
    <w:pPr>
      <w:keepNext/>
      <w:spacing w:after="0"/>
    </w:pPr>
    <w:rPr>
      <w:rFonts w:eastAsia="Times New Roman" w:cs="Times New Roman"/>
      <w:szCs w:val="20"/>
    </w:rPr>
  </w:style>
  <w:style w:type="character" w:styleId="HTMLCode">
    <w:name w:val="HTML Code"/>
    <w:uiPriority w:val="99"/>
    <w:semiHidden/>
    <w:rsid w:val="00AC3A97"/>
    <w:rPr>
      <w:rFonts w:ascii="Courier New" w:hAnsi="Courier New" w:cs="Times New Roman"/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3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3A97"/>
    <w:rPr>
      <w:b/>
      <w:bCs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86544"/>
    <w:pPr>
      <w:keepNext/>
      <w:spacing w:after="0"/>
      <w:ind w:left="216" w:hanging="216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44DF1"/>
    <w:pPr>
      <w:spacing w:after="0"/>
      <w:ind w:left="440" w:hanging="220"/>
    </w:pPr>
  </w:style>
  <w:style w:type="table" w:customStyle="1" w:styleId="TableGrid1">
    <w:name w:val="Table Grid1"/>
    <w:basedOn w:val="TableNormal"/>
    <w:next w:val="TableGrid"/>
    <w:uiPriority w:val="59"/>
    <w:rsid w:val="00452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52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FC74BE"/>
    <w:pPr>
      <w:spacing w:after="0" w:line="240" w:lineRule="auto"/>
    </w:pPr>
  </w:style>
  <w:style w:type="paragraph" w:styleId="NoSpacing">
    <w:name w:val="No Spacing"/>
    <w:uiPriority w:val="1"/>
    <w:qFormat/>
    <w:rsid w:val="00623AA3"/>
    <w:pPr>
      <w:spacing w:after="0"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80E43"/>
    <w:rPr>
      <w:rFonts w:ascii="Times New Roman" w:hAnsi="Times New Roman"/>
      <w:sz w:val="24"/>
    </w:rPr>
  </w:style>
  <w:style w:type="paragraph" w:customStyle="1" w:styleId="UseCase-TableText">
    <w:name w:val="Use Case - Table Text"/>
    <w:basedOn w:val="Normal"/>
    <w:qFormat/>
    <w:rsid w:val="00FF14AD"/>
    <w:pPr>
      <w:spacing w:before="60" w:after="60"/>
    </w:pPr>
    <w:rPr>
      <w:rFonts w:asciiTheme="minorHAnsi" w:eastAsia="Times New Roman" w:hAnsiTheme="minorHAnsi" w:cs="Calibri"/>
      <w:color w:val="000000"/>
      <w:sz w:val="22"/>
      <w:szCs w:val="20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276BB5"/>
    <w:pPr>
      <w:keepLines/>
      <w:autoSpaceDE w:val="0"/>
      <w:autoSpaceDN w:val="0"/>
      <w:adjustRightInd w:val="0"/>
      <w:spacing w:before="60" w:line="240" w:lineRule="atLeast"/>
    </w:pPr>
    <w:rPr>
      <w:rFonts w:eastAsia="Times New Roman" w:cs="Times New Roman"/>
      <w:i/>
      <w:iCs/>
      <w:color w:val="0000FF"/>
      <w:szCs w:val="20"/>
    </w:rPr>
  </w:style>
  <w:style w:type="character" w:customStyle="1" w:styleId="InstructionalText1Char">
    <w:name w:val="Instructional Text 1 Char"/>
    <w:link w:val="InstructionalText1"/>
    <w:rsid w:val="00276BB5"/>
    <w:rPr>
      <w:rFonts w:ascii="Times New Roman" w:eastAsia="Times New Roman" w:hAnsi="Times New Roman" w:cs="Times New Roman"/>
      <w:i/>
      <w:iCs/>
      <w:color w:val="0000FF"/>
      <w:sz w:val="24"/>
      <w:szCs w:val="20"/>
    </w:rPr>
  </w:style>
  <w:style w:type="paragraph" w:customStyle="1" w:styleId="InstructionalBullet1">
    <w:name w:val="Instructional Bullet 1"/>
    <w:rsid w:val="00276BB5"/>
    <w:pPr>
      <w:numPr>
        <w:numId w:val="39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haislemersm\Documents\VA\Templates\user_documentation_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6A56C0A5-FF6C-4D65-B2F6-4006BFC0C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user_documentation_template</Template>
  <TotalTime>213</TotalTime>
  <Pages>9</Pages>
  <Words>1781</Words>
  <Characters>10156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11914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Emerson, Mason (BYLIGHT)</dc:creator>
  <cp:lastModifiedBy>Darrell Dorman</cp:lastModifiedBy>
  <cp:revision>77</cp:revision>
  <cp:lastPrinted>2016-07-18T14:46:00Z</cp:lastPrinted>
  <dcterms:created xsi:type="dcterms:W3CDTF">2017-02-21T15:18:00Z</dcterms:created>
  <dcterms:modified xsi:type="dcterms:W3CDTF">2017-03-21T13:20:00Z</dcterms:modified>
</cp:coreProperties>
</file>