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4C19B54B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611DCD">
        <w:t>20-21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08C5EEC2" w:rsidR="008E0265" w:rsidRPr="000C31B0" w:rsidRDefault="0011130E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February </w:t>
      </w:r>
      <w:r w:rsidR="00B16164">
        <w:rPr>
          <w:color w:val="000000" w:themeColor="text1"/>
        </w:rPr>
        <w:t>2017</w:t>
      </w:r>
    </w:p>
    <w:p w14:paraId="4366DFC9" w14:textId="42E7CF3E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B16164">
        <w:rPr>
          <w:color w:val="000000" w:themeColor="text1"/>
        </w:rPr>
        <w:t>1</w:t>
      </w:r>
      <w:r w:rsidR="0011130E">
        <w:rPr>
          <w:color w:val="000000" w:themeColor="text1"/>
        </w:rPr>
        <w:t>1</w:t>
      </w:r>
      <w:r w:rsidR="00B16164">
        <w:rPr>
          <w:color w:val="000000" w:themeColor="text1"/>
        </w:rPr>
        <w:t>.0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11130E" w:rsidRPr="00F31F5D" w14:paraId="30A94522" w14:textId="77777777" w:rsidTr="0026786A">
        <w:tc>
          <w:tcPr>
            <w:tcW w:w="1456" w:type="dxa"/>
            <w:vAlign w:val="bottom"/>
          </w:tcPr>
          <w:p w14:paraId="76CD7FB2" w14:textId="3EA00B8A" w:rsidR="0011130E" w:rsidRPr="00F31F5D" w:rsidRDefault="0011130E" w:rsidP="0011130E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2017-02-27</w:t>
            </w:r>
          </w:p>
        </w:tc>
        <w:tc>
          <w:tcPr>
            <w:tcW w:w="1170" w:type="dxa"/>
            <w:vAlign w:val="bottom"/>
          </w:tcPr>
          <w:p w14:paraId="44A8C946" w14:textId="77D04008" w:rsidR="0011130E" w:rsidRDefault="0011130E" w:rsidP="0011130E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11.0</w:t>
            </w:r>
          </w:p>
        </w:tc>
        <w:tc>
          <w:tcPr>
            <w:tcW w:w="2799" w:type="dxa"/>
            <w:vAlign w:val="bottom"/>
          </w:tcPr>
          <w:p w14:paraId="1A3E54C7" w14:textId="77777777" w:rsidR="0011130E" w:rsidRDefault="005A30E9" w:rsidP="0026786A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11130E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11130E">
              <w:rPr>
                <w:color w:val="000000" w:themeColor="text1"/>
                <w:szCs w:val="24"/>
              </w:rPr>
              <w:t xml:space="preserve"> and </w:t>
            </w:r>
          </w:p>
          <w:p w14:paraId="644721AB" w14:textId="77777777" w:rsidR="0011130E" w:rsidRDefault="005A30E9" w:rsidP="0026786A">
            <w:pPr>
              <w:pStyle w:val="BodyText"/>
            </w:pPr>
            <w:hyperlink w:anchor="_Defects_Resolved" w:history="1">
              <w:r w:rsidR="0011130E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7E392FC" w14:textId="77777777" w:rsidR="0011130E" w:rsidRDefault="0011130E" w:rsidP="0026786A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08A9CAD" w14:textId="77777777" w:rsidR="0011130E" w:rsidRPr="00F31F5D" w:rsidRDefault="0011130E" w:rsidP="0026786A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EB0F07" w:rsidRPr="00F31F5D" w14:paraId="7D35FAAC" w14:textId="77777777" w:rsidTr="0019784F">
        <w:tc>
          <w:tcPr>
            <w:tcW w:w="1456" w:type="dxa"/>
            <w:vAlign w:val="bottom"/>
          </w:tcPr>
          <w:p w14:paraId="7E5EBA1B" w14:textId="00A4AC17" w:rsidR="00EB0F07" w:rsidRPr="00F31F5D" w:rsidRDefault="00EB0F07" w:rsidP="00EB0F07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2017-01-27</w:t>
            </w:r>
          </w:p>
        </w:tc>
        <w:tc>
          <w:tcPr>
            <w:tcW w:w="1170" w:type="dxa"/>
            <w:vAlign w:val="bottom"/>
          </w:tcPr>
          <w:p w14:paraId="1316994B" w14:textId="15B55BDC" w:rsidR="00EB0F07" w:rsidRDefault="000D27A6" w:rsidP="000D27A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10.0</w:t>
            </w:r>
          </w:p>
        </w:tc>
        <w:tc>
          <w:tcPr>
            <w:tcW w:w="2799" w:type="dxa"/>
            <w:vAlign w:val="bottom"/>
          </w:tcPr>
          <w:p w14:paraId="650392E8" w14:textId="77777777" w:rsidR="00EB0F07" w:rsidRDefault="005A30E9" w:rsidP="0019784F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EB0F07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EB0F07">
              <w:rPr>
                <w:color w:val="000000" w:themeColor="text1"/>
                <w:szCs w:val="24"/>
              </w:rPr>
              <w:t xml:space="preserve"> and </w:t>
            </w:r>
          </w:p>
          <w:p w14:paraId="5527C51E" w14:textId="77777777" w:rsidR="00EB0F07" w:rsidRDefault="005A30E9" w:rsidP="0019784F">
            <w:pPr>
              <w:pStyle w:val="BodyText"/>
            </w:pPr>
            <w:hyperlink w:anchor="_Defects_Resolved" w:history="1">
              <w:r w:rsidR="00EB0F07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71C1ECE2" w14:textId="77777777" w:rsidR="00EB0F07" w:rsidRDefault="00EB0F07" w:rsidP="0019784F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7A983E7" w14:textId="77777777" w:rsidR="00EB0F07" w:rsidRPr="00F31F5D" w:rsidRDefault="00EB0F07" w:rsidP="0019784F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65188F" w:rsidRPr="00F31F5D" w14:paraId="6E2A046F" w14:textId="77777777" w:rsidTr="007D4117">
        <w:tc>
          <w:tcPr>
            <w:tcW w:w="1456" w:type="dxa"/>
            <w:vAlign w:val="bottom"/>
          </w:tcPr>
          <w:p w14:paraId="025CC9E3" w14:textId="708853CD" w:rsidR="0065188F" w:rsidRPr="00F31F5D" w:rsidRDefault="0065188F" w:rsidP="0065188F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2016-12-27</w:t>
            </w:r>
          </w:p>
        </w:tc>
        <w:tc>
          <w:tcPr>
            <w:tcW w:w="1170" w:type="dxa"/>
            <w:vAlign w:val="bottom"/>
          </w:tcPr>
          <w:p w14:paraId="3CB9C017" w14:textId="65131CBC" w:rsidR="0065188F" w:rsidRDefault="0065188F" w:rsidP="0065188F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9.0</w:t>
            </w:r>
          </w:p>
        </w:tc>
        <w:tc>
          <w:tcPr>
            <w:tcW w:w="2799" w:type="dxa"/>
            <w:vAlign w:val="bottom"/>
          </w:tcPr>
          <w:p w14:paraId="3D0AF5CB" w14:textId="77777777" w:rsidR="0065188F" w:rsidRDefault="005A30E9" w:rsidP="007D4117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65188F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65188F">
              <w:rPr>
                <w:color w:val="000000" w:themeColor="text1"/>
                <w:szCs w:val="24"/>
              </w:rPr>
              <w:t xml:space="preserve"> and </w:t>
            </w:r>
          </w:p>
          <w:p w14:paraId="68844981" w14:textId="77777777" w:rsidR="0065188F" w:rsidRDefault="005A30E9" w:rsidP="007D4117">
            <w:pPr>
              <w:pStyle w:val="BodyText"/>
            </w:pPr>
            <w:hyperlink w:anchor="_Defects_Resolved" w:history="1">
              <w:r w:rsidR="0065188F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604D51F" w14:textId="77777777" w:rsidR="0065188F" w:rsidRDefault="0065188F" w:rsidP="007D411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270D861" w14:textId="77777777" w:rsidR="0065188F" w:rsidRPr="00F31F5D" w:rsidRDefault="0065188F" w:rsidP="007D4117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84D0029" w14:textId="77777777" w:rsidTr="000F2882">
        <w:tc>
          <w:tcPr>
            <w:tcW w:w="1456" w:type="dxa"/>
            <w:vAlign w:val="bottom"/>
          </w:tcPr>
          <w:p w14:paraId="1368073D" w14:textId="61BAC08D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2016-11-28</w:t>
            </w:r>
          </w:p>
        </w:tc>
        <w:tc>
          <w:tcPr>
            <w:tcW w:w="1170" w:type="dxa"/>
            <w:vAlign w:val="bottom"/>
          </w:tcPr>
          <w:p w14:paraId="18EA772B" w14:textId="60A7BCD7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8.0</w:t>
            </w:r>
          </w:p>
        </w:tc>
        <w:tc>
          <w:tcPr>
            <w:tcW w:w="2799" w:type="dxa"/>
            <w:vAlign w:val="bottom"/>
          </w:tcPr>
          <w:p w14:paraId="75EA7573" w14:textId="77777777" w:rsidR="00BC72F8" w:rsidRDefault="005A30E9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EA8ABE5" w14:textId="77777777" w:rsidR="00BC72F8" w:rsidRDefault="005A30E9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67D7586A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4B67CDBF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A5E41D0" w14:textId="77777777" w:rsidTr="000F2882">
        <w:tc>
          <w:tcPr>
            <w:tcW w:w="1456" w:type="dxa"/>
            <w:vAlign w:val="bottom"/>
          </w:tcPr>
          <w:p w14:paraId="53A0381C" w14:textId="02043E1B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2016-10-20</w:t>
            </w:r>
          </w:p>
        </w:tc>
        <w:tc>
          <w:tcPr>
            <w:tcW w:w="1170" w:type="dxa"/>
            <w:vAlign w:val="bottom"/>
          </w:tcPr>
          <w:p w14:paraId="44957CD0" w14:textId="1DD2E434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7.0</w:t>
            </w:r>
          </w:p>
        </w:tc>
        <w:tc>
          <w:tcPr>
            <w:tcW w:w="2799" w:type="dxa"/>
            <w:vAlign w:val="bottom"/>
          </w:tcPr>
          <w:p w14:paraId="35E20DF5" w14:textId="77777777" w:rsidR="00BC72F8" w:rsidRDefault="005A30E9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C3E340A" w14:textId="77777777" w:rsidR="00BC72F8" w:rsidRDefault="005A30E9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95F3AC6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55EA14A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5A30E9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5A30E9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5A30E9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5A30E9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5A30E9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5A30E9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5A30E9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6077AC67" w14:textId="77777777" w:rsidR="00AE3E2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2644455" w:history="1">
        <w:r w:rsidR="00AE3E2B" w:rsidRPr="00E10F51">
          <w:rPr>
            <w:rStyle w:val="Hyperlink"/>
            <w:noProof/>
          </w:rPr>
          <w:t>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Introduction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_Toc462644455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6A1DDA62" w14:textId="77777777" w:rsidR="00AE3E2B" w:rsidRDefault="005A30E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6" w:history="1">
        <w:r w:rsidR="00AE3E2B" w:rsidRPr="00E10F51">
          <w:rPr>
            <w:rStyle w:val="Hyperlink"/>
            <w:noProof/>
          </w:rPr>
          <w:t>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Information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_Toc462644456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64FE22E" w14:textId="77777777" w:rsidR="00AE3E2B" w:rsidRDefault="005A30E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7" w:history="1">
        <w:r w:rsidR="00AE3E2B" w:rsidRPr="00E10F51">
          <w:rPr>
            <w:rStyle w:val="Hyperlink"/>
            <w:noProof/>
          </w:rPr>
          <w:t>3.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Key Feature Additions and Enhancements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_Toc462644457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1A4CCDD" w14:textId="77777777" w:rsidR="00AE3E2B" w:rsidRDefault="005A30E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8" w:history="1">
        <w:r w:rsidR="00AE3E2B" w:rsidRPr="00E10F51">
          <w:rPr>
            <w:rStyle w:val="Hyperlink"/>
            <w:noProof/>
          </w:rPr>
          <w:t>4.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Report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_Toc462644458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7A53FF11" w14:textId="77777777" w:rsidR="00AE3E2B" w:rsidRDefault="005A30E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59" w:history="1">
        <w:r w:rsidR="00AE3E2B" w:rsidRPr="00E10F51">
          <w:rPr>
            <w:rStyle w:val="Hyperlink"/>
            <w:noProof/>
          </w:rPr>
          <w:t>4.1.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Stories Completed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_Toc462644459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036D25A4" w14:textId="77777777" w:rsidR="00AE3E2B" w:rsidRDefault="005A30E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0" w:history="1">
        <w:r w:rsidR="00AE3E2B" w:rsidRPr="00E10F51">
          <w:rPr>
            <w:rStyle w:val="Hyperlink"/>
            <w:noProof/>
          </w:rPr>
          <w:t>4.2.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Defects Open/Resolved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_Toc462644460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6</w:t>
        </w:r>
        <w:r w:rsidR="00AE3E2B">
          <w:rPr>
            <w:noProof/>
            <w:webHidden/>
          </w:rPr>
          <w:fldChar w:fldCharType="end"/>
        </w:r>
      </w:hyperlink>
    </w:p>
    <w:p w14:paraId="0D49BECD" w14:textId="77777777" w:rsidR="00AE3E2B" w:rsidRDefault="005A30E9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1" w:history="1">
        <w:r w:rsidR="00AE3E2B" w:rsidRPr="00E10F51">
          <w:rPr>
            <w:rStyle w:val="Hyperlink"/>
            <w:noProof/>
          </w:rPr>
          <w:t>Attachment A.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Approval Signatures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_Toc462644461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7</w:t>
        </w:r>
        <w:r w:rsidR="00AE3E2B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62644455"/>
      <w:r w:rsidRPr="00F31F5D">
        <w:lastRenderedPageBreak/>
        <w:t>Introduction</w:t>
      </w:r>
      <w:bookmarkEnd w:id="0"/>
      <w:bookmarkEnd w:id="1"/>
    </w:p>
    <w:p w14:paraId="70DD4286" w14:textId="5165C4F5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EB0299">
        <w:rPr>
          <w:color w:val="000000" w:themeColor="text1"/>
        </w:rPr>
        <w:t>4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62644456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62644457"/>
      <w:bookmarkEnd w:id="4"/>
      <w:r>
        <w:t>Key Feature Additions and Enhancements</w:t>
      </w:r>
      <w:bookmarkEnd w:id="3"/>
      <w:bookmarkEnd w:id="5"/>
    </w:p>
    <w:p w14:paraId="15A7FF55" w14:textId="60837862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2D36A0">
        <w:t>20-21</w:t>
      </w:r>
      <w:r w:rsidRPr="00407C37">
        <w:t>:</w:t>
      </w:r>
    </w:p>
    <w:p w14:paraId="6B6A665C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 xml:space="preserve">Data load – and processing of new data refresh </w:t>
      </w:r>
    </w:p>
    <w:p w14:paraId="6BE5B6E1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>Completed the Detailed Reports</w:t>
      </w:r>
    </w:p>
    <w:p w14:paraId="66A5BF76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>Completed the UI/Business requirements on the Bulk processing webpage</w:t>
      </w:r>
    </w:p>
    <w:p w14:paraId="7FAEF717" w14:textId="77777777" w:rsidR="00C42B42" w:rsidRPr="00854BC6" w:rsidRDefault="00C42B42" w:rsidP="00C42B42">
      <w:pPr>
        <w:pStyle w:val="ListParagraph"/>
        <w:numPr>
          <w:ilvl w:val="0"/>
          <w:numId w:val="47"/>
        </w:numPr>
      </w:pPr>
      <w:r w:rsidRPr="00854BC6">
        <w:t>Completed the Implementation of Modeling Engine</w:t>
      </w:r>
    </w:p>
    <w:p w14:paraId="764A3CC4" w14:textId="77777777" w:rsidR="00C42B42" w:rsidRPr="00854BC6" w:rsidRDefault="00C42B42" w:rsidP="00C42B42">
      <w:pPr>
        <w:pStyle w:val="ListParagraph"/>
        <w:numPr>
          <w:ilvl w:val="1"/>
          <w:numId w:val="47"/>
        </w:numPr>
        <w:spacing w:before="0" w:after="160" w:line="259" w:lineRule="auto"/>
      </w:pPr>
      <w:r w:rsidRPr="00854BC6">
        <w:t>Edit Model Operation as a service.</w:t>
      </w:r>
    </w:p>
    <w:p w14:paraId="34419CC6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bookmarkStart w:id="14" w:name="_GoBack"/>
      <w:bookmarkEnd w:id="14"/>
      <w:r w:rsidRPr="007215E0">
        <w:t>Test URL – Is up and running in parallel with Development URL</w:t>
      </w:r>
    </w:p>
    <w:p w14:paraId="54282435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r w:rsidRPr="007215E0">
        <w:t>Working with Operations to enable the accessibility of</w:t>
      </w:r>
      <w:r>
        <w:t xml:space="preserve"> </w:t>
      </w:r>
      <w:r w:rsidRPr="007215E0">
        <w:t>BCDSS URL from VA Network</w:t>
      </w:r>
    </w:p>
    <w:p w14:paraId="2301DBA6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r w:rsidRPr="007215E0">
        <w:t>Completed the Aggregate Reports</w:t>
      </w:r>
    </w:p>
    <w:p w14:paraId="19543358" w14:textId="77777777" w:rsidR="00C42B42" w:rsidRPr="007215E0" w:rsidRDefault="00C42B42" w:rsidP="00C42B42">
      <w:pPr>
        <w:pStyle w:val="ListParagraph"/>
        <w:numPr>
          <w:ilvl w:val="0"/>
          <w:numId w:val="47"/>
        </w:numPr>
      </w:pPr>
      <w:r w:rsidRPr="007215E0">
        <w:t>Completed the Exception handling for Claim processing</w:t>
      </w:r>
    </w:p>
    <w:p w14:paraId="3A9FD4D1" w14:textId="41DBD4D6" w:rsidR="00C42B42" w:rsidRDefault="00C42B42" w:rsidP="006A7B14">
      <w:pPr>
        <w:pStyle w:val="ListParagraph"/>
        <w:numPr>
          <w:ilvl w:val="0"/>
          <w:numId w:val="47"/>
        </w:numPr>
        <w:spacing w:before="0" w:after="160" w:line="259" w:lineRule="auto"/>
      </w:pPr>
      <w:r w:rsidRPr="007215E0">
        <w:t>Completed the backend table changes for the Bulk processing</w:t>
      </w:r>
    </w:p>
    <w:p w14:paraId="711792D6" w14:textId="03D9FAB8" w:rsidR="0098041C" w:rsidRDefault="003B2EF6" w:rsidP="003707F6">
      <w:pPr>
        <w:pStyle w:val="ListParagraph"/>
        <w:numPr>
          <w:ilvl w:val="0"/>
          <w:numId w:val="47"/>
        </w:numPr>
        <w:spacing w:before="0" w:after="160" w:line="259" w:lineRule="auto"/>
      </w:pPr>
      <w:r>
        <w:t>Fixed UI/UX related defects</w:t>
      </w:r>
    </w:p>
    <w:p w14:paraId="5C7406DC" w14:textId="77777777" w:rsidR="003B2EF6" w:rsidRDefault="003B2EF6" w:rsidP="003B2EF6">
      <w:pPr>
        <w:pStyle w:val="ListParagraph"/>
        <w:spacing w:before="0" w:after="160" w:line="259" w:lineRule="auto"/>
      </w:pPr>
    </w:p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626444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62644459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036CA246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2D36A0">
        <w:rPr>
          <w:color w:val="000000" w:themeColor="text1"/>
          <w:szCs w:val="24"/>
        </w:rPr>
        <w:t>20-21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1F2AEA">
        <w:rPr>
          <w:color w:val="000000" w:themeColor="text1"/>
          <w:szCs w:val="24"/>
        </w:rPr>
        <w:t xml:space="preserve">17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A534DA">
        <w:rPr>
          <w:color w:val="000000" w:themeColor="text1"/>
          <w:szCs w:val="24"/>
        </w:rPr>
        <w:t>c</w:t>
      </w:r>
      <w:r w:rsidR="004125DC">
        <w:rPr>
          <w:color w:val="000000" w:themeColor="text1"/>
          <w:szCs w:val="24"/>
        </w:rPr>
        <w:t xml:space="preserve">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2D36A0">
        <w:rPr>
          <w:color w:val="000000" w:themeColor="text1"/>
          <w:szCs w:val="24"/>
        </w:rPr>
        <w:t>20-21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2E0336" w:rsidRPr="00E81F4B" w14:paraId="0DCFF94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76E0B2E" w14:textId="71034107" w:rsidR="002E0336" w:rsidRPr="00C7725F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VABCDS-196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FE424" w14:textId="6C309489" w:rsidR="002E0336" w:rsidRPr="00C7725F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Proper exception handling - across the BCDSS application.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13F247B7" w:rsidR="006A122F" w:rsidRPr="007E37BD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VABCDS-208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5C04788C" w:rsidR="006A122F" w:rsidRPr="007E37BD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Rater: Produce Analysis Reports for each Rated Contention</w:t>
            </w:r>
          </w:p>
        </w:tc>
      </w:tr>
      <w:tr w:rsidR="00776D3D" w:rsidRPr="00E81F4B" w14:paraId="325CC1C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9FB133" w14:textId="05C2F2D3" w:rsidR="00776D3D" w:rsidRPr="00C7725F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VABCDS-376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DC50A" w14:textId="15B14AC8" w:rsidR="00776D3D" w:rsidRPr="00C7725F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Modeling Agent: Edit Model - </w:t>
            </w:r>
            <w:proofErr w:type="spellStart"/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Webservices</w:t>
            </w:r>
            <w:proofErr w:type="spellEnd"/>
          </w:p>
        </w:tc>
      </w:tr>
      <w:tr w:rsidR="00776D3D" w:rsidRPr="00E81F4B" w14:paraId="1807E3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D84936" w14:textId="4E766972" w:rsidR="00776D3D" w:rsidRPr="00C7725F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VABCDS-686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8299" w14:textId="5C778F22" w:rsidR="00776D3D" w:rsidRPr="00C7725F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Develop implementation for Modeling Engine </w:t>
            </w:r>
            <w:proofErr w:type="spellStart"/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Edit Model operation</w:t>
            </w:r>
          </w:p>
        </w:tc>
      </w:tr>
      <w:tr w:rsidR="00F05541" w:rsidRPr="00E81F4B" w14:paraId="1AA6B4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C066FE" w14:textId="21295F78" w:rsidR="00F05541" w:rsidRPr="00C7725F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VABCDS-732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12B7" w14:textId="2C84C409" w:rsidR="00F05541" w:rsidRPr="00C7725F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Redesign Models and Report pages.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15339DCF" w:rsidR="006A122F" w:rsidRPr="007E37BD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VABCDS-833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517A7876" w:rsidR="006A122F" w:rsidRPr="007E37BD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color w:val="000000"/>
                <w:sz w:val="20"/>
                <w:szCs w:val="20"/>
              </w:rPr>
              <w:t>BCDS - Bulk Processing UI</w:t>
            </w:r>
          </w:p>
        </w:tc>
      </w:tr>
      <w:tr w:rsidR="004919EA" w:rsidRPr="004919EA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68674F22" w:rsidR="006A122F" w:rsidRPr="004919EA" w:rsidRDefault="008273B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sz w:val="20"/>
                <w:szCs w:val="20"/>
              </w:rPr>
              <w:t>VABCDS-834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0B8A9BCD" w:rsidR="006A122F" w:rsidRPr="004919EA" w:rsidRDefault="008273B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8273BA">
              <w:rPr>
                <w:rFonts w:eastAsia="Times New Roman" w:cs="Times New Roman"/>
                <w:sz w:val="20"/>
                <w:szCs w:val="20"/>
              </w:rPr>
              <w:t>BCDS - Bulk processing - Back end - Create a table to store a user request</w:t>
            </w:r>
          </w:p>
        </w:tc>
      </w:tr>
      <w:tr w:rsidR="004919EA" w:rsidRPr="004919EA" w14:paraId="0985009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611390" w14:textId="59E8CD26" w:rsidR="004919EA" w:rsidRPr="004919EA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VABCDS-859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87248" w14:textId="20C6D3B2" w:rsidR="004919EA" w:rsidRPr="004919EA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BCDS - Rater: Aggregate Reports for each Rated Contention</w:t>
            </w:r>
          </w:p>
        </w:tc>
      </w:tr>
      <w:tr w:rsidR="004919EA" w:rsidRPr="004919EA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7613B06E" w:rsidR="006A122F" w:rsidRPr="004919EA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VABCDS-872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499A8C04" w:rsidR="006A122F" w:rsidRPr="004919EA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BCDS - Implement / Validate 508 Compliance</w:t>
            </w:r>
          </w:p>
        </w:tc>
      </w:tr>
      <w:tr w:rsidR="00F05541" w:rsidRPr="00F05541" w14:paraId="6642F8DE" w14:textId="77777777" w:rsidTr="0019784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6D3A73" w14:textId="0C97F261" w:rsidR="00F05541" w:rsidRPr="00F05541" w:rsidRDefault="00271FD8" w:rsidP="0019784F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lastRenderedPageBreak/>
              <w:t>VABCDS-877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3196" w14:textId="26CFFF90" w:rsidR="00F05541" w:rsidRPr="00F05541" w:rsidRDefault="00271FD8" w:rsidP="0019784F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Modify Pattern logic for both Knee and Ear Modeling Engine</w:t>
            </w:r>
          </w:p>
        </w:tc>
      </w:tr>
      <w:tr w:rsidR="004919EA" w:rsidRPr="004919EA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4E23A472" w:rsidR="006A122F" w:rsidRPr="004919EA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VABCDS-878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2C596BA3" w:rsidR="006A122F" w:rsidRPr="004919EA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Error Handling on UI</w:t>
            </w:r>
          </w:p>
        </w:tc>
      </w:tr>
      <w:tr w:rsidR="001A14B7" w:rsidRPr="001A14B7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14A3A374" w:rsidR="006A122F" w:rsidRPr="001A14B7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VABCDS-884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16AB52BC" w:rsidR="006A122F" w:rsidRPr="001A14B7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Error Handling on UI</w:t>
            </w:r>
          </w:p>
        </w:tc>
      </w:tr>
      <w:tr w:rsidR="001A14B7" w:rsidRPr="001A14B7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3403FB98" w:rsidR="007E413D" w:rsidRPr="001A14B7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VABCDS-887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6F633960" w:rsidR="007E413D" w:rsidRPr="001A14B7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Validate Ear - Knee Calculations with New Pattern Matching Logic</w:t>
            </w:r>
          </w:p>
        </w:tc>
      </w:tr>
      <w:tr w:rsidR="004919EA" w:rsidRPr="004919EA" w14:paraId="0463A9D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94A2AD" w14:textId="4778C010" w:rsidR="004919EA" w:rsidRPr="004919EA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VABCDS-911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B7C3" w14:textId="0A6A531A" w:rsidR="004919EA" w:rsidRPr="004919EA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Implementing Exception Handling Logic for Process Claims functionality</w:t>
            </w:r>
          </w:p>
        </w:tc>
      </w:tr>
      <w:tr w:rsidR="004919EA" w:rsidRPr="004919EA" w14:paraId="55732EE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7AD693" w14:textId="30C99199" w:rsidR="004919EA" w:rsidRPr="004919EA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VABCDS-912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68398" w14:textId="6D5982D3" w:rsidR="004919EA" w:rsidRPr="004919EA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Updates to Bulk Processing request table</w:t>
            </w:r>
          </w:p>
        </w:tc>
      </w:tr>
      <w:tr w:rsidR="004919EA" w:rsidRPr="004919EA" w14:paraId="1DA77D5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36E94B" w14:textId="4D103A72" w:rsidR="004919EA" w:rsidRPr="004919EA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VABCDS-924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0B0B2" w14:textId="6958EEA1" w:rsidR="004919EA" w:rsidRPr="004919EA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 xml:space="preserve">Calculate </w:t>
            </w:r>
            <w:proofErr w:type="spellStart"/>
            <w:r w:rsidRPr="00271FD8">
              <w:rPr>
                <w:rFonts w:eastAsia="Times New Roman" w:cs="Times New Roman"/>
                <w:sz w:val="20"/>
                <w:szCs w:val="20"/>
              </w:rPr>
              <w:t>Prior_CDD_Age</w:t>
            </w:r>
            <w:proofErr w:type="spellEnd"/>
          </w:p>
        </w:tc>
      </w:tr>
      <w:tr w:rsidR="004244AC" w:rsidRPr="004919EA" w14:paraId="3A2E5F9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14B806" w14:textId="2516ADCF" w:rsidR="004244AC" w:rsidRPr="004919EA" w:rsidRDefault="00271FD8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>VABCDS-925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661E" w14:textId="39379097" w:rsidR="004244AC" w:rsidRPr="004919EA" w:rsidRDefault="00271FD8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271FD8">
              <w:rPr>
                <w:rFonts w:eastAsia="Times New Roman" w:cs="Times New Roman"/>
                <w:sz w:val="20"/>
                <w:szCs w:val="20"/>
              </w:rPr>
              <w:t xml:space="preserve">Research on implementing two web service operations - </w:t>
            </w:r>
            <w:proofErr w:type="spellStart"/>
            <w:r w:rsidRPr="00271FD8">
              <w:rPr>
                <w:rFonts w:eastAsia="Times New Roman" w:cs="Times New Roman"/>
                <w:sz w:val="20"/>
                <w:szCs w:val="20"/>
              </w:rPr>
              <w:t>getCurrentRatings</w:t>
            </w:r>
            <w:proofErr w:type="spellEnd"/>
            <w:r w:rsidRPr="00271FD8">
              <w:rPr>
                <w:rFonts w:eastAsia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271FD8">
              <w:rPr>
                <w:rFonts w:eastAsia="Times New Roman" w:cs="Times New Roman"/>
                <w:sz w:val="20"/>
                <w:szCs w:val="20"/>
              </w:rPr>
              <w:t>getDDMData</w:t>
            </w:r>
            <w:proofErr w:type="spellEnd"/>
          </w:p>
        </w:tc>
      </w:tr>
    </w:tbl>
    <w:p w14:paraId="5D1E460B" w14:textId="159A64A1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2D36A0">
        <w:rPr>
          <w:b/>
          <w:color w:val="000000" w:themeColor="text1"/>
          <w:sz w:val="20"/>
          <w:szCs w:val="20"/>
        </w:rPr>
        <w:t>20-21</w:t>
      </w:r>
    </w:p>
    <w:p w14:paraId="6D720489" w14:textId="77777777" w:rsidR="00276BB5" w:rsidRPr="000C31B0" w:rsidRDefault="00276BB5" w:rsidP="00276BB5"/>
    <w:p w14:paraId="6D43DD1B" w14:textId="77777777" w:rsidR="003C6711" w:rsidRDefault="003C6711">
      <w:pPr>
        <w:spacing w:before="0"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bookmarkStart w:id="33" w:name="_Defects_Resolved"/>
      <w:bookmarkEnd w:id="33"/>
      <w:r>
        <w:rPr>
          <w:color w:val="000000" w:themeColor="text1"/>
        </w:rPr>
        <w:br w:type="page"/>
      </w: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4" w:name="_Toc462644460"/>
      <w:r w:rsidRPr="000C31B0">
        <w:rPr>
          <w:color w:val="000000" w:themeColor="text1"/>
        </w:rPr>
        <w:lastRenderedPageBreak/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42F4DA7F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2D36A0">
        <w:rPr>
          <w:color w:val="000000" w:themeColor="text1"/>
          <w:szCs w:val="24"/>
        </w:rPr>
        <w:t>20-21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AE0EAA">
        <w:rPr>
          <w:color w:val="000000" w:themeColor="text1"/>
          <w:szCs w:val="24"/>
        </w:rPr>
        <w:t xml:space="preserve">38 </w:t>
      </w:r>
      <w:r w:rsidR="00181202">
        <w:rPr>
          <w:color w:val="000000" w:themeColor="text1"/>
          <w:szCs w:val="24"/>
        </w:rPr>
        <w:t>defect</w:t>
      </w:r>
      <w:r w:rsidR="00AE0EAA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</w:t>
      </w:r>
      <w:r w:rsidR="002D36A0">
        <w:rPr>
          <w:color w:val="000000" w:themeColor="text1"/>
          <w:szCs w:val="24"/>
        </w:rPr>
        <w:t xml:space="preserve"> 20-21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657E16" w:rsidRPr="003C6711" w14:paraId="26A4E8F0" w14:textId="77777777" w:rsidTr="003C6711">
        <w:trPr>
          <w:trHeight w:val="300"/>
        </w:trPr>
        <w:tc>
          <w:tcPr>
            <w:tcW w:w="1435" w:type="dxa"/>
            <w:noWrap/>
          </w:tcPr>
          <w:p w14:paraId="2457FE17" w14:textId="2C9CFE24" w:rsidR="00657E16" w:rsidRPr="00167B3C" w:rsidRDefault="00657E16" w:rsidP="00657E16">
            <w:pPr>
              <w:jc w:val="center"/>
              <w:rPr>
                <w:sz w:val="20"/>
                <w:szCs w:val="20"/>
              </w:rPr>
            </w:pPr>
            <w:r w:rsidRPr="00657E16">
              <w:rPr>
                <w:sz w:val="20"/>
                <w:szCs w:val="20"/>
              </w:rPr>
              <w:t>VABCDS-556</w:t>
            </w:r>
          </w:p>
        </w:tc>
        <w:tc>
          <w:tcPr>
            <w:tcW w:w="6082" w:type="dxa"/>
            <w:noWrap/>
          </w:tcPr>
          <w:p w14:paraId="5EBB7B6A" w14:textId="1B41EBED" w:rsidR="00657E16" w:rsidRPr="00167B3C" w:rsidRDefault="00657E16" w:rsidP="00657E16">
            <w:pPr>
              <w:rPr>
                <w:sz w:val="20"/>
                <w:szCs w:val="20"/>
              </w:rPr>
            </w:pPr>
            <w:r w:rsidRPr="00657E16">
              <w:rPr>
                <w:sz w:val="20"/>
                <w:szCs w:val="20"/>
              </w:rPr>
              <w:t>Admin Log in screen - items missing</w:t>
            </w:r>
          </w:p>
        </w:tc>
        <w:tc>
          <w:tcPr>
            <w:tcW w:w="1141" w:type="dxa"/>
            <w:noWrap/>
          </w:tcPr>
          <w:p w14:paraId="597A8126" w14:textId="56E09714" w:rsidR="00657E16" w:rsidRDefault="00657E16" w:rsidP="00657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10/29/16</w:t>
            </w:r>
          </w:p>
        </w:tc>
        <w:tc>
          <w:tcPr>
            <w:tcW w:w="1344" w:type="dxa"/>
            <w:noWrap/>
          </w:tcPr>
          <w:p w14:paraId="4BB9815F" w14:textId="6382610A" w:rsidR="00657E16" w:rsidRDefault="00657E16" w:rsidP="00657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</w:tr>
      <w:tr w:rsidR="00C821EF" w:rsidRPr="003C6711" w14:paraId="27AE4AF4" w14:textId="77777777" w:rsidTr="0019784F">
        <w:trPr>
          <w:trHeight w:val="300"/>
        </w:trPr>
        <w:tc>
          <w:tcPr>
            <w:tcW w:w="1435" w:type="dxa"/>
            <w:noWrap/>
          </w:tcPr>
          <w:p w14:paraId="1C410FAD" w14:textId="0F95740A" w:rsidR="00C821EF" w:rsidRPr="00167B3C" w:rsidRDefault="00C821EF" w:rsidP="00C821EF">
            <w:pPr>
              <w:jc w:val="center"/>
              <w:rPr>
                <w:sz w:val="20"/>
                <w:szCs w:val="20"/>
              </w:rPr>
            </w:pPr>
            <w:r w:rsidRPr="00C821EF">
              <w:rPr>
                <w:sz w:val="20"/>
                <w:szCs w:val="20"/>
              </w:rPr>
              <w:t>VABCDS-512</w:t>
            </w:r>
          </w:p>
        </w:tc>
        <w:tc>
          <w:tcPr>
            <w:tcW w:w="6082" w:type="dxa"/>
            <w:noWrap/>
          </w:tcPr>
          <w:p w14:paraId="070321A3" w14:textId="19022276" w:rsidR="00C821EF" w:rsidRPr="00167B3C" w:rsidRDefault="00C821EF" w:rsidP="00C821EF">
            <w:pPr>
              <w:rPr>
                <w:sz w:val="20"/>
                <w:szCs w:val="20"/>
              </w:rPr>
            </w:pPr>
            <w:r w:rsidRPr="00C821EF">
              <w:rPr>
                <w:sz w:val="20"/>
                <w:szCs w:val="20"/>
              </w:rPr>
              <w:t>As Desired by Client, the Data for Claims should Show "Model Name" Before Contention Text</w:t>
            </w:r>
          </w:p>
        </w:tc>
        <w:tc>
          <w:tcPr>
            <w:tcW w:w="1141" w:type="dxa"/>
            <w:noWrap/>
          </w:tcPr>
          <w:p w14:paraId="1E2E3020" w14:textId="463E568A" w:rsidR="00C821EF" w:rsidRDefault="00C821EF" w:rsidP="00C82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10/19/16</w:t>
            </w:r>
          </w:p>
        </w:tc>
        <w:tc>
          <w:tcPr>
            <w:tcW w:w="1344" w:type="dxa"/>
            <w:noWrap/>
          </w:tcPr>
          <w:p w14:paraId="6CF90128" w14:textId="3883CBEB" w:rsidR="00C821EF" w:rsidRDefault="00C821EF" w:rsidP="00C82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AA541C" w:rsidRPr="003C6711" w14:paraId="2368DF2B" w14:textId="77777777" w:rsidTr="003C6711">
        <w:trPr>
          <w:trHeight w:val="300"/>
        </w:trPr>
        <w:tc>
          <w:tcPr>
            <w:tcW w:w="1435" w:type="dxa"/>
            <w:noWrap/>
          </w:tcPr>
          <w:p w14:paraId="688AF30E" w14:textId="22D000D2" w:rsidR="00AA541C" w:rsidRPr="00167B3C" w:rsidRDefault="00AA541C" w:rsidP="00AA541C">
            <w:pPr>
              <w:jc w:val="center"/>
              <w:rPr>
                <w:sz w:val="20"/>
                <w:szCs w:val="20"/>
              </w:rPr>
            </w:pPr>
            <w:r w:rsidRPr="008951DF">
              <w:rPr>
                <w:sz w:val="20"/>
                <w:szCs w:val="20"/>
              </w:rPr>
              <w:t>VABCDS-579</w:t>
            </w:r>
          </w:p>
        </w:tc>
        <w:tc>
          <w:tcPr>
            <w:tcW w:w="6082" w:type="dxa"/>
            <w:noWrap/>
          </w:tcPr>
          <w:p w14:paraId="359B3D99" w14:textId="68E77BF9" w:rsidR="00AA541C" w:rsidRPr="00167B3C" w:rsidRDefault="00AA541C" w:rsidP="00AA541C">
            <w:pPr>
              <w:rPr>
                <w:sz w:val="20"/>
                <w:szCs w:val="20"/>
              </w:rPr>
            </w:pPr>
            <w:r w:rsidRPr="008951DF">
              <w:rPr>
                <w:sz w:val="20"/>
                <w:szCs w:val="20"/>
              </w:rPr>
              <w:t>Admin Login and Edit User - Clicking Edit Button and Next Screen Layout</w:t>
            </w:r>
          </w:p>
        </w:tc>
        <w:tc>
          <w:tcPr>
            <w:tcW w:w="1141" w:type="dxa"/>
            <w:noWrap/>
          </w:tcPr>
          <w:p w14:paraId="1F96E46F" w14:textId="7B7139CE" w:rsidR="00AA541C" w:rsidRDefault="00AA541C" w:rsidP="00AA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7AC64598" w14:textId="4FDFF6AF" w:rsidR="00AA541C" w:rsidRDefault="00AA541C" w:rsidP="00AA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</w:tr>
      <w:tr w:rsidR="00B73FE7" w:rsidRPr="003C6711" w14:paraId="0F10C90E" w14:textId="77777777" w:rsidTr="003C6711">
        <w:trPr>
          <w:trHeight w:val="300"/>
        </w:trPr>
        <w:tc>
          <w:tcPr>
            <w:tcW w:w="1435" w:type="dxa"/>
            <w:noWrap/>
          </w:tcPr>
          <w:p w14:paraId="475D7778" w14:textId="2F62AF77" w:rsidR="00B73FE7" w:rsidRPr="00167B3C" w:rsidRDefault="00B73FE7" w:rsidP="00B73FE7">
            <w:pPr>
              <w:jc w:val="center"/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VABCDS-722</w:t>
            </w:r>
          </w:p>
        </w:tc>
        <w:tc>
          <w:tcPr>
            <w:tcW w:w="6082" w:type="dxa"/>
            <w:noWrap/>
          </w:tcPr>
          <w:p w14:paraId="67BD1D78" w14:textId="1B498AD8" w:rsidR="00B73FE7" w:rsidRPr="00167B3C" w:rsidRDefault="00B73FE7" w:rsidP="00B73FE7">
            <w:pPr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 xml:space="preserve">created user - Active user is set to "False " by default it should be blank like role field  </w:t>
            </w:r>
          </w:p>
        </w:tc>
        <w:tc>
          <w:tcPr>
            <w:tcW w:w="1141" w:type="dxa"/>
            <w:noWrap/>
          </w:tcPr>
          <w:p w14:paraId="5D206D7E" w14:textId="164A1EFB" w:rsidR="00B73FE7" w:rsidRDefault="00B73FE7" w:rsidP="00B73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11/01/16</w:t>
            </w:r>
          </w:p>
        </w:tc>
        <w:tc>
          <w:tcPr>
            <w:tcW w:w="1344" w:type="dxa"/>
            <w:noWrap/>
          </w:tcPr>
          <w:p w14:paraId="40156000" w14:textId="59D278AE" w:rsidR="00B73FE7" w:rsidRDefault="00B73FE7" w:rsidP="00B73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952D23" w:rsidRPr="003C6711" w14:paraId="5C10A6C1" w14:textId="77777777" w:rsidTr="003C6711">
        <w:trPr>
          <w:trHeight w:val="300"/>
        </w:trPr>
        <w:tc>
          <w:tcPr>
            <w:tcW w:w="1435" w:type="dxa"/>
            <w:noWrap/>
          </w:tcPr>
          <w:p w14:paraId="08A36ACF" w14:textId="722976DE" w:rsidR="00952D23" w:rsidRPr="00B73FE7" w:rsidRDefault="00952D23" w:rsidP="00952D23">
            <w:pPr>
              <w:jc w:val="center"/>
              <w:rPr>
                <w:sz w:val="20"/>
                <w:szCs w:val="20"/>
              </w:rPr>
            </w:pPr>
            <w:r w:rsidRPr="00952D23">
              <w:rPr>
                <w:sz w:val="20"/>
                <w:szCs w:val="20"/>
              </w:rPr>
              <w:t>VABCDS-735</w:t>
            </w:r>
          </w:p>
        </w:tc>
        <w:tc>
          <w:tcPr>
            <w:tcW w:w="6082" w:type="dxa"/>
            <w:noWrap/>
          </w:tcPr>
          <w:p w14:paraId="00453A74" w14:textId="2EB154AF" w:rsidR="00952D23" w:rsidRPr="00B73FE7" w:rsidRDefault="00952D23" w:rsidP="00952D23">
            <w:pPr>
              <w:rPr>
                <w:sz w:val="20"/>
                <w:szCs w:val="20"/>
              </w:rPr>
            </w:pPr>
            <w:r w:rsidRPr="00952D23">
              <w:rPr>
                <w:sz w:val="20"/>
                <w:szCs w:val="20"/>
              </w:rPr>
              <w:t>Suggestion bug Dashboard details are at both end of page (left and Right - joined at both end)</w:t>
            </w:r>
          </w:p>
        </w:tc>
        <w:tc>
          <w:tcPr>
            <w:tcW w:w="1141" w:type="dxa"/>
            <w:noWrap/>
          </w:tcPr>
          <w:p w14:paraId="7AE030E7" w14:textId="0BAA9758" w:rsidR="00952D23" w:rsidRDefault="00952D23" w:rsidP="00952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11/07/16</w:t>
            </w:r>
          </w:p>
        </w:tc>
        <w:tc>
          <w:tcPr>
            <w:tcW w:w="1344" w:type="dxa"/>
            <w:noWrap/>
          </w:tcPr>
          <w:p w14:paraId="05C11A0A" w14:textId="5C74533A" w:rsidR="00952D23" w:rsidRDefault="00952D23" w:rsidP="00952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9E7957" w:rsidRPr="003C6711" w14:paraId="2E1389E4" w14:textId="77777777" w:rsidTr="003C6711">
        <w:trPr>
          <w:trHeight w:val="300"/>
        </w:trPr>
        <w:tc>
          <w:tcPr>
            <w:tcW w:w="1435" w:type="dxa"/>
            <w:noWrap/>
          </w:tcPr>
          <w:p w14:paraId="75212986" w14:textId="5777F561" w:rsidR="009E7957" w:rsidRPr="00B73FE7" w:rsidRDefault="009E7957" w:rsidP="009E7957">
            <w:pPr>
              <w:jc w:val="center"/>
              <w:rPr>
                <w:sz w:val="20"/>
                <w:szCs w:val="20"/>
              </w:rPr>
            </w:pPr>
            <w:r w:rsidRPr="009E7957">
              <w:rPr>
                <w:sz w:val="20"/>
                <w:szCs w:val="20"/>
              </w:rPr>
              <w:t>VABCDS-769</w:t>
            </w:r>
          </w:p>
        </w:tc>
        <w:tc>
          <w:tcPr>
            <w:tcW w:w="6082" w:type="dxa"/>
            <w:noWrap/>
          </w:tcPr>
          <w:p w14:paraId="1442E940" w14:textId="13640643" w:rsidR="009E7957" w:rsidRPr="00B73FE7" w:rsidRDefault="009E7957" w:rsidP="009E7957">
            <w:pPr>
              <w:rPr>
                <w:sz w:val="20"/>
                <w:szCs w:val="20"/>
              </w:rPr>
            </w:pPr>
            <w:r w:rsidRPr="009E7957">
              <w:rPr>
                <w:sz w:val="20"/>
                <w:szCs w:val="20"/>
              </w:rPr>
              <w:t>Rater dashboard records - Need a vertical scroll bar to see all records</w:t>
            </w:r>
          </w:p>
        </w:tc>
        <w:tc>
          <w:tcPr>
            <w:tcW w:w="1141" w:type="dxa"/>
            <w:noWrap/>
          </w:tcPr>
          <w:p w14:paraId="65FB018F" w14:textId="492036B3" w:rsidR="009E7957" w:rsidRDefault="009E7957" w:rsidP="009E7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12/09/16</w:t>
            </w:r>
          </w:p>
        </w:tc>
        <w:tc>
          <w:tcPr>
            <w:tcW w:w="1344" w:type="dxa"/>
            <w:noWrap/>
          </w:tcPr>
          <w:p w14:paraId="6977A576" w14:textId="1D1D872B" w:rsidR="009E7957" w:rsidRDefault="009E7957" w:rsidP="009E7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E570F4" w:rsidRPr="003C6711" w14:paraId="61598550" w14:textId="77777777" w:rsidTr="003C6711">
        <w:trPr>
          <w:trHeight w:val="300"/>
        </w:trPr>
        <w:tc>
          <w:tcPr>
            <w:tcW w:w="1435" w:type="dxa"/>
            <w:noWrap/>
          </w:tcPr>
          <w:p w14:paraId="29F0D305" w14:textId="608188B2" w:rsidR="00E570F4" w:rsidRPr="00B73FE7" w:rsidRDefault="00E570F4" w:rsidP="00E570F4">
            <w:pPr>
              <w:jc w:val="center"/>
              <w:rPr>
                <w:sz w:val="20"/>
                <w:szCs w:val="20"/>
              </w:rPr>
            </w:pPr>
            <w:r w:rsidRPr="00E570F4">
              <w:rPr>
                <w:sz w:val="20"/>
                <w:szCs w:val="20"/>
              </w:rPr>
              <w:t>VABCDS-798</w:t>
            </w:r>
          </w:p>
        </w:tc>
        <w:tc>
          <w:tcPr>
            <w:tcW w:w="6082" w:type="dxa"/>
            <w:noWrap/>
          </w:tcPr>
          <w:p w14:paraId="16DC314C" w14:textId="38ABDD6E" w:rsidR="00E570F4" w:rsidRPr="00B73FE7" w:rsidRDefault="00E570F4" w:rsidP="00E570F4">
            <w:pPr>
              <w:rPr>
                <w:sz w:val="20"/>
                <w:szCs w:val="20"/>
              </w:rPr>
            </w:pPr>
            <w:r w:rsidRPr="00E570F4">
              <w:rPr>
                <w:sz w:val="20"/>
                <w:szCs w:val="20"/>
              </w:rPr>
              <w:t>Selecting Model Result id - to see result courser should change to hand</w:t>
            </w:r>
          </w:p>
        </w:tc>
        <w:tc>
          <w:tcPr>
            <w:tcW w:w="1141" w:type="dxa"/>
            <w:noWrap/>
          </w:tcPr>
          <w:p w14:paraId="185BF938" w14:textId="30E5FCFB" w:rsidR="00E570F4" w:rsidRDefault="00E570F4" w:rsidP="00E570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12/21/16</w:t>
            </w:r>
          </w:p>
        </w:tc>
        <w:tc>
          <w:tcPr>
            <w:tcW w:w="1344" w:type="dxa"/>
            <w:noWrap/>
          </w:tcPr>
          <w:p w14:paraId="1B748D32" w14:textId="30BBD48E" w:rsidR="00E570F4" w:rsidRDefault="00E570F4" w:rsidP="00E570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E570F4" w:rsidRPr="003C6711" w14:paraId="50466CE6" w14:textId="77777777" w:rsidTr="003C6711">
        <w:trPr>
          <w:trHeight w:val="300"/>
        </w:trPr>
        <w:tc>
          <w:tcPr>
            <w:tcW w:w="1435" w:type="dxa"/>
            <w:noWrap/>
          </w:tcPr>
          <w:p w14:paraId="09EB4DB3" w14:textId="12117BA0" w:rsidR="00E570F4" w:rsidRPr="00167B3C" w:rsidRDefault="00E570F4" w:rsidP="00E570F4">
            <w:pPr>
              <w:jc w:val="center"/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VABCDS-818</w:t>
            </w:r>
          </w:p>
        </w:tc>
        <w:tc>
          <w:tcPr>
            <w:tcW w:w="6082" w:type="dxa"/>
            <w:noWrap/>
          </w:tcPr>
          <w:p w14:paraId="231089C5" w14:textId="2EC28537" w:rsidR="00E570F4" w:rsidRPr="00167B3C" w:rsidRDefault="00E570F4" w:rsidP="00E570F4">
            <w:pPr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Selecting few claims and clicking claim processing shows results - But it shows results even deselecting claims</w:t>
            </w:r>
          </w:p>
        </w:tc>
        <w:tc>
          <w:tcPr>
            <w:tcW w:w="1141" w:type="dxa"/>
            <w:noWrap/>
          </w:tcPr>
          <w:p w14:paraId="4C8217D1" w14:textId="41846C04" w:rsidR="00E570F4" w:rsidRDefault="00E570F4" w:rsidP="00E570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12/30/16</w:t>
            </w:r>
          </w:p>
        </w:tc>
        <w:tc>
          <w:tcPr>
            <w:tcW w:w="1344" w:type="dxa"/>
            <w:noWrap/>
          </w:tcPr>
          <w:p w14:paraId="35D8912E" w14:textId="54B1EE4F" w:rsidR="00E570F4" w:rsidRDefault="00E570F4" w:rsidP="00E570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E570F4" w:rsidRPr="003C6711" w14:paraId="4DDDDECA" w14:textId="77777777" w:rsidTr="003C6711">
        <w:trPr>
          <w:trHeight w:val="300"/>
        </w:trPr>
        <w:tc>
          <w:tcPr>
            <w:tcW w:w="1435" w:type="dxa"/>
            <w:noWrap/>
          </w:tcPr>
          <w:p w14:paraId="7B48C214" w14:textId="38DB29BC" w:rsidR="00E570F4" w:rsidRPr="00F416FD" w:rsidRDefault="00E570F4" w:rsidP="00E570F4">
            <w:pPr>
              <w:jc w:val="center"/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VABCDS-846</w:t>
            </w:r>
          </w:p>
        </w:tc>
        <w:tc>
          <w:tcPr>
            <w:tcW w:w="6082" w:type="dxa"/>
            <w:noWrap/>
          </w:tcPr>
          <w:p w14:paraId="314A830F" w14:textId="5CF7E9EE" w:rsidR="00E570F4" w:rsidRPr="00F416FD" w:rsidRDefault="00E570F4" w:rsidP="00E570F4">
            <w:pPr>
              <w:rPr>
                <w:sz w:val="20"/>
                <w:szCs w:val="20"/>
              </w:rPr>
            </w:pPr>
            <w:r w:rsidRPr="00B73FE7">
              <w:rPr>
                <w:sz w:val="20"/>
                <w:szCs w:val="20"/>
              </w:rPr>
              <w:t>Selecting multiple same vet Id with different claim ID does not process claim result</w:t>
            </w:r>
          </w:p>
        </w:tc>
        <w:tc>
          <w:tcPr>
            <w:tcW w:w="1141" w:type="dxa"/>
            <w:noWrap/>
          </w:tcPr>
          <w:p w14:paraId="1292B1CA" w14:textId="5AB3ED61" w:rsidR="00E570F4" w:rsidRDefault="00E570F4" w:rsidP="00E570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01/09/17</w:t>
            </w:r>
          </w:p>
        </w:tc>
        <w:tc>
          <w:tcPr>
            <w:tcW w:w="1344" w:type="dxa"/>
            <w:noWrap/>
          </w:tcPr>
          <w:p w14:paraId="20BB55F8" w14:textId="183087A0" w:rsidR="00E570F4" w:rsidRDefault="00E570F4" w:rsidP="00E570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BB6209" w:rsidRPr="003C6711" w14:paraId="65E38DC5" w14:textId="77777777" w:rsidTr="003C6711">
        <w:trPr>
          <w:trHeight w:val="300"/>
        </w:trPr>
        <w:tc>
          <w:tcPr>
            <w:tcW w:w="1435" w:type="dxa"/>
            <w:noWrap/>
          </w:tcPr>
          <w:p w14:paraId="7178428E" w14:textId="0441CC62" w:rsidR="00BB6209" w:rsidRPr="005727C5" w:rsidRDefault="00BB6209" w:rsidP="00BB6209">
            <w:pPr>
              <w:jc w:val="center"/>
              <w:rPr>
                <w:sz w:val="20"/>
                <w:szCs w:val="20"/>
              </w:rPr>
            </w:pPr>
            <w:r w:rsidRPr="00BB6209">
              <w:rPr>
                <w:sz w:val="20"/>
                <w:szCs w:val="20"/>
              </w:rPr>
              <w:t>VABCDS-847</w:t>
            </w:r>
          </w:p>
        </w:tc>
        <w:tc>
          <w:tcPr>
            <w:tcW w:w="6082" w:type="dxa"/>
            <w:noWrap/>
          </w:tcPr>
          <w:p w14:paraId="2D9E2FCF" w14:textId="1DE83F2B" w:rsidR="00BB6209" w:rsidRPr="005727C5" w:rsidRDefault="00BB6209" w:rsidP="00BB6209">
            <w:pPr>
              <w:rPr>
                <w:sz w:val="20"/>
                <w:szCs w:val="20"/>
              </w:rPr>
            </w:pPr>
            <w:r w:rsidRPr="00BB6209">
              <w:rPr>
                <w:sz w:val="20"/>
                <w:szCs w:val="20"/>
              </w:rPr>
              <w:t>Model result should display contention - model/contention text not knee</w:t>
            </w:r>
          </w:p>
        </w:tc>
        <w:tc>
          <w:tcPr>
            <w:tcW w:w="1141" w:type="dxa"/>
            <w:noWrap/>
          </w:tcPr>
          <w:p w14:paraId="289CD32B" w14:textId="4EC33A2C" w:rsidR="00BB6209" w:rsidRDefault="00BB6209" w:rsidP="00BB6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01/10/17</w:t>
            </w:r>
          </w:p>
        </w:tc>
        <w:tc>
          <w:tcPr>
            <w:tcW w:w="1344" w:type="dxa"/>
            <w:noWrap/>
          </w:tcPr>
          <w:p w14:paraId="235DF097" w14:textId="56048F99" w:rsidR="00BB6209" w:rsidRDefault="00BB6209" w:rsidP="00272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729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/24/17</w:t>
            </w:r>
          </w:p>
        </w:tc>
      </w:tr>
      <w:tr w:rsidR="002729F8" w:rsidRPr="003C6711" w14:paraId="5133EC70" w14:textId="77777777" w:rsidTr="003C6711">
        <w:trPr>
          <w:trHeight w:val="300"/>
        </w:trPr>
        <w:tc>
          <w:tcPr>
            <w:tcW w:w="1435" w:type="dxa"/>
            <w:noWrap/>
          </w:tcPr>
          <w:p w14:paraId="7DB28504" w14:textId="0FD76F94" w:rsidR="002729F8" w:rsidRPr="005727C5" w:rsidRDefault="002729F8" w:rsidP="002729F8">
            <w:pPr>
              <w:jc w:val="center"/>
              <w:rPr>
                <w:sz w:val="20"/>
                <w:szCs w:val="20"/>
              </w:rPr>
            </w:pPr>
            <w:r w:rsidRPr="002729F8">
              <w:rPr>
                <w:sz w:val="20"/>
                <w:szCs w:val="20"/>
              </w:rPr>
              <w:t>VABCDS-853</w:t>
            </w:r>
          </w:p>
        </w:tc>
        <w:tc>
          <w:tcPr>
            <w:tcW w:w="6082" w:type="dxa"/>
            <w:noWrap/>
          </w:tcPr>
          <w:p w14:paraId="44A5EEED" w14:textId="57FA7B93" w:rsidR="002729F8" w:rsidRPr="005727C5" w:rsidRDefault="002729F8" w:rsidP="002729F8">
            <w:pPr>
              <w:rPr>
                <w:sz w:val="20"/>
                <w:szCs w:val="20"/>
              </w:rPr>
            </w:pPr>
            <w:r w:rsidRPr="002729F8">
              <w:rPr>
                <w:sz w:val="20"/>
                <w:szCs w:val="20"/>
              </w:rPr>
              <w:t>Story 375 - While Managing Model "Add CDD Value" Warning message if CDD value is not in multiple of 10</w:t>
            </w:r>
          </w:p>
        </w:tc>
        <w:tc>
          <w:tcPr>
            <w:tcW w:w="1141" w:type="dxa"/>
            <w:noWrap/>
          </w:tcPr>
          <w:p w14:paraId="2CCBD955" w14:textId="456F321A" w:rsidR="002729F8" w:rsidRDefault="002729F8" w:rsidP="00272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235D668D" w14:textId="5EA274D8" w:rsidR="002729F8" w:rsidRDefault="002729F8" w:rsidP="00272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161A4D" w:rsidRPr="003C6711" w14:paraId="406E9B9F" w14:textId="77777777" w:rsidTr="003C6711">
        <w:trPr>
          <w:trHeight w:val="300"/>
        </w:trPr>
        <w:tc>
          <w:tcPr>
            <w:tcW w:w="1435" w:type="dxa"/>
            <w:noWrap/>
          </w:tcPr>
          <w:p w14:paraId="1CFB041B" w14:textId="44229754" w:rsidR="00161A4D" w:rsidRPr="005727C5" w:rsidRDefault="00161A4D" w:rsidP="00161A4D">
            <w:pPr>
              <w:jc w:val="center"/>
              <w:rPr>
                <w:sz w:val="20"/>
                <w:szCs w:val="20"/>
              </w:rPr>
            </w:pPr>
            <w:r w:rsidRPr="00161A4D">
              <w:rPr>
                <w:sz w:val="20"/>
                <w:szCs w:val="20"/>
              </w:rPr>
              <w:t>VABCDS-854</w:t>
            </w:r>
          </w:p>
        </w:tc>
        <w:tc>
          <w:tcPr>
            <w:tcW w:w="6082" w:type="dxa"/>
            <w:noWrap/>
          </w:tcPr>
          <w:p w14:paraId="64D953A7" w14:textId="105D758A" w:rsidR="00161A4D" w:rsidRPr="005727C5" w:rsidRDefault="00161A4D" w:rsidP="00161A4D">
            <w:pPr>
              <w:rPr>
                <w:sz w:val="20"/>
                <w:szCs w:val="20"/>
              </w:rPr>
            </w:pPr>
            <w:r w:rsidRPr="00161A4D">
              <w:rPr>
                <w:sz w:val="20"/>
                <w:szCs w:val="20"/>
              </w:rPr>
              <w:t>Modeler - Manage Model - Edit CDD button should be Updated CDD</w:t>
            </w:r>
          </w:p>
        </w:tc>
        <w:tc>
          <w:tcPr>
            <w:tcW w:w="1141" w:type="dxa"/>
            <w:noWrap/>
          </w:tcPr>
          <w:p w14:paraId="006B1154" w14:textId="45BE3CF9" w:rsidR="00161A4D" w:rsidRDefault="00161A4D" w:rsidP="00161A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268466F5" w14:textId="23CE286B" w:rsidR="00161A4D" w:rsidRDefault="00161A4D" w:rsidP="00161A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9972F4" w:rsidRPr="003C6711" w14:paraId="1B0FCE45" w14:textId="77777777" w:rsidTr="003C6711">
        <w:trPr>
          <w:trHeight w:val="300"/>
        </w:trPr>
        <w:tc>
          <w:tcPr>
            <w:tcW w:w="1435" w:type="dxa"/>
            <w:noWrap/>
          </w:tcPr>
          <w:p w14:paraId="6D114656" w14:textId="69A2B146" w:rsidR="009972F4" w:rsidRPr="005727C5" w:rsidRDefault="009972F4" w:rsidP="009972F4">
            <w:pPr>
              <w:jc w:val="center"/>
              <w:rPr>
                <w:sz w:val="20"/>
                <w:szCs w:val="20"/>
              </w:rPr>
            </w:pPr>
            <w:r w:rsidRPr="009972F4">
              <w:rPr>
                <w:sz w:val="20"/>
                <w:szCs w:val="20"/>
              </w:rPr>
              <w:t>VABCDS-855</w:t>
            </w:r>
          </w:p>
        </w:tc>
        <w:tc>
          <w:tcPr>
            <w:tcW w:w="6082" w:type="dxa"/>
            <w:noWrap/>
          </w:tcPr>
          <w:p w14:paraId="4AC43A5E" w14:textId="45698973" w:rsidR="009972F4" w:rsidRPr="005727C5" w:rsidRDefault="009972F4" w:rsidP="009972F4">
            <w:pPr>
              <w:rPr>
                <w:sz w:val="20"/>
                <w:szCs w:val="20"/>
              </w:rPr>
            </w:pPr>
            <w:r w:rsidRPr="009972F4">
              <w:rPr>
                <w:sz w:val="20"/>
                <w:szCs w:val="20"/>
              </w:rPr>
              <w:t>While Managing Model "Edit CDD Value" - For first time "Confirm" button enabled before entering value</w:t>
            </w:r>
          </w:p>
        </w:tc>
        <w:tc>
          <w:tcPr>
            <w:tcW w:w="1141" w:type="dxa"/>
            <w:noWrap/>
          </w:tcPr>
          <w:p w14:paraId="64FFFBFE" w14:textId="07E5C23B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4B7322ED" w14:textId="1459092F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9972F4" w:rsidRPr="003C6711" w14:paraId="5409D5CB" w14:textId="77777777" w:rsidTr="003C6711">
        <w:trPr>
          <w:trHeight w:val="300"/>
        </w:trPr>
        <w:tc>
          <w:tcPr>
            <w:tcW w:w="1435" w:type="dxa"/>
            <w:noWrap/>
          </w:tcPr>
          <w:p w14:paraId="101B8D8E" w14:textId="2D11B015" w:rsidR="009972F4" w:rsidRPr="00F416FD" w:rsidRDefault="009972F4" w:rsidP="009972F4">
            <w:pPr>
              <w:jc w:val="center"/>
              <w:rPr>
                <w:sz w:val="20"/>
                <w:szCs w:val="20"/>
              </w:rPr>
            </w:pPr>
            <w:r w:rsidRPr="005727C5">
              <w:rPr>
                <w:sz w:val="20"/>
                <w:szCs w:val="20"/>
              </w:rPr>
              <w:t>VABCDS-856</w:t>
            </w:r>
          </w:p>
        </w:tc>
        <w:tc>
          <w:tcPr>
            <w:tcW w:w="6082" w:type="dxa"/>
            <w:noWrap/>
          </w:tcPr>
          <w:p w14:paraId="0C12363D" w14:textId="1E2FF9B6" w:rsidR="009972F4" w:rsidRPr="00F416FD" w:rsidRDefault="009972F4" w:rsidP="009972F4">
            <w:pPr>
              <w:rPr>
                <w:sz w:val="20"/>
                <w:szCs w:val="20"/>
              </w:rPr>
            </w:pPr>
            <w:r w:rsidRPr="005727C5">
              <w:rPr>
                <w:sz w:val="20"/>
                <w:szCs w:val="20"/>
              </w:rPr>
              <w:t>Report - Modeler log in - Generating report - Dates from &amp; to also model type not working</w:t>
            </w:r>
          </w:p>
        </w:tc>
        <w:tc>
          <w:tcPr>
            <w:tcW w:w="1141" w:type="dxa"/>
            <w:noWrap/>
          </w:tcPr>
          <w:p w14:paraId="31B777BC" w14:textId="565ED76B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  <w:tc>
          <w:tcPr>
            <w:tcW w:w="1344" w:type="dxa"/>
            <w:noWrap/>
          </w:tcPr>
          <w:p w14:paraId="66793C43" w14:textId="23FE08FF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9972F4" w:rsidRPr="003C6711" w14:paraId="0CDDE08C" w14:textId="77777777" w:rsidTr="003C6711">
        <w:trPr>
          <w:trHeight w:val="300"/>
        </w:trPr>
        <w:tc>
          <w:tcPr>
            <w:tcW w:w="1435" w:type="dxa"/>
            <w:noWrap/>
          </w:tcPr>
          <w:p w14:paraId="59B28387" w14:textId="64859602" w:rsidR="009972F4" w:rsidRPr="00F416FD" w:rsidRDefault="009972F4" w:rsidP="009972F4">
            <w:pPr>
              <w:jc w:val="center"/>
              <w:rPr>
                <w:sz w:val="20"/>
                <w:szCs w:val="20"/>
              </w:rPr>
            </w:pPr>
            <w:r w:rsidRPr="008F3C35">
              <w:rPr>
                <w:sz w:val="20"/>
                <w:szCs w:val="20"/>
              </w:rPr>
              <w:t>VABCDS-874</w:t>
            </w:r>
          </w:p>
        </w:tc>
        <w:tc>
          <w:tcPr>
            <w:tcW w:w="6082" w:type="dxa"/>
            <w:noWrap/>
          </w:tcPr>
          <w:p w14:paraId="306CAF68" w14:textId="4746A814" w:rsidR="009972F4" w:rsidRPr="00F416FD" w:rsidRDefault="009972F4" w:rsidP="009972F4">
            <w:pPr>
              <w:rPr>
                <w:sz w:val="20"/>
                <w:szCs w:val="20"/>
              </w:rPr>
            </w:pPr>
            <w:r w:rsidRPr="008F3C35">
              <w:rPr>
                <w:sz w:val="20"/>
                <w:szCs w:val="20"/>
              </w:rPr>
              <w:t>Modeler (Modeling agent ) log in and after processing claim - Model link shows date created with %</w:t>
            </w:r>
          </w:p>
        </w:tc>
        <w:tc>
          <w:tcPr>
            <w:tcW w:w="1141" w:type="dxa"/>
            <w:noWrap/>
          </w:tcPr>
          <w:p w14:paraId="5491E8B2" w14:textId="55416A1E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01/20/17</w:t>
            </w:r>
          </w:p>
        </w:tc>
        <w:tc>
          <w:tcPr>
            <w:tcW w:w="1344" w:type="dxa"/>
            <w:noWrap/>
          </w:tcPr>
          <w:p w14:paraId="7C98CC2D" w14:textId="28722318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9972F4" w:rsidRPr="003C6711" w14:paraId="4EDFC0BE" w14:textId="77777777" w:rsidTr="003C6711">
        <w:trPr>
          <w:trHeight w:val="300"/>
        </w:trPr>
        <w:tc>
          <w:tcPr>
            <w:tcW w:w="1435" w:type="dxa"/>
            <w:noWrap/>
          </w:tcPr>
          <w:p w14:paraId="1713015D" w14:textId="7CAD5CD7" w:rsidR="009972F4" w:rsidRPr="009C2252" w:rsidRDefault="009972F4" w:rsidP="009972F4">
            <w:pPr>
              <w:jc w:val="center"/>
              <w:rPr>
                <w:sz w:val="20"/>
                <w:szCs w:val="20"/>
              </w:rPr>
            </w:pPr>
            <w:r w:rsidRPr="00657E16">
              <w:rPr>
                <w:sz w:val="20"/>
                <w:szCs w:val="20"/>
              </w:rPr>
              <w:t>VABCDS-875</w:t>
            </w:r>
          </w:p>
        </w:tc>
        <w:tc>
          <w:tcPr>
            <w:tcW w:w="6082" w:type="dxa"/>
            <w:noWrap/>
          </w:tcPr>
          <w:p w14:paraId="4F281C49" w14:textId="21CFAC1A" w:rsidR="009972F4" w:rsidRPr="009C2252" w:rsidRDefault="009972F4" w:rsidP="009972F4">
            <w:pPr>
              <w:rPr>
                <w:sz w:val="20"/>
                <w:szCs w:val="20"/>
              </w:rPr>
            </w:pPr>
            <w:r w:rsidRPr="00657E16">
              <w:rPr>
                <w:sz w:val="20"/>
                <w:szCs w:val="20"/>
              </w:rPr>
              <w:t>Trying to select all record by checking top most check box - Does not select all</w:t>
            </w:r>
          </w:p>
        </w:tc>
        <w:tc>
          <w:tcPr>
            <w:tcW w:w="1141" w:type="dxa"/>
            <w:noWrap/>
          </w:tcPr>
          <w:p w14:paraId="50D1EBA5" w14:textId="370A2EFF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01/20/17</w:t>
            </w:r>
          </w:p>
        </w:tc>
        <w:tc>
          <w:tcPr>
            <w:tcW w:w="1344" w:type="dxa"/>
            <w:noWrap/>
          </w:tcPr>
          <w:p w14:paraId="2049EB97" w14:textId="1CB9C667" w:rsidR="009972F4" w:rsidRDefault="009972F4" w:rsidP="0099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</w:tr>
      <w:tr w:rsidR="0014462D" w:rsidRPr="003C6711" w14:paraId="230DB0E6" w14:textId="77777777" w:rsidTr="003C6711">
        <w:trPr>
          <w:trHeight w:val="300"/>
        </w:trPr>
        <w:tc>
          <w:tcPr>
            <w:tcW w:w="1435" w:type="dxa"/>
            <w:noWrap/>
          </w:tcPr>
          <w:p w14:paraId="00004CE4" w14:textId="6C89B058" w:rsidR="0014462D" w:rsidRPr="009C2252" w:rsidRDefault="0014462D" w:rsidP="0014462D">
            <w:pPr>
              <w:jc w:val="center"/>
              <w:rPr>
                <w:sz w:val="20"/>
                <w:szCs w:val="20"/>
              </w:rPr>
            </w:pPr>
            <w:r w:rsidRPr="0014462D">
              <w:rPr>
                <w:sz w:val="20"/>
                <w:szCs w:val="20"/>
              </w:rPr>
              <w:t>VABCDS-876</w:t>
            </w:r>
          </w:p>
        </w:tc>
        <w:tc>
          <w:tcPr>
            <w:tcW w:w="6082" w:type="dxa"/>
            <w:noWrap/>
          </w:tcPr>
          <w:p w14:paraId="269289AB" w14:textId="5CF317BA" w:rsidR="0014462D" w:rsidRPr="009C2252" w:rsidRDefault="0014462D" w:rsidP="0014462D">
            <w:pPr>
              <w:rPr>
                <w:sz w:val="20"/>
                <w:szCs w:val="20"/>
              </w:rPr>
            </w:pPr>
            <w:r w:rsidRPr="0014462D">
              <w:rPr>
                <w:sz w:val="20"/>
                <w:szCs w:val="20"/>
              </w:rPr>
              <w:t xml:space="preserve">While claims are processing - Screen should show a Spinner in </w:t>
            </w:r>
            <w:r>
              <w:rPr>
                <w:sz w:val="20"/>
                <w:szCs w:val="20"/>
              </w:rPr>
              <w:t>t</w:t>
            </w:r>
            <w:r w:rsidRPr="0014462D">
              <w:rPr>
                <w:sz w:val="20"/>
                <w:szCs w:val="20"/>
              </w:rPr>
              <w:t>he middle of screen</w:t>
            </w:r>
          </w:p>
        </w:tc>
        <w:tc>
          <w:tcPr>
            <w:tcW w:w="1141" w:type="dxa"/>
            <w:noWrap/>
          </w:tcPr>
          <w:p w14:paraId="5EB8197F" w14:textId="4A3B89E3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01/20/17</w:t>
            </w:r>
          </w:p>
        </w:tc>
        <w:tc>
          <w:tcPr>
            <w:tcW w:w="1344" w:type="dxa"/>
            <w:noWrap/>
          </w:tcPr>
          <w:p w14:paraId="57B7037D" w14:textId="0AC703CD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14462D" w:rsidRPr="003C6711" w14:paraId="72E33DB0" w14:textId="77777777" w:rsidTr="003C6711">
        <w:trPr>
          <w:trHeight w:val="300"/>
        </w:trPr>
        <w:tc>
          <w:tcPr>
            <w:tcW w:w="1435" w:type="dxa"/>
            <w:noWrap/>
          </w:tcPr>
          <w:p w14:paraId="440371FE" w14:textId="6E3989C9" w:rsidR="0014462D" w:rsidRPr="00F416FD" w:rsidRDefault="0014462D" w:rsidP="0014462D">
            <w:pPr>
              <w:jc w:val="center"/>
              <w:rPr>
                <w:sz w:val="20"/>
                <w:szCs w:val="20"/>
              </w:rPr>
            </w:pPr>
            <w:r w:rsidRPr="009C2252">
              <w:rPr>
                <w:sz w:val="20"/>
                <w:szCs w:val="20"/>
              </w:rPr>
              <w:lastRenderedPageBreak/>
              <w:t>VABCDS-879</w:t>
            </w:r>
          </w:p>
        </w:tc>
        <w:tc>
          <w:tcPr>
            <w:tcW w:w="6082" w:type="dxa"/>
            <w:noWrap/>
          </w:tcPr>
          <w:p w14:paraId="53390559" w14:textId="06D8BD87" w:rsidR="0014462D" w:rsidRPr="00F416FD" w:rsidRDefault="0014462D" w:rsidP="0014462D">
            <w:pPr>
              <w:rPr>
                <w:sz w:val="20"/>
                <w:szCs w:val="20"/>
              </w:rPr>
            </w:pPr>
            <w:r w:rsidRPr="009C2252">
              <w:rPr>
                <w:sz w:val="20"/>
                <w:szCs w:val="20"/>
              </w:rPr>
              <w:t>Modeling Agent log in - Model Tab - Search issues</w:t>
            </w:r>
          </w:p>
        </w:tc>
        <w:tc>
          <w:tcPr>
            <w:tcW w:w="1141" w:type="dxa"/>
            <w:noWrap/>
          </w:tcPr>
          <w:p w14:paraId="4D8F0CA2" w14:textId="40560C1D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03E492E0" w14:textId="7E59B1B6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14462D" w:rsidRPr="003C6711" w14:paraId="4BA3BE7C" w14:textId="77777777" w:rsidTr="003C6711">
        <w:trPr>
          <w:trHeight w:val="300"/>
        </w:trPr>
        <w:tc>
          <w:tcPr>
            <w:tcW w:w="1435" w:type="dxa"/>
            <w:noWrap/>
          </w:tcPr>
          <w:p w14:paraId="2B044773" w14:textId="12C38639" w:rsidR="0014462D" w:rsidRPr="00F416FD" w:rsidRDefault="0014462D" w:rsidP="0014462D">
            <w:pPr>
              <w:jc w:val="center"/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VABCDS-880</w:t>
            </w:r>
          </w:p>
        </w:tc>
        <w:tc>
          <w:tcPr>
            <w:tcW w:w="6082" w:type="dxa"/>
            <w:noWrap/>
          </w:tcPr>
          <w:p w14:paraId="5E35E08A" w14:textId="53CE332F" w:rsidR="0014462D" w:rsidRPr="00F416FD" w:rsidRDefault="0014462D" w:rsidP="0014462D">
            <w:pPr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Modeler Agent Log in - Report tab (generating report ) error messages</w:t>
            </w:r>
          </w:p>
        </w:tc>
        <w:tc>
          <w:tcPr>
            <w:tcW w:w="1141" w:type="dxa"/>
            <w:noWrap/>
          </w:tcPr>
          <w:p w14:paraId="53F3FF33" w14:textId="6F62FBB8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52922509" w14:textId="78C4E99A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14462D" w:rsidRPr="003C6711" w14:paraId="2425FA50" w14:textId="77777777" w:rsidTr="003C6711">
        <w:trPr>
          <w:trHeight w:val="300"/>
        </w:trPr>
        <w:tc>
          <w:tcPr>
            <w:tcW w:w="1435" w:type="dxa"/>
            <w:noWrap/>
          </w:tcPr>
          <w:p w14:paraId="71DE6215" w14:textId="5B35FF04" w:rsidR="0014462D" w:rsidRPr="00F416FD" w:rsidRDefault="0014462D" w:rsidP="0014462D">
            <w:pPr>
              <w:jc w:val="center"/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VABCDS-881</w:t>
            </w:r>
          </w:p>
        </w:tc>
        <w:tc>
          <w:tcPr>
            <w:tcW w:w="6082" w:type="dxa"/>
            <w:noWrap/>
          </w:tcPr>
          <w:p w14:paraId="7B65C4EC" w14:textId="73EE0079" w:rsidR="0014462D" w:rsidRPr="00F416FD" w:rsidRDefault="0014462D" w:rsidP="0014462D">
            <w:pPr>
              <w:rPr>
                <w:sz w:val="20"/>
                <w:szCs w:val="20"/>
              </w:rPr>
            </w:pPr>
            <w:r w:rsidRPr="008D6B69">
              <w:rPr>
                <w:sz w:val="20"/>
                <w:szCs w:val="20"/>
              </w:rPr>
              <w:t>Advance Filter screen layout - move "Cancel" to right side and "Filter" on left</w:t>
            </w:r>
          </w:p>
        </w:tc>
        <w:tc>
          <w:tcPr>
            <w:tcW w:w="1141" w:type="dxa"/>
            <w:noWrap/>
          </w:tcPr>
          <w:p w14:paraId="0A409756" w14:textId="525DD704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6AFA6C9F" w14:textId="750EA13F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14462D" w:rsidRPr="003C6711" w14:paraId="38AE21DB" w14:textId="77777777" w:rsidTr="003C6711">
        <w:trPr>
          <w:trHeight w:val="300"/>
        </w:trPr>
        <w:tc>
          <w:tcPr>
            <w:tcW w:w="1435" w:type="dxa"/>
            <w:noWrap/>
          </w:tcPr>
          <w:p w14:paraId="2497762C" w14:textId="7521E10B" w:rsidR="0014462D" w:rsidRPr="00F416FD" w:rsidRDefault="0014462D" w:rsidP="0014462D">
            <w:pPr>
              <w:jc w:val="center"/>
              <w:rPr>
                <w:sz w:val="20"/>
                <w:szCs w:val="20"/>
              </w:rPr>
            </w:pPr>
            <w:r w:rsidRPr="00836AC7">
              <w:rPr>
                <w:sz w:val="20"/>
                <w:szCs w:val="20"/>
              </w:rPr>
              <w:t>VABCDS-882</w:t>
            </w:r>
          </w:p>
        </w:tc>
        <w:tc>
          <w:tcPr>
            <w:tcW w:w="6082" w:type="dxa"/>
            <w:noWrap/>
          </w:tcPr>
          <w:p w14:paraId="619D3DC4" w14:textId="7313A944" w:rsidR="0014462D" w:rsidRPr="00F416FD" w:rsidRDefault="0014462D" w:rsidP="0014462D">
            <w:pPr>
              <w:rPr>
                <w:sz w:val="20"/>
                <w:szCs w:val="20"/>
              </w:rPr>
            </w:pPr>
            <w:r w:rsidRPr="00836AC7">
              <w:rPr>
                <w:sz w:val="20"/>
                <w:szCs w:val="20"/>
              </w:rPr>
              <w:t>Modeler Agent log in - Generation of Reports</w:t>
            </w:r>
          </w:p>
        </w:tc>
        <w:tc>
          <w:tcPr>
            <w:tcW w:w="1141" w:type="dxa"/>
            <w:noWrap/>
          </w:tcPr>
          <w:p w14:paraId="6857627D" w14:textId="4CDD399D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7B6A50E4" w14:textId="30FDC150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01/25/17</w:t>
            </w:r>
          </w:p>
        </w:tc>
      </w:tr>
      <w:tr w:rsidR="0014462D" w:rsidRPr="003C6711" w14:paraId="40CAAA9F" w14:textId="77777777" w:rsidTr="003C6711">
        <w:trPr>
          <w:trHeight w:val="300"/>
        </w:trPr>
        <w:tc>
          <w:tcPr>
            <w:tcW w:w="1435" w:type="dxa"/>
            <w:noWrap/>
          </w:tcPr>
          <w:p w14:paraId="311504DB" w14:textId="1C2441DB" w:rsidR="0014462D" w:rsidRPr="00F416FD" w:rsidRDefault="0014462D" w:rsidP="0014462D">
            <w:pPr>
              <w:jc w:val="center"/>
              <w:rPr>
                <w:sz w:val="20"/>
                <w:szCs w:val="20"/>
              </w:rPr>
            </w:pPr>
            <w:r w:rsidRPr="00075A01">
              <w:rPr>
                <w:sz w:val="20"/>
                <w:szCs w:val="20"/>
              </w:rPr>
              <w:t>VABCDS-883</w:t>
            </w:r>
          </w:p>
        </w:tc>
        <w:tc>
          <w:tcPr>
            <w:tcW w:w="6082" w:type="dxa"/>
            <w:noWrap/>
          </w:tcPr>
          <w:p w14:paraId="0E682026" w14:textId="3409EC01" w:rsidR="0014462D" w:rsidRPr="00F416FD" w:rsidRDefault="0014462D" w:rsidP="0014462D">
            <w:pPr>
              <w:rPr>
                <w:sz w:val="20"/>
                <w:szCs w:val="20"/>
              </w:rPr>
            </w:pPr>
            <w:r w:rsidRPr="00075A01">
              <w:rPr>
                <w:sz w:val="20"/>
                <w:szCs w:val="20"/>
              </w:rPr>
              <w:t>Modeling agent log in &amp; Generating report</w:t>
            </w:r>
          </w:p>
        </w:tc>
        <w:tc>
          <w:tcPr>
            <w:tcW w:w="1141" w:type="dxa"/>
            <w:noWrap/>
          </w:tcPr>
          <w:p w14:paraId="4BA61C6F" w14:textId="16F53D8E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01/23/17</w:t>
            </w:r>
          </w:p>
        </w:tc>
        <w:tc>
          <w:tcPr>
            <w:tcW w:w="1344" w:type="dxa"/>
            <w:noWrap/>
          </w:tcPr>
          <w:p w14:paraId="3E9DA4DE" w14:textId="59472EDA" w:rsidR="0014462D" w:rsidRDefault="0014462D" w:rsidP="00144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01/24/17</w:t>
            </w:r>
          </w:p>
        </w:tc>
      </w:tr>
      <w:tr w:rsidR="00611406" w:rsidRPr="003C6711" w14:paraId="7F6D4AEC" w14:textId="77777777" w:rsidTr="003C6711">
        <w:trPr>
          <w:trHeight w:val="300"/>
        </w:trPr>
        <w:tc>
          <w:tcPr>
            <w:tcW w:w="1435" w:type="dxa"/>
            <w:noWrap/>
          </w:tcPr>
          <w:p w14:paraId="68601E48" w14:textId="70C4453F" w:rsidR="00611406" w:rsidRPr="00F416FD" w:rsidRDefault="00611406" w:rsidP="00611406">
            <w:pPr>
              <w:jc w:val="center"/>
              <w:rPr>
                <w:sz w:val="20"/>
                <w:szCs w:val="20"/>
              </w:rPr>
            </w:pPr>
            <w:r w:rsidRPr="00611406">
              <w:rPr>
                <w:sz w:val="20"/>
                <w:szCs w:val="20"/>
              </w:rPr>
              <w:t>VABCDS-890</w:t>
            </w:r>
          </w:p>
        </w:tc>
        <w:tc>
          <w:tcPr>
            <w:tcW w:w="6082" w:type="dxa"/>
            <w:noWrap/>
          </w:tcPr>
          <w:p w14:paraId="4A76A39F" w14:textId="69E36CD8" w:rsidR="00611406" w:rsidRPr="00F416FD" w:rsidRDefault="00611406" w:rsidP="00611406">
            <w:pPr>
              <w:rPr>
                <w:sz w:val="20"/>
                <w:szCs w:val="20"/>
              </w:rPr>
            </w:pPr>
            <w:r w:rsidRPr="00611406">
              <w:rPr>
                <w:sz w:val="20"/>
                <w:szCs w:val="20"/>
              </w:rPr>
              <w:t>Claim Processing Results - It is not showing all the columns data</w:t>
            </w:r>
          </w:p>
        </w:tc>
        <w:tc>
          <w:tcPr>
            <w:tcW w:w="1141" w:type="dxa"/>
            <w:noWrap/>
          </w:tcPr>
          <w:p w14:paraId="446FE114" w14:textId="54C9B4C4" w:rsidR="00611406" w:rsidRDefault="00611406" w:rsidP="00611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01/26/17</w:t>
            </w:r>
          </w:p>
        </w:tc>
        <w:tc>
          <w:tcPr>
            <w:tcW w:w="1344" w:type="dxa"/>
            <w:noWrap/>
          </w:tcPr>
          <w:p w14:paraId="131A9FB3" w14:textId="0130069D" w:rsidR="00611406" w:rsidRDefault="00611406" w:rsidP="00611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02/01/17</w:t>
            </w:r>
          </w:p>
        </w:tc>
      </w:tr>
      <w:tr w:rsidR="001E7A77" w:rsidRPr="003C6711" w14:paraId="489AEE71" w14:textId="77777777" w:rsidTr="003C6711">
        <w:trPr>
          <w:trHeight w:val="300"/>
        </w:trPr>
        <w:tc>
          <w:tcPr>
            <w:tcW w:w="1435" w:type="dxa"/>
            <w:noWrap/>
          </w:tcPr>
          <w:p w14:paraId="5F6B4273" w14:textId="30A7BAFE" w:rsidR="001E7A77" w:rsidRPr="00F416FD" w:rsidRDefault="001E7A77" w:rsidP="001E7A77">
            <w:pPr>
              <w:jc w:val="center"/>
              <w:rPr>
                <w:sz w:val="20"/>
                <w:szCs w:val="20"/>
              </w:rPr>
            </w:pPr>
            <w:r w:rsidRPr="001E7A77">
              <w:rPr>
                <w:sz w:val="20"/>
                <w:szCs w:val="20"/>
              </w:rPr>
              <w:t>VABCDS-891</w:t>
            </w:r>
          </w:p>
        </w:tc>
        <w:tc>
          <w:tcPr>
            <w:tcW w:w="6082" w:type="dxa"/>
            <w:noWrap/>
          </w:tcPr>
          <w:p w14:paraId="30E12EF0" w14:textId="3752093D" w:rsidR="001E7A77" w:rsidRPr="00F416FD" w:rsidRDefault="001E7A77" w:rsidP="001E7A77">
            <w:pPr>
              <w:rPr>
                <w:sz w:val="20"/>
                <w:szCs w:val="20"/>
              </w:rPr>
            </w:pPr>
            <w:r w:rsidRPr="001E7A77">
              <w:rPr>
                <w:sz w:val="20"/>
                <w:szCs w:val="20"/>
              </w:rPr>
              <w:t>Report Generation download pdf some columns data not aligned</w:t>
            </w:r>
          </w:p>
        </w:tc>
        <w:tc>
          <w:tcPr>
            <w:tcW w:w="1141" w:type="dxa"/>
            <w:noWrap/>
          </w:tcPr>
          <w:p w14:paraId="49D27C03" w14:textId="01D79245" w:rsidR="001E7A77" w:rsidRDefault="001E7A77" w:rsidP="001E7A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01/27/17</w:t>
            </w:r>
          </w:p>
        </w:tc>
        <w:tc>
          <w:tcPr>
            <w:tcW w:w="1344" w:type="dxa"/>
            <w:noWrap/>
          </w:tcPr>
          <w:p w14:paraId="2AEC5C3A" w14:textId="4C6211CE" w:rsidR="001E7A77" w:rsidRDefault="001E7A77" w:rsidP="001E7A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432F09" w:rsidRPr="003C6711" w14:paraId="0568118C" w14:textId="77777777" w:rsidTr="003C6711">
        <w:trPr>
          <w:trHeight w:val="300"/>
        </w:trPr>
        <w:tc>
          <w:tcPr>
            <w:tcW w:w="1435" w:type="dxa"/>
            <w:noWrap/>
          </w:tcPr>
          <w:p w14:paraId="4A06D86B" w14:textId="7AB120C1" w:rsidR="00432F09" w:rsidRPr="00F416FD" w:rsidRDefault="00432F09" w:rsidP="00432F09">
            <w:pPr>
              <w:jc w:val="center"/>
              <w:rPr>
                <w:sz w:val="20"/>
                <w:szCs w:val="20"/>
              </w:rPr>
            </w:pPr>
            <w:r w:rsidRPr="00432F09">
              <w:rPr>
                <w:sz w:val="20"/>
                <w:szCs w:val="20"/>
              </w:rPr>
              <w:t>VABCDS-892</w:t>
            </w:r>
          </w:p>
        </w:tc>
        <w:tc>
          <w:tcPr>
            <w:tcW w:w="6082" w:type="dxa"/>
            <w:noWrap/>
          </w:tcPr>
          <w:p w14:paraId="03A954F2" w14:textId="48C3C982" w:rsidR="00432F09" w:rsidRPr="00F416FD" w:rsidRDefault="00432F09" w:rsidP="00432F09">
            <w:pPr>
              <w:rPr>
                <w:sz w:val="20"/>
                <w:szCs w:val="20"/>
              </w:rPr>
            </w:pPr>
            <w:r w:rsidRPr="00432F09">
              <w:rPr>
                <w:sz w:val="20"/>
                <w:szCs w:val="20"/>
              </w:rPr>
              <w:t>Test and Dev environment - Report generation - from and to data validation</w:t>
            </w:r>
          </w:p>
        </w:tc>
        <w:tc>
          <w:tcPr>
            <w:tcW w:w="1141" w:type="dxa"/>
            <w:noWrap/>
          </w:tcPr>
          <w:p w14:paraId="122C73C0" w14:textId="5016B705" w:rsidR="00432F09" w:rsidRDefault="00432F09" w:rsidP="00432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01/27/17</w:t>
            </w:r>
          </w:p>
        </w:tc>
        <w:tc>
          <w:tcPr>
            <w:tcW w:w="1344" w:type="dxa"/>
            <w:noWrap/>
          </w:tcPr>
          <w:p w14:paraId="4E614A31" w14:textId="430BC734" w:rsidR="00432F09" w:rsidRDefault="00432F09" w:rsidP="00432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02/01/17</w:t>
            </w:r>
          </w:p>
        </w:tc>
      </w:tr>
      <w:tr w:rsidR="007443C7" w:rsidRPr="003C6711" w14:paraId="202409B0" w14:textId="77777777" w:rsidTr="003C6711">
        <w:trPr>
          <w:trHeight w:val="300"/>
        </w:trPr>
        <w:tc>
          <w:tcPr>
            <w:tcW w:w="1435" w:type="dxa"/>
            <w:noWrap/>
          </w:tcPr>
          <w:p w14:paraId="0EC6539C" w14:textId="2AC14BDC" w:rsidR="007443C7" w:rsidRPr="00F416FD" w:rsidRDefault="007443C7" w:rsidP="007443C7">
            <w:pPr>
              <w:jc w:val="center"/>
              <w:rPr>
                <w:sz w:val="20"/>
                <w:szCs w:val="20"/>
              </w:rPr>
            </w:pPr>
            <w:r w:rsidRPr="007443C7">
              <w:rPr>
                <w:sz w:val="20"/>
                <w:szCs w:val="20"/>
              </w:rPr>
              <w:t>VABCDS-893</w:t>
            </w:r>
          </w:p>
        </w:tc>
        <w:tc>
          <w:tcPr>
            <w:tcW w:w="6082" w:type="dxa"/>
            <w:noWrap/>
          </w:tcPr>
          <w:p w14:paraId="69824F3A" w14:textId="785A778E" w:rsidR="007443C7" w:rsidRPr="00F416FD" w:rsidRDefault="007443C7" w:rsidP="007443C7">
            <w:pPr>
              <w:rPr>
                <w:sz w:val="20"/>
                <w:szCs w:val="20"/>
              </w:rPr>
            </w:pPr>
            <w:r w:rsidRPr="007443C7">
              <w:rPr>
                <w:sz w:val="20"/>
                <w:szCs w:val="20"/>
              </w:rPr>
              <w:t xml:space="preserve">Reports generation problem - </w:t>
            </w:r>
            <w:proofErr w:type="spellStart"/>
            <w:r w:rsidRPr="007443C7">
              <w:rPr>
                <w:sz w:val="20"/>
                <w:szCs w:val="20"/>
              </w:rPr>
              <w:t>Does't</w:t>
            </w:r>
            <w:proofErr w:type="spellEnd"/>
            <w:r w:rsidRPr="007443C7">
              <w:rPr>
                <w:sz w:val="20"/>
                <w:szCs w:val="20"/>
              </w:rPr>
              <w:t xml:space="preserve"> show report data with from and to dates</w:t>
            </w:r>
          </w:p>
        </w:tc>
        <w:tc>
          <w:tcPr>
            <w:tcW w:w="1141" w:type="dxa"/>
            <w:noWrap/>
          </w:tcPr>
          <w:p w14:paraId="47264FD1" w14:textId="1D7586E9" w:rsidR="007443C7" w:rsidRDefault="007443C7" w:rsidP="00744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01/27/17</w:t>
            </w:r>
          </w:p>
        </w:tc>
        <w:tc>
          <w:tcPr>
            <w:tcW w:w="1344" w:type="dxa"/>
            <w:noWrap/>
          </w:tcPr>
          <w:p w14:paraId="23D0E669" w14:textId="09B9386A" w:rsidR="007443C7" w:rsidRDefault="007443C7" w:rsidP="00744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381B06" w:rsidRPr="003C6711" w14:paraId="5331830F" w14:textId="77777777" w:rsidTr="003C6711">
        <w:trPr>
          <w:trHeight w:val="300"/>
        </w:trPr>
        <w:tc>
          <w:tcPr>
            <w:tcW w:w="1435" w:type="dxa"/>
            <w:noWrap/>
          </w:tcPr>
          <w:p w14:paraId="44F85B94" w14:textId="3E1FDFDF" w:rsidR="00381B06" w:rsidRPr="00F416FD" w:rsidRDefault="00381B06" w:rsidP="00381B06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VABCDS-896</w:t>
            </w:r>
          </w:p>
        </w:tc>
        <w:tc>
          <w:tcPr>
            <w:tcW w:w="6082" w:type="dxa"/>
            <w:noWrap/>
          </w:tcPr>
          <w:p w14:paraId="06DE27C4" w14:textId="526FFDF3" w:rsidR="00381B06" w:rsidRPr="00F416FD" w:rsidRDefault="00381B06" w:rsidP="00381B06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Refer 883 - Bulk Processing UI- Selecting Regional Office for search</w:t>
            </w:r>
          </w:p>
        </w:tc>
        <w:tc>
          <w:tcPr>
            <w:tcW w:w="1141" w:type="dxa"/>
            <w:noWrap/>
          </w:tcPr>
          <w:p w14:paraId="13A84C5E" w14:textId="67472DDF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3A867489" w14:textId="18967202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381B06" w:rsidRPr="003C6711" w14:paraId="2A932B3C" w14:textId="77777777" w:rsidTr="003C6711">
        <w:trPr>
          <w:trHeight w:val="300"/>
        </w:trPr>
        <w:tc>
          <w:tcPr>
            <w:tcW w:w="1435" w:type="dxa"/>
            <w:noWrap/>
          </w:tcPr>
          <w:p w14:paraId="53707F81" w14:textId="4E8C76BB" w:rsidR="00381B06" w:rsidRPr="00F416FD" w:rsidRDefault="00381B06" w:rsidP="00381B06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VABCDS-897</w:t>
            </w:r>
          </w:p>
        </w:tc>
        <w:tc>
          <w:tcPr>
            <w:tcW w:w="6082" w:type="dxa"/>
            <w:noWrap/>
          </w:tcPr>
          <w:p w14:paraId="1DD85A3F" w14:textId="26090CCE" w:rsidR="00381B06" w:rsidRPr="00F416FD" w:rsidRDefault="00381B06" w:rsidP="00381B06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Bulk processing ref Us 833 - Searching for records</w:t>
            </w:r>
          </w:p>
        </w:tc>
        <w:tc>
          <w:tcPr>
            <w:tcW w:w="1141" w:type="dxa"/>
            <w:noWrap/>
          </w:tcPr>
          <w:p w14:paraId="100AE953" w14:textId="129D353D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0DA5BEBE" w14:textId="3410333D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381B06" w:rsidRPr="003C6711" w14:paraId="09BD15A7" w14:textId="77777777" w:rsidTr="003C6711">
        <w:trPr>
          <w:trHeight w:val="300"/>
        </w:trPr>
        <w:tc>
          <w:tcPr>
            <w:tcW w:w="1435" w:type="dxa"/>
            <w:noWrap/>
          </w:tcPr>
          <w:p w14:paraId="0F3B944E" w14:textId="14EA130B" w:rsidR="00381B06" w:rsidRPr="00F416FD" w:rsidRDefault="00381B06" w:rsidP="00381B06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VABCDS-898</w:t>
            </w:r>
          </w:p>
        </w:tc>
        <w:tc>
          <w:tcPr>
            <w:tcW w:w="6082" w:type="dxa"/>
            <w:noWrap/>
          </w:tcPr>
          <w:p w14:paraId="7BB528EF" w14:textId="69F33FD7" w:rsidR="00381B06" w:rsidRPr="00F416FD" w:rsidRDefault="00381B06" w:rsidP="00381B06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Bulk Processing - Search does not validate invalid from and to date</w:t>
            </w:r>
          </w:p>
        </w:tc>
        <w:tc>
          <w:tcPr>
            <w:tcW w:w="1141" w:type="dxa"/>
            <w:noWrap/>
          </w:tcPr>
          <w:p w14:paraId="6FF0464B" w14:textId="5F6965E1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6FC5939E" w14:textId="69764BCB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</w:tr>
      <w:tr w:rsidR="00381B06" w:rsidRPr="003C6711" w14:paraId="463ED3E2" w14:textId="77777777" w:rsidTr="003C6711">
        <w:trPr>
          <w:trHeight w:val="300"/>
        </w:trPr>
        <w:tc>
          <w:tcPr>
            <w:tcW w:w="1435" w:type="dxa"/>
            <w:noWrap/>
          </w:tcPr>
          <w:p w14:paraId="2D4E062B" w14:textId="02896FEE" w:rsidR="00381B06" w:rsidRPr="00F416FD" w:rsidRDefault="00381B06" w:rsidP="00381B06">
            <w:pPr>
              <w:jc w:val="center"/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VABCDS-899</w:t>
            </w:r>
          </w:p>
        </w:tc>
        <w:tc>
          <w:tcPr>
            <w:tcW w:w="6082" w:type="dxa"/>
            <w:noWrap/>
          </w:tcPr>
          <w:p w14:paraId="254F5F2A" w14:textId="11B8006C" w:rsidR="00381B06" w:rsidRPr="00F416FD" w:rsidRDefault="00381B06" w:rsidP="00381B06">
            <w:pPr>
              <w:rPr>
                <w:sz w:val="20"/>
                <w:szCs w:val="20"/>
              </w:rPr>
            </w:pPr>
            <w:r w:rsidRPr="00381B06">
              <w:rPr>
                <w:sz w:val="20"/>
                <w:szCs w:val="20"/>
              </w:rPr>
              <w:t>Report Generation - Search Criteria model result id vs model type</w:t>
            </w:r>
          </w:p>
        </w:tc>
        <w:tc>
          <w:tcPr>
            <w:tcW w:w="1141" w:type="dxa"/>
            <w:noWrap/>
          </w:tcPr>
          <w:p w14:paraId="710282EE" w14:textId="5E3138DA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0865D8E7" w14:textId="5E72A6D3" w:rsidR="00381B06" w:rsidRDefault="00381B06" w:rsidP="00381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02/16/17</w:t>
            </w:r>
          </w:p>
        </w:tc>
      </w:tr>
      <w:tr w:rsidR="00BB685E" w:rsidRPr="003C6711" w14:paraId="187F699B" w14:textId="77777777" w:rsidTr="003C6711">
        <w:trPr>
          <w:trHeight w:val="300"/>
        </w:trPr>
        <w:tc>
          <w:tcPr>
            <w:tcW w:w="1435" w:type="dxa"/>
            <w:noWrap/>
          </w:tcPr>
          <w:p w14:paraId="58565DCD" w14:textId="71154E31" w:rsidR="00BB685E" w:rsidRPr="00F416FD" w:rsidRDefault="00BB685E" w:rsidP="00BB685E">
            <w:pPr>
              <w:jc w:val="center"/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VABCDS-905</w:t>
            </w:r>
          </w:p>
        </w:tc>
        <w:tc>
          <w:tcPr>
            <w:tcW w:w="6082" w:type="dxa"/>
            <w:noWrap/>
          </w:tcPr>
          <w:p w14:paraId="0459632F" w14:textId="118B4DED" w:rsidR="00BB685E" w:rsidRPr="00F416FD" w:rsidRDefault="00BB685E" w:rsidP="00BB685E">
            <w:pPr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Bulk process search result message should be placed in middle of screen</w:t>
            </w:r>
          </w:p>
        </w:tc>
        <w:tc>
          <w:tcPr>
            <w:tcW w:w="1141" w:type="dxa"/>
            <w:noWrap/>
          </w:tcPr>
          <w:p w14:paraId="743EB027" w14:textId="64D0E114" w:rsidR="00BB685E" w:rsidRDefault="00BB685E" w:rsidP="00BB6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01/31/17</w:t>
            </w:r>
          </w:p>
        </w:tc>
        <w:tc>
          <w:tcPr>
            <w:tcW w:w="1344" w:type="dxa"/>
            <w:noWrap/>
          </w:tcPr>
          <w:p w14:paraId="23F8BD35" w14:textId="7A6F4A46" w:rsidR="00BB685E" w:rsidRDefault="00BB685E" w:rsidP="00BB6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02/06/17</w:t>
            </w:r>
          </w:p>
        </w:tc>
      </w:tr>
      <w:tr w:rsidR="00BB685E" w:rsidRPr="003C6711" w14:paraId="0AC67CE5" w14:textId="77777777" w:rsidTr="003C6711">
        <w:trPr>
          <w:trHeight w:val="300"/>
        </w:trPr>
        <w:tc>
          <w:tcPr>
            <w:tcW w:w="1435" w:type="dxa"/>
            <w:noWrap/>
          </w:tcPr>
          <w:p w14:paraId="3C0B5861" w14:textId="6D1F7F8C" w:rsidR="00BB685E" w:rsidRPr="00F416FD" w:rsidRDefault="00BB685E" w:rsidP="00BB685E">
            <w:pPr>
              <w:jc w:val="center"/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VABCDS-906</w:t>
            </w:r>
          </w:p>
        </w:tc>
        <w:tc>
          <w:tcPr>
            <w:tcW w:w="6082" w:type="dxa"/>
            <w:noWrap/>
          </w:tcPr>
          <w:p w14:paraId="1A4A52EA" w14:textId="730F853A" w:rsidR="00BB685E" w:rsidRPr="00F416FD" w:rsidRDefault="00BB685E" w:rsidP="00BB685E">
            <w:pPr>
              <w:rPr>
                <w:sz w:val="20"/>
                <w:szCs w:val="20"/>
              </w:rPr>
            </w:pPr>
            <w:r w:rsidRPr="00BB685E">
              <w:rPr>
                <w:sz w:val="20"/>
                <w:szCs w:val="20"/>
              </w:rPr>
              <w:t>Report Generation format - Needs some modification in columns etc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41" w:type="dxa"/>
            <w:noWrap/>
          </w:tcPr>
          <w:p w14:paraId="305B8E09" w14:textId="7A18D9A9" w:rsidR="00BB685E" w:rsidRDefault="00BB685E" w:rsidP="00BB6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02/06/17</w:t>
            </w:r>
          </w:p>
        </w:tc>
        <w:tc>
          <w:tcPr>
            <w:tcW w:w="1344" w:type="dxa"/>
            <w:noWrap/>
          </w:tcPr>
          <w:p w14:paraId="4364BD7F" w14:textId="40F0F280" w:rsidR="00BB685E" w:rsidRDefault="00BB685E" w:rsidP="00BB6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02/06/17</w:t>
            </w:r>
          </w:p>
        </w:tc>
      </w:tr>
      <w:tr w:rsidR="00725573" w:rsidRPr="003C6711" w14:paraId="3C343105" w14:textId="77777777" w:rsidTr="003C6711">
        <w:trPr>
          <w:trHeight w:val="300"/>
        </w:trPr>
        <w:tc>
          <w:tcPr>
            <w:tcW w:w="1435" w:type="dxa"/>
            <w:noWrap/>
          </w:tcPr>
          <w:p w14:paraId="5C47EFE5" w14:textId="42FD796D" w:rsidR="00725573" w:rsidRPr="00F416FD" w:rsidRDefault="00725573" w:rsidP="00725573">
            <w:pPr>
              <w:jc w:val="center"/>
              <w:rPr>
                <w:sz w:val="20"/>
                <w:szCs w:val="20"/>
              </w:rPr>
            </w:pPr>
            <w:r w:rsidRPr="00725573">
              <w:rPr>
                <w:sz w:val="20"/>
                <w:szCs w:val="20"/>
              </w:rPr>
              <w:t>VABCDS-909</w:t>
            </w:r>
          </w:p>
        </w:tc>
        <w:tc>
          <w:tcPr>
            <w:tcW w:w="6082" w:type="dxa"/>
            <w:noWrap/>
          </w:tcPr>
          <w:p w14:paraId="4ECB1568" w14:textId="2D9AE6CF" w:rsidR="00725573" w:rsidRPr="00F416FD" w:rsidRDefault="00725573" w:rsidP="00725573">
            <w:pPr>
              <w:rPr>
                <w:sz w:val="20"/>
                <w:szCs w:val="20"/>
              </w:rPr>
            </w:pPr>
            <w:r w:rsidRPr="00725573">
              <w:rPr>
                <w:sz w:val="20"/>
                <w:szCs w:val="20"/>
              </w:rPr>
              <w:t>Fix validation on Login screen</w:t>
            </w:r>
          </w:p>
        </w:tc>
        <w:tc>
          <w:tcPr>
            <w:tcW w:w="1141" w:type="dxa"/>
            <w:noWrap/>
          </w:tcPr>
          <w:p w14:paraId="6001223A" w14:textId="47160F85" w:rsidR="00725573" w:rsidRDefault="00725573" w:rsidP="00725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02/07/17</w:t>
            </w:r>
          </w:p>
        </w:tc>
        <w:tc>
          <w:tcPr>
            <w:tcW w:w="1344" w:type="dxa"/>
            <w:noWrap/>
          </w:tcPr>
          <w:p w14:paraId="268AF70B" w14:textId="1E4C9C7D" w:rsidR="00725573" w:rsidRDefault="00725573" w:rsidP="00725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02/07/17</w:t>
            </w:r>
          </w:p>
        </w:tc>
      </w:tr>
      <w:tr w:rsidR="00D934A4" w:rsidRPr="003C6711" w14:paraId="0FC73BD9" w14:textId="77777777" w:rsidTr="003C6711">
        <w:trPr>
          <w:trHeight w:val="300"/>
        </w:trPr>
        <w:tc>
          <w:tcPr>
            <w:tcW w:w="1435" w:type="dxa"/>
            <w:noWrap/>
          </w:tcPr>
          <w:p w14:paraId="2AB0F9C8" w14:textId="4A1F216A" w:rsidR="00D934A4" w:rsidRPr="00F416FD" w:rsidRDefault="00D934A4" w:rsidP="00D934A4">
            <w:pPr>
              <w:jc w:val="center"/>
              <w:rPr>
                <w:sz w:val="20"/>
                <w:szCs w:val="20"/>
              </w:rPr>
            </w:pPr>
            <w:r w:rsidRPr="00D934A4">
              <w:rPr>
                <w:sz w:val="20"/>
                <w:szCs w:val="20"/>
              </w:rPr>
              <w:t>VABCDS-910</w:t>
            </w:r>
          </w:p>
        </w:tc>
        <w:tc>
          <w:tcPr>
            <w:tcW w:w="6082" w:type="dxa"/>
            <w:noWrap/>
          </w:tcPr>
          <w:p w14:paraId="626B30DD" w14:textId="20D14096" w:rsidR="00D934A4" w:rsidRPr="00F416FD" w:rsidRDefault="00D934A4" w:rsidP="00D934A4">
            <w:pPr>
              <w:rPr>
                <w:sz w:val="20"/>
                <w:szCs w:val="20"/>
              </w:rPr>
            </w:pPr>
            <w:r w:rsidRPr="00D934A4">
              <w:rPr>
                <w:sz w:val="20"/>
                <w:szCs w:val="20"/>
              </w:rPr>
              <w:t>Suggestion bug - Detail /Aggregate Report download should have page no</w:t>
            </w:r>
          </w:p>
        </w:tc>
        <w:tc>
          <w:tcPr>
            <w:tcW w:w="1141" w:type="dxa"/>
            <w:noWrap/>
          </w:tcPr>
          <w:p w14:paraId="453E8BDD" w14:textId="7EFBE238" w:rsidR="00D934A4" w:rsidRDefault="00D934A4" w:rsidP="00D93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02/07/17</w:t>
            </w:r>
          </w:p>
        </w:tc>
        <w:tc>
          <w:tcPr>
            <w:tcW w:w="1344" w:type="dxa"/>
            <w:noWrap/>
          </w:tcPr>
          <w:p w14:paraId="0B88879D" w14:textId="31708B65" w:rsidR="00D934A4" w:rsidRDefault="00D934A4" w:rsidP="00D93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02/15/17</w:t>
            </w:r>
          </w:p>
        </w:tc>
      </w:tr>
      <w:tr w:rsidR="00926F7F" w:rsidRPr="003C6711" w14:paraId="59668751" w14:textId="77777777" w:rsidTr="003C6711">
        <w:trPr>
          <w:trHeight w:val="300"/>
        </w:trPr>
        <w:tc>
          <w:tcPr>
            <w:tcW w:w="1435" w:type="dxa"/>
            <w:noWrap/>
          </w:tcPr>
          <w:p w14:paraId="414C3FF8" w14:textId="3E047662" w:rsidR="00926F7F" w:rsidRPr="00F416FD" w:rsidRDefault="00926F7F" w:rsidP="00926F7F">
            <w:pPr>
              <w:jc w:val="center"/>
              <w:rPr>
                <w:sz w:val="20"/>
                <w:szCs w:val="20"/>
              </w:rPr>
            </w:pPr>
            <w:r w:rsidRPr="00926F7F">
              <w:rPr>
                <w:sz w:val="20"/>
                <w:szCs w:val="20"/>
              </w:rPr>
              <w:t>VABCDS-916</w:t>
            </w:r>
          </w:p>
        </w:tc>
        <w:tc>
          <w:tcPr>
            <w:tcW w:w="6082" w:type="dxa"/>
            <w:noWrap/>
          </w:tcPr>
          <w:p w14:paraId="253EF326" w14:textId="2948F88E" w:rsidR="00926F7F" w:rsidRPr="00F416FD" w:rsidRDefault="00926F7F" w:rsidP="00926F7F">
            <w:pPr>
              <w:rPr>
                <w:sz w:val="20"/>
                <w:szCs w:val="20"/>
              </w:rPr>
            </w:pPr>
            <w:r w:rsidRPr="00926F7F">
              <w:rPr>
                <w:sz w:val="20"/>
                <w:szCs w:val="20"/>
              </w:rPr>
              <w:t>Detail report with Modeling Agent log in</w:t>
            </w:r>
          </w:p>
        </w:tc>
        <w:tc>
          <w:tcPr>
            <w:tcW w:w="1141" w:type="dxa"/>
            <w:noWrap/>
          </w:tcPr>
          <w:p w14:paraId="7B02BB6A" w14:textId="66808598" w:rsidR="00926F7F" w:rsidRDefault="00926F7F" w:rsidP="00926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32DCBDB5" w14:textId="5E413E98" w:rsidR="00926F7F" w:rsidRDefault="00926F7F" w:rsidP="00926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</w:tr>
      <w:tr w:rsidR="00653940" w:rsidRPr="003C6711" w14:paraId="5A6605CE" w14:textId="77777777" w:rsidTr="003C6711">
        <w:trPr>
          <w:trHeight w:val="300"/>
        </w:trPr>
        <w:tc>
          <w:tcPr>
            <w:tcW w:w="1435" w:type="dxa"/>
            <w:noWrap/>
          </w:tcPr>
          <w:p w14:paraId="27857794" w14:textId="35B441C6" w:rsidR="00653940" w:rsidRPr="00F416FD" w:rsidRDefault="00653940" w:rsidP="00653940">
            <w:pPr>
              <w:jc w:val="center"/>
              <w:rPr>
                <w:sz w:val="20"/>
                <w:szCs w:val="20"/>
              </w:rPr>
            </w:pPr>
            <w:r w:rsidRPr="00653940">
              <w:rPr>
                <w:sz w:val="20"/>
                <w:szCs w:val="20"/>
              </w:rPr>
              <w:t>VABCDS-917</w:t>
            </w:r>
          </w:p>
        </w:tc>
        <w:tc>
          <w:tcPr>
            <w:tcW w:w="6082" w:type="dxa"/>
            <w:noWrap/>
          </w:tcPr>
          <w:p w14:paraId="464926F5" w14:textId="49EFB74D" w:rsidR="00653940" w:rsidRPr="00F416FD" w:rsidRDefault="00653940" w:rsidP="00653940">
            <w:pPr>
              <w:rPr>
                <w:sz w:val="20"/>
                <w:szCs w:val="20"/>
              </w:rPr>
            </w:pPr>
            <w:r w:rsidRPr="00653940">
              <w:rPr>
                <w:sz w:val="20"/>
                <w:szCs w:val="20"/>
              </w:rPr>
              <w:t>Following items needs to be done in bulk processing</w:t>
            </w:r>
          </w:p>
        </w:tc>
        <w:tc>
          <w:tcPr>
            <w:tcW w:w="1141" w:type="dxa"/>
            <w:noWrap/>
          </w:tcPr>
          <w:p w14:paraId="7F6855B3" w14:textId="7072587D" w:rsidR="00653940" w:rsidRDefault="00653940" w:rsidP="00653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60ACA5EB" w14:textId="1605ABF1" w:rsidR="00653940" w:rsidRDefault="00653940" w:rsidP="00301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</w:t>
            </w:r>
            <w:r w:rsidR="00301C0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/17</w:t>
            </w:r>
          </w:p>
        </w:tc>
      </w:tr>
      <w:tr w:rsidR="00301C07" w:rsidRPr="003C6711" w14:paraId="0C739F56" w14:textId="77777777" w:rsidTr="003C6711">
        <w:trPr>
          <w:trHeight w:val="300"/>
        </w:trPr>
        <w:tc>
          <w:tcPr>
            <w:tcW w:w="1435" w:type="dxa"/>
            <w:noWrap/>
          </w:tcPr>
          <w:p w14:paraId="3E10DAF9" w14:textId="4C0E90DC" w:rsidR="00301C07" w:rsidRPr="00F416FD" w:rsidRDefault="00301C07" w:rsidP="00301C07">
            <w:pPr>
              <w:jc w:val="center"/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VABCDS-918</w:t>
            </w:r>
          </w:p>
        </w:tc>
        <w:tc>
          <w:tcPr>
            <w:tcW w:w="6082" w:type="dxa"/>
            <w:noWrap/>
          </w:tcPr>
          <w:p w14:paraId="27AD52C8" w14:textId="59617810" w:rsidR="00301C07" w:rsidRPr="00F416FD" w:rsidRDefault="00301C07" w:rsidP="00301C07">
            <w:pPr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Report Result and Claim Result - Screen contents should be shifted little on Right</w:t>
            </w:r>
          </w:p>
        </w:tc>
        <w:tc>
          <w:tcPr>
            <w:tcW w:w="1141" w:type="dxa"/>
            <w:noWrap/>
          </w:tcPr>
          <w:p w14:paraId="3F4D91B5" w14:textId="00341D9A" w:rsidR="00301C07" w:rsidRDefault="00301C07" w:rsidP="00301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1DDB986F" w14:textId="6A60409C" w:rsidR="00301C07" w:rsidRDefault="00301C07" w:rsidP="00301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02/13/17</w:t>
            </w:r>
          </w:p>
        </w:tc>
      </w:tr>
      <w:tr w:rsidR="00301C07" w:rsidRPr="003C6711" w14:paraId="0DE305F6" w14:textId="77777777" w:rsidTr="003C6711">
        <w:trPr>
          <w:trHeight w:val="300"/>
        </w:trPr>
        <w:tc>
          <w:tcPr>
            <w:tcW w:w="1435" w:type="dxa"/>
            <w:noWrap/>
          </w:tcPr>
          <w:p w14:paraId="7E53F850" w14:textId="2F5E3521" w:rsidR="00301C07" w:rsidRPr="00F416FD" w:rsidRDefault="00301C07" w:rsidP="00301C07">
            <w:pPr>
              <w:jc w:val="center"/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VABCDS-919</w:t>
            </w:r>
          </w:p>
        </w:tc>
        <w:tc>
          <w:tcPr>
            <w:tcW w:w="6082" w:type="dxa"/>
            <w:noWrap/>
          </w:tcPr>
          <w:p w14:paraId="766A11AA" w14:textId="75F0BAA8" w:rsidR="00301C07" w:rsidRPr="00F416FD" w:rsidRDefault="00301C07" w:rsidP="00301C07">
            <w:pPr>
              <w:rPr>
                <w:sz w:val="20"/>
                <w:szCs w:val="20"/>
              </w:rPr>
            </w:pPr>
            <w:r w:rsidRPr="00301C07">
              <w:rPr>
                <w:sz w:val="20"/>
                <w:szCs w:val="20"/>
              </w:rPr>
              <w:t>US 766 - Field Names and description show in help (?) button</w:t>
            </w:r>
          </w:p>
        </w:tc>
        <w:tc>
          <w:tcPr>
            <w:tcW w:w="1141" w:type="dxa"/>
            <w:noWrap/>
          </w:tcPr>
          <w:p w14:paraId="5E34A9A8" w14:textId="2FAFC2D9" w:rsidR="00301C07" w:rsidRDefault="00301C07" w:rsidP="00301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02/10/17</w:t>
            </w:r>
          </w:p>
        </w:tc>
        <w:tc>
          <w:tcPr>
            <w:tcW w:w="1344" w:type="dxa"/>
            <w:noWrap/>
          </w:tcPr>
          <w:p w14:paraId="255D7876" w14:textId="04D2D335" w:rsidR="00301C07" w:rsidRDefault="00301C07" w:rsidP="00301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02/13/17</w:t>
            </w:r>
          </w:p>
        </w:tc>
      </w:tr>
    </w:tbl>
    <w:p w14:paraId="45800E82" w14:textId="4C2DA069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2D36A0">
        <w:rPr>
          <w:b/>
          <w:color w:val="000000" w:themeColor="text1"/>
          <w:sz w:val="20"/>
          <w:szCs w:val="20"/>
        </w:rPr>
        <w:t>20-21</w:t>
      </w: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2644461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14A65050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2D36A0">
        <w:rPr>
          <w:color w:val="000000" w:themeColor="text1"/>
        </w:rPr>
        <w:t xml:space="preserve">20-21 </w:t>
      </w:r>
      <w:r w:rsidR="00252F74">
        <w:rPr>
          <w:color w:val="000000" w:themeColor="text1"/>
        </w:rPr>
        <w:t>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</w:t>
      </w:r>
      <w:proofErr w:type="spellStart"/>
      <w:r w:rsidRPr="003B7927">
        <w:rPr>
          <w:i w:val="0"/>
          <w:color w:val="auto"/>
        </w:rPr>
        <w:t>es</w:t>
      </w:r>
      <w:proofErr w:type="spellEnd"/>
      <w:r w:rsidRPr="003B7927">
        <w:rPr>
          <w:i w:val="0"/>
          <w:color w:val="auto"/>
        </w:rPr>
        <w:t>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5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6D8A0" w14:textId="77777777" w:rsidR="005A30E9" w:rsidRDefault="005A30E9" w:rsidP="00512C6C">
      <w:pPr>
        <w:spacing w:after="0"/>
      </w:pPr>
      <w:r>
        <w:separator/>
      </w:r>
    </w:p>
  </w:endnote>
  <w:endnote w:type="continuationSeparator" w:id="0">
    <w:p w14:paraId="09D062FF" w14:textId="77777777" w:rsidR="005A30E9" w:rsidRDefault="005A30E9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3810C397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01026C">
      <w:t>20-21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EB0299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01026C">
      <w:rPr>
        <w:noProof/>
      </w:rPr>
      <w:t xml:space="preserve">February </w:t>
    </w:r>
    <w:r w:rsidR="003F5853">
      <w:rPr>
        <w:noProof/>
      </w:rPr>
      <w:t>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EC0BE" w14:textId="77777777" w:rsidR="002D36A0" w:rsidRDefault="002D36A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1FC6A029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01026C">
      <w:t>20-21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EB0299">
      <w:rPr>
        <w:noProof/>
      </w:rPr>
      <w:t>8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01026C">
      <w:rPr>
        <w:noProof/>
      </w:rPr>
      <w:t xml:space="preserve">February </w:t>
    </w:r>
    <w:r w:rsidR="003F5853">
      <w:rPr>
        <w:noProof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6F938" w14:textId="77777777" w:rsidR="005A30E9" w:rsidRDefault="005A30E9" w:rsidP="00512C6C">
      <w:pPr>
        <w:spacing w:after="0"/>
      </w:pPr>
      <w:r>
        <w:separator/>
      </w:r>
    </w:p>
  </w:footnote>
  <w:footnote w:type="continuationSeparator" w:id="0">
    <w:p w14:paraId="196CDC56" w14:textId="77777777" w:rsidR="005A30E9" w:rsidRDefault="005A30E9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C1895" w14:textId="77777777" w:rsidR="002D36A0" w:rsidRDefault="002D36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950F9" w14:textId="77777777" w:rsidR="002D36A0" w:rsidRDefault="002D3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34BBC"/>
    <w:multiLevelType w:val="hybridMultilevel"/>
    <w:tmpl w:val="76980300"/>
    <w:lvl w:ilvl="0" w:tplc="550E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4E17C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88A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49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2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C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E3E76AB"/>
    <w:multiLevelType w:val="hybridMultilevel"/>
    <w:tmpl w:val="996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4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E0D282A"/>
    <w:multiLevelType w:val="hybridMultilevel"/>
    <w:tmpl w:val="81F6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7"/>
  </w:num>
  <w:num w:numId="4">
    <w:abstractNumId w:val="27"/>
  </w:num>
  <w:num w:numId="5">
    <w:abstractNumId w:val="7"/>
  </w:num>
  <w:num w:numId="6">
    <w:abstractNumId w:val="33"/>
  </w:num>
  <w:num w:numId="7">
    <w:abstractNumId w:val="37"/>
  </w:num>
  <w:num w:numId="8">
    <w:abstractNumId w:val="27"/>
  </w:num>
  <w:num w:numId="9">
    <w:abstractNumId w:val="25"/>
  </w:num>
  <w:num w:numId="10">
    <w:abstractNumId w:val="30"/>
  </w:num>
  <w:num w:numId="11">
    <w:abstractNumId w:val="32"/>
  </w:num>
  <w:num w:numId="12">
    <w:abstractNumId w:val="21"/>
  </w:num>
  <w:num w:numId="13">
    <w:abstractNumId w:val="23"/>
  </w:num>
  <w:num w:numId="14">
    <w:abstractNumId w:val="36"/>
  </w:num>
  <w:num w:numId="15">
    <w:abstractNumId w:val="20"/>
  </w:num>
  <w:num w:numId="16">
    <w:abstractNumId w:val="16"/>
  </w:num>
  <w:num w:numId="17">
    <w:abstractNumId w:val="13"/>
  </w:num>
  <w:num w:numId="18">
    <w:abstractNumId w:val="35"/>
  </w:num>
  <w:num w:numId="19">
    <w:abstractNumId w:val="5"/>
  </w:num>
  <w:num w:numId="20">
    <w:abstractNumId w:val="27"/>
  </w:num>
  <w:num w:numId="21">
    <w:abstractNumId w:val="41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31"/>
  </w:num>
  <w:num w:numId="28">
    <w:abstractNumId w:val="42"/>
  </w:num>
  <w:num w:numId="29">
    <w:abstractNumId w:val="14"/>
  </w:num>
  <w:num w:numId="30">
    <w:abstractNumId w:val="34"/>
  </w:num>
  <w:num w:numId="31">
    <w:abstractNumId w:val="43"/>
  </w:num>
  <w:num w:numId="32">
    <w:abstractNumId w:val="22"/>
  </w:num>
  <w:num w:numId="33">
    <w:abstractNumId w:val="40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9"/>
  </w:num>
  <w:num w:numId="39">
    <w:abstractNumId w:val="12"/>
  </w:num>
  <w:num w:numId="40">
    <w:abstractNumId w:val="29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 w:numId="46">
    <w:abstractNumId w:val="26"/>
  </w:num>
  <w:num w:numId="47">
    <w:abstractNumId w:val="38"/>
  </w:num>
  <w:num w:numId="48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026C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6215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57A5E"/>
    <w:rsid w:val="00060913"/>
    <w:rsid w:val="00063427"/>
    <w:rsid w:val="00067457"/>
    <w:rsid w:val="00070084"/>
    <w:rsid w:val="00071637"/>
    <w:rsid w:val="00071E05"/>
    <w:rsid w:val="00074BEF"/>
    <w:rsid w:val="00075A01"/>
    <w:rsid w:val="00076896"/>
    <w:rsid w:val="00076B5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B5F80"/>
    <w:rsid w:val="000C0817"/>
    <w:rsid w:val="000C31B0"/>
    <w:rsid w:val="000D1220"/>
    <w:rsid w:val="000D27A6"/>
    <w:rsid w:val="000D3412"/>
    <w:rsid w:val="000D4989"/>
    <w:rsid w:val="000D7737"/>
    <w:rsid w:val="000E5D5E"/>
    <w:rsid w:val="000E656E"/>
    <w:rsid w:val="000F30B4"/>
    <w:rsid w:val="000F7110"/>
    <w:rsid w:val="00100657"/>
    <w:rsid w:val="0011130E"/>
    <w:rsid w:val="00112F55"/>
    <w:rsid w:val="00117F7E"/>
    <w:rsid w:val="00120C52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62D"/>
    <w:rsid w:val="00144DF1"/>
    <w:rsid w:val="00150537"/>
    <w:rsid w:val="001530DD"/>
    <w:rsid w:val="00161A4D"/>
    <w:rsid w:val="001620B5"/>
    <w:rsid w:val="00165A53"/>
    <w:rsid w:val="00167B3C"/>
    <w:rsid w:val="00171843"/>
    <w:rsid w:val="00172F60"/>
    <w:rsid w:val="00181202"/>
    <w:rsid w:val="00184224"/>
    <w:rsid w:val="00185C75"/>
    <w:rsid w:val="00187452"/>
    <w:rsid w:val="00197FA1"/>
    <w:rsid w:val="001A14B7"/>
    <w:rsid w:val="001A1787"/>
    <w:rsid w:val="001A1D84"/>
    <w:rsid w:val="001A2646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E7A77"/>
    <w:rsid w:val="001F1619"/>
    <w:rsid w:val="001F17DC"/>
    <w:rsid w:val="001F2AEA"/>
    <w:rsid w:val="001F2CBB"/>
    <w:rsid w:val="001F5C17"/>
    <w:rsid w:val="0020265A"/>
    <w:rsid w:val="002041A4"/>
    <w:rsid w:val="002107E0"/>
    <w:rsid w:val="0021175B"/>
    <w:rsid w:val="00212D7E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3487"/>
    <w:rsid w:val="00246890"/>
    <w:rsid w:val="00250766"/>
    <w:rsid w:val="00251BE5"/>
    <w:rsid w:val="00252F74"/>
    <w:rsid w:val="002538AB"/>
    <w:rsid w:val="00263308"/>
    <w:rsid w:val="00264E44"/>
    <w:rsid w:val="00266411"/>
    <w:rsid w:val="00271E47"/>
    <w:rsid w:val="00271FD8"/>
    <w:rsid w:val="002729F8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0B04"/>
    <w:rsid w:val="002C1528"/>
    <w:rsid w:val="002C33B3"/>
    <w:rsid w:val="002D36A0"/>
    <w:rsid w:val="002D7195"/>
    <w:rsid w:val="002D7DA1"/>
    <w:rsid w:val="002E0336"/>
    <w:rsid w:val="002E09D0"/>
    <w:rsid w:val="002E32AB"/>
    <w:rsid w:val="002F07DB"/>
    <w:rsid w:val="002F559E"/>
    <w:rsid w:val="002F6D7A"/>
    <w:rsid w:val="002F7E35"/>
    <w:rsid w:val="00300ECD"/>
    <w:rsid w:val="00301C07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4A06"/>
    <w:rsid w:val="003355F9"/>
    <w:rsid w:val="00342FBF"/>
    <w:rsid w:val="00345148"/>
    <w:rsid w:val="00351133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1B06"/>
    <w:rsid w:val="00383E55"/>
    <w:rsid w:val="003856E8"/>
    <w:rsid w:val="00386094"/>
    <w:rsid w:val="0039002F"/>
    <w:rsid w:val="00393205"/>
    <w:rsid w:val="003940EA"/>
    <w:rsid w:val="00394115"/>
    <w:rsid w:val="00395CD6"/>
    <w:rsid w:val="003A0512"/>
    <w:rsid w:val="003A344D"/>
    <w:rsid w:val="003A6EC0"/>
    <w:rsid w:val="003B2EF6"/>
    <w:rsid w:val="003B59C6"/>
    <w:rsid w:val="003B7512"/>
    <w:rsid w:val="003B7927"/>
    <w:rsid w:val="003C2636"/>
    <w:rsid w:val="003C27CE"/>
    <w:rsid w:val="003C6711"/>
    <w:rsid w:val="003C6A22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853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939"/>
    <w:rsid w:val="00421D70"/>
    <w:rsid w:val="00422C91"/>
    <w:rsid w:val="004244AC"/>
    <w:rsid w:val="00424B8A"/>
    <w:rsid w:val="004261B6"/>
    <w:rsid w:val="004277B8"/>
    <w:rsid w:val="004277EE"/>
    <w:rsid w:val="0043069B"/>
    <w:rsid w:val="00432F09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19EA"/>
    <w:rsid w:val="00497597"/>
    <w:rsid w:val="004A0AA7"/>
    <w:rsid w:val="004A273F"/>
    <w:rsid w:val="004A2EC4"/>
    <w:rsid w:val="004A36EF"/>
    <w:rsid w:val="004A465E"/>
    <w:rsid w:val="004B161F"/>
    <w:rsid w:val="004B17D1"/>
    <w:rsid w:val="004B1D0F"/>
    <w:rsid w:val="004B292D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27C5"/>
    <w:rsid w:val="0057303C"/>
    <w:rsid w:val="005740E1"/>
    <w:rsid w:val="005748F2"/>
    <w:rsid w:val="00580E43"/>
    <w:rsid w:val="005851B3"/>
    <w:rsid w:val="00590377"/>
    <w:rsid w:val="00591F1D"/>
    <w:rsid w:val="005977C5"/>
    <w:rsid w:val="005A30E9"/>
    <w:rsid w:val="005A55FE"/>
    <w:rsid w:val="005A72A7"/>
    <w:rsid w:val="005B213F"/>
    <w:rsid w:val="005B2E43"/>
    <w:rsid w:val="005B50F6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5064"/>
    <w:rsid w:val="005F68FA"/>
    <w:rsid w:val="00600E5B"/>
    <w:rsid w:val="00611406"/>
    <w:rsid w:val="00611DCD"/>
    <w:rsid w:val="00614B4B"/>
    <w:rsid w:val="006157A7"/>
    <w:rsid w:val="00615D57"/>
    <w:rsid w:val="006176D8"/>
    <w:rsid w:val="006207BB"/>
    <w:rsid w:val="00623AA3"/>
    <w:rsid w:val="00631730"/>
    <w:rsid w:val="00635581"/>
    <w:rsid w:val="00643260"/>
    <w:rsid w:val="0064774E"/>
    <w:rsid w:val="00647D8B"/>
    <w:rsid w:val="0065188F"/>
    <w:rsid w:val="00651A5D"/>
    <w:rsid w:val="00652981"/>
    <w:rsid w:val="00653940"/>
    <w:rsid w:val="00656D94"/>
    <w:rsid w:val="00657E16"/>
    <w:rsid w:val="00657EE8"/>
    <w:rsid w:val="00666694"/>
    <w:rsid w:val="00666769"/>
    <w:rsid w:val="00667726"/>
    <w:rsid w:val="00667932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940F7"/>
    <w:rsid w:val="006A122F"/>
    <w:rsid w:val="006A5DDB"/>
    <w:rsid w:val="006A6264"/>
    <w:rsid w:val="006B079B"/>
    <w:rsid w:val="006C3B4F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5A8C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5599"/>
    <w:rsid w:val="00717E31"/>
    <w:rsid w:val="00725573"/>
    <w:rsid w:val="00731747"/>
    <w:rsid w:val="007327A2"/>
    <w:rsid w:val="00733990"/>
    <w:rsid w:val="00736580"/>
    <w:rsid w:val="007431C5"/>
    <w:rsid w:val="00743B7A"/>
    <w:rsid w:val="007443C7"/>
    <w:rsid w:val="00745E73"/>
    <w:rsid w:val="007601B0"/>
    <w:rsid w:val="00772D6C"/>
    <w:rsid w:val="00774445"/>
    <w:rsid w:val="00774B09"/>
    <w:rsid w:val="00775520"/>
    <w:rsid w:val="0077596A"/>
    <w:rsid w:val="00776D3D"/>
    <w:rsid w:val="0077790D"/>
    <w:rsid w:val="0078194A"/>
    <w:rsid w:val="007847A1"/>
    <w:rsid w:val="00785397"/>
    <w:rsid w:val="00786C5F"/>
    <w:rsid w:val="007874DD"/>
    <w:rsid w:val="0079011D"/>
    <w:rsid w:val="0079648A"/>
    <w:rsid w:val="00797084"/>
    <w:rsid w:val="007A3C1F"/>
    <w:rsid w:val="007A46D9"/>
    <w:rsid w:val="007A70A9"/>
    <w:rsid w:val="007B4693"/>
    <w:rsid w:val="007B5189"/>
    <w:rsid w:val="007C0FF6"/>
    <w:rsid w:val="007C1AD6"/>
    <w:rsid w:val="007C4A2D"/>
    <w:rsid w:val="007C732A"/>
    <w:rsid w:val="007D391D"/>
    <w:rsid w:val="007D4C9D"/>
    <w:rsid w:val="007E13A9"/>
    <w:rsid w:val="007E22C0"/>
    <w:rsid w:val="007E413D"/>
    <w:rsid w:val="007E4CBB"/>
    <w:rsid w:val="007E596E"/>
    <w:rsid w:val="007E789C"/>
    <w:rsid w:val="007F0A41"/>
    <w:rsid w:val="007F0F4B"/>
    <w:rsid w:val="007F36D5"/>
    <w:rsid w:val="007F5872"/>
    <w:rsid w:val="00801C82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273BA"/>
    <w:rsid w:val="00831AB0"/>
    <w:rsid w:val="00834008"/>
    <w:rsid w:val="0083479A"/>
    <w:rsid w:val="008356D7"/>
    <w:rsid w:val="00836AC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389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51DF"/>
    <w:rsid w:val="00896109"/>
    <w:rsid w:val="00896491"/>
    <w:rsid w:val="0089737B"/>
    <w:rsid w:val="008A1AB6"/>
    <w:rsid w:val="008A20EF"/>
    <w:rsid w:val="008A4233"/>
    <w:rsid w:val="008A42B8"/>
    <w:rsid w:val="008A472C"/>
    <w:rsid w:val="008A68D7"/>
    <w:rsid w:val="008B19C7"/>
    <w:rsid w:val="008B63E5"/>
    <w:rsid w:val="008C1CCB"/>
    <w:rsid w:val="008C459C"/>
    <w:rsid w:val="008C5460"/>
    <w:rsid w:val="008D32C1"/>
    <w:rsid w:val="008D3C95"/>
    <w:rsid w:val="008D44B8"/>
    <w:rsid w:val="008D6B69"/>
    <w:rsid w:val="008E0265"/>
    <w:rsid w:val="008E3980"/>
    <w:rsid w:val="008E447A"/>
    <w:rsid w:val="008E66D4"/>
    <w:rsid w:val="008F0DDE"/>
    <w:rsid w:val="008F3C35"/>
    <w:rsid w:val="008F4F3B"/>
    <w:rsid w:val="008F78AB"/>
    <w:rsid w:val="0090051F"/>
    <w:rsid w:val="00901727"/>
    <w:rsid w:val="0090412B"/>
    <w:rsid w:val="00904F85"/>
    <w:rsid w:val="00926F7F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2D23"/>
    <w:rsid w:val="00957F2C"/>
    <w:rsid w:val="009608D6"/>
    <w:rsid w:val="00962193"/>
    <w:rsid w:val="009627F9"/>
    <w:rsid w:val="00963317"/>
    <w:rsid w:val="00963D3B"/>
    <w:rsid w:val="00966DBA"/>
    <w:rsid w:val="00973CE2"/>
    <w:rsid w:val="0098041C"/>
    <w:rsid w:val="00981A90"/>
    <w:rsid w:val="00981ACF"/>
    <w:rsid w:val="00981D94"/>
    <w:rsid w:val="00990478"/>
    <w:rsid w:val="009931BA"/>
    <w:rsid w:val="00996294"/>
    <w:rsid w:val="009972F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252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D7774"/>
    <w:rsid w:val="009E0135"/>
    <w:rsid w:val="009E1038"/>
    <w:rsid w:val="009E33F0"/>
    <w:rsid w:val="009E3643"/>
    <w:rsid w:val="009E45CC"/>
    <w:rsid w:val="009E6849"/>
    <w:rsid w:val="009E7957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3329"/>
    <w:rsid w:val="00A359CF"/>
    <w:rsid w:val="00A40215"/>
    <w:rsid w:val="00A44B2E"/>
    <w:rsid w:val="00A515DD"/>
    <w:rsid w:val="00A516B6"/>
    <w:rsid w:val="00A534DA"/>
    <w:rsid w:val="00A61055"/>
    <w:rsid w:val="00A61FD5"/>
    <w:rsid w:val="00A668B8"/>
    <w:rsid w:val="00A73E8A"/>
    <w:rsid w:val="00A81725"/>
    <w:rsid w:val="00A828F8"/>
    <w:rsid w:val="00A82DFE"/>
    <w:rsid w:val="00A8409B"/>
    <w:rsid w:val="00A841B1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541C"/>
    <w:rsid w:val="00AA56EB"/>
    <w:rsid w:val="00AA70F4"/>
    <w:rsid w:val="00AB5667"/>
    <w:rsid w:val="00AC1215"/>
    <w:rsid w:val="00AC3A97"/>
    <w:rsid w:val="00AC4D65"/>
    <w:rsid w:val="00AD5D2A"/>
    <w:rsid w:val="00AE0B66"/>
    <w:rsid w:val="00AE0EAA"/>
    <w:rsid w:val="00AE102C"/>
    <w:rsid w:val="00AE3D8B"/>
    <w:rsid w:val="00AE3E2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164"/>
    <w:rsid w:val="00B16E8E"/>
    <w:rsid w:val="00B17DFA"/>
    <w:rsid w:val="00B23C2E"/>
    <w:rsid w:val="00B23D87"/>
    <w:rsid w:val="00B4407F"/>
    <w:rsid w:val="00B50479"/>
    <w:rsid w:val="00B52F74"/>
    <w:rsid w:val="00B54752"/>
    <w:rsid w:val="00B644EB"/>
    <w:rsid w:val="00B67B0B"/>
    <w:rsid w:val="00B72CD4"/>
    <w:rsid w:val="00B73BCA"/>
    <w:rsid w:val="00B73FE7"/>
    <w:rsid w:val="00B75C4A"/>
    <w:rsid w:val="00B77CFA"/>
    <w:rsid w:val="00B81328"/>
    <w:rsid w:val="00B82588"/>
    <w:rsid w:val="00B82AE1"/>
    <w:rsid w:val="00B82B24"/>
    <w:rsid w:val="00B85538"/>
    <w:rsid w:val="00B900F6"/>
    <w:rsid w:val="00B924E1"/>
    <w:rsid w:val="00B93642"/>
    <w:rsid w:val="00BA533C"/>
    <w:rsid w:val="00BA7241"/>
    <w:rsid w:val="00BB0FE9"/>
    <w:rsid w:val="00BB1D16"/>
    <w:rsid w:val="00BB45F9"/>
    <w:rsid w:val="00BB6209"/>
    <w:rsid w:val="00BB685E"/>
    <w:rsid w:val="00BC4190"/>
    <w:rsid w:val="00BC5191"/>
    <w:rsid w:val="00BC57F8"/>
    <w:rsid w:val="00BC583D"/>
    <w:rsid w:val="00BC72F8"/>
    <w:rsid w:val="00BD08AB"/>
    <w:rsid w:val="00BD0BC8"/>
    <w:rsid w:val="00BD50C5"/>
    <w:rsid w:val="00BD5587"/>
    <w:rsid w:val="00BE0AEA"/>
    <w:rsid w:val="00BE0EE1"/>
    <w:rsid w:val="00BE174A"/>
    <w:rsid w:val="00BE19FD"/>
    <w:rsid w:val="00BE24D9"/>
    <w:rsid w:val="00BE5556"/>
    <w:rsid w:val="00BF0B0B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50AF"/>
    <w:rsid w:val="00C06C64"/>
    <w:rsid w:val="00C12E4C"/>
    <w:rsid w:val="00C148E2"/>
    <w:rsid w:val="00C14955"/>
    <w:rsid w:val="00C14D03"/>
    <w:rsid w:val="00C14E52"/>
    <w:rsid w:val="00C15003"/>
    <w:rsid w:val="00C15D9D"/>
    <w:rsid w:val="00C20207"/>
    <w:rsid w:val="00C20C49"/>
    <w:rsid w:val="00C23DEF"/>
    <w:rsid w:val="00C27822"/>
    <w:rsid w:val="00C30F06"/>
    <w:rsid w:val="00C32196"/>
    <w:rsid w:val="00C34143"/>
    <w:rsid w:val="00C42B42"/>
    <w:rsid w:val="00C451AE"/>
    <w:rsid w:val="00C46697"/>
    <w:rsid w:val="00C4722D"/>
    <w:rsid w:val="00C53089"/>
    <w:rsid w:val="00C54DAF"/>
    <w:rsid w:val="00C62B96"/>
    <w:rsid w:val="00C67967"/>
    <w:rsid w:val="00C750C9"/>
    <w:rsid w:val="00C75E4E"/>
    <w:rsid w:val="00C75FF3"/>
    <w:rsid w:val="00C76F85"/>
    <w:rsid w:val="00C7725F"/>
    <w:rsid w:val="00C778A7"/>
    <w:rsid w:val="00C8204C"/>
    <w:rsid w:val="00C821EF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456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371C"/>
    <w:rsid w:val="00D26DD3"/>
    <w:rsid w:val="00D272A3"/>
    <w:rsid w:val="00D34B3E"/>
    <w:rsid w:val="00D353A0"/>
    <w:rsid w:val="00D36CE4"/>
    <w:rsid w:val="00D42D48"/>
    <w:rsid w:val="00D47E60"/>
    <w:rsid w:val="00D50399"/>
    <w:rsid w:val="00D52DDF"/>
    <w:rsid w:val="00D720E7"/>
    <w:rsid w:val="00D744E9"/>
    <w:rsid w:val="00D821EE"/>
    <w:rsid w:val="00D87081"/>
    <w:rsid w:val="00D871B8"/>
    <w:rsid w:val="00D90F4A"/>
    <w:rsid w:val="00D932FF"/>
    <w:rsid w:val="00D934A4"/>
    <w:rsid w:val="00D94468"/>
    <w:rsid w:val="00D957CC"/>
    <w:rsid w:val="00DA1B4E"/>
    <w:rsid w:val="00DB5E12"/>
    <w:rsid w:val="00DB7402"/>
    <w:rsid w:val="00DC030D"/>
    <w:rsid w:val="00DC43DA"/>
    <w:rsid w:val="00DC4528"/>
    <w:rsid w:val="00DC4FB3"/>
    <w:rsid w:val="00DC5697"/>
    <w:rsid w:val="00DD4673"/>
    <w:rsid w:val="00DD4B76"/>
    <w:rsid w:val="00DE06FD"/>
    <w:rsid w:val="00DE247A"/>
    <w:rsid w:val="00DE5C85"/>
    <w:rsid w:val="00DE733E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44F"/>
    <w:rsid w:val="00E26688"/>
    <w:rsid w:val="00E270EA"/>
    <w:rsid w:val="00E27E1A"/>
    <w:rsid w:val="00E42EA4"/>
    <w:rsid w:val="00E45D9A"/>
    <w:rsid w:val="00E56BD6"/>
    <w:rsid w:val="00E570F4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865D5"/>
    <w:rsid w:val="00E90A5B"/>
    <w:rsid w:val="00E9558C"/>
    <w:rsid w:val="00E97962"/>
    <w:rsid w:val="00EB0299"/>
    <w:rsid w:val="00EB0F07"/>
    <w:rsid w:val="00ED51F5"/>
    <w:rsid w:val="00EE083C"/>
    <w:rsid w:val="00EE1175"/>
    <w:rsid w:val="00EE446D"/>
    <w:rsid w:val="00EE7C8D"/>
    <w:rsid w:val="00EF1B74"/>
    <w:rsid w:val="00EF5961"/>
    <w:rsid w:val="00EF68A4"/>
    <w:rsid w:val="00EF6B9F"/>
    <w:rsid w:val="00F02234"/>
    <w:rsid w:val="00F030A8"/>
    <w:rsid w:val="00F049AA"/>
    <w:rsid w:val="00F05541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6FD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49A"/>
    <w:rsid w:val="00F819C2"/>
    <w:rsid w:val="00F84D1C"/>
    <w:rsid w:val="00F86544"/>
    <w:rsid w:val="00F91B97"/>
    <w:rsid w:val="00F91C8B"/>
    <w:rsid w:val="00F94B14"/>
    <w:rsid w:val="00F95839"/>
    <w:rsid w:val="00FA25B8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59EB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C21AAB4-D120-4F58-BB33-1D4DA403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126</TotalTime>
  <Pages>8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51</cp:revision>
  <cp:lastPrinted>2016-07-18T14:46:00Z</cp:lastPrinted>
  <dcterms:created xsi:type="dcterms:W3CDTF">2017-02-21T15:18:00Z</dcterms:created>
  <dcterms:modified xsi:type="dcterms:W3CDTF">2017-02-24T19:41:00Z</dcterms:modified>
</cp:coreProperties>
</file>