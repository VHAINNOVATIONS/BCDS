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0420CCCB" w:rsidR="00234AB8" w:rsidRPr="00234AB8" w:rsidRDefault="000658F0" w:rsidP="00234AB8">
      <w:pPr>
        <w:pStyle w:val="BodyText"/>
        <w:jc w:val="center"/>
        <w:rPr>
          <w:rFonts w:ascii="Arial" w:hAnsi="Arial" w:cs="Arial"/>
          <w:b/>
          <w:sz w:val="32"/>
          <w:szCs w:val="32"/>
        </w:rPr>
      </w:pPr>
      <w:r>
        <w:rPr>
          <w:rFonts w:ascii="Arial" w:hAnsi="Arial" w:cs="Arial"/>
          <w:b/>
          <w:sz w:val="32"/>
          <w:szCs w:val="32"/>
        </w:rPr>
        <w:t>February</w:t>
      </w:r>
      <w:r w:rsidR="000821EE">
        <w:rPr>
          <w:rFonts w:ascii="Arial" w:hAnsi="Arial" w:cs="Arial"/>
          <w:b/>
          <w:sz w:val="32"/>
          <w:szCs w:val="32"/>
        </w:rPr>
        <w:t xml:space="preserve"> </w:t>
      </w:r>
      <w:r w:rsidR="00E93234">
        <w:rPr>
          <w:rFonts w:ascii="Arial" w:hAnsi="Arial" w:cs="Arial"/>
          <w:b/>
          <w:sz w:val="32"/>
          <w:szCs w:val="32"/>
        </w:rPr>
        <w:t>2017</w:t>
      </w:r>
    </w:p>
    <w:p w14:paraId="0FD93145" w14:textId="4B18B75D" w:rsidR="005C5C08" w:rsidRDefault="005C5C08" w:rsidP="005C5C08">
      <w:pPr>
        <w:pStyle w:val="Subtitle"/>
        <w:rPr>
          <w:lang w:val="da-DK"/>
        </w:rPr>
      </w:pPr>
      <w:r>
        <w:rPr>
          <w:lang w:val="da-DK"/>
        </w:rPr>
        <w:t xml:space="preserve">Version </w:t>
      </w:r>
      <w:r w:rsidR="000658F0">
        <w:rPr>
          <w:lang w:val="da-DK"/>
        </w:rPr>
        <w:t>1</w:t>
      </w:r>
      <w:r w:rsidR="00C33415">
        <w:rPr>
          <w:lang w:val="da-DK"/>
        </w:rPr>
        <w:t>.</w:t>
      </w:r>
      <w:r w:rsidR="000658F0">
        <w:rPr>
          <w:lang w:val="da-DK"/>
        </w:rPr>
        <w:t>0</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73E531DF" w14:textId="77777777" w:rsidR="00E43017" w:rsidRDefault="00E43017" w:rsidP="005C5C08">
      <w:pPr>
        <w:pStyle w:val="Subtitle"/>
        <w:rPr>
          <w:lang w:val="da-DK"/>
        </w:rPr>
        <w:sectPr w:rsidR="00E43017" w:rsidSect="00E43017">
          <w:footerReference w:type="default" r:id="rId9"/>
          <w:type w:val="continuous"/>
          <w:pgSz w:w="12240" w:h="15840"/>
          <w:pgMar w:top="1440" w:right="1440" w:bottom="1440" w:left="1440" w:header="720" w:footer="720" w:gutter="0"/>
          <w:cols w:space="720"/>
          <w:titlePg/>
          <w:docGrid w:linePitch="360"/>
        </w:sectPr>
      </w:pPr>
    </w:p>
    <w:p w14:paraId="0822219D" w14:textId="119DF5A3"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0658F0" w:rsidRPr="004737E3" w14:paraId="147ED9AE" w14:textId="77777777" w:rsidTr="000C4220">
        <w:tc>
          <w:tcPr>
            <w:tcW w:w="1435" w:type="dxa"/>
          </w:tcPr>
          <w:p w14:paraId="47E70DD8" w14:textId="7DC5D086" w:rsidR="000658F0" w:rsidRDefault="000658F0" w:rsidP="000658F0">
            <w:pPr>
              <w:pStyle w:val="BodyText"/>
              <w:rPr>
                <w:lang w:val="da-DK"/>
              </w:rPr>
            </w:pPr>
            <w:r>
              <w:rPr>
                <w:lang w:val="da-DK"/>
              </w:rPr>
              <w:t>2017-02-09</w:t>
            </w:r>
          </w:p>
        </w:tc>
        <w:tc>
          <w:tcPr>
            <w:tcW w:w="1080" w:type="dxa"/>
          </w:tcPr>
          <w:p w14:paraId="060AFF79" w14:textId="59E305A8" w:rsidR="000658F0" w:rsidRDefault="000658F0" w:rsidP="000658F0">
            <w:pPr>
              <w:pStyle w:val="BodyText"/>
              <w:rPr>
                <w:lang w:val="da-DK"/>
              </w:rPr>
            </w:pPr>
            <w:r>
              <w:rPr>
                <w:lang w:val="da-DK"/>
              </w:rPr>
              <w:t>1.0</w:t>
            </w:r>
          </w:p>
        </w:tc>
        <w:tc>
          <w:tcPr>
            <w:tcW w:w="3727" w:type="dxa"/>
          </w:tcPr>
          <w:p w14:paraId="6EF77CED" w14:textId="5FAF68FB" w:rsidR="000658F0" w:rsidRDefault="000658F0" w:rsidP="000658F0">
            <w:pPr>
              <w:pStyle w:val="BodyText"/>
            </w:pPr>
            <w:r>
              <w:t>No Updates</w:t>
            </w:r>
          </w:p>
        </w:tc>
        <w:tc>
          <w:tcPr>
            <w:tcW w:w="2241" w:type="dxa"/>
          </w:tcPr>
          <w:p w14:paraId="2780843D" w14:textId="675B462D" w:rsidR="000658F0" w:rsidRDefault="000658F0" w:rsidP="000658F0">
            <w:pPr>
              <w:pStyle w:val="BodyText"/>
            </w:pPr>
            <w:r>
              <w:t>Vasu Rayapati</w:t>
            </w:r>
          </w:p>
        </w:tc>
        <w:tc>
          <w:tcPr>
            <w:tcW w:w="1975" w:type="dxa"/>
          </w:tcPr>
          <w:p w14:paraId="085DE09F" w14:textId="77777777" w:rsidR="000658F0" w:rsidRDefault="000658F0" w:rsidP="000658F0">
            <w:pPr>
              <w:pStyle w:val="BodyText"/>
            </w:pPr>
          </w:p>
        </w:tc>
      </w:tr>
      <w:tr w:rsidR="000658F0" w:rsidRPr="004737E3" w14:paraId="3D718D67" w14:textId="77777777" w:rsidTr="000C4220">
        <w:tc>
          <w:tcPr>
            <w:tcW w:w="1435" w:type="dxa"/>
          </w:tcPr>
          <w:p w14:paraId="5A1C3B43" w14:textId="5249029E" w:rsidR="000658F0" w:rsidRDefault="000658F0" w:rsidP="000658F0">
            <w:pPr>
              <w:pStyle w:val="BodyText"/>
              <w:rPr>
                <w:lang w:val="da-DK"/>
              </w:rPr>
            </w:pPr>
            <w:r>
              <w:rPr>
                <w:lang w:val="da-DK"/>
              </w:rPr>
              <w:t>2017-01-12</w:t>
            </w:r>
          </w:p>
        </w:tc>
        <w:tc>
          <w:tcPr>
            <w:tcW w:w="1080" w:type="dxa"/>
          </w:tcPr>
          <w:p w14:paraId="081A5C2D" w14:textId="62629C24" w:rsidR="000658F0" w:rsidRDefault="000658F0" w:rsidP="000658F0">
            <w:pPr>
              <w:pStyle w:val="BodyText"/>
              <w:rPr>
                <w:lang w:val="da-DK"/>
              </w:rPr>
            </w:pPr>
            <w:r>
              <w:rPr>
                <w:lang w:val="da-DK"/>
              </w:rPr>
              <w:t>0.9</w:t>
            </w:r>
          </w:p>
        </w:tc>
        <w:tc>
          <w:tcPr>
            <w:tcW w:w="3727" w:type="dxa"/>
          </w:tcPr>
          <w:p w14:paraId="764ECDDC" w14:textId="47C3B712" w:rsidR="000658F0" w:rsidRDefault="000658F0" w:rsidP="000658F0">
            <w:pPr>
              <w:pStyle w:val="BodyText"/>
            </w:pPr>
            <w:r>
              <w:t>No Updates</w:t>
            </w:r>
          </w:p>
        </w:tc>
        <w:tc>
          <w:tcPr>
            <w:tcW w:w="2241" w:type="dxa"/>
          </w:tcPr>
          <w:p w14:paraId="483C74DF" w14:textId="3A53171D" w:rsidR="000658F0" w:rsidRDefault="000658F0" w:rsidP="000658F0">
            <w:pPr>
              <w:pStyle w:val="BodyText"/>
            </w:pPr>
            <w:r>
              <w:t>Vasu Rayapati</w:t>
            </w:r>
          </w:p>
        </w:tc>
        <w:tc>
          <w:tcPr>
            <w:tcW w:w="1975" w:type="dxa"/>
          </w:tcPr>
          <w:p w14:paraId="525C63E8" w14:textId="77777777" w:rsidR="000658F0" w:rsidRDefault="000658F0" w:rsidP="000658F0">
            <w:pPr>
              <w:pStyle w:val="BodyText"/>
            </w:pPr>
          </w:p>
        </w:tc>
      </w:tr>
      <w:tr w:rsidR="000658F0" w:rsidRPr="004737E3" w14:paraId="5412209D" w14:textId="77777777" w:rsidTr="000C4220">
        <w:tc>
          <w:tcPr>
            <w:tcW w:w="1435" w:type="dxa"/>
          </w:tcPr>
          <w:p w14:paraId="281B1D38" w14:textId="0010D1AE" w:rsidR="000658F0" w:rsidRDefault="000658F0" w:rsidP="000658F0">
            <w:pPr>
              <w:pStyle w:val="BodyText"/>
              <w:rPr>
                <w:lang w:val="da-DK"/>
              </w:rPr>
            </w:pPr>
            <w:r>
              <w:rPr>
                <w:lang w:val="da-DK"/>
              </w:rPr>
              <w:t>2016-12-20</w:t>
            </w:r>
          </w:p>
        </w:tc>
        <w:tc>
          <w:tcPr>
            <w:tcW w:w="1080" w:type="dxa"/>
          </w:tcPr>
          <w:p w14:paraId="333CA76A" w14:textId="154DE182" w:rsidR="000658F0" w:rsidRDefault="000658F0" w:rsidP="000658F0">
            <w:pPr>
              <w:pStyle w:val="BodyText"/>
              <w:rPr>
                <w:lang w:val="da-DK"/>
              </w:rPr>
            </w:pPr>
            <w:r>
              <w:rPr>
                <w:lang w:val="da-DK"/>
              </w:rPr>
              <w:t>0.8</w:t>
            </w:r>
          </w:p>
        </w:tc>
        <w:tc>
          <w:tcPr>
            <w:tcW w:w="3727" w:type="dxa"/>
          </w:tcPr>
          <w:p w14:paraId="38EF5E95" w14:textId="53F7F52F" w:rsidR="000658F0" w:rsidRDefault="000658F0" w:rsidP="000658F0">
            <w:pPr>
              <w:pStyle w:val="BodyText"/>
            </w:pPr>
            <w:r>
              <w:t>No Updates</w:t>
            </w:r>
          </w:p>
        </w:tc>
        <w:tc>
          <w:tcPr>
            <w:tcW w:w="2241" w:type="dxa"/>
          </w:tcPr>
          <w:p w14:paraId="520C4222" w14:textId="68E96418" w:rsidR="000658F0" w:rsidRDefault="000658F0" w:rsidP="000658F0">
            <w:pPr>
              <w:pStyle w:val="BodyText"/>
            </w:pPr>
            <w:r>
              <w:t>Vasu Rayapati</w:t>
            </w:r>
          </w:p>
        </w:tc>
        <w:tc>
          <w:tcPr>
            <w:tcW w:w="1975" w:type="dxa"/>
          </w:tcPr>
          <w:p w14:paraId="3B52018C" w14:textId="77777777" w:rsidR="000658F0" w:rsidRDefault="000658F0" w:rsidP="000658F0">
            <w:pPr>
              <w:pStyle w:val="BodyText"/>
            </w:pPr>
          </w:p>
        </w:tc>
      </w:tr>
      <w:tr w:rsidR="000658F0" w:rsidRPr="004737E3" w14:paraId="7A16AC87" w14:textId="77777777" w:rsidTr="000C4220">
        <w:tc>
          <w:tcPr>
            <w:tcW w:w="1435" w:type="dxa"/>
          </w:tcPr>
          <w:p w14:paraId="40B18198" w14:textId="7D9E440F" w:rsidR="000658F0" w:rsidRDefault="000658F0" w:rsidP="000658F0">
            <w:pPr>
              <w:pStyle w:val="BodyText"/>
              <w:rPr>
                <w:lang w:val="da-DK"/>
              </w:rPr>
            </w:pPr>
            <w:r>
              <w:rPr>
                <w:lang w:val="da-DK"/>
              </w:rPr>
              <w:t>2016-11-16</w:t>
            </w:r>
          </w:p>
        </w:tc>
        <w:tc>
          <w:tcPr>
            <w:tcW w:w="1080" w:type="dxa"/>
          </w:tcPr>
          <w:p w14:paraId="74C586BF" w14:textId="3AFDC0AE" w:rsidR="000658F0" w:rsidRDefault="000658F0" w:rsidP="000658F0">
            <w:pPr>
              <w:pStyle w:val="BodyText"/>
              <w:rPr>
                <w:lang w:val="da-DK"/>
              </w:rPr>
            </w:pPr>
            <w:r>
              <w:rPr>
                <w:lang w:val="da-DK"/>
              </w:rPr>
              <w:t>0.7</w:t>
            </w:r>
          </w:p>
        </w:tc>
        <w:tc>
          <w:tcPr>
            <w:tcW w:w="3727" w:type="dxa"/>
          </w:tcPr>
          <w:p w14:paraId="58CF481E" w14:textId="26E90A5A" w:rsidR="000658F0" w:rsidRDefault="000658F0" w:rsidP="000658F0">
            <w:pPr>
              <w:pStyle w:val="BodyText"/>
            </w:pPr>
            <w:r>
              <w:t xml:space="preserve">Jenkins builds and deployments </w:t>
            </w:r>
            <w:hyperlink w:anchor="_Builds_and_Deployments" w:history="1">
              <w:r w:rsidRPr="00985CE1">
                <w:rPr>
                  <w:rStyle w:val="Hyperlink"/>
                </w:rPr>
                <w:t>5.2</w:t>
              </w:r>
            </w:hyperlink>
          </w:p>
        </w:tc>
        <w:tc>
          <w:tcPr>
            <w:tcW w:w="2241" w:type="dxa"/>
          </w:tcPr>
          <w:p w14:paraId="230E951F" w14:textId="1A987C99" w:rsidR="000658F0" w:rsidRDefault="000658F0" w:rsidP="000658F0">
            <w:pPr>
              <w:pStyle w:val="BodyText"/>
            </w:pPr>
            <w:r>
              <w:t>Vasu Rayapati</w:t>
            </w:r>
          </w:p>
        </w:tc>
        <w:tc>
          <w:tcPr>
            <w:tcW w:w="1975" w:type="dxa"/>
          </w:tcPr>
          <w:p w14:paraId="017B8129" w14:textId="77777777" w:rsidR="000658F0" w:rsidRDefault="000658F0" w:rsidP="000658F0">
            <w:pPr>
              <w:pStyle w:val="BodyText"/>
            </w:pPr>
          </w:p>
        </w:tc>
      </w:tr>
      <w:tr w:rsidR="000658F0" w:rsidRPr="004737E3" w14:paraId="3E8201E4" w14:textId="77777777" w:rsidTr="000C4220">
        <w:tc>
          <w:tcPr>
            <w:tcW w:w="1435" w:type="dxa"/>
          </w:tcPr>
          <w:p w14:paraId="76CFF8BE" w14:textId="211078AE" w:rsidR="000658F0" w:rsidRDefault="000658F0" w:rsidP="000658F0">
            <w:pPr>
              <w:pStyle w:val="BodyText"/>
              <w:rPr>
                <w:lang w:val="da-DK"/>
              </w:rPr>
            </w:pPr>
            <w:r>
              <w:rPr>
                <w:lang w:val="da-DK"/>
              </w:rPr>
              <w:t>2016-10-17</w:t>
            </w:r>
          </w:p>
        </w:tc>
        <w:tc>
          <w:tcPr>
            <w:tcW w:w="1080" w:type="dxa"/>
          </w:tcPr>
          <w:p w14:paraId="23867DAC" w14:textId="654EBC3F" w:rsidR="000658F0" w:rsidRDefault="000658F0" w:rsidP="000658F0">
            <w:pPr>
              <w:pStyle w:val="BodyText"/>
              <w:rPr>
                <w:lang w:val="da-DK"/>
              </w:rPr>
            </w:pPr>
            <w:r>
              <w:rPr>
                <w:lang w:val="da-DK"/>
              </w:rPr>
              <w:t>0.6</w:t>
            </w:r>
          </w:p>
        </w:tc>
        <w:tc>
          <w:tcPr>
            <w:tcW w:w="3727" w:type="dxa"/>
          </w:tcPr>
          <w:p w14:paraId="798FF1A5" w14:textId="34C6621C" w:rsidR="000658F0" w:rsidRDefault="000658F0" w:rsidP="000658F0">
            <w:pPr>
              <w:pStyle w:val="BodyText"/>
            </w:pPr>
            <w:r>
              <w:t>No updates</w:t>
            </w:r>
          </w:p>
        </w:tc>
        <w:tc>
          <w:tcPr>
            <w:tcW w:w="2241" w:type="dxa"/>
          </w:tcPr>
          <w:p w14:paraId="22362FB1" w14:textId="11254D8D" w:rsidR="000658F0" w:rsidRDefault="000658F0" w:rsidP="000658F0">
            <w:pPr>
              <w:pStyle w:val="BodyText"/>
            </w:pPr>
            <w:r>
              <w:t>Vasu Rayapati</w:t>
            </w:r>
          </w:p>
        </w:tc>
        <w:tc>
          <w:tcPr>
            <w:tcW w:w="1975" w:type="dxa"/>
          </w:tcPr>
          <w:p w14:paraId="13D070BF" w14:textId="77777777" w:rsidR="000658F0" w:rsidRDefault="000658F0" w:rsidP="000658F0">
            <w:pPr>
              <w:pStyle w:val="BodyText"/>
            </w:pPr>
          </w:p>
        </w:tc>
      </w:tr>
      <w:tr w:rsidR="000658F0" w:rsidRPr="004737E3" w14:paraId="491893F4" w14:textId="77777777" w:rsidTr="000C4220">
        <w:tc>
          <w:tcPr>
            <w:tcW w:w="1435" w:type="dxa"/>
          </w:tcPr>
          <w:p w14:paraId="0DF86D9E" w14:textId="725B630D" w:rsidR="000658F0" w:rsidRDefault="000658F0" w:rsidP="000658F0">
            <w:pPr>
              <w:pStyle w:val="BodyText"/>
              <w:rPr>
                <w:lang w:val="da-DK"/>
              </w:rPr>
            </w:pPr>
            <w:r>
              <w:rPr>
                <w:lang w:val="da-DK"/>
              </w:rPr>
              <w:t>2016-09-20</w:t>
            </w:r>
          </w:p>
        </w:tc>
        <w:tc>
          <w:tcPr>
            <w:tcW w:w="1080" w:type="dxa"/>
          </w:tcPr>
          <w:p w14:paraId="0E920963" w14:textId="77777777" w:rsidR="000658F0" w:rsidRDefault="000658F0" w:rsidP="000658F0">
            <w:pPr>
              <w:pStyle w:val="BodyText"/>
              <w:rPr>
                <w:lang w:val="da-DK"/>
              </w:rPr>
            </w:pPr>
            <w:r>
              <w:rPr>
                <w:lang w:val="da-DK"/>
              </w:rPr>
              <w:t>0.5</w:t>
            </w:r>
          </w:p>
        </w:tc>
        <w:tc>
          <w:tcPr>
            <w:tcW w:w="3727" w:type="dxa"/>
          </w:tcPr>
          <w:p w14:paraId="137EDD48" w14:textId="3AF30B1F" w:rsidR="000658F0" w:rsidRDefault="000658F0" w:rsidP="000658F0">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0658F0" w:rsidRDefault="000658F0" w:rsidP="000658F0">
            <w:pPr>
              <w:pStyle w:val="BodyText"/>
            </w:pPr>
            <w:r>
              <w:t>J</w:t>
            </w:r>
            <w:r>
              <w:rPr>
                <w:rStyle w:val="bidi"/>
              </w:rPr>
              <w:t xml:space="preserve">effrey </w:t>
            </w:r>
            <w:proofErr w:type="spellStart"/>
            <w:r>
              <w:rPr>
                <w:rStyle w:val="bidi"/>
              </w:rPr>
              <w:t>Bamba</w:t>
            </w:r>
            <w:proofErr w:type="spellEnd"/>
          </w:p>
        </w:tc>
        <w:tc>
          <w:tcPr>
            <w:tcW w:w="1975" w:type="dxa"/>
          </w:tcPr>
          <w:p w14:paraId="4892F6F3" w14:textId="77777777" w:rsidR="000658F0" w:rsidRDefault="000658F0" w:rsidP="000658F0">
            <w:pPr>
              <w:pStyle w:val="BodyText"/>
            </w:pPr>
            <w:r>
              <w:t>Evan Weber</w:t>
            </w:r>
          </w:p>
        </w:tc>
      </w:tr>
      <w:tr w:rsidR="000658F0" w:rsidRPr="004737E3" w14:paraId="16376010" w14:textId="77777777" w:rsidTr="000C4220">
        <w:tc>
          <w:tcPr>
            <w:tcW w:w="1435" w:type="dxa"/>
          </w:tcPr>
          <w:p w14:paraId="4EF0E303" w14:textId="77777777" w:rsidR="000658F0" w:rsidRDefault="000658F0" w:rsidP="000658F0">
            <w:pPr>
              <w:pStyle w:val="BodyText"/>
              <w:rPr>
                <w:lang w:val="da-DK"/>
              </w:rPr>
            </w:pPr>
            <w:r>
              <w:rPr>
                <w:lang w:val="da-DK"/>
              </w:rPr>
              <w:t>2016-08-22</w:t>
            </w:r>
          </w:p>
        </w:tc>
        <w:tc>
          <w:tcPr>
            <w:tcW w:w="1080" w:type="dxa"/>
          </w:tcPr>
          <w:p w14:paraId="0A41CF19" w14:textId="77777777" w:rsidR="000658F0" w:rsidRDefault="000658F0" w:rsidP="000658F0">
            <w:pPr>
              <w:pStyle w:val="BodyText"/>
              <w:rPr>
                <w:lang w:val="da-DK"/>
              </w:rPr>
            </w:pPr>
            <w:r>
              <w:rPr>
                <w:lang w:val="da-DK"/>
              </w:rPr>
              <w:t>0.4</w:t>
            </w:r>
          </w:p>
        </w:tc>
        <w:tc>
          <w:tcPr>
            <w:tcW w:w="3727" w:type="dxa"/>
          </w:tcPr>
          <w:p w14:paraId="19B29FDE" w14:textId="77777777" w:rsidR="000658F0" w:rsidRDefault="000658F0" w:rsidP="000658F0">
            <w:pPr>
              <w:pStyle w:val="BodyText"/>
            </w:pPr>
            <w:r>
              <w:t>No updated</w:t>
            </w:r>
          </w:p>
        </w:tc>
        <w:tc>
          <w:tcPr>
            <w:tcW w:w="2241" w:type="dxa"/>
          </w:tcPr>
          <w:p w14:paraId="74ABBA72" w14:textId="77777777" w:rsidR="000658F0" w:rsidRDefault="000658F0" w:rsidP="000658F0">
            <w:pPr>
              <w:pStyle w:val="BodyText"/>
            </w:pPr>
            <w:r>
              <w:t xml:space="preserve">Ganesh </w:t>
            </w:r>
            <w:proofErr w:type="spellStart"/>
            <w:r>
              <w:t>Panneer</w:t>
            </w:r>
            <w:proofErr w:type="spellEnd"/>
          </w:p>
        </w:tc>
        <w:tc>
          <w:tcPr>
            <w:tcW w:w="1975" w:type="dxa"/>
          </w:tcPr>
          <w:p w14:paraId="7B1CAD75" w14:textId="77777777" w:rsidR="000658F0" w:rsidRDefault="000658F0" w:rsidP="000658F0">
            <w:pPr>
              <w:pStyle w:val="BodyText"/>
            </w:pPr>
          </w:p>
        </w:tc>
      </w:tr>
      <w:tr w:rsidR="000658F0" w:rsidRPr="004737E3" w14:paraId="22DDF01A" w14:textId="77777777" w:rsidTr="000C4220">
        <w:tc>
          <w:tcPr>
            <w:tcW w:w="1435" w:type="dxa"/>
          </w:tcPr>
          <w:p w14:paraId="656CF158" w14:textId="77777777" w:rsidR="000658F0" w:rsidRDefault="000658F0" w:rsidP="000658F0">
            <w:pPr>
              <w:pStyle w:val="BodyText"/>
              <w:rPr>
                <w:lang w:val="da-DK"/>
              </w:rPr>
            </w:pPr>
            <w:r>
              <w:rPr>
                <w:lang w:val="da-DK"/>
              </w:rPr>
              <w:t>2016-07-18</w:t>
            </w:r>
          </w:p>
        </w:tc>
        <w:tc>
          <w:tcPr>
            <w:tcW w:w="1080" w:type="dxa"/>
          </w:tcPr>
          <w:p w14:paraId="1F73AB44" w14:textId="77777777" w:rsidR="000658F0" w:rsidRDefault="000658F0" w:rsidP="000658F0">
            <w:pPr>
              <w:pStyle w:val="BodyText"/>
              <w:rPr>
                <w:lang w:val="da-DK"/>
              </w:rPr>
            </w:pPr>
            <w:r>
              <w:rPr>
                <w:lang w:val="da-DK"/>
              </w:rPr>
              <w:t>0.4</w:t>
            </w:r>
          </w:p>
        </w:tc>
        <w:tc>
          <w:tcPr>
            <w:tcW w:w="3727" w:type="dxa"/>
          </w:tcPr>
          <w:p w14:paraId="337E1191" w14:textId="77777777" w:rsidR="000658F0" w:rsidRDefault="000658F0" w:rsidP="000658F0">
            <w:pPr>
              <w:pStyle w:val="BodyText"/>
            </w:pPr>
            <w:r>
              <w:t xml:space="preserve">Release plan updates </w:t>
            </w:r>
          </w:p>
          <w:p w14:paraId="0674B48E" w14:textId="77777777" w:rsidR="000658F0" w:rsidRDefault="000658F0" w:rsidP="000658F0">
            <w:pPr>
              <w:pStyle w:val="BodyText"/>
            </w:pPr>
            <w:hyperlink w:anchor="_Release_Plan" w:history="1">
              <w:r w:rsidRPr="002209D4">
                <w:rPr>
                  <w:rStyle w:val="Hyperlink"/>
                </w:rPr>
                <w:t>6.0</w:t>
              </w:r>
            </w:hyperlink>
          </w:p>
        </w:tc>
        <w:tc>
          <w:tcPr>
            <w:tcW w:w="2241" w:type="dxa"/>
          </w:tcPr>
          <w:p w14:paraId="463F6D00" w14:textId="77777777" w:rsidR="000658F0" w:rsidRDefault="000658F0" w:rsidP="000658F0">
            <w:pPr>
              <w:pStyle w:val="BodyText"/>
            </w:pPr>
            <w:r>
              <w:t>Vasu Rayapati</w:t>
            </w:r>
          </w:p>
        </w:tc>
        <w:tc>
          <w:tcPr>
            <w:tcW w:w="1975" w:type="dxa"/>
          </w:tcPr>
          <w:p w14:paraId="0A45626F" w14:textId="77777777" w:rsidR="000658F0" w:rsidRDefault="000658F0" w:rsidP="000658F0">
            <w:pPr>
              <w:pStyle w:val="BodyText"/>
            </w:pPr>
          </w:p>
        </w:tc>
      </w:tr>
      <w:tr w:rsidR="000658F0" w:rsidRPr="004737E3" w14:paraId="442A03E2" w14:textId="77777777" w:rsidTr="000C4220">
        <w:tc>
          <w:tcPr>
            <w:tcW w:w="1435" w:type="dxa"/>
          </w:tcPr>
          <w:p w14:paraId="3750DCA1" w14:textId="77777777" w:rsidR="000658F0" w:rsidRDefault="000658F0" w:rsidP="000658F0">
            <w:pPr>
              <w:pStyle w:val="BodyText"/>
              <w:rPr>
                <w:lang w:val="da-DK"/>
              </w:rPr>
            </w:pPr>
            <w:r>
              <w:rPr>
                <w:lang w:val="da-DK"/>
              </w:rPr>
              <w:t>2016-06-20</w:t>
            </w:r>
          </w:p>
        </w:tc>
        <w:tc>
          <w:tcPr>
            <w:tcW w:w="1080" w:type="dxa"/>
          </w:tcPr>
          <w:p w14:paraId="342CD565" w14:textId="77777777" w:rsidR="000658F0" w:rsidRDefault="000658F0" w:rsidP="000658F0">
            <w:pPr>
              <w:pStyle w:val="BodyText"/>
              <w:rPr>
                <w:lang w:val="da-DK"/>
              </w:rPr>
            </w:pPr>
            <w:r>
              <w:rPr>
                <w:lang w:val="da-DK"/>
              </w:rPr>
              <w:t>0.3</w:t>
            </w:r>
          </w:p>
        </w:tc>
        <w:tc>
          <w:tcPr>
            <w:tcW w:w="3727" w:type="dxa"/>
          </w:tcPr>
          <w:p w14:paraId="3703536A" w14:textId="77777777" w:rsidR="000658F0" w:rsidRDefault="000658F0" w:rsidP="000658F0">
            <w:pPr>
              <w:pStyle w:val="BodyText"/>
            </w:pPr>
            <w:r>
              <w:t>Document updates</w:t>
            </w:r>
          </w:p>
        </w:tc>
        <w:tc>
          <w:tcPr>
            <w:tcW w:w="2241" w:type="dxa"/>
          </w:tcPr>
          <w:p w14:paraId="15A3ED8A" w14:textId="77777777" w:rsidR="000658F0" w:rsidRDefault="000658F0" w:rsidP="000658F0">
            <w:pPr>
              <w:pStyle w:val="BodyText"/>
            </w:pPr>
            <w:r>
              <w:t>Vasu Rayapati</w:t>
            </w:r>
          </w:p>
        </w:tc>
        <w:tc>
          <w:tcPr>
            <w:tcW w:w="1975" w:type="dxa"/>
          </w:tcPr>
          <w:p w14:paraId="4CDC8D6A" w14:textId="77777777" w:rsidR="000658F0" w:rsidRDefault="000658F0" w:rsidP="000658F0">
            <w:pPr>
              <w:pStyle w:val="BodyText"/>
            </w:pPr>
            <w:r>
              <w:t xml:space="preserve">Rebecca Garcia </w:t>
            </w:r>
            <w:proofErr w:type="spellStart"/>
            <w:r>
              <w:t>DeJesus</w:t>
            </w:r>
            <w:proofErr w:type="spellEnd"/>
          </w:p>
        </w:tc>
      </w:tr>
      <w:tr w:rsidR="000658F0" w:rsidRPr="004737E3" w14:paraId="143AEBE8" w14:textId="77777777" w:rsidTr="000C4220">
        <w:tc>
          <w:tcPr>
            <w:tcW w:w="1435" w:type="dxa"/>
          </w:tcPr>
          <w:p w14:paraId="1AE3CFEB" w14:textId="77777777" w:rsidR="000658F0" w:rsidRDefault="000658F0" w:rsidP="000658F0">
            <w:pPr>
              <w:pStyle w:val="BodyText"/>
              <w:rPr>
                <w:lang w:val="da-DK"/>
              </w:rPr>
            </w:pPr>
            <w:r>
              <w:rPr>
                <w:lang w:val="da-DK"/>
              </w:rPr>
              <w:t>2016-05-16</w:t>
            </w:r>
          </w:p>
        </w:tc>
        <w:tc>
          <w:tcPr>
            <w:tcW w:w="1080" w:type="dxa"/>
          </w:tcPr>
          <w:p w14:paraId="30AC238B" w14:textId="77777777" w:rsidR="000658F0" w:rsidRDefault="000658F0" w:rsidP="000658F0">
            <w:pPr>
              <w:pStyle w:val="BodyText"/>
              <w:rPr>
                <w:lang w:val="da-DK"/>
              </w:rPr>
            </w:pPr>
            <w:r>
              <w:rPr>
                <w:lang w:val="da-DK"/>
              </w:rPr>
              <w:t>0.2</w:t>
            </w:r>
          </w:p>
        </w:tc>
        <w:tc>
          <w:tcPr>
            <w:tcW w:w="3727" w:type="dxa"/>
          </w:tcPr>
          <w:p w14:paraId="56DC55AD" w14:textId="77777777" w:rsidR="000658F0" w:rsidRPr="004737E3" w:rsidRDefault="000658F0" w:rsidP="000658F0">
            <w:pPr>
              <w:pStyle w:val="BodyText"/>
            </w:pPr>
            <w:r>
              <w:t>Document updates</w:t>
            </w:r>
          </w:p>
        </w:tc>
        <w:tc>
          <w:tcPr>
            <w:tcW w:w="2241" w:type="dxa"/>
          </w:tcPr>
          <w:p w14:paraId="5DCFA0F1" w14:textId="77777777" w:rsidR="000658F0" w:rsidRPr="004737E3" w:rsidRDefault="000658F0" w:rsidP="000658F0">
            <w:pPr>
              <w:pStyle w:val="BodyText"/>
            </w:pPr>
            <w:r>
              <w:t>Vasu Rayapati, J</w:t>
            </w:r>
            <w:r>
              <w:rPr>
                <w:rStyle w:val="bidi"/>
              </w:rPr>
              <w:t xml:space="preserve">effrey </w:t>
            </w:r>
            <w:proofErr w:type="spellStart"/>
            <w:r>
              <w:rPr>
                <w:rStyle w:val="bidi"/>
              </w:rPr>
              <w:t>Bamba</w:t>
            </w:r>
            <w:proofErr w:type="spellEnd"/>
          </w:p>
        </w:tc>
        <w:tc>
          <w:tcPr>
            <w:tcW w:w="1975" w:type="dxa"/>
          </w:tcPr>
          <w:p w14:paraId="015E2841" w14:textId="77777777" w:rsidR="000658F0" w:rsidRPr="004737E3" w:rsidRDefault="000658F0" w:rsidP="000658F0">
            <w:pPr>
              <w:pStyle w:val="BodyText"/>
            </w:pPr>
            <w:r>
              <w:t>Erik Rothwell</w:t>
            </w:r>
          </w:p>
        </w:tc>
      </w:tr>
      <w:tr w:rsidR="000658F0" w:rsidRPr="004737E3" w14:paraId="70F4DE80" w14:textId="77777777" w:rsidTr="000C4220">
        <w:tc>
          <w:tcPr>
            <w:tcW w:w="1435" w:type="dxa"/>
          </w:tcPr>
          <w:p w14:paraId="3378CFCA" w14:textId="77777777" w:rsidR="000658F0" w:rsidRDefault="000658F0" w:rsidP="000658F0">
            <w:pPr>
              <w:pStyle w:val="BodyText"/>
              <w:rPr>
                <w:lang w:val="da-DK"/>
              </w:rPr>
            </w:pPr>
            <w:r>
              <w:rPr>
                <w:lang w:val="da-DK"/>
              </w:rPr>
              <w:t>2016-04-20</w:t>
            </w:r>
          </w:p>
        </w:tc>
        <w:tc>
          <w:tcPr>
            <w:tcW w:w="1080" w:type="dxa"/>
          </w:tcPr>
          <w:p w14:paraId="3CC859AD" w14:textId="77777777" w:rsidR="000658F0" w:rsidRDefault="000658F0" w:rsidP="000658F0">
            <w:pPr>
              <w:pStyle w:val="BodyText"/>
              <w:rPr>
                <w:lang w:val="da-DK"/>
              </w:rPr>
            </w:pPr>
            <w:r>
              <w:rPr>
                <w:lang w:val="da-DK"/>
              </w:rPr>
              <w:t>0.1</w:t>
            </w:r>
          </w:p>
        </w:tc>
        <w:tc>
          <w:tcPr>
            <w:tcW w:w="3727" w:type="dxa"/>
          </w:tcPr>
          <w:p w14:paraId="6D252982" w14:textId="77777777" w:rsidR="000658F0" w:rsidRPr="004737E3" w:rsidRDefault="000658F0" w:rsidP="000658F0">
            <w:pPr>
              <w:pStyle w:val="BodyText"/>
            </w:pPr>
            <w:r>
              <w:t>Template Create</w:t>
            </w:r>
          </w:p>
        </w:tc>
        <w:tc>
          <w:tcPr>
            <w:tcW w:w="2241" w:type="dxa"/>
          </w:tcPr>
          <w:p w14:paraId="45B658B6" w14:textId="77777777" w:rsidR="000658F0" w:rsidRPr="004737E3" w:rsidRDefault="000658F0" w:rsidP="000658F0">
            <w:pPr>
              <w:pStyle w:val="BodyText"/>
            </w:pPr>
            <w:r>
              <w:t>Erik Rothwell</w:t>
            </w:r>
            <w:r w:rsidRPr="004737E3" w:rsidDel="00A71259">
              <w:t xml:space="preserve"> </w:t>
            </w:r>
          </w:p>
        </w:tc>
        <w:tc>
          <w:tcPr>
            <w:tcW w:w="1975" w:type="dxa"/>
          </w:tcPr>
          <w:p w14:paraId="7F761AF3" w14:textId="77777777" w:rsidR="000658F0" w:rsidRPr="004737E3" w:rsidRDefault="000658F0" w:rsidP="000658F0">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bookmarkStart w:id="0" w:name="_GoBack"/>
    <w:bookmarkEnd w:id="0"/>
    <w:p w14:paraId="5DCD32DA" w14:textId="77777777" w:rsidR="00040EBD"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74444659" w:history="1">
        <w:r w:rsidR="00040EBD" w:rsidRPr="0039798F">
          <w:rPr>
            <w:rStyle w:val="Hyperlink"/>
            <w:noProof/>
            <w:lang w:val="da-DK"/>
          </w:rPr>
          <w:t>1</w:t>
        </w:r>
        <w:r w:rsidR="00040EBD">
          <w:rPr>
            <w:rFonts w:asciiTheme="minorHAnsi" w:eastAsiaTheme="minorEastAsia" w:hAnsiTheme="minorHAnsi"/>
            <w:b w:val="0"/>
            <w:noProof/>
            <w:sz w:val="22"/>
          </w:rPr>
          <w:tab/>
        </w:r>
        <w:r w:rsidR="00040EBD" w:rsidRPr="0039798F">
          <w:rPr>
            <w:rStyle w:val="Hyperlink"/>
            <w:noProof/>
            <w:lang w:val="da-DK"/>
          </w:rPr>
          <w:t>Introduction</w:t>
        </w:r>
        <w:r w:rsidR="00040EBD">
          <w:rPr>
            <w:noProof/>
            <w:webHidden/>
          </w:rPr>
          <w:tab/>
        </w:r>
        <w:r w:rsidR="00040EBD">
          <w:rPr>
            <w:noProof/>
            <w:webHidden/>
          </w:rPr>
          <w:fldChar w:fldCharType="begin"/>
        </w:r>
        <w:r w:rsidR="00040EBD">
          <w:rPr>
            <w:noProof/>
            <w:webHidden/>
          </w:rPr>
          <w:instrText xml:space="preserve"> PAGEREF _Toc474444659 \h </w:instrText>
        </w:r>
        <w:r w:rsidR="00040EBD">
          <w:rPr>
            <w:noProof/>
            <w:webHidden/>
          </w:rPr>
        </w:r>
        <w:r w:rsidR="00040EBD">
          <w:rPr>
            <w:noProof/>
            <w:webHidden/>
          </w:rPr>
          <w:fldChar w:fldCharType="separate"/>
        </w:r>
        <w:r w:rsidR="00040EBD">
          <w:rPr>
            <w:noProof/>
            <w:webHidden/>
          </w:rPr>
          <w:t>4</w:t>
        </w:r>
        <w:r w:rsidR="00040EBD">
          <w:rPr>
            <w:noProof/>
            <w:webHidden/>
          </w:rPr>
          <w:fldChar w:fldCharType="end"/>
        </w:r>
      </w:hyperlink>
    </w:p>
    <w:p w14:paraId="2424CEA8"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0" w:history="1">
        <w:r w:rsidRPr="0039798F">
          <w:rPr>
            <w:rStyle w:val="Hyperlink"/>
            <w:noProof/>
          </w:rPr>
          <w:t>1.1</w:t>
        </w:r>
        <w:r>
          <w:rPr>
            <w:rFonts w:asciiTheme="minorHAnsi" w:eastAsiaTheme="minorEastAsia" w:hAnsiTheme="minorHAnsi"/>
            <w:b w:val="0"/>
            <w:noProof/>
            <w:sz w:val="22"/>
          </w:rPr>
          <w:tab/>
        </w:r>
        <w:r w:rsidRPr="0039798F">
          <w:rPr>
            <w:rStyle w:val="Hyperlink"/>
            <w:noProof/>
          </w:rPr>
          <w:t>Purpose</w:t>
        </w:r>
        <w:r>
          <w:rPr>
            <w:noProof/>
            <w:webHidden/>
          </w:rPr>
          <w:tab/>
        </w:r>
        <w:r>
          <w:rPr>
            <w:noProof/>
            <w:webHidden/>
          </w:rPr>
          <w:fldChar w:fldCharType="begin"/>
        </w:r>
        <w:r>
          <w:rPr>
            <w:noProof/>
            <w:webHidden/>
          </w:rPr>
          <w:instrText xml:space="preserve"> PAGEREF _Toc474444660 \h </w:instrText>
        </w:r>
        <w:r>
          <w:rPr>
            <w:noProof/>
            <w:webHidden/>
          </w:rPr>
        </w:r>
        <w:r>
          <w:rPr>
            <w:noProof/>
            <w:webHidden/>
          </w:rPr>
          <w:fldChar w:fldCharType="separate"/>
        </w:r>
        <w:r>
          <w:rPr>
            <w:noProof/>
            <w:webHidden/>
          </w:rPr>
          <w:t>4</w:t>
        </w:r>
        <w:r>
          <w:rPr>
            <w:noProof/>
            <w:webHidden/>
          </w:rPr>
          <w:fldChar w:fldCharType="end"/>
        </w:r>
      </w:hyperlink>
    </w:p>
    <w:p w14:paraId="3318C75E"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1" w:history="1">
        <w:r w:rsidRPr="0039798F">
          <w:rPr>
            <w:rStyle w:val="Hyperlink"/>
            <w:noProof/>
          </w:rPr>
          <w:t>1.2</w:t>
        </w:r>
        <w:r>
          <w:rPr>
            <w:rFonts w:asciiTheme="minorHAnsi" w:eastAsiaTheme="minorEastAsia" w:hAnsiTheme="minorHAnsi"/>
            <w:b w:val="0"/>
            <w:noProof/>
            <w:sz w:val="22"/>
          </w:rPr>
          <w:tab/>
        </w:r>
        <w:r w:rsidRPr="0039798F">
          <w:rPr>
            <w:rStyle w:val="Hyperlink"/>
            <w:noProof/>
          </w:rPr>
          <w:t>Scope</w:t>
        </w:r>
        <w:r>
          <w:rPr>
            <w:noProof/>
            <w:webHidden/>
          </w:rPr>
          <w:tab/>
        </w:r>
        <w:r>
          <w:rPr>
            <w:noProof/>
            <w:webHidden/>
          </w:rPr>
          <w:fldChar w:fldCharType="begin"/>
        </w:r>
        <w:r>
          <w:rPr>
            <w:noProof/>
            <w:webHidden/>
          </w:rPr>
          <w:instrText xml:space="preserve"> PAGEREF _Toc474444661 \h </w:instrText>
        </w:r>
        <w:r>
          <w:rPr>
            <w:noProof/>
            <w:webHidden/>
          </w:rPr>
        </w:r>
        <w:r>
          <w:rPr>
            <w:noProof/>
            <w:webHidden/>
          </w:rPr>
          <w:fldChar w:fldCharType="separate"/>
        </w:r>
        <w:r>
          <w:rPr>
            <w:noProof/>
            <w:webHidden/>
          </w:rPr>
          <w:t>4</w:t>
        </w:r>
        <w:r>
          <w:rPr>
            <w:noProof/>
            <w:webHidden/>
          </w:rPr>
          <w:fldChar w:fldCharType="end"/>
        </w:r>
      </w:hyperlink>
    </w:p>
    <w:p w14:paraId="58A52DCD"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2" w:history="1">
        <w:r w:rsidRPr="0039798F">
          <w:rPr>
            <w:rStyle w:val="Hyperlink"/>
            <w:noProof/>
          </w:rPr>
          <w:t>1.3</w:t>
        </w:r>
        <w:r>
          <w:rPr>
            <w:rFonts w:asciiTheme="minorHAnsi" w:eastAsiaTheme="minorEastAsia" w:hAnsiTheme="minorHAnsi"/>
            <w:b w:val="0"/>
            <w:noProof/>
            <w:sz w:val="22"/>
          </w:rPr>
          <w:tab/>
        </w:r>
        <w:r w:rsidRPr="0039798F">
          <w:rPr>
            <w:rStyle w:val="Hyperlink"/>
            <w:noProof/>
          </w:rPr>
          <w:t>Assumptions and Dependencies</w:t>
        </w:r>
        <w:r>
          <w:rPr>
            <w:noProof/>
            <w:webHidden/>
          </w:rPr>
          <w:tab/>
        </w:r>
        <w:r>
          <w:rPr>
            <w:noProof/>
            <w:webHidden/>
          </w:rPr>
          <w:fldChar w:fldCharType="begin"/>
        </w:r>
        <w:r>
          <w:rPr>
            <w:noProof/>
            <w:webHidden/>
          </w:rPr>
          <w:instrText xml:space="preserve"> PAGEREF _Toc474444662 \h </w:instrText>
        </w:r>
        <w:r>
          <w:rPr>
            <w:noProof/>
            <w:webHidden/>
          </w:rPr>
        </w:r>
        <w:r>
          <w:rPr>
            <w:noProof/>
            <w:webHidden/>
          </w:rPr>
          <w:fldChar w:fldCharType="separate"/>
        </w:r>
        <w:r>
          <w:rPr>
            <w:noProof/>
            <w:webHidden/>
          </w:rPr>
          <w:t>4</w:t>
        </w:r>
        <w:r>
          <w:rPr>
            <w:noProof/>
            <w:webHidden/>
          </w:rPr>
          <w:fldChar w:fldCharType="end"/>
        </w:r>
      </w:hyperlink>
    </w:p>
    <w:p w14:paraId="53DAE458" w14:textId="77777777" w:rsidR="00040EBD" w:rsidRDefault="00040EBD">
      <w:pPr>
        <w:pStyle w:val="TOC1"/>
        <w:rPr>
          <w:rFonts w:asciiTheme="minorHAnsi" w:eastAsiaTheme="minorEastAsia" w:hAnsiTheme="minorHAnsi"/>
          <w:b w:val="0"/>
          <w:noProof/>
          <w:sz w:val="22"/>
        </w:rPr>
      </w:pPr>
      <w:hyperlink w:anchor="_Toc474444663" w:history="1">
        <w:r w:rsidRPr="0039798F">
          <w:rPr>
            <w:rStyle w:val="Hyperlink"/>
            <w:noProof/>
          </w:rPr>
          <w:t>2</w:t>
        </w:r>
        <w:r>
          <w:rPr>
            <w:rFonts w:asciiTheme="minorHAnsi" w:eastAsiaTheme="minorEastAsia" w:hAnsiTheme="minorHAnsi"/>
            <w:b w:val="0"/>
            <w:noProof/>
            <w:sz w:val="22"/>
          </w:rPr>
          <w:tab/>
        </w:r>
        <w:r w:rsidRPr="0039798F">
          <w:rPr>
            <w:rStyle w:val="Hyperlink"/>
            <w:noProof/>
          </w:rPr>
          <w:t>Environment Categories, Servers and Tomcat Instances</w:t>
        </w:r>
        <w:r>
          <w:rPr>
            <w:noProof/>
            <w:webHidden/>
          </w:rPr>
          <w:tab/>
        </w:r>
        <w:r>
          <w:rPr>
            <w:noProof/>
            <w:webHidden/>
          </w:rPr>
          <w:fldChar w:fldCharType="begin"/>
        </w:r>
        <w:r>
          <w:rPr>
            <w:noProof/>
            <w:webHidden/>
          </w:rPr>
          <w:instrText xml:space="preserve"> PAGEREF _Toc474444663 \h </w:instrText>
        </w:r>
        <w:r>
          <w:rPr>
            <w:noProof/>
            <w:webHidden/>
          </w:rPr>
        </w:r>
        <w:r>
          <w:rPr>
            <w:noProof/>
            <w:webHidden/>
          </w:rPr>
          <w:fldChar w:fldCharType="separate"/>
        </w:r>
        <w:r>
          <w:rPr>
            <w:noProof/>
            <w:webHidden/>
          </w:rPr>
          <w:t>5</w:t>
        </w:r>
        <w:r>
          <w:rPr>
            <w:noProof/>
            <w:webHidden/>
          </w:rPr>
          <w:fldChar w:fldCharType="end"/>
        </w:r>
      </w:hyperlink>
    </w:p>
    <w:p w14:paraId="0F76D9C4"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4" w:history="1">
        <w:r w:rsidRPr="0039798F">
          <w:rPr>
            <w:rStyle w:val="Hyperlink"/>
            <w:noProof/>
          </w:rPr>
          <w:t>2.1</w:t>
        </w:r>
        <w:r>
          <w:rPr>
            <w:rFonts w:asciiTheme="minorHAnsi" w:eastAsiaTheme="minorEastAsia" w:hAnsiTheme="minorHAnsi"/>
            <w:b w:val="0"/>
            <w:noProof/>
            <w:sz w:val="22"/>
          </w:rPr>
          <w:tab/>
        </w:r>
        <w:r w:rsidRPr="0039798F">
          <w:rPr>
            <w:rStyle w:val="Hyperlink"/>
            <w:noProof/>
          </w:rPr>
          <w:t>Tomcat Instances</w:t>
        </w:r>
        <w:r>
          <w:rPr>
            <w:noProof/>
            <w:webHidden/>
          </w:rPr>
          <w:tab/>
        </w:r>
        <w:r>
          <w:rPr>
            <w:noProof/>
            <w:webHidden/>
          </w:rPr>
          <w:fldChar w:fldCharType="begin"/>
        </w:r>
        <w:r>
          <w:rPr>
            <w:noProof/>
            <w:webHidden/>
          </w:rPr>
          <w:instrText xml:space="preserve"> PAGEREF _Toc474444664 \h </w:instrText>
        </w:r>
        <w:r>
          <w:rPr>
            <w:noProof/>
            <w:webHidden/>
          </w:rPr>
        </w:r>
        <w:r>
          <w:rPr>
            <w:noProof/>
            <w:webHidden/>
          </w:rPr>
          <w:fldChar w:fldCharType="separate"/>
        </w:r>
        <w:r>
          <w:rPr>
            <w:noProof/>
            <w:webHidden/>
          </w:rPr>
          <w:t>5</w:t>
        </w:r>
        <w:r>
          <w:rPr>
            <w:noProof/>
            <w:webHidden/>
          </w:rPr>
          <w:fldChar w:fldCharType="end"/>
        </w:r>
      </w:hyperlink>
    </w:p>
    <w:p w14:paraId="5D8CE6DA"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5" w:history="1">
        <w:r w:rsidRPr="0039798F">
          <w:rPr>
            <w:rStyle w:val="Hyperlink"/>
            <w:noProof/>
          </w:rPr>
          <w:t>2.2</w:t>
        </w:r>
        <w:r>
          <w:rPr>
            <w:rFonts w:asciiTheme="minorHAnsi" w:eastAsiaTheme="minorEastAsia" w:hAnsiTheme="minorHAnsi"/>
            <w:b w:val="0"/>
            <w:noProof/>
            <w:sz w:val="22"/>
          </w:rPr>
          <w:tab/>
        </w:r>
        <w:r w:rsidRPr="0039798F">
          <w:rPr>
            <w:rStyle w:val="Hyperlink"/>
            <w:noProof/>
          </w:rPr>
          <w:t>Environment Categories</w:t>
        </w:r>
        <w:r>
          <w:rPr>
            <w:noProof/>
            <w:webHidden/>
          </w:rPr>
          <w:tab/>
        </w:r>
        <w:r>
          <w:rPr>
            <w:noProof/>
            <w:webHidden/>
          </w:rPr>
          <w:fldChar w:fldCharType="begin"/>
        </w:r>
        <w:r>
          <w:rPr>
            <w:noProof/>
            <w:webHidden/>
          </w:rPr>
          <w:instrText xml:space="preserve"> PAGEREF _Toc474444665 \h </w:instrText>
        </w:r>
        <w:r>
          <w:rPr>
            <w:noProof/>
            <w:webHidden/>
          </w:rPr>
        </w:r>
        <w:r>
          <w:rPr>
            <w:noProof/>
            <w:webHidden/>
          </w:rPr>
          <w:fldChar w:fldCharType="separate"/>
        </w:r>
        <w:r>
          <w:rPr>
            <w:noProof/>
            <w:webHidden/>
          </w:rPr>
          <w:t>5</w:t>
        </w:r>
        <w:r>
          <w:rPr>
            <w:noProof/>
            <w:webHidden/>
          </w:rPr>
          <w:fldChar w:fldCharType="end"/>
        </w:r>
      </w:hyperlink>
    </w:p>
    <w:p w14:paraId="0181314F" w14:textId="77777777" w:rsidR="00040EBD" w:rsidRDefault="00040EBD">
      <w:pPr>
        <w:pStyle w:val="TOC1"/>
        <w:rPr>
          <w:rFonts w:asciiTheme="minorHAnsi" w:eastAsiaTheme="minorEastAsia" w:hAnsiTheme="minorHAnsi"/>
          <w:b w:val="0"/>
          <w:noProof/>
          <w:sz w:val="22"/>
        </w:rPr>
      </w:pPr>
      <w:hyperlink w:anchor="_Toc474444666" w:history="1">
        <w:r w:rsidRPr="0039798F">
          <w:rPr>
            <w:rStyle w:val="Hyperlink"/>
            <w:noProof/>
          </w:rPr>
          <w:t>3</w:t>
        </w:r>
        <w:r>
          <w:rPr>
            <w:rFonts w:asciiTheme="minorHAnsi" w:eastAsiaTheme="minorEastAsia" w:hAnsiTheme="minorHAnsi"/>
            <w:b w:val="0"/>
            <w:noProof/>
            <w:sz w:val="22"/>
          </w:rPr>
          <w:tab/>
        </w:r>
        <w:r w:rsidRPr="0039798F">
          <w:rPr>
            <w:rStyle w:val="Hyperlink"/>
            <w:noProof/>
          </w:rPr>
          <w:t>Prerequisites</w:t>
        </w:r>
        <w:r>
          <w:rPr>
            <w:noProof/>
            <w:webHidden/>
          </w:rPr>
          <w:tab/>
        </w:r>
        <w:r>
          <w:rPr>
            <w:noProof/>
            <w:webHidden/>
          </w:rPr>
          <w:fldChar w:fldCharType="begin"/>
        </w:r>
        <w:r>
          <w:rPr>
            <w:noProof/>
            <w:webHidden/>
          </w:rPr>
          <w:instrText xml:space="preserve"> PAGEREF _Toc474444666 \h </w:instrText>
        </w:r>
        <w:r>
          <w:rPr>
            <w:noProof/>
            <w:webHidden/>
          </w:rPr>
        </w:r>
        <w:r>
          <w:rPr>
            <w:noProof/>
            <w:webHidden/>
          </w:rPr>
          <w:fldChar w:fldCharType="separate"/>
        </w:r>
        <w:r>
          <w:rPr>
            <w:noProof/>
            <w:webHidden/>
          </w:rPr>
          <w:t>6</w:t>
        </w:r>
        <w:r>
          <w:rPr>
            <w:noProof/>
            <w:webHidden/>
          </w:rPr>
          <w:fldChar w:fldCharType="end"/>
        </w:r>
      </w:hyperlink>
    </w:p>
    <w:p w14:paraId="544D5DB1"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7" w:history="1">
        <w:r w:rsidRPr="0039798F">
          <w:rPr>
            <w:rStyle w:val="Hyperlink"/>
            <w:noProof/>
          </w:rPr>
          <w:t>3.1</w:t>
        </w:r>
        <w:r>
          <w:rPr>
            <w:rFonts w:asciiTheme="minorHAnsi" w:eastAsiaTheme="minorEastAsia" w:hAnsiTheme="minorHAnsi"/>
            <w:b w:val="0"/>
            <w:noProof/>
            <w:sz w:val="22"/>
          </w:rPr>
          <w:tab/>
        </w:r>
        <w:r w:rsidRPr="0039798F">
          <w:rPr>
            <w:rStyle w:val="Hyperlink"/>
            <w:noProof/>
          </w:rPr>
          <w:t>Host Requirements</w:t>
        </w:r>
        <w:r>
          <w:rPr>
            <w:noProof/>
            <w:webHidden/>
          </w:rPr>
          <w:tab/>
        </w:r>
        <w:r>
          <w:rPr>
            <w:noProof/>
            <w:webHidden/>
          </w:rPr>
          <w:fldChar w:fldCharType="begin"/>
        </w:r>
        <w:r>
          <w:rPr>
            <w:noProof/>
            <w:webHidden/>
          </w:rPr>
          <w:instrText xml:space="preserve"> PAGEREF _Toc474444667 \h </w:instrText>
        </w:r>
        <w:r>
          <w:rPr>
            <w:noProof/>
            <w:webHidden/>
          </w:rPr>
        </w:r>
        <w:r>
          <w:rPr>
            <w:noProof/>
            <w:webHidden/>
          </w:rPr>
          <w:fldChar w:fldCharType="separate"/>
        </w:r>
        <w:r>
          <w:rPr>
            <w:noProof/>
            <w:webHidden/>
          </w:rPr>
          <w:t>6</w:t>
        </w:r>
        <w:r>
          <w:rPr>
            <w:noProof/>
            <w:webHidden/>
          </w:rPr>
          <w:fldChar w:fldCharType="end"/>
        </w:r>
      </w:hyperlink>
    </w:p>
    <w:p w14:paraId="37103FC5"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68" w:history="1">
        <w:r w:rsidRPr="0039798F">
          <w:rPr>
            <w:rStyle w:val="Hyperlink"/>
            <w:noProof/>
          </w:rPr>
          <w:t>3.2</w:t>
        </w:r>
        <w:r>
          <w:rPr>
            <w:rFonts w:asciiTheme="minorHAnsi" w:eastAsiaTheme="minorEastAsia" w:hAnsiTheme="minorHAnsi"/>
            <w:b w:val="0"/>
            <w:noProof/>
            <w:sz w:val="22"/>
          </w:rPr>
          <w:tab/>
        </w:r>
        <w:r w:rsidRPr="0039798F">
          <w:rPr>
            <w:rStyle w:val="Hyperlink"/>
            <w:noProof/>
          </w:rPr>
          <w:t>VM Requirements</w:t>
        </w:r>
        <w:r>
          <w:rPr>
            <w:noProof/>
            <w:webHidden/>
          </w:rPr>
          <w:tab/>
        </w:r>
        <w:r>
          <w:rPr>
            <w:noProof/>
            <w:webHidden/>
          </w:rPr>
          <w:fldChar w:fldCharType="begin"/>
        </w:r>
        <w:r>
          <w:rPr>
            <w:noProof/>
            <w:webHidden/>
          </w:rPr>
          <w:instrText xml:space="preserve"> PAGEREF _Toc474444668 \h </w:instrText>
        </w:r>
        <w:r>
          <w:rPr>
            <w:noProof/>
            <w:webHidden/>
          </w:rPr>
        </w:r>
        <w:r>
          <w:rPr>
            <w:noProof/>
            <w:webHidden/>
          </w:rPr>
          <w:fldChar w:fldCharType="separate"/>
        </w:r>
        <w:r>
          <w:rPr>
            <w:noProof/>
            <w:webHidden/>
          </w:rPr>
          <w:t>6</w:t>
        </w:r>
        <w:r>
          <w:rPr>
            <w:noProof/>
            <w:webHidden/>
          </w:rPr>
          <w:fldChar w:fldCharType="end"/>
        </w:r>
      </w:hyperlink>
    </w:p>
    <w:p w14:paraId="056B4029" w14:textId="77777777" w:rsidR="00040EBD" w:rsidRDefault="00040EBD">
      <w:pPr>
        <w:pStyle w:val="TOC3"/>
        <w:tabs>
          <w:tab w:val="left" w:pos="1320"/>
        </w:tabs>
        <w:rPr>
          <w:rFonts w:asciiTheme="minorHAnsi" w:eastAsiaTheme="minorEastAsia" w:hAnsiTheme="minorHAnsi"/>
          <w:b w:val="0"/>
          <w:noProof/>
          <w:sz w:val="22"/>
        </w:rPr>
      </w:pPr>
      <w:hyperlink w:anchor="_Toc474444669" w:history="1">
        <w:r w:rsidRPr="0039798F">
          <w:rPr>
            <w:rStyle w:val="Hyperlink"/>
            <w:noProof/>
          </w:rPr>
          <w:t>3.2.1</w:t>
        </w:r>
        <w:r>
          <w:rPr>
            <w:rFonts w:asciiTheme="minorHAnsi" w:eastAsiaTheme="minorEastAsia" w:hAnsiTheme="minorHAnsi"/>
            <w:b w:val="0"/>
            <w:noProof/>
            <w:sz w:val="22"/>
          </w:rPr>
          <w:tab/>
        </w:r>
        <w:r w:rsidRPr="0039798F">
          <w:rPr>
            <w:rStyle w:val="Hyperlink"/>
            <w:noProof/>
          </w:rPr>
          <w:t>VM Hardware Configuration</w:t>
        </w:r>
        <w:r>
          <w:rPr>
            <w:noProof/>
            <w:webHidden/>
          </w:rPr>
          <w:tab/>
        </w:r>
        <w:r>
          <w:rPr>
            <w:noProof/>
            <w:webHidden/>
          </w:rPr>
          <w:fldChar w:fldCharType="begin"/>
        </w:r>
        <w:r>
          <w:rPr>
            <w:noProof/>
            <w:webHidden/>
          </w:rPr>
          <w:instrText xml:space="preserve"> PAGEREF _Toc474444669 \h </w:instrText>
        </w:r>
        <w:r>
          <w:rPr>
            <w:noProof/>
            <w:webHidden/>
          </w:rPr>
        </w:r>
        <w:r>
          <w:rPr>
            <w:noProof/>
            <w:webHidden/>
          </w:rPr>
          <w:fldChar w:fldCharType="separate"/>
        </w:r>
        <w:r>
          <w:rPr>
            <w:noProof/>
            <w:webHidden/>
          </w:rPr>
          <w:t>6</w:t>
        </w:r>
        <w:r>
          <w:rPr>
            <w:noProof/>
            <w:webHidden/>
          </w:rPr>
          <w:fldChar w:fldCharType="end"/>
        </w:r>
      </w:hyperlink>
    </w:p>
    <w:p w14:paraId="7E892554" w14:textId="77777777" w:rsidR="00040EBD" w:rsidRDefault="00040EBD">
      <w:pPr>
        <w:pStyle w:val="TOC3"/>
        <w:tabs>
          <w:tab w:val="left" w:pos="1320"/>
        </w:tabs>
        <w:rPr>
          <w:rFonts w:asciiTheme="minorHAnsi" w:eastAsiaTheme="minorEastAsia" w:hAnsiTheme="minorHAnsi"/>
          <w:b w:val="0"/>
          <w:noProof/>
          <w:sz w:val="22"/>
        </w:rPr>
      </w:pPr>
      <w:hyperlink w:anchor="_Toc474444670" w:history="1">
        <w:r w:rsidRPr="0039798F">
          <w:rPr>
            <w:rStyle w:val="Hyperlink"/>
            <w:noProof/>
          </w:rPr>
          <w:t>3.2.2</w:t>
        </w:r>
        <w:r>
          <w:rPr>
            <w:rFonts w:asciiTheme="minorHAnsi" w:eastAsiaTheme="minorEastAsia" w:hAnsiTheme="minorHAnsi"/>
            <w:b w:val="0"/>
            <w:noProof/>
            <w:sz w:val="22"/>
          </w:rPr>
          <w:tab/>
        </w:r>
        <w:r w:rsidRPr="0039798F">
          <w:rPr>
            <w:rStyle w:val="Hyperlink"/>
            <w:noProof/>
          </w:rPr>
          <w:t>VMware Version</w:t>
        </w:r>
        <w:r>
          <w:rPr>
            <w:noProof/>
            <w:webHidden/>
          </w:rPr>
          <w:tab/>
        </w:r>
        <w:r>
          <w:rPr>
            <w:noProof/>
            <w:webHidden/>
          </w:rPr>
          <w:fldChar w:fldCharType="begin"/>
        </w:r>
        <w:r>
          <w:rPr>
            <w:noProof/>
            <w:webHidden/>
          </w:rPr>
          <w:instrText xml:space="preserve"> PAGEREF _Toc474444670 \h </w:instrText>
        </w:r>
        <w:r>
          <w:rPr>
            <w:noProof/>
            <w:webHidden/>
          </w:rPr>
        </w:r>
        <w:r>
          <w:rPr>
            <w:noProof/>
            <w:webHidden/>
          </w:rPr>
          <w:fldChar w:fldCharType="separate"/>
        </w:r>
        <w:r>
          <w:rPr>
            <w:noProof/>
            <w:webHidden/>
          </w:rPr>
          <w:t>6</w:t>
        </w:r>
        <w:r>
          <w:rPr>
            <w:noProof/>
            <w:webHidden/>
          </w:rPr>
          <w:fldChar w:fldCharType="end"/>
        </w:r>
      </w:hyperlink>
    </w:p>
    <w:p w14:paraId="6E6A0FCF" w14:textId="77777777" w:rsidR="00040EBD" w:rsidRDefault="00040EBD">
      <w:pPr>
        <w:pStyle w:val="TOC3"/>
        <w:tabs>
          <w:tab w:val="left" w:pos="1320"/>
        </w:tabs>
        <w:rPr>
          <w:rFonts w:asciiTheme="minorHAnsi" w:eastAsiaTheme="minorEastAsia" w:hAnsiTheme="minorHAnsi"/>
          <w:b w:val="0"/>
          <w:noProof/>
          <w:sz w:val="22"/>
        </w:rPr>
      </w:pPr>
      <w:hyperlink w:anchor="_Toc474444671" w:history="1">
        <w:r w:rsidRPr="0039798F">
          <w:rPr>
            <w:rStyle w:val="Hyperlink"/>
            <w:noProof/>
          </w:rPr>
          <w:t>3.2.3</w:t>
        </w:r>
        <w:r>
          <w:rPr>
            <w:rFonts w:asciiTheme="minorHAnsi" w:eastAsiaTheme="minorEastAsia" w:hAnsiTheme="minorHAnsi"/>
            <w:b w:val="0"/>
            <w:noProof/>
            <w:sz w:val="22"/>
          </w:rPr>
          <w:tab/>
        </w:r>
        <w:r w:rsidRPr="0039798F">
          <w:rPr>
            <w:rStyle w:val="Hyperlink"/>
            <w:noProof/>
          </w:rPr>
          <w:t>VM Guest OS Configuration</w:t>
        </w:r>
        <w:r>
          <w:rPr>
            <w:noProof/>
            <w:webHidden/>
          </w:rPr>
          <w:tab/>
        </w:r>
        <w:r>
          <w:rPr>
            <w:noProof/>
            <w:webHidden/>
          </w:rPr>
          <w:fldChar w:fldCharType="begin"/>
        </w:r>
        <w:r>
          <w:rPr>
            <w:noProof/>
            <w:webHidden/>
          </w:rPr>
          <w:instrText xml:space="preserve"> PAGEREF _Toc474444671 \h </w:instrText>
        </w:r>
        <w:r>
          <w:rPr>
            <w:noProof/>
            <w:webHidden/>
          </w:rPr>
        </w:r>
        <w:r>
          <w:rPr>
            <w:noProof/>
            <w:webHidden/>
          </w:rPr>
          <w:fldChar w:fldCharType="separate"/>
        </w:r>
        <w:r>
          <w:rPr>
            <w:noProof/>
            <w:webHidden/>
          </w:rPr>
          <w:t>6</w:t>
        </w:r>
        <w:r>
          <w:rPr>
            <w:noProof/>
            <w:webHidden/>
          </w:rPr>
          <w:fldChar w:fldCharType="end"/>
        </w:r>
      </w:hyperlink>
    </w:p>
    <w:p w14:paraId="75ED619F"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2" w:history="1">
        <w:r w:rsidRPr="0039798F">
          <w:rPr>
            <w:rStyle w:val="Hyperlink"/>
            <w:noProof/>
          </w:rPr>
          <w:t>3.3</w:t>
        </w:r>
        <w:r>
          <w:rPr>
            <w:rFonts w:asciiTheme="minorHAnsi" w:eastAsiaTheme="minorEastAsia" w:hAnsiTheme="minorHAnsi"/>
            <w:b w:val="0"/>
            <w:noProof/>
            <w:sz w:val="22"/>
          </w:rPr>
          <w:tab/>
        </w:r>
        <w:r w:rsidRPr="0039798F">
          <w:rPr>
            <w:rStyle w:val="Hyperlink"/>
            <w:noProof/>
          </w:rPr>
          <w:t>User Environment Settings</w:t>
        </w:r>
        <w:r>
          <w:rPr>
            <w:noProof/>
            <w:webHidden/>
          </w:rPr>
          <w:tab/>
        </w:r>
        <w:r>
          <w:rPr>
            <w:noProof/>
            <w:webHidden/>
          </w:rPr>
          <w:fldChar w:fldCharType="begin"/>
        </w:r>
        <w:r>
          <w:rPr>
            <w:noProof/>
            <w:webHidden/>
          </w:rPr>
          <w:instrText xml:space="preserve"> PAGEREF _Toc474444672 \h </w:instrText>
        </w:r>
        <w:r>
          <w:rPr>
            <w:noProof/>
            <w:webHidden/>
          </w:rPr>
        </w:r>
        <w:r>
          <w:rPr>
            <w:noProof/>
            <w:webHidden/>
          </w:rPr>
          <w:fldChar w:fldCharType="separate"/>
        </w:r>
        <w:r>
          <w:rPr>
            <w:noProof/>
            <w:webHidden/>
          </w:rPr>
          <w:t>6</w:t>
        </w:r>
        <w:r>
          <w:rPr>
            <w:noProof/>
            <w:webHidden/>
          </w:rPr>
          <w:fldChar w:fldCharType="end"/>
        </w:r>
      </w:hyperlink>
    </w:p>
    <w:p w14:paraId="2EC7007B"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3" w:history="1">
        <w:r w:rsidRPr="0039798F">
          <w:rPr>
            <w:rStyle w:val="Hyperlink"/>
            <w:noProof/>
          </w:rPr>
          <w:t>3.4</w:t>
        </w:r>
        <w:r>
          <w:rPr>
            <w:rFonts w:asciiTheme="minorHAnsi" w:eastAsiaTheme="minorEastAsia" w:hAnsiTheme="minorHAnsi"/>
            <w:b w:val="0"/>
            <w:noProof/>
            <w:sz w:val="22"/>
          </w:rPr>
          <w:tab/>
        </w:r>
        <w:r w:rsidRPr="0039798F">
          <w:rPr>
            <w:rStyle w:val="Hyperlink"/>
            <w:noProof/>
          </w:rPr>
          <w:t>Application Software Prerequisites</w:t>
        </w:r>
        <w:r>
          <w:rPr>
            <w:noProof/>
            <w:webHidden/>
          </w:rPr>
          <w:tab/>
        </w:r>
        <w:r>
          <w:rPr>
            <w:noProof/>
            <w:webHidden/>
          </w:rPr>
          <w:fldChar w:fldCharType="begin"/>
        </w:r>
        <w:r>
          <w:rPr>
            <w:noProof/>
            <w:webHidden/>
          </w:rPr>
          <w:instrText xml:space="preserve"> PAGEREF _Toc474444673 \h </w:instrText>
        </w:r>
        <w:r>
          <w:rPr>
            <w:noProof/>
            <w:webHidden/>
          </w:rPr>
        </w:r>
        <w:r>
          <w:rPr>
            <w:noProof/>
            <w:webHidden/>
          </w:rPr>
          <w:fldChar w:fldCharType="separate"/>
        </w:r>
        <w:r>
          <w:rPr>
            <w:noProof/>
            <w:webHidden/>
          </w:rPr>
          <w:t>6</w:t>
        </w:r>
        <w:r>
          <w:rPr>
            <w:noProof/>
            <w:webHidden/>
          </w:rPr>
          <w:fldChar w:fldCharType="end"/>
        </w:r>
      </w:hyperlink>
    </w:p>
    <w:p w14:paraId="236A41EE"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4" w:history="1">
        <w:r w:rsidRPr="0039798F">
          <w:rPr>
            <w:rStyle w:val="Hyperlink"/>
            <w:noProof/>
          </w:rPr>
          <w:t>3.5</w:t>
        </w:r>
        <w:r>
          <w:rPr>
            <w:rFonts w:asciiTheme="minorHAnsi" w:eastAsiaTheme="minorEastAsia" w:hAnsiTheme="minorHAnsi"/>
            <w:b w:val="0"/>
            <w:noProof/>
            <w:sz w:val="22"/>
          </w:rPr>
          <w:tab/>
        </w:r>
        <w:r w:rsidRPr="0039798F">
          <w:rPr>
            <w:rStyle w:val="Hyperlink"/>
            <w:noProof/>
          </w:rPr>
          <w:t>Installing Apache Tomcat</w:t>
        </w:r>
        <w:r>
          <w:rPr>
            <w:noProof/>
            <w:webHidden/>
          </w:rPr>
          <w:tab/>
        </w:r>
        <w:r>
          <w:rPr>
            <w:noProof/>
            <w:webHidden/>
          </w:rPr>
          <w:fldChar w:fldCharType="begin"/>
        </w:r>
        <w:r>
          <w:rPr>
            <w:noProof/>
            <w:webHidden/>
          </w:rPr>
          <w:instrText xml:space="preserve"> PAGEREF _Toc474444674 \h </w:instrText>
        </w:r>
        <w:r>
          <w:rPr>
            <w:noProof/>
            <w:webHidden/>
          </w:rPr>
        </w:r>
        <w:r>
          <w:rPr>
            <w:noProof/>
            <w:webHidden/>
          </w:rPr>
          <w:fldChar w:fldCharType="separate"/>
        </w:r>
        <w:r>
          <w:rPr>
            <w:noProof/>
            <w:webHidden/>
          </w:rPr>
          <w:t>6</w:t>
        </w:r>
        <w:r>
          <w:rPr>
            <w:noProof/>
            <w:webHidden/>
          </w:rPr>
          <w:fldChar w:fldCharType="end"/>
        </w:r>
      </w:hyperlink>
    </w:p>
    <w:p w14:paraId="3E7019BC" w14:textId="77777777" w:rsidR="00040EBD" w:rsidRDefault="00040EBD">
      <w:pPr>
        <w:pStyle w:val="TOC1"/>
        <w:rPr>
          <w:rFonts w:asciiTheme="minorHAnsi" w:eastAsiaTheme="minorEastAsia" w:hAnsiTheme="minorHAnsi"/>
          <w:b w:val="0"/>
          <w:noProof/>
          <w:sz w:val="22"/>
        </w:rPr>
      </w:pPr>
      <w:hyperlink w:anchor="_Toc474444675" w:history="1">
        <w:r w:rsidRPr="0039798F">
          <w:rPr>
            <w:rStyle w:val="Hyperlink"/>
            <w:noProof/>
          </w:rPr>
          <w:t>4</w:t>
        </w:r>
        <w:r>
          <w:rPr>
            <w:rFonts w:asciiTheme="minorHAnsi" w:eastAsiaTheme="minorEastAsia" w:hAnsiTheme="minorHAnsi"/>
            <w:b w:val="0"/>
            <w:noProof/>
            <w:sz w:val="22"/>
          </w:rPr>
          <w:tab/>
        </w:r>
        <w:r w:rsidRPr="0039798F">
          <w:rPr>
            <w:rStyle w:val="Hyperlink"/>
            <w:noProof/>
          </w:rPr>
          <w:t>Installing and Updating the BCDSS Databases</w:t>
        </w:r>
        <w:r>
          <w:rPr>
            <w:noProof/>
            <w:webHidden/>
          </w:rPr>
          <w:tab/>
        </w:r>
        <w:r>
          <w:rPr>
            <w:noProof/>
            <w:webHidden/>
          </w:rPr>
          <w:fldChar w:fldCharType="begin"/>
        </w:r>
        <w:r>
          <w:rPr>
            <w:noProof/>
            <w:webHidden/>
          </w:rPr>
          <w:instrText xml:space="preserve"> PAGEREF _Toc474444675 \h </w:instrText>
        </w:r>
        <w:r>
          <w:rPr>
            <w:noProof/>
            <w:webHidden/>
          </w:rPr>
        </w:r>
        <w:r>
          <w:rPr>
            <w:noProof/>
            <w:webHidden/>
          </w:rPr>
          <w:fldChar w:fldCharType="separate"/>
        </w:r>
        <w:r>
          <w:rPr>
            <w:noProof/>
            <w:webHidden/>
          </w:rPr>
          <w:t>14</w:t>
        </w:r>
        <w:r>
          <w:rPr>
            <w:noProof/>
            <w:webHidden/>
          </w:rPr>
          <w:fldChar w:fldCharType="end"/>
        </w:r>
      </w:hyperlink>
    </w:p>
    <w:p w14:paraId="6D9805B4"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6" w:history="1">
        <w:r w:rsidRPr="0039798F">
          <w:rPr>
            <w:rStyle w:val="Hyperlink"/>
            <w:noProof/>
          </w:rPr>
          <w:t>4.1</w:t>
        </w:r>
        <w:r>
          <w:rPr>
            <w:rFonts w:asciiTheme="minorHAnsi" w:eastAsiaTheme="minorEastAsia" w:hAnsiTheme="minorHAnsi"/>
            <w:b w:val="0"/>
            <w:noProof/>
            <w:sz w:val="22"/>
          </w:rPr>
          <w:tab/>
        </w:r>
        <w:r w:rsidRPr="0039798F">
          <w:rPr>
            <w:rStyle w:val="Hyperlink"/>
            <w:noProof/>
          </w:rPr>
          <w:t>Script Components</w:t>
        </w:r>
        <w:r>
          <w:rPr>
            <w:noProof/>
            <w:webHidden/>
          </w:rPr>
          <w:tab/>
        </w:r>
        <w:r>
          <w:rPr>
            <w:noProof/>
            <w:webHidden/>
          </w:rPr>
          <w:fldChar w:fldCharType="begin"/>
        </w:r>
        <w:r>
          <w:rPr>
            <w:noProof/>
            <w:webHidden/>
          </w:rPr>
          <w:instrText xml:space="preserve"> PAGEREF _Toc474444676 \h </w:instrText>
        </w:r>
        <w:r>
          <w:rPr>
            <w:noProof/>
            <w:webHidden/>
          </w:rPr>
        </w:r>
        <w:r>
          <w:rPr>
            <w:noProof/>
            <w:webHidden/>
          </w:rPr>
          <w:fldChar w:fldCharType="separate"/>
        </w:r>
        <w:r>
          <w:rPr>
            <w:noProof/>
            <w:webHidden/>
          </w:rPr>
          <w:t>14</w:t>
        </w:r>
        <w:r>
          <w:rPr>
            <w:noProof/>
            <w:webHidden/>
          </w:rPr>
          <w:fldChar w:fldCharType="end"/>
        </w:r>
      </w:hyperlink>
    </w:p>
    <w:p w14:paraId="7C1FC45F"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7" w:history="1">
        <w:r w:rsidRPr="0039798F">
          <w:rPr>
            <w:rStyle w:val="Hyperlink"/>
            <w:noProof/>
          </w:rPr>
          <w:t>4.2</w:t>
        </w:r>
        <w:r>
          <w:rPr>
            <w:rFonts w:asciiTheme="minorHAnsi" w:eastAsiaTheme="minorEastAsia" w:hAnsiTheme="minorHAnsi"/>
            <w:b w:val="0"/>
            <w:noProof/>
            <w:sz w:val="22"/>
          </w:rPr>
          <w:tab/>
        </w:r>
        <w:r w:rsidRPr="0039798F">
          <w:rPr>
            <w:rStyle w:val="Hyperlink"/>
            <w:noProof/>
          </w:rPr>
          <w:t>Prerequisites</w:t>
        </w:r>
        <w:r>
          <w:rPr>
            <w:noProof/>
            <w:webHidden/>
          </w:rPr>
          <w:tab/>
        </w:r>
        <w:r>
          <w:rPr>
            <w:noProof/>
            <w:webHidden/>
          </w:rPr>
          <w:fldChar w:fldCharType="begin"/>
        </w:r>
        <w:r>
          <w:rPr>
            <w:noProof/>
            <w:webHidden/>
          </w:rPr>
          <w:instrText xml:space="preserve"> PAGEREF _Toc474444677 \h </w:instrText>
        </w:r>
        <w:r>
          <w:rPr>
            <w:noProof/>
            <w:webHidden/>
          </w:rPr>
        </w:r>
        <w:r>
          <w:rPr>
            <w:noProof/>
            <w:webHidden/>
          </w:rPr>
          <w:fldChar w:fldCharType="separate"/>
        </w:r>
        <w:r>
          <w:rPr>
            <w:noProof/>
            <w:webHidden/>
          </w:rPr>
          <w:t>14</w:t>
        </w:r>
        <w:r>
          <w:rPr>
            <w:noProof/>
            <w:webHidden/>
          </w:rPr>
          <w:fldChar w:fldCharType="end"/>
        </w:r>
      </w:hyperlink>
    </w:p>
    <w:p w14:paraId="69BD659F"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8" w:history="1">
        <w:r w:rsidRPr="0039798F">
          <w:rPr>
            <w:rStyle w:val="Hyperlink"/>
            <w:noProof/>
          </w:rPr>
          <w:t>4.3</w:t>
        </w:r>
        <w:r>
          <w:rPr>
            <w:rFonts w:asciiTheme="minorHAnsi" w:eastAsiaTheme="minorEastAsia" w:hAnsiTheme="minorHAnsi"/>
            <w:b w:val="0"/>
            <w:noProof/>
            <w:sz w:val="22"/>
          </w:rPr>
          <w:tab/>
        </w:r>
        <w:r w:rsidRPr="0039798F">
          <w:rPr>
            <w:rStyle w:val="Hyperlink"/>
            <w:noProof/>
          </w:rPr>
          <w:t>Database Installation Procedure</w:t>
        </w:r>
        <w:r>
          <w:rPr>
            <w:noProof/>
            <w:webHidden/>
          </w:rPr>
          <w:tab/>
        </w:r>
        <w:r>
          <w:rPr>
            <w:noProof/>
            <w:webHidden/>
          </w:rPr>
          <w:fldChar w:fldCharType="begin"/>
        </w:r>
        <w:r>
          <w:rPr>
            <w:noProof/>
            <w:webHidden/>
          </w:rPr>
          <w:instrText xml:space="preserve"> PAGEREF _Toc474444678 \h </w:instrText>
        </w:r>
        <w:r>
          <w:rPr>
            <w:noProof/>
            <w:webHidden/>
          </w:rPr>
        </w:r>
        <w:r>
          <w:rPr>
            <w:noProof/>
            <w:webHidden/>
          </w:rPr>
          <w:fldChar w:fldCharType="separate"/>
        </w:r>
        <w:r>
          <w:rPr>
            <w:noProof/>
            <w:webHidden/>
          </w:rPr>
          <w:t>14</w:t>
        </w:r>
        <w:r>
          <w:rPr>
            <w:noProof/>
            <w:webHidden/>
          </w:rPr>
          <w:fldChar w:fldCharType="end"/>
        </w:r>
      </w:hyperlink>
    </w:p>
    <w:p w14:paraId="21F0815F"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79" w:history="1">
        <w:r w:rsidRPr="0039798F">
          <w:rPr>
            <w:rStyle w:val="Hyperlink"/>
            <w:noProof/>
          </w:rPr>
          <w:t>4.4</w:t>
        </w:r>
        <w:r>
          <w:rPr>
            <w:rFonts w:asciiTheme="minorHAnsi" w:eastAsiaTheme="minorEastAsia" w:hAnsiTheme="minorHAnsi"/>
            <w:b w:val="0"/>
            <w:noProof/>
            <w:sz w:val="22"/>
          </w:rPr>
          <w:tab/>
        </w:r>
        <w:r w:rsidRPr="0039798F">
          <w:rPr>
            <w:rStyle w:val="Hyperlink"/>
            <w:noProof/>
          </w:rPr>
          <w:t>Database Update Procedure</w:t>
        </w:r>
        <w:r>
          <w:rPr>
            <w:noProof/>
            <w:webHidden/>
          </w:rPr>
          <w:tab/>
        </w:r>
        <w:r>
          <w:rPr>
            <w:noProof/>
            <w:webHidden/>
          </w:rPr>
          <w:fldChar w:fldCharType="begin"/>
        </w:r>
        <w:r>
          <w:rPr>
            <w:noProof/>
            <w:webHidden/>
          </w:rPr>
          <w:instrText xml:space="preserve"> PAGEREF _Toc474444679 \h </w:instrText>
        </w:r>
        <w:r>
          <w:rPr>
            <w:noProof/>
            <w:webHidden/>
          </w:rPr>
        </w:r>
        <w:r>
          <w:rPr>
            <w:noProof/>
            <w:webHidden/>
          </w:rPr>
          <w:fldChar w:fldCharType="separate"/>
        </w:r>
        <w:r>
          <w:rPr>
            <w:noProof/>
            <w:webHidden/>
          </w:rPr>
          <w:t>25</w:t>
        </w:r>
        <w:r>
          <w:rPr>
            <w:noProof/>
            <w:webHidden/>
          </w:rPr>
          <w:fldChar w:fldCharType="end"/>
        </w:r>
      </w:hyperlink>
    </w:p>
    <w:p w14:paraId="229FCF9D"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80" w:history="1">
        <w:r w:rsidRPr="0039798F">
          <w:rPr>
            <w:rStyle w:val="Hyperlink"/>
            <w:noProof/>
          </w:rPr>
          <w:t>4.5</w:t>
        </w:r>
        <w:r>
          <w:rPr>
            <w:rFonts w:asciiTheme="minorHAnsi" w:eastAsiaTheme="minorEastAsia" w:hAnsiTheme="minorHAnsi"/>
            <w:b w:val="0"/>
            <w:noProof/>
            <w:sz w:val="22"/>
          </w:rPr>
          <w:tab/>
        </w:r>
        <w:r w:rsidRPr="0039798F">
          <w:rPr>
            <w:rStyle w:val="Hyperlink"/>
            <w:noProof/>
          </w:rPr>
          <w:t>Uninstall the BCDSS Database</w:t>
        </w:r>
        <w:r>
          <w:rPr>
            <w:noProof/>
            <w:webHidden/>
          </w:rPr>
          <w:tab/>
        </w:r>
        <w:r>
          <w:rPr>
            <w:noProof/>
            <w:webHidden/>
          </w:rPr>
          <w:fldChar w:fldCharType="begin"/>
        </w:r>
        <w:r>
          <w:rPr>
            <w:noProof/>
            <w:webHidden/>
          </w:rPr>
          <w:instrText xml:space="preserve"> PAGEREF _Toc474444680 \h </w:instrText>
        </w:r>
        <w:r>
          <w:rPr>
            <w:noProof/>
            <w:webHidden/>
          </w:rPr>
        </w:r>
        <w:r>
          <w:rPr>
            <w:noProof/>
            <w:webHidden/>
          </w:rPr>
          <w:fldChar w:fldCharType="separate"/>
        </w:r>
        <w:r>
          <w:rPr>
            <w:noProof/>
            <w:webHidden/>
          </w:rPr>
          <w:t>25</w:t>
        </w:r>
        <w:r>
          <w:rPr>
            <w:noProof/>
            <w:webHidden/>
          </w:rPr>
          <w:fldChar w:fldCharType="end"/>
        </w:r>
      </w:hyperlink>
    </w:p>
    <w:p w14:paraId="67EC730E" w14:textId="77777777" w:rsidR="00040EBD" w:rsidRDefault="00040EBD">
      <w:pPr>
        <w:pStyle w:val="TOC1"/>
        <w:rPr>
          <w:rFonts w:asciiTheme="minorHAnsi" w:eastAsiaTheme="minorEastAsia" w:hAnsiTheme="minorHAnsi"/>
          <w:b w:val="0"/>
          <w:noProof/>
          <w:sz w:val="22"/>
        </w:rPr>
      </w:pPr>
      <w:hyperlink w:anchor="_Toc474444681" w:history="1">
        <w:r w:rsidRPr="0039798F">
          <w:rPr>
            <w:rStyle w:val="Hyperlink"/>
            <w:noProof/>
          </w:rPr>
          <w:t>5</w:t>
        </w:r>
        <w:r>
          <w:rPr>
            <w:rFonts w:asciiTheme="minorHAnsi" w:eastAsiaTheme="minorEastAsia" w:hAnsiTheme="minorHAnsi"/>
            <w:b w:val="0"/>
            <w:noProof/>
            <w:sz w:val="22"/>
          </w:rPr>
          <w:tab/>
        </w:r>
        <w:r w:rsidRPr="0039798F">
          <w:rPr>
            <w:rStyle w:val="Hyperlink"/>
            <w:noProof/>
          </w:rPr>
          <w:t>Deploying the Application</w:t>
        </w:r>
        <w:r>
          <w:rPr>
            <w:noProof/>
            <w:webHidden/>
          </w:rPr>
          <w:tab/>
        </w:r>
        <w:r>
          <w:rPr>
            <w:noProof/>
            <w:webHidden/>
          </w:rPr>
          <w:fldChar w:fldCharType="begin"/>
        </w:r>
        <w:r>
          <w:rPr>
            <w:noProof/>
            <w:webHidden/>
          </w:rPr>
          <w:instrText xml:space="preserve"> PAGEREF _Toc474444681 \h </w:instrText>
        </w:r>
        <w:r>
          <w:rPr>
            <w:noProof/>
            <w:webHidden/>
          </w:rPr>
        </w:r>
        <w:r>
          <w:rPr>
            <w:noProof/>
            <w:webHidden/>
          </w:rPr>
          <w:fldChar w:fldCharType="separate"/>
        </w:r>
        <w:r>
          <w:rPr>
            <w:noProof/>
            <w:webHidden/>
          </w:rPr>
          <w:t>26</w:t>
        </w:r>
        <w:r>
          <w:rPr>
            <w:noProof/>
            <w:webHidden/>
          </w:rPr>
          <w:fldChar w:fldCharType="end"/>
        </w:r>
      </w:hyperlink>
    </w:p>
    <w:p w14:paraId="7506C2B0"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82" w:history="1">
        <w:r w:rsidRPr="0039798F">
          <w:rPr>
            <w:rStyle w:val="Hyperlink"/>
            <w:noProof/>
          </w:rPr>
          <w:t>5.1</w:t>
        </w:r>
        <w:r>
          <w:rPr>
            <w:rFonts w:asciiTheme="minorHAnsi" w:eastAsiaTheme="minorEastAsia" w:hAnsiTheme="minorHAnsi"/>
            <w:b w:val="0"/>
            <w:noProof/>
            <w:sz w:val="22"/>
          </w:rPr>
          <w:tab/>
        </w:r>
        <w:r w:rsidRPr="0039798F">
          <w:rPr>
            <w:rStyle w:val="Hyperlink"/>
            <w:noProof/>
          </w:rPr>
          <w:t>Overall Pre-Deployment Assumptions</w:t>
        </w:r>
        <w:r>
          <w:rPr>
            <w:noProof/>
            <w:webHidden/>
          </w:rPr>
          <w:tab/>
        </w:r>
        <w:r>
          <w:rPr>
            <w:noProof/>
            <w:webHidden/>
          </w:rPr>
          <w:fldChar w:fldCharType="begin"/>
        </w:r>
        <w:r>
          <w:rPr>
            <w:noProof/>
            <w:webHidden/>
          </w:rPr>
          <w:instrText xml:space="preserve"> PAGEREF _Toc474444682 \h </w:instrText>
        </w:r>
        <w:r>
          <w:rPr>
            <w:noProof/>
            <w:webHidden/>
          </w:rPr>
        </w:r>
        <w:r>
          <w:rPr>
            <w:noProof/>
            <w:webHidden/>
          </w:rPr>
          <w:fldChar w:fldCharType="separate"/>
        </w:r>
        <w:r>
          <w:rPr>
            <w:noProof/>
            <w:webHidden/>
          </w:rPr>
          <w:t>26</w:t>
        </w:r>
        <w:r>
          <w:rPr>
            <w:noProof/>
            <w:webHidden/>
          </w:rPr>
          <w:fldChar w:fldCharType="end"/>
        </w:r>
      </w:hyperlink>
    </w:p>
    <w:p w14:paraId="1F67DBA4"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83" w:history="1">
        <w:r w:rsidRPr="0039798F">
          <w:rPr>
            <w:rStyle w:val="Hyperlink"/>
            <w:noProof/>
          </w:rPr>
          <w:t>5.2</w:t>
        </w:r>
        <w:r>
          <w:rPr>
            <w:rFonts w:asciiTheme="minorHAnsi" w:eastAsiaTheme="minorEastAsia" w:hAnsiTheme="minorHAnsi"/>
            <w:b w:val="0"/>
            <w:noProof/>
            <w:sz w:val="22"/>
          </w:rPr>
          <w:tab/>
        </w:r>
        <w:r w:rsidRPr="0039798F">
          <w:rPr>
            <w:rStyle w:val="Hyperlink"/>
            <w:noProof/>
          </w:rPr>
          <w:t>Builds and Deployments to Dev</w:t>
        </w:r>
        <w:r>
          <w:rPr>
            <w:noProof/>
            <w:webHidden/>
          </w:rPr>
          <w:tab/>
        </w:r>
        <w:r>
          <w:rPr>
            <w:noProof/>
            <w:webHidden/>
          </w:rPr>
          <w:fldChar w:fldCharType="begin"/>
        </w:r>
        <w:r>
          <w:rPr>
            <w:noProof/>
            <w:webHidden/>
          </w:rPr>
          <w:instrText xml:space="preserve"> PAGEREF _Toc474444683 \h </w:instrText>
        </w:r>
        <w:r>
          <w:rPr>
            <w:noProof/>
            <w:webHidden/>
          </w:rPr>
        </w:r>
        <w:r>
          <w:rPr>
            <w:noProof/>
            <w:webHidden/>
          </w:rPr>
          <w:fldChar w:fldCharType="separate"/>
        </w:r>
        <w:r>
          <w:rPr>
            <w:noProof/>
            <w:webHidden/>
          </w:rPr>
          <w:t>26</w:t>
        </w:r>
        <w:r>
          <w:rPr>
            <w:noProof/>
            <w:webHidden/>
          </w:rPr>
          <w:fldChar w:fldCharType="end"/>
        </w:r>
      </w:hyperlink>
    </w:p>
    <w:p w14:paraId="6E61E63C"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84" w:history="1">
        <w:r w:rsidRPr="0039798F">
          <w:rPr>
            <w:rStyle w:val="Hyperlink"/>
            <w:noProof/>
          </w:rPr>
          <w:t>5.3</w:t>
        </w:r>
        <w:r>
          <w:rPr>
            <w:rFonts w:asciiTheme="minorHAnsi" w:eastAsiaTheme="minorEastAsia" w:hAnsiTheme="minorHAnsi"/>
            <w:b w:val="0"/>
            <w:noProof/>
            <w:sz w:val="22"/>
          </w:rPr>
          <w:tab/>
        </w:r>
        <w:r w:rsidRPr="0039798F">
          <w:rPr>
            <w:rStyle w:val="Hyperlink"/>
            <w:noProof/>
          </w:rPr>
          <w:t>Deployments to Pilot</w:t>
        </w:r>
        <w:r>
          <w:rPr>
            <w:noProof/>
            <w:webHidden/>
          </w:rPr>
          <w:tab/>
        </w:r>
        <w:r>
          <w:rPr>
            <w:noProof/>
            <w:webHidden/>
          </w:rPr>
          <w:fldChar w:fldCharType="begin"/>
        </w:r>
        <w:r>
          <w:rPr>
            <w:noProof/>
            <w:webHidden/>
          </w:rPr>
          <w:instrText xml:space="preserve"> PAGEREF _Toc474444684 \h </w:instrText>
        </w:r>
        <w:r>
          <w:rPr>
            <w:noProof/>
            <w:webHidden/>
          </w:rPr>
        </w:r>
        <w:r>
          <w:rPr>
            <w:noProof/>
            <w:webHidden/>
          </w:rPr>
          <w:fldChar w:fldCharType="separate"/>
        </w:r>
        <w:r>
          <w:rPr>
            <w:noProof/>
            <w:webHidden/>
          </w:rPr>
          <w:t>27</w:t>
        </w:r>
        <w:r>
          <w:rPr>
            <w:noProof/>
            <w:webHidden/>
          </w:rPr>
          <w:fldChar w:fldCharType="end"/>
        </w:r>
      </w:hyperlink>
    </w:p>
    <w:p w14:paraId="3CCA8CD3" w14:textId="77777777" w:rsidR="00040EBD" w:rsidRDefault="00040EBD">
      <w:pPr>
        <w:pStyle w:val="TOC3"/>
        <w:tabs>
          <w:tab w:val="left" w:pos="1320"/>
        </w:tabs>
        <w:rPr>
          <w:rFonts w:asciiTheme="minorHAnsi" w:eastAsiaTheme="minorEastAsia" w:hAnsiTheme="minorHAnsi"/>
          <w:b w:val="0"/>
          <w:noProof/>
          <w:sz w:val="22"/>
        </w:rPr>
      </w:pPr>
      <w:hyperlink w:anchor="_Toc474444685" w:history="1">
        <w:r w:rsidRPr="0039798F">
          <w:rPr>
            <w:rStyle w:val="Hyperlink"/>
            <w:noProof/>
          </w:rPr>
          <w:t>5.3.1</w:t>
        </w:r>
        <w:r>
          <w:rPr>
            <w:rFonts w:asciiTheme="minorHAnsi" w:eastAsiaTheme="minorEastAsia" w:hAnsiTheme="minorHAnsi"/>
            <w:b w:val="0"/>
            <w:noProof/>
            <w:sz w:val="22"/>
          </w:rPr>
          <w:tab/>
        </w:r>
        <w:r w:rsidRPr="0039798F">
          <w:rPr>
            <w:rStyle w:val="Hyperlink"/>
            <w:noProof/>
          </w:rPr>
          <w:t>Additional Pre-deployment Assumptions</w:t>
        </w:r>
        <w:r>
          <w:rPr>
            <w:noProof/>
            <w:webHidden/>
          </w:rPr>
          <w:tab/>
        </w:r>
        <w:r>
          <w:rPr>
            <w:noProof/>
            <w:webHidden/>
          </w:rPr>
          <w:fldChar w:fldCharType="begin"/>
        </w:r>
        <w:r>
          <w:rPr>
            <w:noProof/>
            <w:webHidden/>
          </w:rPr>
          <w:instrText xml:space="preserve"> PAGEREF _Toc474444685 \h </w:instrText>
        </w:r>
        <w:r>
          <w:rPr>
            <w:noProof/>
            <w:webHidden/>
          </w:rPr>
        </w:r>
        <w:r>
          <w:rPr>
            <w:noProof/>
            <w:webHidden/>
          </w:rPr>
          <w:fldChar w:fldCharType="separate"/>
        </w:r>
        <w:r>
          <w:rPr>
            <w:noProof/>
            <w:webHidden/>
          </w:rPr>
          <w:t>27</w:t>
        </w:r>
        <w:r>
          <w:rPr>
            <w:noProof/>
            <w:webHidden/>
          </w:rPr>
          <w:fldChar w:fldCharType="end"/>
        </w:r>
      </w:hyperlink>
    </w:p>
    <w:p w14:paraId="41894C66" w14:textId="77777777" w:rsidR="00040EBD" w:rsidRDefault="00040EBD">
      <w:pPr>
        <w:pStyle w:val="TOC3"/>
        <w:tabs>
          <w:tab w:val="left" w:pos="1320"/>
        </w:tabs>
        <w:rPr>
          <w:rFonts w:asciiTheme="minorHAnsi" w:eastAsiaTheme="minorEastAsia" w:hAnsiTheme="minorHAnsi"/>
          <w:b w:val="0"/>
          <w:noProof/>
          <w:sz w:val="22"/>
        </w:rPr>
      </w:pPr>
      <w:hyperlink w:anchor="_Toc474444686" w:history="1">
        <w:r w:rsidRPr="0039798F">
          <w:rPr>
            <w:rStyle w:val="Hyperlink"/>
            <w:noProof/>
          </w:rPr>
          <w:t>5.3.2</w:t>
        </w:r>
        <w:r>
          <w:rPr>
            <w:rFonts w:asciiTheme="minorHAnsi" w:eastAsiaTheme="minorEastAsia" w:hAnsiTheme="minorHAnsi"/>
            <w:b w:val="0"/>
            <w:noProof/>
            <w:sz w:val="22"/>
          </w:rPr>
          <w:tab/>
        </w:r>
        <w:r w:rsidRPr="0039798F">
          <w:rPr>
            <w:rStyle w:val="Hyperlink"/>
            <w:noProof/>
          </w:rPr>
          <w:t>Configure Deployment Properties</w:t>
        </w:r>
        <w:r>
          <w:rPr>
            <w:noProof/>
            <w:webHidden/>
          </w:rPr>
          <w:tab/>
        </w:r>
        <w:r>
          <w:rPr>
            <w:noProof/>
            <w:webHidden/>
          </w:rPr>
          <w:fldChar w:fldCharType="begin"/>
        </w:r>
        <w:r>
          <w:rPr>
            <w:noProof/>
            <w:webHidden/>
          </w:rPr>
          <w:instrText xml:space="preserve"> PAGEREF _Toc474444686 \h </w:instrText>
        </w:r>
        <w:r>
          <w:rPr>
            <w:noProof/>
            <w:webHidden/>
          </w:rPr>
        </w:r>
        <w:r>
          <w:rPr>
            <w:noProof/>
            <w:webHidden/>
          </w:rPr>
          <w:fldChar w:fldCharType="separate"/>
        </w:r>
        <w:r>
          <w:rPr>
            <w:noProof/>
            <w:webHidden/>
          </w:rPr>
          <w:t>27</w:t>
        </w:r>
        <w:r>
          <w:rPr>
            <w:noProof/>
            <w:webHidden/>
          </w:rPr>
          <w:fldChar w:fldCharType="end"/>
        </w:r>
      </w:hyperlink>
    </w:p>
    <w:p w14:paraId="4B44C569" w14:textId="77777777" w:rsidR="00040EBD" w:rsidRDefault="00040EBD">
      <w:pPr>
        <w:pStyle w:val="TOC3"/>
        <w:tabs>
          <w:tab w:val="left" w:pos="1320"/>
        </w:tabs>
        <w:rPr>
          <w:rFonts w:asciiTheme="minorHAnsi" w:eastAsiaTheme="minorEastAsia" w:hAnsiTheme="minorHAnsi"/>
          <w:b w:val="0"/>
          <w:noProof/>
          <w:sz w:val="22"/>
        </w:rPr>
      </w:pPr>
      <w:hyperlink w:anchor="_Toc474444687" w:history="1">
        <w:r w:rsidRPr="0039798F">
          <w:rPr>
            <w:rStyle w:val="Hyperlink"/>
            <w:noProof/>
          </w:rPr>
          <w:t>5.3.3</w:t>
        </w:r>
        <w:r>
          <w:rPr>
            <w:rFonts w:asciiTheme="minorHAnsi" w:eastAsiaTheme="minorEastAsia" w:hAnsiTheme="minorHAnsi"/>
            <w:b w:val="0"/>
            <w:noProof/>
            <w:sz w:val="22"/>
          </w:rPr>
          <w:tab/>
        </w:r>
        <w:r w:rsidRPr="0039798F">
          <w:rPr>
            <w:rStyle w:val="Hyperlink"/>
            <w:noProof/>
          </w:rPr>
          <w:t>Deploy BCDSS</w:t>
        </w:r>
        <w:r>
          <w:rPr>
            <w:noProof/>
            <w:webHidden/>
          </w:rPr>
          <w:tab/>
        </w:r>
        <w:r>
          <w:rPr>
            <w:noProof/>
            <w:webHidden/>
          </w:rPr>
          <w:fldChar w:fldCharType="begin"/>
        </w:r>
        <w:r>
          <w:rPr>
            <w:noProof/>
            <w:webHidden/>
          </w:rPr>
          <w:instrText xml:space="preserve"> PAGEREF _Toc474444687 \h </w:instrText>
        </w:r>
        <w:r>
          <w:rPr>
            <w:noProof/>
            <w:webHidden/>
          </w:rPr>
        </w:r>
        <w:r>
          <w:rPr>
            <w:noProof/>
            <w:webHidden/>
          </w:rPr>
          <w:fldChar w:fldCharType="separate"/>
        </w:r>
        <w:r>
          <w:rPr>
            <w:noProof/>
            <w:webHidden/>
          </w:rPr>
          <w:t>27</w:t>
        </w:r>
        <w:r>
          <w:rPr>
            <w:noProof/>
            <w:webHidden/>
          </w:rPr>
          <w:fldChar w:fldCharType="end"/>
        </w:r>
      </w:hyperlink>
    </w:p>
    <w:p w14:paraId="28563D9D"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88" w:history="1">
        <w:r w:rsidRPr="0039798F">
          <w:rPr>
            <w:rStyle w:val="Hyperlink"/>
            <w:noProof/>
          </w:rPr>
          <w:t>5.4</w:t>
        </w:r>
        <w:r>
          <w:rPr>
            <w:rFonts w:asciiTheme="minorHAnsi" w:eastAsiaTheme="minorEastAsia" w:hAnsiTheme="minorHAnsi"/>
            <w:b w:val="0"/>
            <w:noProof/>
            <w:sz w:val="22"/>
          </w:rPr>
          <w:tab/>
        </w:r>
        <w:r w:rsidRPr="0039798F">
          <w:rPr>
            <w:rStyle w:val="Hyperlink"/>
            <w:noProof/>
          </w:rPr>
          <w:t>Verify Application Availability and Version</w:t>
        </w:r>
        <w:r>
          <w:rPr>
            <w:noProof/>
            <w:webHidden/>
          </w:rPr>
          <w:tab/>
        </w:r>
        <w:r>
          <w:rPr>
            <w:noProof/>
            <w:webHidden/>
          </w:rPr>
          <w:fldChar w:fldCharType="begin"/>
        </w:r>
        <w:r>
          <w:rPr>
            <w:noProof/>
            <w:webHidden/>
          </w:rPr>
          <w:instrText xml:space="preserve"> PAGEREF _Toc474444688 \h </w:instrText>
        </w:r>
        <w:r>
          <w:rPr>
            <w:noProof/>
            <w:webHidden/>
          </w:rPr>
        </w:r>
        <w:r>
          <w:rPr>
            <w:noProof/>
            <w:webHidden/>
          </w:rPr>
          <w:fldChar w:fldCharType="separate"/>
        </w:r>
        <w:r>
          <w:rPr>
            <w:noProof/>
            <w:webHidden/>
          </w:rPr>
          <w:t>27</w:t>
        </w:r>
        <w:r>
          <w:rPr>
            <w:noProof/>
            <w:webHidden/>
          </w:rPr>
          <w:fldChar w:fldCharType="end"/>
        </w:r>
      </w:hyperlink>
    </w:p>
    <w:p w14:paraId="0F867C2A" w14:textId="77777777" w:rsidR="00040EBD" w:rsidRDefault="00040EBD">
      <w:pPr>
        <w:pStyle w:val="TOC1"/>
        <w:rPr>
          <w:rFonts w:asciiTheme="minorHAnsi" w:eastAsiaTheme="minorEastAsia" w:hAnsiTheme="minorHAnsi"/>
          <w:b w:val="0"/>
          <w:noProof/>
          <w:sz w:val="22"/>
        </w:rPr>
      </w:pPr>
      <w:hyperlink w:anchor="_Toc474444689" w:history="1">
        <w:r w:rsidRPr="0039798F">
          <w:rPr>
            <w:rStyle w:val="Hyperlink"/>
            <w:noProof/>
          </w:rPr>
          <w:t>6</w:t>
        </w:r>
        <w:r>
          <w:rPr>
            <w:rFonts w:asciiTheme="minorHAnsi" w:eastAsiaTheme="minorEastAsia" w:hAnsiTheme="minorHAnsi"/>
            <w:b w:val="0"/>
            <w:noProof/>
            <w:sz w:val="22"/>
          </w:rPr>
          <w:tab/>
        </w:r>
        <w:r w:rsidRPr="0039798F">
          <w:rPr>
            <w:rStyle w:val="Hyperlink"/>
            <w:noProof/>
          </w:rPr>
          <w:t>Release Plan</w:t>
        </w:r>
        <w:r>
          <w:rPr>
            <w:noProof/>
            <w:webHidden/>
          </w:rPr>
          <w:tab/>
        </w:r>
        <w:r>
          <w:rPr>
            <w:noProof/>
            <w:webHidden/>
          </w:rPr>
          <w:fldChar w:fldCharType="begin"/>
        </w:r>
        <w:r>
          <w:rPr>
            <w:noProof/>
            <w:webHidden/>
          </w:rPr>
          <w:instrText xml:space="preserve"> PAGEREF _Toc474444689 \h </w:instrText>
        </w:r>
        <w:r>
          <w:rPr>
            <w:noProof/>
            <w:webHidden/>
          </w:rPr>
        </w:r>
        <w:r>
          <w:rPr>
            <w:noProof/>
            <w:webHidden/>
          </w:rPr>
          <w:fldChar w:fldCharType="separate"/>
        </w:r>
        <w:r>
          <w:rPr>
            <w:noProof/>
            <w:webHidden/>
          </w:rPr>
          <w:t>28</w:t>
        </w:r>
        <w:r>
          <w:rPr>
            <w:noProof/>
            <w:webHidden/>
          </w:rPr>
          <w:fldChar w:fldCharType="end"/>
        </w:r>
      </w:hyperlink>
    </w:p>
    <w:p w14:paraId="35561FB7" w14:textId="77777777" w:rsidR="00040EBD" w:rsidRDefault="00040EBD">
      <w:pPr>
        <w:pStyle w:val="TOC2"/>
        <w:tabs>
          <w:tab w:val="left" w:pos="880"/>
          <w:tab w:val="right" w:leader="dot" w:pos="9350"/>
        </w:tabs>
        <w:rPr>
          <w:rFonts w:asciiTheme="minorHAnsi" w:eastAsiaTheme="minorEastAsia" w:hAnsiTheme="minorHAnsi"/>
          <w:b w:val="0"/>
          <w:noProof/>
          <w:sz w:val="22"/>
        </w:rPr>
      </w:pPr>
      <w:hyperlink w:anchor="_Toc474444690" w:history="1">
        <w:r w:rsidRPr="0039798F">
          <w:rPr>
            <w:rStyle w:val="Hyperlink"/>
            <w:noProof/>
          </w:rPr>
          <w:t>6.1</w:t>
        </w:r>
        <w:r>
          <w:rPr>
            <w:rFonts w:asciiTheme="minorHAnsi" w:eastAsiaTheme="minorEastAsia" w:hAnsiTheme="minorHAnsi"/>
            <w:b w:val="0"/>
            <w:noProof/>
            <w:sz w:val="22"/>
          </w:rPr>
          <w:tab/>
        </w:r>
        <w:r w:rsidRPr="0039798F">
          <w:rPr>
            <w:rStyle w:val="Hyperlink"/>
            <w:noProof/>
          </w:rPr>
          <w:t>BCDSS Continuous Integration Process Flow</w:t>
        </w:r>
        <w:r>
          <w:rPr>
            <w:noProof/>
            <w:webHidden/>
          </w:rPr>
          <w:tab/>
        </w:r>
        <w:r>
          <w:rPr>
            <w:noProof/>
            <w:webHidden/>
          </w:rPr>
          <w:fldChar w:fldCharType="begin"/>
        </w:r>
        <w:r>
          <w:rPr>
            <w:noProof/>
            <w:webHidden/>
          </w:rPr>
          <w:instrText xml:space="preserve"> PAGEREF _Toc474444690 \h </w:instrText>
        </w:r>
        <w:r>
          <w:rPr>
            <w:noProof/>
            <w:webHidden/>
          </w:rPr>
        </w:r>
        <w:r>
          <w:rPr>
            <w:noProof/>
            <w:webHidden/>
          </w:rPr>
          <w:fldChar w:fldCharType="separate"/>
        </w:r>
        <w:r>
          <w:rPr>
            <w:noProof/>
            <w:webHidden/>
          </w:rPr>
          <w:t>28</w:t>
        </w:r>
        <w:r>
          <w:rPr>
            <w:noProof/>
            <w:webHidden/>
          </w:rPr>
          <w:fldChar w:fldCharType="end"/>
        </w:r>
      </w:hyperlink>
    </w:p>
    <w:p w14:paraId="440B7BC2" w14:textId="77777777" w:rsidR="00040EBD" w:rsidRDefault="00040EBD">
      <w:pPr>
        <w:pStyle w:val="TOC1"/>
        <w:rPr>
          <w:rFonts w:asciiTheme="minorHAnsi" w:eastAsiaTheme="minorEastAsia" w:hAnsiTheme="minorHAnsi"/>
          <w:b w:val="0"/>
          <w:noProof/>
          <w:sz w:val="22"/>
        </w:rPr>
      </w:pPr>
      <w:hyperlink w:anchor="_Toc474444691" w:history="1">
        <w:r w:rsidRPr="0039798F">
          <w:rPr>
            <w:rStyle w:val="Hyperlink"/>
            <w:noProof/>
          </w:rPr>
          <w:t>7</w:t>
        </w:r>
        <w:r>
          <w:rPr>
            <w:rFonts w:asciiTheme="minorHAnsi" w:eastAsiaTheme="minorEastAsia" w:hAnsiTheme="minorHAnsi"/>
            <w:b w:val="0"/>
            <w:noProof/>
            <w:sz w:val="22"/>
          </w:rPr>
          <w:tab/>
        </w:r>
        <w:r w:rsidRPr="0039798F">
          <w:rPr>
            <w:rStyle w:val="Hyperlink"/>
            <w:noProof/>
          </w:rPr>
          <w:t>Appendices</w:t>
        </w:r>
        <w:r>
          <w:rPr>
            <w:noProof/>
            <w:webHidden/>
          </w:rPr>
          <w:tab/>
        </w:r>
        <w:r>
          <w:rPr>
            <w:noProof/>
            <w:webHidden/>
          </w:rPr>
          <w:fldChar w:fldCharType="begin"/>
        </w:r>
        <w:r>
          <w:rPr>
            <w:noProof/>
            <w:webHidden/>
          </w:rPr>
          <w:instrText xml:space="preserve"> PAGEREF _Toc474444691 \h </w:instrText>
        </w:r>
        <w:r>
          <w:rPr>
            <w:noProof/>
            <w:webHidden/>
          </w:rPr>
        </w:r>
        <w:r>
          <w:rPr>
            <w:noProof/>
            <w:webHidden/>
          </w:rPr>
          <w:fldChar w:fldCharType="separate"/>
        </w:r>
        <w:r>
          <w:rPr>
            <w:noProof/>
            <w:webHidden/>
          </w:rPr>
          <w:t>30</w:t>
        </w:r>
        <w:r>
          <w:rPr>
            <w:noProof/>
            <w:webHidden/>
          </w:rPr>
          <w:fldChar w:fldCharType="end"/>
        </w:r>
      </w:hyperlink>
    </w:p>
    <w:p w14:paraId="079797DF" w14:textId="77777777" w:rsidR="00040EBD" w:rsidRDefault="00040EBD">
      <w:pPr>
        <w:pStyle w:val="TOC1"/>
        <w:tabs>
          <w:tab w:val="left" w:pos="1760"/>
        </w:tabs>
        <w:rPr>
          <w:rFonts w:asciiTheme="minorHAnsi" w:eastAsiaTheme="minorEastAsia" w:hAnsiTheme="minorHAnsi"/>
          <w:b w:val="0"/>
          <w:noProof/>
          <w:sz w:val="22"/>
        </w:rPr>
      </w:pPr>
      <w:hyperlink w:anchor="_Toc474444692" w:history="1">
        <w:r w:rsidRPr="0039798F">
          <w:rPr>
            <w:rStyle w:val="Hyperlink"/>
            <w:noProof/>
          </w:rPr>
          <w:t>Appendix A.</w:t>
        </w:r>
        <w:r>
          <w:rPr>
            <w:rFonts w:asciiTheme="minorHAnsi" w:eastAsiaTheme="minorEastAsia" w:hAnsiTheme="minorHAnsi"/>
            <w:b w:val="0"/>
            <w:noProof/>
            <w:sz w:val="22"/>
          </w:rPr>
          <w:tab/>
        </w:r>
        <w:r w:rsidRPr="0039798F">
          <w:rPr>
            <w:rStyle w:val="Hyperlink"/>
            <w:noProof/>
          </w:rPr>
          <w:t>Terminology</w:t>
        </w:r>
        <w:r>
          <w:rPr>
            <w:noProof/>
            <w:webHidden/>
          </w:rPr>
          <w:tab/>
        </w:r>
        <w:r>
          <w:rPr>
            <w:noProof/>
            <w:webHidden/>
          </w:rPr>
          <w:fldChar w:fldCharType="begin"/>
        </w:r>
        <w:r>
          <w:rPr>
            <w:noProof/>
            <w:webHidden/>
          </w:rPr>
          <w:instrText xml:space="preserve"> PAGEREF _Toc474444692 \h </w:instrText>
        </w:r>
        <w:r>
          <w:rPr>
            <w:noProof/>
            <w:webHidden/>
          </w:rPr>
        </w:r>
        <w:r>
          <w:rPr>
            <w:noProof/>
            <w:webHidden/>
          </w:rPr>
          <w:fldChar w:fldCharType="separate"/>
        </w:r>
        <w:r>
          <w:rPr>
            <w:noProof/>
            <w:webHidden/>
          </w:rPr>
          <w:t>31</w:t>
        </w:r>
        <w:r>
          <w:rPr>
            <w:noProof/>
            <w:webHidden/>
          </w:rPr>
          <w:fldChar w:fldCharType="end"/>
        </w:r>
      </w:hyperlink>
    </w:p>
    <w:p w14:paraId="5DAA0A0C" w14:textId="77777777" w:rsidR="00040EBD" w:rsidRDefault="00040EBD">
      <w:pPr>
        <w:pStyle w:val="TOC1"/>
        <w:tabs>
          <w:tab w:val="left" w:pos="1760"/>
        </w:tabs>
        <w:rPr>
          <w:rFonts w:asciiTheme="minorHAnsi" w:eastAsiaTheme="minorEastAsia" w:hAnsiTheme="minorHAnsi"/>
          <w:b w:val="0"/>
          <w:noProof/>
          <w:sz w:val="22"/>
        </w:rPr>
      </w:pPr>
      <w:hyperlink w:anchor="_Toc474444693" w:history="1">
        <w:r w:rsidRPr="0039798F">
          <w:rPr>
            <w:rStyle w:val="Hyperlink"/>
            <w:noProof/>
          </w:rPr>
          <w:t>Appendix B.</w:t>
        </w:r>
        <w:r>
          <w:rPr>
            <w:rFonts w:asciiTheme="minorHAnsi" w:eastAsiaTheme="minorEastAsia" w:hAnsiTheme="minorHAnsi"/>
            <w:b w:val="0"/>
            <w:noProof/>
            <w:sz w:val="22"/>
          </w:rPr>
          <w:tab/>
        </w:r>
        <w:r w:rsidRPr="0039798F">
          <w:rPr>
            <w:rStyle w:val="Hyperlink"/>
            <w:noProof/>
          </w:rPr>
          <w:t>References</w:t>
        </w:r>
        <w:r>
          <w:rPr>
            <w:noProof/>
            <w:webHidden/>
          </w:rPr>
          <w:tab/>
        </w:r>
        <w:r>
          <w:rPr>
            <w:noProof/>
            <w:webHidden/>
          </w:rPr>
          <w:fldChar w:fldCharType="begin"/>
        </w:r>
        <w:r>
          <w:rPr>
            <w:noProof/>
            <w:webHidden/>
          </w:rPr>
          <w:instrText xml:space="preserve"> PAGEREF _Toc474444693 \h </w:instrText>
        </w:r>
        <w:r>
          <w:rPr>
            <w:noProof/>
            <w:webHidden/>
          </w:rPr>
        </w:r>
        <w:r>
          <w:rPr>
            <w:noProof/>
            <w:webHidden/>
          </w:rPr>
          <w:fldChar w:fldCharType="separate"/>
        </w:r>
        <w:r>
          <w:rPr>
            <w:noProof/>
            <w:webHidden/>
          </w:rPr>
          <w:t>31</w:t>
        </w:r>
        <w:r>
          <w:rPr>
            <w:noProof/>
            <w:webHidden/>
          </w:rPr>
          <w:fldChar w:fldCharType="end"/>
        </w:r>
      </w:hyperlink>
    </w:p>
    <w:p w14:paraId="5F504580" w14:textId="77777777" w:rsidR="00040EBD" w:rsidRDefault="00040EBD">
      <w:pPr>
        <w:pStyle w:val="TOC1"/>
        <w:rPr>
          <w:rFonts w:asciiTheme="minorHAnsi" w:eastAsiaTheme="minorEastAsia" w:hAnsiTheme="minorHAnsi"/>
          <w:b w:val="0"/>
          <w:noProof/>
          <w:sz w:val="22"/>
        </w:rPr>
      </w:pPr>
      <w:hyperlink w:anchor="_Toc474444694" w:history="1">
        <w:r w:rsidRPr="0039798F">
          <w:rPr>
            <w:rStyle w:val="Hyperlink"/>
            <w:noProof/>
          </w:rPr>
          <w:t>8</w:t>
        </w:r>
        <w:r>
          <w:rPr>
            <w:rFonts w:asciiTheme="minorHAnsi" w:eastAsiaTheme="minorEastAsia" w:hAnsiTheme="minorHAnsi"/>
            <w:b w:val="0"/>
            <w:noProof/>
            <w:sz w:val="22"/>
          </w:rPr>
          <w:tab/>
        </w:r>
        <w:r w:rsidRPr="0039798F">
          <w:rPr>
            <w:rStyle w:val="Hyperlink"/>
            <w:noProof/>
          </w:rPr>
          <w:t>Attachments</w:t>
        </w:r>
        <w:r>
          <w:rPr>
            <w:noProof/>
            <w:webHidden/>
          </w:rPr>
          <w:tab/>
        </w:r>
        <w:r>
          <w:rPr>
            <w:noProof/>
            <w:webHidden/>
          </w:rPr>
          <w:fldChar w:fldCharType="begin"/>
        </w:r>
        <w:r>
          <w:rPr>
            <w:noProof/>
            <w:webHidden/>
          </w:rPr>
          <w:instrText xml:space="preserve"> PAGEREF _Toc474444694 \h </w:instrText>
        </w:r>
        <w:r>
          <w:rPr>
            <w:noProof/>
            <w:webHidden/>
          </w:rPr>
        </w:r>
        <w:r>
          <w:rPr>
            <w:noProof/>
            <w:webHidden/>
          </w:rPr>
          <w:fldChar w:fldCharType="separate"/>
        </w:r>
        <w:r>
          <w:rPr>
            <w:noProof/>
            <w:webHidden/>
          </w:rPr>
          <w:t>32</w:t>
        </w:r>
        <w:r>
          <w:rPr>
            <w:noProof/>
            <w:webHidden/>
          </w:rPr>
          <w:fldChar w:fldCharType="end"/>
        </w:r>
      </w:hyperlink>
    </w:p>
    <w:p w14:paraId="258722DB" w14:textId="77777777" w:rsidR="00040EBD" w:rsidRDefault="00040EBD">
      <w:pPr>
        <w:pStyle w:val="TOC1"/>
        <w:tabs>
          <w:tab w:val="left" w:pos="1847"/>
        </w:tabs>
        <w:rPr>
          <w:rFonts w:asciiTheme="minorHAnsi" w:eastAsiaTheme="minorEastAsia" w:hAnsiTheme="minorHAnsi"/>
          <w:b w:val="0"/>
          <w:noProof/>
          <w:sz w:val="22"/>
        </w:rPr>
      </w:pPr>
      <w:hyperlink w:anchor="_Toc474444695" w:history="1">
        <w:r w:rsidRPr="0039798F">
          <w:rPr>
            <w:rStyle w:val="Hyperlink"/>
            <w:noProof/>
            <w:lang w:val="da-DK"/>
          </w:rPr>
          <w:t>Attachment A.</w:t>
        </w:r>
        <w:r>
          <w:rPr>
            <w:rFonts w:asciiTheme="minorHAnsi" w:eastAsiaTheme="minorEastAsia" w:hAnsiTheme="minorHAnsi"/>
            <w:b w:val="0"/>
            <w:noProof/>
            <w:sz w:val="22"/>
          </w:rPr>
          <w:tab/>
        </w:r>
        <w:r w:rsidRPr="0039798F">
          <w:rPr>
            <w:rStyle w:val="Hyperlink"/>
            <w:noProof/>
            <w:lang w:val="da-DK"/>
          </w:rPr>
          <w:t>Approval Signatures</w:t>
        </w:r>
        <w:r>
          <w:rPr>
            <w:noProof/>
            <w:webHidden/>
          </w:rPr>
          <w:tab/>
        </w:r>
        <w:r>
          <w:rPr>
            <w:noProof/>
            <w:webHidden/>
          </w:rPr>
          <w:fldChar w:fldCharType="begin"/>
        </w:r>
        <w:r>
          <w:rPr>
            <w:noProof/>
            <w:webHidden/>
          </w:rPr>
          <w:instrText xml:space="preserve"> PAGEREF _Toc474444695 \h </w:instrText>
        </w:r>
        <w:r>
          <w:rPr>
            <w:noProof/>
            <w:webHidden/>
          </w:rPr>
        </w:r>
        <w:r>
          <w:rPr>
            <w:noProof/>
            <w:webHidden/>
          </w:rPr>
          <w:fldChar w:fldCharType="separate"/>
        </w:r>
        <w:r>
          <w:rPr>
            <w:noProof/>
            <w:webHidden/>
          </w:rPr>
          <w:t>32</w:t>
        </w:r>
        <w:r>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74444659"/>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74444660"/>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74444661"/>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74444662"/>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74444663"/>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74444664"/>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74444665"/>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74444666"/>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74444667"/>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74444668"/>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74444669"/>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74444670"/>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74444671"/>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74444672"/>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74444673"/>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74444674"/>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10"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proofErr w:type="gramStart"/>
      <w:r w:rsidR="006E7C5F">
        <w:t>,</w:t>
      </w:r>
      <w:r w:rsidRPr="002A62AD">
        <w:t>.</w:t>
      </w:r>
      <w:proofErr w:type="spellStart"/>
      <w:proofErr w:type="gramEnd"/>
      <w:r w:rsidR="006E7C5F">
        <w:t>e.g</w:t>
      </w:r>
      <w:proofErr w:type="spellEnd"/>
      <w:r w:rsidR="006E7C5F">
        <w:t xml:space="preserve">.,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bin :</w:t>
      </w:r>
      <w:proofErr w:type="gramEnd"/>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conf</w:t>
      </w:r>
      <w:proofErr w:type="spellEnd"/>
      <w:r>
        <w:rPr>
          <w:rStyle w:val="HTMLCode"/>
        </w:rPr>
        <w:t xml:space="preserve"> :</w:t>
      </w:r>
      <w:proofErr w:type="gramEnd"/>
      <w:r>
        <w:rPr>
          <w:rStyle w:val="HTMLCode"/>
        </w:rPr>
        <w:t>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server :</w:t>
      </w:r>
      <w:proofErr w:type="gramEnd"/>
      <w:r>
        <w:rPr>
          <w:rStyle w:val="HTMLCode"/>
        </w:rPr>
        <w:t>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lib :</w:t>
      </w:r>
      <w:proofErr w:type="gramEnd"/>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logs :</w:t>
      </w:r>
      <w:proofErr w:type="gramEnd"/>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src</w:t>
      </w:r>
      <w:proofErr w:type="spellEnd"/>
      <w:r>
        <w:rPr>
          <w:rStyle w:val="HTMLCode"/>
        </w:rPr>
        <w:t xml:space="preserve"> :</w:t>
      </w:r>
      <w:proofErr w:type="gramEnd"/>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webapps</w:t>
      </w:r>
      <w:proofErr w:type="spellEnd"/>
      <w:r>
        <w:rPr>
          <w:rStyle w:val="HTMLCode"/>
        </w:rPr>
        <w:t xml:space="preserve"> :</w:t>
      </w:r>
      <w:proofErr w:type="gramEnd"/>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work :</w:t>
      </w:r>
      <w:proofErr w:type="gramEnd"/>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w:t>
      </w:r>
      <w:proofErr w:type="spellStart"/>
      <w:r>
        <w:t>shutdown</w:t>
      </w:r>
      <w:proofErr w:type="spellEnd"/>
      <w:r>
        <w:t xml:space="preserve">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 xml:space="preserve">AJP (Apache </w:t>
      </w:r>
      <w:proofErr w:type="spellStart"/>
      <w:r w:rsidRPr="00215545">
        <w:rPr>
          <w:rStyle w:val="HTMLCode"/>
          <w:rFonts w:ascii="Times New Roman" w:hAnsi="Times New Roman"/>
          <w:b/>
          <w:sz w:val="24"/>
          <w:szCs w:val="24"/>
        </w:rPr>
        <w:t>JServ</w:t>
      </w:r>
      <w:proofErr w:type="spellEnd"/>
      <w:r w:rsidRPr="00215545">
        <w:rPr>
          <w:rStyle w:val="HTMLCode"/>
          <w:rFonts w:ascii="Times New Roman" w:hAnsi="Times New Roman"/>
          <w:b/>
          <w:sz w:val="24"/>
          <w:szCs w:val="24"/>
        </w:rPr>
        <w:t xml:space="preserve"> Protocol) Connector Port</w:t>
      </w:r>
      <w:r>
        <w:t>:</w:t>
      </w:r>
      <w:r w:rsidR="00A2728C">
        <w:t xml:space="preserve"> </w:t>
      </w:r>
      <w:r>
        <w:t xml:space="preserve">The Apache </w:t>
      </w:r>
      <w:proofErr w:type="spellStart"/>
      <w:r>
        <w:t>JServ</w:t>
      </w:r>
      <w:proofErr w:type="spellEnd"/>
      <w:r>
        <w:t xml:space="preserve">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w:t>
      </w:r>
      <w:proofErr w:type="spellStart"/>
      <w:r>
        <w:t>redirectPort</w:t>
      </w:r>
      <w:proofErr w:type="spellEnd"/>
      <w:r>
        <w:t xml:space="preserve">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fldSimple w:instr=" SEQ Figure \* ARABIC ">
        <w:r w:rsidR="002641D2">
          <w:rPr>
            <w:noProof/>
          </w:rPr>
          <w:t>1</w:t>
        </w:r>
      </w:fldSimple>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proofErr w:type="spellStart"/>
      <w:r w:rsidRPr="00215545">
        <w:rPr>
          <w:rStyle w:val="HTMLCode"/>
          <w:rFonts w:ascii="Times New Roman" w:eastAsiaTheme="majorEastAsia" w:hAnsi="Times New Roman"/>
          <w:b/>
          <w:sz w:val="24"/>
          <w:szCs w:val="24"/>
        </w:rPr>
        <w:t>tomcat_dev</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fldSimple w:instr=" SEQ Figure \* ARABIC ">
        <w:r w:rsidR="002641D2">
          <w:rPr>
            <w:noProof/>
          </w:rPr>
          <w:t>2</w:t>
        </w:r>
      </w:fldSimple>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fldSimple w:instr=" SEQ Figure \* ARABIC ">
        <w:r w:rsidR="002641D2">
          <w:rPr>
            <w:noProof/>
          </w:rPr>
          <w:t>3</w:t>
        </w:r>
      </w:fldSimple>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fldSimple w:instr=" SEQ Figure \* ARABIC ">
        <w:r w:rsidR="002641D2">
          <w:rPr>
            <w:noProof/>
          </w:rPr>
          <w:t>4</w:t>
        </w:r>
      </w:fldSimple>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proofErr w:type="spellStart"/>
      <w:r w:rsidRPr="00215545">
        <w:rPr>
          <w:rStyle w:val="HTMLCode"/>
          <w:rFonts w:ascii="Times New Roman" w:eastAsiaTheme="majorEastAsia" w:hAnsi="Times New Roman"/>
          <w:b/>
          <w:sz w:val="24"/>
          <w:szCs w:val="24"/>
        </w:rPr>
        <w:t>tomcat_pilot</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fldSimple w:instr=" SEQ Figure \* ARABIC ">
        <w:r w:rsidR="002641D2">
          <w:rPr>
            <w:noProof/>
          </w:rPr>
          <w:t>5</w:t>
        </w:r>
      </w:fldSimple>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74444675"/>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74444676"/>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proofErr w:type="spellStart"/>
      <w:r w:rsidRPr="00ED2F21">
        <w:t>CreateBCDSSSchemaObject</w:t>
      </w:r>
      <w:r>
        <w:t>.sql</w:t>
      </w:r>
      <w:proofErr w:type="spellEnd"/>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74444677"/>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 xml:space="preserve">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w:t>
      </w:r>
      <w:proofErr w:type="spellStart"/>
      <w:r w:rsidRPr="00EF268E">
        <w:rPr>
          <w:shd w:val="clear" w:color="auto" w:fill="FFFFFF"/>
        </w:rPr>
        <w:t>Oracle</w:t>
      </w:r>
      <w:r w:rsidRPr="00EF268E">
        <w:rPr>
          <w:i/>
          <w:iCs/>
          <w:shd w:val="clear" w:color="auto" w:fill="FFFFFF"/>
        </w:rPr>
        <w:t>MetaLink</w:t>
      </w:r>
      <w:proofErr w:type="spellEnd"/>
      <w:r w:rsidRPr="00EF268E">
        <w:rPr>
          <w:shd w:val="clear" w:color="auto" w:fill="FFFFFF"/>
        </w:rPr>
        <w:t>) at:</w:t>
      </w:r>
      <w:r w:rsidR="001E3BF6" w:rsidRPr="00EF268E">
        <w:rPr>
          <w:shd w:val="clear" w:color="auto" w:fill="FFFFFF"/>
        </w:rPr>
        <w:t xml:space="preserve"> </w:t>
      </w:r>
      <w:hyperlink r:id="rId16"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7"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74444678"/>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fldSimple w:instr=" SEQ Figure \* ARABIC ">
        <w:r w:rsidR="002641D2">
          <w:rPr>
            <w:noProof/>
          </w:rPr>
          <w:t>7</w:t>
        </w:r>
      </w:fldSimple>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fldSimple w:instr=" SEQ Figure \* ARABIC ">
        <w:r w:rsidR="002641D2">
          <w:rPr>
            <w:noProof/>
          </w:rPr>
          <w:t>8</w:t>
        </w:r>
      </w:fldSimple>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proofErr w:type="gramStart"/>
      <w:r w:rsidR="00055C60" w:rsidRPr="00C44975">
        <w:rPr>
          <w:b/>
          <w:shd w:val="clear" w:color="auto" w:fill="FFFFFF"/>
        </w:rPr>
        <w:t>N</w:t>
      </w:r>
      <w:r w:rsidRPr="00C44975">
        <w:rPr>
          <w:b/>
          <w:shd w:val="clear" w:color="auto" w:fill="FFFFFF"/>
        </w:rPr>
        <w:t>ext</w:t>
      </w:r>
      <w:proofErr w:type="gramEnd"/>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fldSimple w:instr=" SEQ Figure \* ARABIC ">
        <w:r w:rsidR="002641D2">
          <w:rPr>
            <w:noProof/>
          </w:rPr>
          <w:t>9</w:t>
        </w:r>
      </w:fldSimple>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proofErr w:type="gramStart"/>
      <w:r w:rsidRPr="00215545">
        <w:rPr>
          <w:b/>
        </w:rPr>
        <w:t>Next</w:t>
      </w:r>
      <w:proofErr w:type="gramEnd"/>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fldSimple w:instr=" SEQ Figure \* ARABIC ">
        <w:r w:rsidR="002641D2">
          <w:rPr>
            <w:noProof/>
          </w:rPr>
          <w:t>10</w:t>
        </w:r>
      </w:fldSimple>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fldSimple w:instr=" SEQ Figure \* ARABIC ">
        <w:r w:rsidR="002641D2">
          <w:rPr>
            <w:noProof/>
          </w:rPr>
          <w:t>11</w:t>
        </w:r>
      </w:fldSimple>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proofErr w:type="gramStart"/>
      <w:r w:rsidR="00B95189" w:rsidRPr="00215545">
        <w:rPr>
          <w:b/>
          <w:shd w:val="clear" w:color="auto" w:fill="FFFFFF"/>
        </w:rPr>
        <w:t>Next</w:t>
      </w:r>
      <w:proofErr w:type="gramEnd"/>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fldSimple w:instr=" SEQ Figure \* ARABIC ">
        <w:r w:rsidR="002641D2">
          <w:rPr>
            <w:noProof/>
          </w:rPr>
          <w:t>12</w:t>
        </w:r>
      </w:fldSimple>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fldSimple w:instr=" SEQ Figure \* ARABIC ">
        <w:r w:rsidR="002641D2">
          <w:rPr>
            <w:noProof/>
          </w:rPr>
          <w:t>13</w:t>
        </w:r>
      </w:fldSimple>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fldSimple w:instr=" SEQ Figure \* ARABIC ">
        <w:r w:rsidR="002641D2">
          <w:rPr>
            <w:noProof/>
          </w:rPr>
          <w:t>14</w:t>
        </w:r>
      </w:fldSimple>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fldSimple w:instr=" SEQ Figure \* ARABIC ">
        <w:r w:rsidR="002641D2">
          <w:rPr>
            <w:noProof/>
          </w:rPr>
          <w:t>15</w:t>
        </w:r>
      </w:fldSimple>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proofErr w:type="gramStart"/>
      <w:r w:rsidRPr="00215545">
        <w:rPr>
          <w:b/>
          <w:shd w:val="clear" w:color="auto" w:fill="FFFFFF"/>
        </w:rPr>
        <w:t>Yes</w:t>
      </w:r>
      <w:proofErr w:type="gramEnd"/>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fldSimple w:instr=" SEQ Figure \* ARABIC ">
        <w:r w:rsidR="002641D2">
          <w:rPr>
            <w:noProof/>
          </w:rPr>
          <w:t>16</w:t>
        </w:r>
      </w:fldSimple>
      <w:r>
        <w:t xml:space="preserve">: Database Configuration Assistant </w:t>
      </w:r>
      <w:proofErr w:type="gramStart"/>
      <w:r>
        <w:t>In</w:t>
      </w:r>
      <w:proofErr w:type="gramEnd"/>
      <w:r>
        <w:t xml:space="preserve">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fldSimple w:instr=" SEQ Figure \* ARABIC ">
        <w:r w:rsidR="002641D2">
          <w:rPr>
            <w:noProof/>
          </w:rPr>
          <w:t>17</w:t>
        </w:r>
      </w:fldSimple>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fldSimple w:instr=" SEQ Figure \* ARABIC ">
        <w:r w:rsidR="002641D2">
          <w:rPr>
            <w:noProof/>
          </w:rPr>
          <w:t>18</w:t>
        </w:r>
      </w:fldSimple>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74444679"/>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74444680"/>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Deploying_the_Application"/>
      <w:bookmarkStart w:id="100" w:name="_Toc474444681"/>
      <w:bookmarkEnd w:id="99"/>
      <w:r w:rsidRPr="00AB3790">
        <w:lastRenderedPageBreak/>
        <w:t>Deploying the Application</w:t>
      </w:r>
      <w:bookmarkEnd w:id="100"/>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1" w:name="_Toc474444682"/>
      <w:r>
        <w:t xml:space="preserve">Overall </w:t>
      </w:r>
      <w:r w:rsidR="005C5C08" w:rsidRPr="00AB3790">
        <w:t>Pre-Deployment Assumptions</w:t>
      </w:r>
      <w:bookmarkEnd w:id="101"/>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2323E637" w:rsidR="00141E15" w:rsidRDefault="00D04080" w:rsidP="004030B3">
      <w:pPr>
        <w:pStyle w:val="Heading2"/>
      </w:pPr>
      <w:bookmarkStart w:id="102" w:name="_Builds_and_Deployments"/>
      <w:bookmarkStart w:id="103" w:name="_Toc474444683"/>
      <w:bookmarkEnd w:id="102"/>
      <w:r>
        <w:t xml:space="preserve">Builds and </w:t>
      </w:r>
      <w:r w:rsidR="00141E15">
        <w:t>Deployments to Dev</w:t>
      </w:r>
      <w:bookmarkEnd w:id="103"/>
    </w:p>
    <w:p w14:paraId="14A9C2A8" w14:textId="52B9905B" w:rsidR="007C6F02" w:rsidRDefault="009E5CC6" w:rsidP="00314550">
      <w:pPr>
        <w:pStyle w:val="BodyText"/>
      </w:pPr>
      <w:r>
        <w:t xml:space="preserve">Continuous Integration (CI) builds are automated through </w:t>
      </w:r>
      <w:r w:rsidR="00E43017">
        <w:t xml:space="preserve">the </w:t>
      </w:r>
      <w:r>
        <w:t xml:space="preserve">Jenkins pooling task. </w:t>
      </w:r>
      <w:r w:rsidR="00721175">
        <w:t>Jenkins sends failure notification</w:t>
      </w:r>
      <w:r w:rsidR="00E43017">
        <w:t>s</w:t>
      </w:r>
      <w:r w:rsidR="00721175">
        <w:t xml:space="preserve"> to </w:t>
      </w:r>
      <w:r w:rsidR="00E43017">
        <w:t xml:space="preserve">the </w:t>
      </w:r>
      <w:r w:rsidR="00721175">
        <w:t xml:space="preserve">development team for all build failures. </w:t>
      </w:r>
      <w:r w:rsidR="00D04080">
        <w:t xml:space="preserve">CI build artifacts will be deployed on </w:t>
      </w:r>
      <w:r w:rsidR="00E43017">
        <w:t xml:space="preserve">the </w:t>
      </w:r>
      <w:r w:rsidR="00D04080">
        <w:t>Development Integration environment manually.</w:t>
      </w:r>
    </w:p>
    <w:p w14:paraId="4F9D75B5" w14:textId="77777777" w:rsidR="00F75795" w:rsidRDefault="00F75795" w:rsidP="007C6F02">
      <w:pPr>
        <w:pStyle w:val="BodyText"/>
      </w:pPr>
    </w:p>
    <w:p w14:paraId="7308BD41" w14:textId="4DF670CE" w:rsidR="004030B3" w:rsidRDefault="00D04080" w:rsidP="00215545">
      <w:pPr>
        <w:pStyle w:val="BodyText"/>
        <w:keepNext/>
        <w:spacing w:after="240"/>
        <w:jc w:val="center"/>
      </w:pPr>
      <w:r>
        <w:rPr>
          <w:noProof/>
        </w:rPr>
        <w:drawing>
          <wp:inline distT="0" distB="0" distL="0" distR="0" wp14:anchorId="60F74D34" wp14:editId="75E453C3">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15149BF" w14:textId="4819DF75" w:rsidR="00234AB8" w:rsidRDefault="004030B3" w:rsidP="00215545">
      <w:pPr>
        <w:pStyle w:val="Caption"/>
        <w:jc w:val="center"/>
        <w:rPr>
          <w:sz w:val="20"/>
        </w:rPr>
      </w:pPr>
      <w:r>
        <w:t xml:space="preserve">Figure </w:t>
      </w:r>
      <w:fldSimple w:instr=" SEQ Figure \* ARABIC ">
        <w:r w:rsidR="002641D2">
          <w:rPr>
            <w:noProof/>
          </w:rPr>
          <w:t>19</w:t>
        </w:r>
      </w:fldSimple>
      <w:r>
        <w:t xml:space="preserve">: </w:t>
      </w:r>
      <w:r w:rsidRPr="009C3E46">
        <w:t xml:space="preserve">Dev </w:t>
      </w:r>
      <w:r w:rsidR="00D04080">
        <w:t>Builds</w:t>
      </w:r>
      <w:r w:rsidRPr="009C3E46">
        <w:t xml:space="preserve"> Dashboard</w:t>
      </w: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proofErr w:type="spellStart"/>
      <w:r w:rsidRPr="00957EF5">
        <w:rPr>
          <w:szCs w:val="24"/>
        </w:rPr>
        <w:t>Liquibase</w:t>
      </w:r>
      <w:proofErr w:type="spellEnd"/>
      <w:r w:rsidRPr="00957EF5">
        <w:rPr>
          <w:szCs w:val="24"/>
        </w:rPr>
        <w:t xml:space="preserve"> for database changes</w:t>
      </w:r>
    </w:p>
    <w:p w14:paraId="53D7E9B5" w14:textId="3A87B1BF" w:rsidR="00C2365D" w:rsidRDefault="00C2365D" w:rsidP="004030B3">
      <w:pPr>
        <w:pStyle w:val="Heading2"/>
      </w:pPr>
      <w:bookmarkStart w:id="104" w:name="_Toc474444684"/>
      <w:r>
        <w:lastRenderedPageBreak/>
        <w:t xml:space="preserve">Deployments to </w:t>
      </w:r>
      <w:r w:rsidR="00E43017">
        <w:t>Pilot</w:t>
      </w:r>
      <w:bookmarkEnd w:id="104"/>
    </w:p>
    <w:p w14:paraId="7B2F931E" w14:textId="77777777" w:rsidR="00EC4665" w:rsidRDefault="00EC4665" w:rsidP="00CB603D">
      <w:pPr>
        <w:pStyle w:val="Heading3"/>
      </w:pPr>
      <w:bookmarkStart w:id="105" w:name="_Toc420422303"/>
      <w:bookmarkStart w:id="106" w:name="_Toc420422573"/>
      <w:bookmarkStart w:id="107" w:name="_Toc420496577"/>
      <w:bookmarkStart w:id="108" w:name="_Toc283798603"/>
      <w:bookmarkStart w:id="109" w:name="_Toc291959486"/>
      <w:bookmarkStart w:id="110" w:name="_Toc474444685"/>
      <w:bookmarkEnd w:id="105"/>
      <w:bookmarkEnd w:id="106"/>
      <w:bookmarkEnd w:id="107"/>
      <w:r>
        <w:t>Additional Pre-deployment Assumptions</w:t>
      </w:r>
      <w:bookmarkEnd w:id="110"/>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11" w:name="_Ref375577170"/>
      <w:bookmarkStart w:id="112" w:name="_Toc283798605"/>
      <w:bookmarkStart w:id="113" w:name="_Toc291959487"/>
      <w:bookmarkStart w:id="114" w:name="_Toc474444686"/>
      <w:bookmarkEnd w:id="108"/>
      <w:bookmarkEnd w:id="109"/>
      <w:r>
        <w:t xml:space="preserve">Configure Deployment </w:t>
      </w:r>
      <w:bookmarkEnd w:id="111"/>
      <w:bookmarkEnd w:id="112"/>
      <w:r>
        <w:t>Properties</w:t>
      </w:r>
      <w:bookmarkEnd w:id="113"/>
      <w:bookmarkEnd w:id="114"/>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rsidR="00CB603D">
        <w:t xml:space="preserve"> and </w:t>
      </w:r>
      <w:r>
        <w:t>update it to application-</w:t>
      </w:r>
      <w:proofErr w:type="spellStart"/>
      <w:r>
        <w:t>test</w:t>
      </w:r>
      <w:r w:rsidRPr="004E5FBA">
        <w:t>.yml</w:t>
      </w:r>
      <w:proofErr w:type="spellEnd"/>
      <w:r>
        <w:t xml:space="preserve"> for </w:t>
      </w:r>
      <w:r w:rsidR="00CB603D">
        <w:t>the P</w:t>
      </w:r>
      <w:r>
        <w:t xml:space="preserve">ilot environment.  </w:t>
      </w:r>
    </w:p>
    <w:p w14:paraId="287DE015" w14:textId="77777777" w:rsidR="005C5C08" w:rsidRDefault="005C5C08" w:rsidP="00CB603D">
      <w:pPr>
        <w:pStyle w:val="Heading3"/>
      </w:pPr>
      <w:bookmarkStart w:id="115" w:name="_Toc420421769"/>
      <w:bookmarkStart w:id="116" w:name="_Toc420422039"/>
      <w:bookmarkStart w:id="117" w:name="_Toc420422309"/>
      <w:bookmarkStart w:id="118" w:name="_Toc420422579"/>
      <w:bookmarkStart w:id="119" w:name="_Toc420496583"/>
      <w:bookmarkStart w:id="120" w:name="_Toc420421770"/>
      <w:bookmarkStart w:id="121" w:name="_Toc420422040"/>
      <w:bookmarkStart w:id="122" w:name="_Toc420422310"/>
      <w:bookmarkStart w:id="123" w:name="_Toc420422580"/>
      <w:bookmarkStart w:id="124" w:name="_Toc420496584"/>
      <w:bookmarkStart w:id="125" w:name="_Toc420421771"/>
      <w:bookmarkStart w:id="126" w:name="_Toc420422041"/>
      <w:bookmarkStart w:id="127" w:name="_Toc420422311"/>
      <w:bookmarkStart w:id="128" w:name="_Toc420422581"/>
      <w:bookmarkStart w:id="129" w:name="_Toc420496585"/>
      <w:bookmarkStart w:id="130" w:name="_Toc420421772"/>
      <w:bookmarkStart w:id="131" w:name="_Toc420422042"/>
      <w:bookmarkStart w:id="132" w:name="_Toc420422312"/>
      <w:bookmarkStart w:id="133" w:name="_Toc420422582"/>
      <w:bookmarkStart w:id="134" w:name="_Toc420496586"/>
      <w:bookmarkStart w:id="135" w:name="_Toc420421773"/>
      <w:bookmarkStart w:id="136" w:name="_Toc420422043"/>
      <w:bookmarkStart w:id="137" w:name="_Toc420422313"/>
      <w:bookmarkStart w:id="138" w:name="_Toc420422583"/>
      <w:bookmarkStart w:id="139" w:name="_Toc420496587"/>
      <w:bookmarkStart w:id="140" w:name="_Toc420421774"/>
      <w:bookmarkStart w:id="141" w:name="_Toc420422044"/>
      <w:bookmarkStart w:id="142" w:name="_Toc420422314"/>
      <w:bookmarkStart w:id="143" w:name="_Toc420422584"/>
      <w:bookmarkStart w:id="144" w:name="_Toc420496588"/>
      <w:bookmarkStart w:id="145" w:name="_Toc420421775"/>
      <w:bookmarkStart w:id="146" w:name="_Toc420422045"/>
      <w:bookmarkStart w:id="147" w:name="_Toc420422315"/>
      <w:bookmarkStart w:id="148" w:name="_Toc420422585"/>
      <w:bookmarkStart w:id="149" w:name="_Toc420496589"/>
      <w:bookmarkStart w:id="150" w:name="_Toc420421776"/>
      <w:bookmarkStart w:id="151" w:name="_Toc420422046"/>
      <w:bookmarkStart w:id="152" w:name="_Toc420422316"/>
      <w:bookmarkStart w:id="153" w:name="_Toc420422586"/>
      <w:bookmarkStart w:id="154" w:name="_Toc420496590"/>
      <w:bookmarkStart w:id="155" w:name="_Toc420421777"/>
      <w:bookmarkStart w:id="156" w:name="_Toc420422047"/>
      <w:bookmarkStart w:id="157" w:name="_Toc420422317"/>
      <w:bookmarkStart w:id="158" w:name="_Toc420422587"/>
      <w:bookmarkStart w:id="159" w:name="_Toc420496591"/>
      <w:bookmarkStart w:id="160" w:name="_Toc420421778"/>
      <w:bookmarkStart w:id="161" w:name="_Toc420422048"/>
      <w:bookmarkStart w:id="162" w:name="_Toc420422318"/>
      <w:bookmarkStart w:id="163" w:name="_Toc420422588"/>
      <w:bookmarkStart w:id="164" w:name="_Toc420496592"/>
      <w:bookmarkStart w:id="165" w:name="_Toc420421779"/>
      <w:bookmarkStart w:id="166" w:name="_Toc420422049"/>
      <w:bookmarkStart w:id="167" w:name="_Toc420422319"/>
      <w:bookmarkStart w:id="168" w:name="_Toc420422589"/>
      <w:bookmarkStart w:id="169" w:name="_Toc420496593"/>
      <w:bookmarkStart w:id="170" w:name="_Toc420421780"/>
      <w:bookmarkStart w:id="171" w:name="_Toc420422050"/>
      <w:bookmarkStart w:id="172" w:name="_Toc420422320"/>
      <w:bookmarkStart w:id="173" w:name="_Toc420422590"/>
      <w:bookmarkStart w:id="174" w:name="_Toc420496594"/>
      <w:bookmarkStart w:id="175" w:name="_Toc420421781"/>
      <w:bookmarkStart w:id="176" w:name="_Toc420422051"/>
      <w:bookmarkStart w:id="177" w:name="_Toc420422321"/>
      <w:bookmarkStart w:id="178" w:name="_Toc420422591"/>
      <w:bookmarkStart w:id="179" w:name="_Toc420496595"/>
      <w:bookmarkStart w:id="180" w:name="_Toc420421782"/>
      <w:bookmarkStart w:id="181" w:name="_Toc420422052"/>
      <w:bookmarkStart w:id="182" w:name="_Toc420422322"/>
      <w:bookmarkStart w:id="183" w:name="_Toc420422592"/>
      <w:bookmarkStart w:id="184" w:name="_Toc420496596"/>
      <w:bookmarkStart w:id="185" w:name="_Toc420421783"/>
      <w:bookmarkStart w:id="186" w:name="_Toc420422053"/>
      <w:bookmarkStart w:id="187" w:name="_Toc420422323"/>
      <w:bookmarkStart w:id="188" w:name="_Toc420422593"/>
      <w:bookmarkStart w:id="189" w:name="_Toc420496597"/>
      <w:bookmarkStart w:id="190" w:name="_Toc420421784"/>
      <w:bookmarkStart w:id="191" w:name="_Toc420422054"/>
      <w:bookmarkStart w:id="192" w:name="_Toc420422324"/>
      <w:bookmarkStart w:id="193" w:name="_Toc420422594"/>
      <w:bookmarkStart w:id="194" w:name="_Toc420496598"/>
      <w:bookmarkStart w:id="195" w:name="_Toc420421785"/>
      <w:bookmarkStart w:id="196" w:name="_Toc420422055"/>
      <w:bookmarkStart w:id="197" w:name="_Toc420422325"/>
      <w:bookmarkStart w:id="198" w:name="_Toc420422595"/>
      <w:bookmarkStart w:id="199" w:name="_Toc420496599"/>
      <w:bookmarkStart w:id="200" w:name="_Toc420421786"/>
      <w:bookmarkStart w:id="201" w:name="_Toc420422056"/>
      <w:bookmarkStart w:id="202" w:name="_Toc420422326"/>
      <w:bookmarkStart w:id="203" w:name="_Toc420422596"/>
      <w:bookmarkStart w:id="204" w:name="_Toc420496600"/>
      <w:bookmarkStart w:id="205" w:name="_Toc381541610"/>
      <w:bookmarkStart w:id="206" w:name="_Toc381541900"/>
      <w:bookmarkStart w:id="207" w:name="_Toc381542190"/>
      <w:bookmarkStart w:id="208" w:name="_Toc381543647"/>
      <w:bookmarkStart w:id="209" w:name="_Toc381543940"/>
      <w:bookmarkStart w:id="210" w:name="_Toc381546358"/>
      <w:bookmarkStart w:id="211" w:name="_Toc381621828"/>
      <w:bookmarkStart w:id="212" w:name="_Toc381541611"/>
      <w:bookmarkStart w:id="213" w:name="_Toc381541901"/>
      <w:bookmarkStart w:id="214" w:name="_Toc381542191"/>
      <w:bookmarkStart w:id="215" w:name="_Toc381543648"/>
      <w:bookmarkStart w:id="216" w:name="_Toc381543941"/>
      <w:bookmarkStart w:id="217" w:name="_Toc381546359"/>
      <w:bookmarkStart w:id="218" w:name="_Toc381621829"/>
      <w:bookmarkStart w:id="219" w:name="_Toc381537552"/>
      <w:bookmarkStart w:id="220" w:name="_Toc381537839"/>
      <w:bookmarkStart w:id="221" w:name="_Toc381538126"/>
      <w:bookmarkStart w:id="222" w:name="_Toc381538414"/>
      <w:bookmarkStart w:id="223" w:name="_Toc381538702"/>
      <w:bookmarkStart w:id="224" w:name="_Toc381538989"/>
      <w:bookmarkStart w:id="225" w:name="_Toc381541612"/>
      <w:bookmarkStart w:id="226" w:name="_Toc381541902"/>
      <w:bookmarkStart w:id="227" w:name="_Toc381542192"/>
      <w:bookmarkStart w:id="228" w:name="_Toc381543649"/>
      <w:bookmarkStart w:id="229" w:name="_Toc381543942"/>
      <w:bookmarkStart w:id="230" w:name="_Toc381546360"/>
      <w:bookmarkStart w:id="231" w:name="_Toc381621830"/>
      <w:bookmarkStart w:id="232" w:name="_Toc381537553"/>
      <w:bookmarkStart w:id="233" w:name="_Toc381537840"/>
      <w:bookmarkStart w:id="234" w:name="_Toc381538127"/>
      <w:bookmarkStart w:id="235" w:name="_Toc381538415"/>
      <w:bookmarkStart w:id="236" w:name="_Toc381538703"/>
      <w:bookmarkStart w:id="237" w:name="_Toc381538990"/>
      <w:bookmarkStart w:id="238" w:name="_Toc381541613"/>
      <w:bookmarkStart w:id="239" w:name="_Toc381541903"/>
      <w:bookmarkStart w:id="240" w:name="_Toc381542193"/>
      <w:bookmarkStart w:id="241" w:name="_Toc381543650"/>
      <w:bookmarkStart w:id="242" w:name="_Toc381543943"/>
      <w:bookmarkStart w:id="243" w:name="_Toc381546361"/>
      <w:bookmarkStart w:id="244" w:name="_Toc381621831"/>
      <w:bookmarkStart w:id="245" w:name="_Toc381537554"/>
      <w:bookmarkStart w:id="246" w:name="_Toc381537841"/>
      <w:bookmarkStart w:id="247" w:name="_Toc381538128"/>
      <w:bookmarkStart w:id="248" w:name="_Toc381538416"/>
      <w:bookmarkStart w:id="249" w:name="_Toc381538704"/>
      <w:bookmarkStart w:id="250" w:name="_Toc381538991"/>
      <w:bookmarkStart w:id="251" w:name="_Toc381541614"/>
      <w:bookmarkStart w:id="252" w:name="_Toc381541904"/>
      <w:bookmarkStart w:id="253" w:name="_Toc381542194"/>
      <w:bookmarkStart w:id="254" w:name="_Toc381543651"/>
      <w:bookmarkStart w:id="255" w:name="_Toc381543944"/>
      <w:bookmarkStart w:id="256" w:name="_Toc381546362"/>
      <w:bookmarkStart w:id="257" w:name="_Toc381621832"/>
      <w:bookmarkStart w:id="258" w:name="_Toc381537555"/>
      <w:bookmarkStart w:id="259" w:name="_Toc381537842"/>
      <w:bookmarkStart w:id="260" w:name="_Toc381538129"/>
      <w:bookmarkStart w:id="261" w:name="_Toc381538417"/>
      <w:bookmarkStart w:id="262" w:name="_Toc381538705"/>
      <w:bookmarkStart w:id="263" w:name="_Toc381538992"/>
      <w:bookmarkStart w:id="264" w:name="_Toc381541615"/>
      <w:bookmarkStart w:id="265" w:name="_Toc381541905"/>
      <w:bookmarkStart w:id="266" w:name="_Toc381542195"/>
      <w:bookmarkStart w:id="267" w:name="_Toc381543652"/>
      <w:bookmarkStart w:id="268" w:name="_Toc381543945"/>
      <w:bookmarkStart w:id="269" w:name="_Toc381546363"/>
      <w:bookmarkStart w:id="270" w:name="_Toc381621833"/>
      <w:bookmarkStart w:id="271" w:name="_Toc381537556"/>
      <w:bookmarkStart w:id="272" w:name="_Toc381537843"/>
      <w:bookmarkStart w:id="273" w:name="_Toc381538130"/>
      <w:bookmarkStart w:id="274" w:name="_Toc381538418"/>
      <w:bookmarkStart w:id="275" w:name="_Toc381538706"/>
      <w:bookmarkStart w:id="276" w:name="_Toc381538993"/>
      <w:bookmarkStart w:id="277" w:name="_Toc381541616"/>
      <w:bookmarkStart w:id="278" w:name="_Toc381541906"/>
      <w:bookmarkStart w:id="279" w:name="_Toc381542196"/>
      <w:bookmarkStart w:id="280" w:name="_Toc381543653"/>
      <w:bookmarkStart w:id="281" w:name="_Toc381543946"/>
      <w:bookmarkStart w:id="282" w:name="_Toc381546364"/>
      <w:bookmarkStart w:id="283" w:name="_Toc381621834"/>
      <w:bookmarkStart w:id="284" w:name="_Toc420421787"/>
      <w:bookmarkStart w:id="285" w:name="_Toc420422057"/>
      <w:bookmarkStart w:id="286" w:name="_Toc420422327"/>
      <w:bookmarkStart w:id="287" w:name="_Toc420422597"/>
      <w:bookmarkStart w:id="288" w:name="_Toc420496601"/>
      <w:bookmarkStart w:id="289" w:name="_Toc420421788"/>
      <w:bookmarkStart w:id="290" w:name="_Toc420422058"/>
      <w:bookmarkStart w:id="291" w:name="_Toc420422328"/>
      <w:bookmarkStart w:id="292" w:name="_Toc420422598"/>
      <w:bookmarkStart w:id="293" w:name="_Toc420496602"/>
      <w:bookmarkStart w:id="294" w:name="_Toc420421789"/>
      <w:bookmarkStart w:id="295" w:name="_Toc420422059"/>
      <w:bookmarkStart w:id="296" w:name="_Toc420422329"/>
      <w:bookmarkStart w:id="297" w:name="_Toc420422599"/>
      <w:bookmarkStart w:id="298" w:name="_Toc420496603"/>
      <w:bookmarkStart w:id="299" w:name="_Toc420421790"/>
      <w:bookmarkStart w:id="300" w:name="_Toc420422060"/>
      <w:bookmarkStart w:id="301" w:name="_Toc420422330"/>
      <w:bookmarkStart w:id="302" w:name="_Toc420422600"/>
      <w:bookmarkStart w:id="303" w:name="_Toc420496604"/>
      <w:bookmarkStart w:id="304" w:name="_Toc420421791"/>
      <w:bookmarkStart w:id="305" w:name="_Toc420422061"/>
      <w:bookmarkStart w:id="306" w:name="_Toc420422331"/>
      <w:bookmarkStart w:id="307" w:name="_Toc420422601"/>
      <w:bookmarkStart w:id="308" w:name="_Toc420496605"/>
      <w:bookmarkStart w:id="309" w:name="_Toc420421792"/>
      <w:bookmarkStart w:id="310" w:name="_Toc420422062"/>
      <w:bookmarkStart w:id="311" w:name="_Toc420422332"/>
      <w:bookmarkStart w:id="312" w:name="_Toc420422602"/>
      <w:bookmarkStart w:id="313" w:name="_Toc420496606"/>
      <w:bookmarkStart w:id="314" w:name="_Toc420421793"/>
      <w:bookmarkStart w:id="315" w:name="_Toc420422063"/>
      <w:bookmarkStart w:id="316" w:name="_Toc420422333"/>
      <w:bookmarkStart w:id="317" w:name="_Toc420422603"/>
      <w:bookmarkStart w:id="318" w:name="_Toc420496607"/>
      <w:bookmarkStart w:id="319" w:name="_Toc420421794"/>
      <w:bookmarkStart w:id="320" w:name="_Toc420422064"/>
      <w:bookmarkStart w:id="321" w:name="_Toc420422334"/>
      <w:bookmarkStart w:id="322" w:name="_Toc420422604"/>
      <w:bookmarkStart w:id="323" w:name="_Toc420496608"/>
      <w:bookmarkStart w:id="324" w:name="_Toc420421795"/>
      <w:bookmarkStart w:id="325" w:name="_Toc420422065"/>
      <w:bookmarkStart w:id="326" w:name="_Toc420422335"/>
      <w:bookmarkStart w:id="327" w:name="_Toc420422605"/>
      <w:bookmarkStart w:id="328" w:name="_Toc420496609"/>
      <w:bookmarkStart w:id="329" w:name="_Toc420421796"/>
      <w:bookmarkStart w:id="330" w:name="_Toc420422066"/>
      <w:bookmarkStart w:id="331" w:name="_Toc420422336"/>
      <w:bookmarkStart w:id="332" w:name="_Toc420422606"/>
      <w:bookmarkStart w:id="333" w:name="_Toc420496610"/>
      <w:bookmarkStart w:id="334" w:name="_Toc420421797"/>
      <w:bookmarkStart w:id="335" w:name="_Toc420422067"/>
      <w:bookmarkStart w:id="336" w:name="_Toc420422337"/>
      <w:bookmarkStart w:id="337" w:name="_Toc420422607"/>
      <w:bookmarkStart w:id="338" w:name="_Toc420496611"/>
      <w:bookmarkStart w:id="339" w:name="_Toc420421798"/>
      <w:bookmarkStart w:id="340" w:name="_Toc420422068"/>
      <w:bookmarkStart w:id="341" w:name="_Toc420422338"/>
      <w:bookmarkStart w:id="342" w:name="_Toc420422608"/>
      <w:bookmarkStart w:id="343" w:name="_Toc420496612"/>
      <w:bookmarkStart w:id="344" w:name="_Toc420421799"/>
      <w:bookmarkStart w:id="345" w:name="_Toc420422069"/>
      <w:bookmarkStart w:id="346" w:name="_Toc420422339"/>
      <w:bookmarkStart w:id="347" w:name="_Toc420422609"/>
      <w:bookmarkStart w:id="348" w:name="_Toc420496613"/>
      <w:bookmarkStart w:id="349" w:name="_Toc420421800"/>
      <w:bookmarkStart w:id="350" w:name="_Toc420422070"/>
      <w:bookmarkStart w:id="351" w:name="_Toc420422340"/>
      <w:bookmarkStart w:id="352" w:name="_Toc420422610"/>
      <w:bookmarkStart w:id="353" w:name="_Toc420496614"/>
      <w:bookmarkStart w:id="354" w:name="_Toc420421801"/>
      <w:bookmarkStart w:id="355" w:name="_Toc420422071"/>
      <w:bookmarkStart w:id="356" w:name="_Toc420422341"/>
      <w:bookmarkStart w:id="357" w:name="_Toc420422611"/>
      <w:bookmarkStart w:id="358" w:name="_Toc420496615"/>
      <w:bookmarkStart w:id="359" w:name="_Toc420421802"/>
      <w:bookmarkStart w:id="360" w:name="_Toc420422072"/>
      <w:bookmarkStart w:id="361" w:name="_Toc420422342"/>
      <w:bookmarkStart w:id="362" w:name="_Toc420422612"/>
      <w:bookmarkStart w:id="363" w:name="_Toc420496616"/>
      <w:bookmarkStart w:id="364" w:name="_Toc420421803"/>
      <w:bookmarkStart w:id="365" w:name="_Toc420422073"/>
      <w:bookmarkStart w:id="366" w:name="_Toc420422343"/>
      <w:bookmarkStart w:id="367" w:name="_Toc420422613"/>
      <w:bookmarkStart w:id="368" w:name="_Toc420496617"/>
      <w:bookmarkStart w:id="369" w:name="_Toc420421804"/>
      <w:bookmarkStart w:id="370" w:name="_Toc420422074"/>
      <w:bookmarkStart w:id="371" w:name="_Toc420422344"/>
      <w:bookmarkStart w:id="372" w:name="_Toc420422614"/>
      <w:bookmarkStart w:id="373" w:name="_Toc420496618"/>
      <w:bookmarkStart w:id="374" w:name="_Toc420421805"/>
      <w:bookmarkStart w:id="375" w:name="_Toc420422075"/>
      <w:bookmarkStart w:id="376" w:name="_Toc420422345"/>
      <w:bookmarkStart w:id="377" w:name="_Toc420422615"/>
      <w:bookmarkStart w:id="378" w:name="_Toc420496619"/>
      <w:bookmarkStart w:id="379" w:name="_Toc381537559"/>
      <w:bookmarkStart w:id="380" w:name="_Toc381537846"/>
      <w:bookmarkStart w:id="381" w:name="_Toc381538133"/>
      <w:bookmarkStart w:id="382" w:name="_Toc381538421"/>
      <w:bookmarkStart w:id="383" w:name="_Toc381538709"/>
      <w:bookmarkStart w:id="384" w:name="_Toc381538996"/>
      <w:bookmarkStart w:id="385" w:name="_Toc381541619"/>
      <w:bookmarkStart w:id="386" w:name="_Toc381541909"/>
      <w:bookmarkStart w:id="387" w:name="_Toc381542199"/>
      <w:bookmarkStart w:id="388" w:name="_Toc381543656"/>
      <w:bookmarkStart w:id="389" w:name="_Toc381543949"/>
      <w:bookmarkStart w:id="390" w:name="_Toc381546367"/>
      <w:bookmarkStart w:id="391" w:name="_Toc381621837"/>
      <w:bookmarkStart w:id="392" w:name="_Toc381537560"/>
      <w:bookmarkStart w:id="393" w:name="_Toc381537847"/>
      <w:bookmarkStart w:id="394" w:name="_Toc381538134"/>
      <w:bookmarkStart w:id="395" w:name="_Toc381538422"/>
      <w:bookmarkStart w:id="396" w:name="_Toc381538710"/>
      <w:bookmarkStart w:id="397" w:name="_Toc381538997"/>
      <w:bookmarkStart w:id="398" w:name="_Toc381541620"/>
      <w:bookmarkStart w:id="399" w:name="_Toc381541910"/>
      <w:bookmarkStart w:id="400" w:name="_Toc381542200"/>
      <w:bookmarkStart w:id="401" w:name="_Toc381543657"/>
      <w:bookmarkStart w:id="402" w:name="_Toc381543950"/>
      <w:bookmarkStart w:id="403" w:name="_Toc381546368"/>
      <w:bookmarkStart w:id="404" w:name="_Toc381621838"/>
      <w:bookmarkStart w:id="405" w:name="_Toc381537561"/>
      <w:bookmarkStart w:id="406" w:name="_Toc381537848"/>
      <w:bookmarkStart w:id="407" w:name="_Toc381538135"/>
      <w:bookmarkStart w:id="408" w:name="_Toc381538423"/>
      <w:bookmarkStart w:id="409" w:name="_Toc381538711"/>
      <w:bookmarkStart w:id="410" w:name="_Toc381538998"/>
      <w:bookmarkStart w:id="411" w:name="_Toc381541621"/>
      <w:bookmarkStart w:id="412" w:name="_Toc381541911"/>
      <w:bookmarkStart w:id="413" w:name="_Toc381542201"/>
      <w:bookmarkStart w:id="414" w:name="_Toc381543658"/>
      <w:bookmarkStart w:id="415" w:name="_Toc381543951"/>
      <w:bookmarkStart w:id="416" w:name="_Toc381546369"/>
      <w:bookmarkStart w:id="417" w:name="_Toc381621839"/>
      <w:bookmarkStart w:id="418" w:name="_Toc381537562"/>
      <w:bookmarkStart w:id="419" w:name="_Toc381537849"/>
      <w:bookmarkStart w:id="420" w:name="_Toc381538136"/>
      <w:bookmarkStart w:id="421" w:name="_Toc381538424"/>
      <w:bookmarkStart w:id="422" w:name="_Toc381538712"/>
      <w:bookmarkStart w:id="423" w:name="_Toc381538999"/>
      <w:bookmarkStart w:id="424" w:name="_Toc381541622"/>
      <w:bookmarkStart w:id="425" w:name="_Toc381541912"/>
      <w:bookmarkStart w:id="426" w:name="_Toc381542202"/>
      <w:bookmarkStart w:id="427" w:name="_Toc381543659"/>
      <w:bookmarkStart w:id="428" w:name="_Toc381543952"/>
      <w:bookmarkStart w:id="429" w:name="_Toc381546370"/>
      <w:bookmarkStart w:id="430" w:name="_Toc381621840"/>
      <w:bookmarkStart w:id="431" w:name="_Toc381537563"/>
      <w:bookmarkStart w:id="432" w:name="_Toc381537850"/>
      <w:bookmarkStart w:id="433" w:name="_Toc381538137"/>
      <w:bookmarkStart w:id="434" w:name="_Toc381538425"/>
      <w:bookmarkStart w:id="435" w:name="_Toc381538713"/>
      <w:bookmarkStart w:id="436" w:name="_Toc381539000"/>
      <w:bookmarkStart w:id="437" w:name="_Toc381541623"/>
      <w:bookmarkStart w:id="438" w:name="_Toc381541913"/>
      <w:bookmarkStart w:id="439" w:name="_Toc381542203"/>
      <w:bookmarkStart w:id="440" w:name="_Toc381543660"/>
      <w:bookmarkStart w:id="441" w:name="_Toc381543953"/>
      <w:bookmarkStart w:id="442" w:name="_Toc381546371"/>
      <w:bookmarkStart w:id="443" w:name="_Toc381621841"/>
      <w:bookmarkStart w:id="444" w:name="_Toc381537564"/>
      <w:bookmarkStart w:id="445" w:name="_Toc381537851"/>
      <w:bookmarkStart w:id="446" w:name="_Toc381538138"/>
      <w:bookmarkStart w:id="447" w:name="_Toc381538426"/>
      <w:bookmarkStart w:id="448" w:name="_Toc381538714"/>
      <w:bookmarkStart w:id="449" w:name="_Toc381539001"/>
      <w:bookmarkStart w:id="450" w:name="_Toc381541624"/>
      <w:bookmarkStart w:id="451" w:name="_Toc381541914"/>
      <w:bookmarkStart w:id="452" w:name="_Toc381542204"/>
      <w:bookmarkStart w:id="453" w:name="_Toc381543661"/>
      <w:bookmarkStart w:id="454" w:name="_Toc381543954"/>
      <w:bookmarkStart w:id="455" w:name="_Toc381546372"/>
      <w:bookmarkStart w:id="456" w:name="_Toc381621842"/>
      <w:bookmarkStart w:id="457" w:name="_Toc381537565"/>
      <w:bookmarkStart w:id="458" w:name="_Toc381537852"/>
      <w:bookmarkStart w:id="459" w:name="_Toc381538139"/>
      <w:bookmarkStart w:id="460" w:name="_Toc381538427"/>
      <w:bookmarkStart w:id="461" w:name="_Toc381538715"/>
      <w:bookmarkStart w:id="462" w:name="_Toc381539002"/>
      <w:bookmarkStart w:id="463" w:name="_Toc381541625"/>
      <w:bookmarkStart w:id="464" w:name="_Toc381541915"/>
      <w:bookmarkStart w:id="465" w:name="_Toc381542205"/>
      <w:bookmarkStart w:id="466" w:name="_Toc381543662"/>
      <w:bookmarkStart w:id="467" w:name="_Toc381543955"/>
      <w:bookmarkStart w:id="468" w:name="_Toc381546373"/>
      <w:bookmarkStart w:id="469" w:name="_Toc381621843"/>
      <w:bookmarkStart w:id="470" w:name="_Toc381537566"/>
      <w:bookmarkStart w:id="471" w:name="_Toc381537853"/>
      <w:bookmarkStart w:id="472" w:name="_Toc381538140"/>
      <w:bookmarkStart w:id="473" w:name="_Toc381538428"/>
      <w:bookmarkStart w:id="474" w:name="_Toc381538716"/>
      <w:bookmarkStart w:id="475" w:name="_Toc381539003"/>
      <w:bookmarkStart w:id="476" w:name="_Toc381541626"/>
      <w:bookmarkStart w:id="477" w:name="_Toc381541916"/>
      <w:bookmarkStart w:id="478" w:name="_Toc381542206"/>
      <w:bookmarkStart w:id="479" w:name="_Toc381543663"/>
      <w:bookmarkStart w:id="480" w:name="_Toc381543956"/>
      <w:bookmarkStart w:id="481" w:name="_Toc381546374"/>
      <w:bookmarkStart w:id="482" w:name="_Toc381621844"/>
      <w:bookmarkStart w:id="483" w:name="_Toc381537567"/>
      <w:bookmarkStart w:id="484" w:name="_Toc381537854"/>
      <w:bookmarkStart w:id="485" w:name="_Toc381538141"/>
      <w:bookmarkStart w:id="486" w:name="_Toc381538429"/>
      <w:bookmarkStart w:id="487" w:name="_Toc381538717"/>
      <w:bookmarkStart w:id="488" w:name="_Toc381539004"/>
      <w:bookmarkStart w:id="489" w:name="_Toc381541627"/>
      <w:bookmarkStart w:id="490" w:name="_Toc381541917"/>
      <w:bookmarkStart w:id="491" w:name="_Toc381542207"/>
      <w:bookmarkStart w:id="492" w:name="_Toc381543664"/>
      <w:bookmarkStart w:id="493" w:name="_Toc381543957"/>
      <w:bookmarkStart w:id="494" w:name="_Toc381546375"/>
      <w:bookmarkStart w:id="495" w:name="_Toc381621845"/>
      <w:bookmarkStart w:id="496" w:name="_Toc381537568"/>
      <w:bookmarkStart w:id="497" w:name="_Toc381537855"/>
      <w:bookmarkStart w:id="498" w:name="_Toc381538142"/>
      <w:bookmarkStart w:id="499" w:name="_Toc381538430"/>
      <w:bookmarkStart w:id="500" w:name="_Toc381538718"/>
      <w:bookmarkStart w:id="501" w:name="_Toc381539005"/>
      <w:bookmarkStart w:id="502" w:name="_Toc381541628"/>
      <w:bookmarkStart w:id="503" w:name="_Toc381541918"/>
      <w:bookmarkStart w:id="504" w:name="_Toc381542208"/>
      <w:bookmarkStart w:id="505" w:name="_Toc381543665"/>
      <w:bookmarkStart w:id="506" w:name="_Toc381543958"/>
      <w:bookmarkStart w:id="507" w:name="_Toc381546376"/>
      <w:bookmarkStart w:id="508" w:name="_Toc381621846"/>
      <w:bookmarkStart w:id="509" w:name="_Toc381537569"/>
      <w:bookmarkStart w:id="510" w:name="_Toc381537856"/>
      <w:bookmarkStart w:id="511" w:name="_Toc381538143"/>
      <w:bookmarkStart w:id="512" w:name="_Toc381538431"/>
      <w:bookmarkStart w:id="513" w:name="_Toc381538719"/>
      <w:bookmarkStart w:id="514" w:name="_Toc381539006"/>
      <w:bookmarkStart w:id="515" w:name="_Toc381541629"/>
      <w:bookmarkStart w:id="516" w:name="_Toc381541919"/>
      <w:bookmarkStart w:id="517" w:name="_Toc381542209"/>
      <w:bookmarkStart w:id="518" w:name="_Toc381543666"/>
      <w:bookmarkStart w:id="519" w:name="_Toc381543959"/>
      <w:bookmarkStart w:id="520" w:name="_Toc381546377"/>
      <w:bookmarkStart w:id="521" w:name="_Toc381621847"/>
      <w:bookmarkStart w:id="522" w:name="_Toc381537570"/>
      <w:bookmarkStart w:id="523" w:name="_Toc381537857"/>
      <w:bookmarkStart w:id="524" w:name="_Toc381538144"/>
      <w:bookmarkStart w:id="525" w:name="_Toc381538432"/>
      <w:bookmarkStart w:id="526" w:name="_Toc381538720"/>
      <w:bookmarkStart w:id="527" w:name="_Toc381539007"/>
      <w:bookmarkStart w:id="528" w:name="_Toc381541630"/>
      <w:bookmarkStart w:id="529" w:name="_Toc381541920"/>
      <w:bookmarkStart w:id="530" w:name="_Toc381542210"/>
      <w:bookmarkStart w:id="531" w:name="_Toc381543667"/>
      <w:bookmarkStart w:id="532" w:name="_Toc381543960"/>
      <w:bookmarkStart w:id="533" w:name="_Toc381546378"/>
      <w:bookmarkStart w:id="534" w:name="_Toc381621848"/>
      <w:bookmarkStart w:id="535" w:name="_Toc381537571"/>
      <w:bookmarkStart w:id="536" w:name="_Toc381537858"/>
      <w:bookmarkStart w:id="537" w:name="_Toc381538145"/>
      <w:bookmarkStart w:id="538" w:name="_Toc381538433"/>
      <w:bookmarkStart w:id="539" w:name="_Toc381538721"/>
      <w:bookmarkStart w:id="540" w:name="_Toc381539008"/>
      <w:bookmarkStart w:id="541" w:name="_Toc381541631"/>
      <w:bookmarkStart w:id="542" w:name="_Toc381541921"/>
      <w:bookmarkStart w:id="543" w:name="_Toc381542211"/>
      <w:bookmarkStart w:id="544" w:name="_Toc381543668"/>
      <w:bookmarkStart w:id="545" w:name="_Toc381543961"/>
      <w:bookmarkStart w:id="546" w:name="_Toc381546379"/>
      <w:bookmarkStart w:id="547" w:name="_Toc381621849"/>
      <w:bookmarkStart w:id="548" w:name="_Toc381537572"/>
      <w:bookmarkStart w:id="549" w:name="_Toc381537859"/>
      <w:bookmarkStart w:id="550" w:name="_Toc381538146"/>
      <w:bookmarkStart w:id="551" w:name="_Toc381538434"/>
      <w:bookmarkStart w:id="552" w:name="_Toc381538722"/>
      <w:bookmarkStart w:id="553" w:name="_Toc381539009"/>
      <w:bookmarkStart w:id="554" w:name="_Toc381541632"/>
      <w:bookmarkStart w:id="555" w:name="_Toc381541922"/>
      <w:bookmarkStart w:id="556" w:name="_Toc381542212"/>
      <w:bookmarkStart w:id="557" w:name="_Toc381543669"/>
      <w:bookmarkStart w:id="558" w:name="_Toc381543962"/>
      <w:bookmarkStart w:id="559" w:name="_Toc381546380"/>
      <w:bookmarkStart w:id="560" w:name="_Toc381621850"/>
      <w:bookmarkStart w:id="561" w:name="_Toc381537573"/>
      <w:bookmarkStart w:id="562" w:name="_Toc381537860"/>
      <w:bookmarkStart w:id="563" w:name="_Toc381538147"/>
      <w:bookmarkStart w:id="564" w:name="_Toc381538435"/>
      <w:bookmarkStart w:id="565" w:name="_Toc381538723"/>
      <w:bookmarkStart w:id="566" w:name="_Toc381539010"/>
      <w:bookmarkStart w:id="567" w:name="_Toc381541633"/>
      <w:bookmarkStart w:id="568" w:name="_Toc381541923"/>
      <w:bookmarkStart w:id="569" w:name="_Toc381542213"/>
      <w:bookmarkStart w:id="570" w:name="_Toc381543670"/>
      <w:bookmarkStart w:id="571" w:name="_Toc381543963"/>
      <w:bookmarkStart w:id="572" w:name="_Toc381546381"/>
      <w:bookmarkStart w:id="573" w:name="_Toc381621851"/>
      <w:bookmarkStart w:id="574" w:name="_Toc381537574"/>
      <w:bookmarkStart w:id="575" w:name="_Toc381537861"/>
      <w:bookmarkStart w:id="576" w:name="_Toc381538148"/>
      <w:bookmarkStart w:id="577" w:name="_Toc381538436"/>
      <w:bookmarkStart w:id="578" w:name="_Toc381538724"/>
      <w:bookmarkStart w:id="579" w:name="_Toc381539011"/>
      <w:bookmarkStart w:id="580" w:name="_Toc381541634"/>
      <w:bookmarkStart w:id="581" w:name="_Toc381541924"/>
      <w:bookmarkStart w:id="582" w:name="_Toc381542214"/>
      <w:bookmarkStart w:id="583" w:name="_Toc381543671"/>
      <w:bookmarkStart w:id="584" w:name="_Toc381543964"/>
      <w:bookmarkStart w:id="585" w:name="_Toc381546382"/>
      <w:bookmarkStart w:id="586" w:name="_Toc381621852"/>
      <w:bookmarkStart w:id="587" w:name="_Toc381537575"/>
      <w:bookmarkStart w:id="588" w:name="_Toc381537862"/>
      <w:bookmarkStart w:id="589" w:name="_Toc381538149"/>
      <w:bookmarkStart w:id="590" w:name="_Toc381538437"/>
      <w:bookmarkStart w:id="591" w:name="_Toc381538725"/>
      <w:bookmarkStart w:id="592" w:name="_Toc381539012"/>
      <w:bookmarkStart w:id="593" w:name="_Toc381541635"/>
      <w:bookmarkStart w:id="594" w:name="_Toc381541925"/>
      <w:bookmarkStart w:id="595" w:name="_Toc381542215"/>
      <w:bookmarkStart w:id="596" w:name="_Toc381543672"/>
      <w:bookmarkStart w:id="597" w:name="_Toc381543965"/>
      <w:bookmarkStart w:id="598" w:name="_Toc381546383"/>
      <w:bookmarkStart w:id="599" w:name="_Toc381621853"/>
      <w:bookmarkStart w:id="600" w:name="_Toc381537576"/>
      <w:bookmarkStart w:id="601" w:name="_Toc381537863"/>
      <w:bookmarkStart w:id="602" w:name="_Toc381538150"/>
      <w:bookmarkStart w:id="603" w:name="_Toc381538438"/>
      <w:bookmarkStart w:id="604" w:name="_Toc381538726"/>
      <w:bookmarkStart w:id="605" w:name="_Toc381539013"/>
      <w:bookmarkStart w:id="606" w:name="_Toc381541636"/>
      <w:bookmarkStart w:id="607" w:name="_Toc381541926"/>
      <w:bookmarkStart w:id="608" w:name="_Toc381542216"/>
      <w:bookmarkStart w:id="609" w:name="_Toc381543673"/>
      <w:bookmarkStart w:id="610" w:name="_Toc381543966"/>
      <w:bookmarkStart w:id="611" w:name="_Toc381546384"/>
      <w:bookmarkStart w:id="612" w:name="_Toc381621854"/>
      <w:bookmarkStart w:id="613" w:name="_Toc381537577"/>
      <w:bookmarkStart w:id="614" w:name="_Toc381537864"/>
      <w:bookmarkStart w:id="615" w:name="_Toc381538151"/>
      <w:bookmarkStart w:id="616" w:name="_Toc381538439"/>
      <w:bookmarkStart w:id="617" w:name="_Toc381538727"/>
      <w:bookmarkStart w:id="618" w:name="_Toc381539014"/>
      <w:bookmarkStart w:id="619" w:name="_Toc381541637"/>
      <w:bookmarkStart w:id="620" w:name="_Toc381541927"/>
      <w:bookmarkStart w:id="621" w:name="_Toc381542217"/>
      <w:bookmarkStart w:id="622" w:name="_Toc381543674"/>
      <w:bookmarkStart w:id="623" w:name="_Toc381543967"/>
      <w:bookmarkStart w:id="624" w:name="_Toc381546385"/>
      <w:bookmarkStart w:id="625" w:name="_Toc381621855"/>
      <w:bookmarkStart w:id="626" w:name="_Toc381537578"/>
      <w:bookmarkStart w:id="627" w:name="_Toc381537865"/>
      <w:bookmarkStart w:id="628" w:name="_Toc381538152"/>
      <w:bookmarkStart w:id="629" w:name="_Toc381538440"/>
      <w:bookmarkStart w:id="630" w:name="_Toc381538728"/>
      <w:bookmarkStart w:id="631" w:name="_Toc381539015"/>
      <w:bookmarkStart w:id="632" w:name="_Toc381541638"/>
      <w:bookmarkStart w:id="633" w:name="_Toc381541928"/>
      <w:bookmarkStart w:id="634" w:name="_Toc381542218"/>
      <w:bookmarkStart w:id="635" w:name="_Toc381543675"/>
      <w:bookmarkStart w:id="636" w:name="_Toc381543968"/>
      <w:bookmarkStart w:id="637" w:name="_Toc381546386"/>
      <w:bookmarkStart w:id="638" w:name="_Toc381621856"/>
      <w:bookmarkStart w:id="639" w:name="_Toc381454418"/>
      <w:bookmarkStart w:id="640" w:name="_Toc381537579"/>
      <w:bookmarkStart w:id="641" w:name="_Toc381537866"/>
      <w:bookmarkStart w:id="642" w:name="_Toc381538153"/>
      <w:bookmarkStart w:id="643" w:name="_Toc381538441"/>
      <w:bookmarkStart w:id="644" w:name="_Toc381538729"/>
      <w:bookmarkStart w:id="645" w:name="_Toc381539016"/>
      <w:bookmarkStart w:id="646" w:name="_Toc381541639"/>
      <w:bookmarkStart w:id="647" w:name="_Toc381541929"/>
      <w:bookmarkStart w:id="648" w:name="_Toc381542219"/>
      <w:bookmarkStart w:id="649" w:name="_Toc381543676"/>
      <w:bookmarkStart w:id="650" w:name="_Toc381543969"/>
      <w:bookmarkStart w:id="651" w:name="_Toc381546387"/>
      <w:bookmarkStart w:id="652" w:name="_Toc381621857"/>
      <w:bookmarkStart w:id="653" w:name="_Toc381454419"/>
      <w:bookmarkStart w:id="654" w:name="_Toc381537580"/>
      <w:bookmarkStart w:id="655" w:name="_Toc381537867"/>
      <w:bookmarkStart w:id="656" w:name="_Toc381538154"/>
      <w:bookmarkStart w:id="657" w:name="_Toc381538442"/>
      <w:bookmarkStart w:id="658" w:name="_Toc381538730"/>
      <w:bookmarkStart w:id="659" w:name="_Toc381539017"/>
      <w:bookmarkStart w:id="660" w:name="_Toc381541640"/>
      <w:bookmarkStart w:id="661" w:name="_Toc381541930"/>
      <w:bookmarkStart w:id="662" w:name="_Toc381542220"/>
      <w:bookmarkStart w:id="663" w:name="_Toc381543677"/>
      <w:bookmarkStart w:id="664" w:name="_Toc381543970"/>
      <w:bookmarkStart w:id="665" w:name="_Toc381546388"/>
      <w:bookmarkStart w:id="666" w:name="_Toc381621858"/>
      <w:bookmarkStart w:id="667" w:name="_Toc381454420"/>
      <w:bookmarkStart w:id="668" w:name="_Toc381537581"/>
      <w:bookmarkStart w:id="669" w:name="_Toc381537868"/>
      <w:bookmarkStart w:id="670" w:name="_Toc381538155"/>
      <w:bookmarkStart w:id="671" w:name="_Toc381538443"/>
      <w:bookmarkStart w:id="672" w:name="_Toc381538731"/>
      <w:bookmarkStart w:id="673" w:name="_Toc381539018"/>
      <w:bookmarkStart w:id="674" w:name="_Toc381541641"/>
      <w:bookmarkStart w:id="675" w:name="_Toc381541931"/>
      <w:bookmarkStart w:id="676" w:name="_Toc381542221"/>
      <w:bookmarkStart w:id="677" w:name="_Toc381543678"/>
      <w:bookmarkStart w:id="678" w:name="_Toc381543971"/>
      <w:bookmarkStart w:id="679" w:name="_Toc381546389"/>
      <w:bookmarkStart w:id="680" w:name="_Toc381621859"/>
      <w:bookmarkStart w:id="681" w:name="_Toc381454421"/>
      <w:bookmarkStart w:id="682" w:name="_Toc381537582"/>
      <w:bookmarkStart w:id="683" w:name="_Toc381537869"/>
      <w:bookmarkStart w:id="684" w:name="_Toc381538156"/>
      <w:bookmarkStart w:id="685" w:name="_Toc381538444"/>
      <w:bookmarkStart w:id="686" w:name="_Toc381538732"/>
      <w:bookmarkStart w:id="687" w:name="_Toc381539019"/>
      <w:bookmarkStart w:id="688" w:name="_Toc381541642"/>
      <w:bookmarkStart w:id="689" w:name="_Toc381541932"/>
      <w:bookmarkStart w:id="690" w:name="_Toc381542222"/>
      <w:bookmarkStart w:id="691" w:name="_Toc381543679"/>
      <w:bookmarkStart w:id="692" w:name="_Toc381543972"/>
      <w:bookmarkStart w:id="693" w:name="_Toc381546390"/>
      <w:bookmarkStart w:id="694" w:name="_Toc381621860"/>
      <w:bookmarkStart w:id="695" w:name="_Toc381454422"/>
      <w:bookmarkStart w:id="696" w:name="_Toc381537583"/>
      <w:bookmarkStart w:id="697" w:name="_Toc381537870"/>
      <w:bookmarkStart w:id="698" w:name="_Toc381538157"/>
      <w:bookmarkStart w:id="699" w:name="_Toc381538445"/>
      <w:bookmarkStart w:id="700" w:name="_Toc381538733"/>
      <w:bookmarkStart w:id="701" w:name="_Toc381539020"/>
      <w:bookmarkStart w:id="702" w:name="_Toc381541643"/>
      <w:bookmarkStart w:id="703" w:name="_Toc381541933"/>
      <w:bookmarkStart w:id="704" w:name="_Toc381542223"/>
      <w:bookmarkStart w:id="705" w:name="_Toc381543680"/>
      <w:bookmarkStart w:id="706" w:name="_Toc381543973"/>
      <w:bookmarkStart w:id="707" w:name="_Toc381546391"/>
      <w:bookmarkStart w:id="708" w:name="_Toc381621861"/>
      <w:bookmarkStart w:id="709" w:name="_Toc381454423"/>
      <w:bookmarkStart w:id="710" w:name="_Toc381537584"/>
      <w:bookmarkStart w:id="711" w:name="_Toc381537871"/>
      <w:bookmarkStart w:id="712" w:name="_Toc381538158"/>
      <w:bookmarkStart w:id="713" w:name="_Toc381538446"/>
      <w:bookmarkStart w:id="714" w:name="_Toc381538734"/>
      <w:bookmarkStart w:id="715" w:name="_Toc381539021"/>
      <w:bookmarkStart w:id="716" w:name="_Toc381541644"/>
      <w:bookmarkStart w:id="717" w:name="_Toc381541934"/>
      <w:bookmarkStart w:id="718" w:name="_Toc381542224"/>
      <w:bookmarkStart w:id="719" w:name="_Toc381543681"/>
      <w:bookmarkStart w:id="720" w:name="_Toc381543974"/>
      <w:bookmarkStart w:id="721" w:name="_Toc381546392"/>
      <w:bookmarkStart w:id="722" w:name="_Toc381621862"/>
      <w:bookmarkStart w:id="723" w:name="_Toc381454424"/>
      <w:bookmarkStart w:id="724" w:name="_Toc381537585"/>
      <w:bookmarkStart w:id="725" w:name="_Toc381537872"/>
      <w:bookmarkStart w:id="726" w:name="_Toc381538159"/>
      <w:bookmarkStart w:id="727" w:name="_Toc381538447"/>
      <w:bookmarkStart w:id="728" w:name="_Toc381538735"/>
      <w:bookmarkStart w:id="729" w:name="_Toc381539022"/>
      <w:bookmarkStart w:id="730" w:name="_Toc381541645"/>
      <w:bookmarkStart w:id="731" w:name="_Toc381541935"/>
      <w:bookmarkStart w:id="732" w:name="_Toc381542225"/>
      <w:bookmarkStart w:id="733" w:name="_Toc381543682"/>
      <w:bookmarkStart w:id="734" w:name="_Toc381543975"/>
      <w:bookmarkStart w:id="735" w:name="_Toc381546393"/>
      <w:bookmarkStart w:id="736" w:name="_Toc381621863"/>
      <w:bookmarkStart w:id="737" w:name="_Toc381454425"/>
      <w:bookmarkStart w:id="738" w:name="_Toc381537586"/>
      <w:bookmarkStart w:id="739" w:name="_Toc381537873"/>
      <w:bookmarkStart w:id="740" w:name="_Toc381538160"/>
      <w:bookmarkStart w:id="741" w:name="_Toc381538448"/>
      <w:bookmarkStart w:id="742" w:name="_Toc381538736"/>
      <w:bookmarkStart w:id="743" w:name="_Toc381539023"/>
      <w:bookmarkStart w:id="744" w:name="_Toc381541646"/>
      <w:bookmarkStart w:id="745" w:name="_Toc381541936"/>
      <w:bookmarkStart w:id="746" w:name="_Toc381542226"/>
      <w:bookmarkStart w:id="747" w:name="_Toc381543683"/>
      <w:bookmarkStart w:id="748" w:name="_Toc381543976"/>
      <w:bookmarkStart w:id="749" w:name="_Toc381546394"/>
      <w:bookmarkStart w:id="750" w:name="_Toc381621864"/>
      <w:bookmarkStart w:id="751" w:name="_Toc381454426"/>
      <w:bookmarkStart w:id="752" w:name="_Toc381537587"/>
      <w:bookmarkStart w:id="753" w:name="_Toc381537874"/>
      <w:bookmarkStart w:id="754" w:name="_Toc381538161"/>
      <w:bookmarkStart w:id="755" w:name="_Toc381538449"/>
      <w:bookmarkStart w:id="756" w:name="_Toc381538737"/>
      <w:bookmarkStart w:id="757" w:name="_Toc381539024"/>
      <w:bookmarkStart w:id="758" w:name="_Toc381541647"/>
      <w:bookmarkStart w:id="759" w:name="_Toc381541937"/>
      <w:bookmarkStart w:id="760" w:name="_Toc381542227"/>
      <w:bookmarkStart w:id="761" w:name="_Toc381543684"/>
      <w:bookmarkStart w:id="762" w:name="_Toc381543977"/>
      <w:bookmarkStart w:id="763" w:name="_Toc381546395"/>
      <w:bookmarkStart w:id="764" w:name="_Toc381621865"/>
      <w:bookmarkStart w:id="765" w:name="_Toc381454427"/>
      <w:bookmarkStart w:id="766" w:name="_Toc381537588"/>
      <w:bookmarkStart w:id="767" w:name="_Toc381537875"/>
      <w:bookmarkStart w:id="768" w:name="_Toc381538162"/>
      <w:bookmarkStart w:id="769" w:name="_Toc381538450"/>
      <w:bookmarkStart w:id="770" w:name="_Toc381538738"/>
      <w:bookmarkStart w:id="771" w:name="_Toc381539025"/>
      <w:bookmarkStart w:id="772" w:name="_Toc381541648"/>
      <w:bookmarkStart w:id="773" w:name="_Toc381541938"/>
      <w:bookmarkStart w:id="774" w:name="_Toc381542228"/>
      <w:bookmarkStart w:id="775" w:name="_Toc381543685"/>
      <w:bookmarkStart w:id="776" w:name="_Toc381543978"/>
      <w:bookmarkStart w:id="777" w:name="_Toc381546396"/>
      <w:bookmarkStart w:id="778" w:name="_Toc381621866"/>
      <w:bookmarkStart w:id="779" w:name="_Toc381454428"/>
      <w:bookmarkStart w:id="780" w:name="_Toc381537589"/>
      <w:bookmarkStart w:id="781" w:name="_Toc381537876"/>
      <w:bookmarkStart w:id="782" w:name="_Toc381538163"/>
      <w:bookmarkStart w:id="783" w:name="_Toc381538451"/>
      <w:bookmarkStart w:id="784" w:name="_Toc381538739"/>
      <w:bookmarkStart w:id="785" w:name="_Toc381539026"/>
      <w:bookmarkStart w:id="786" w:name="_Toc381541649"/>
      <w:bookmarkStart w:id="787" w:name="_Toc381541939"/>
      <w:bookmarkStart w:id="788" w:name="_Toc381542229"/>
      <w:bookmarkStart w:id="789" w:name="_Toc381543686"/>
      <w:bookmarkStart w:id="790" w:name="_Toc381543979"/>
      <w:bookmarkStart w:id="791" w:name="_Toc381546397"/>
      <w:bookmarkStart w:id="792" w:name="_Toc381621867"/>
      <w:bookmarkStart w:id="793" w:name="_Toc381454429"/>
      <w:bookmarkStart w:id="794" w:name="_Toc381537590"/>
      <w:bookmarkStart w:id="795" w:name="_Toc381537877"/>
      <w:bookmarkStart w:id="796" w:name="_Toc381538164"/>
      <w:bookmarkStart w:id="797" w:name="_Toc381538452"/>
      <w:bookmarkStart w:id="798" w:name="_Toc381538740"/>
      <w:bookmarkStart w:id="799" w:name="_Toc381539027"/>
      <w:bookmarkStart w:id="800" w:name="_Toc381541650"/>
      <w:bookmarkStart w:id="801" w:name="_Toc381541940"/>
      <w:bookmarkStart w:id="802" w:name="_Toc381542230"/>
      <w:bookmarkStart w:id="803" w:name="_Toc381543687"/>
      <w:bookmarkStart w:id="804" w:name="_Toc381543980"/>
      <w:bookmarkStart w:id="805" w:name="_Toc381546398"/>
      <w:bookmarkStart w:id="806" w:name="_Toc381621868"/>
      <w:bookmarkStart w:id="807" w:name="_Toc381454430"/>
      <w:bookmarkStart w:id="808" w:name="_Toc381537591"/>
      <w:bookmarkStart w:id="809" w:name="_Toc381537878"/>
      <w:bookmarkStart w:id="810" w:name="_Toc381538165"/>
      <w:bookmarkStart w:id="811" w:name="_Toc381538453"/>
      <w:bookmarkStart w:id="812" w:name="_Toc381538741"/>
      <w:bookmarkStart w:id="813" w:name="_Toc381539028"/>
      <w:bookmarkStart w:id="814" w:name="_Toc381541651"/>
      <w:bookmarkStart w:id="815" w:name="_Toc381541941"/>
      <w:bookmarkStart w:id="816" w:name="_Toc381542231"/>
      <w:bookmarkStart w:id="817" w:name="_Toc381543688"/>
      <w:bookmarkStart w:id="818" w:name="_Toc381543981"/>
      <w:bookmarkStart w:id="819" w:name="_Toc381546399"/>
      <w:bookmarkStart w:id="820" w:name="_Toc381621869"/>
      <w:bookmarkStart w:id="821" w:name="_Toc381454431"/>
      <w:bookmarkStart w:id="822" w:name="_Toc381537592"/>
      <w:bookmarkStart w:id="823" w:name="_Toc381537879"/>
      <w:bookmarkStart w:id="824" w:name="_Toc381538166"/>
      <w:bookmarkStart w:id="825" w:name="_Toc381538454"/>
      <w:bookmarkStart w:id="826" w:name="_Toc381538742"/>
      <w:bookmarkStart w:id="827" w:name="_Toc381539029"/>
      <w:bookmarkStart w:id="828" w:name="_Toc381541652"/>
      <w:bookmarkStart w:id="829" w:name="_Toc381541942"/>
      <w:bookmarkStart w:id="830" w:name="_Toc381542232"/>
      <w:bookmarkStart w:id="831" w:name="_Toc381543689"/>
      <w:bookmarkStart w:id="832" w:name="_Toc381543982"/>
      <w:bookmarkStart w:id="833" w:name="_Toc381546400"/>
      <w:bookmarkStart w:id="834" w:name="_Toc381621870"/>
      <w:bookmarkStart w:id="835" w:name="_Toc381454432"/>
      <w:bookmarkStart w:id="836" w:name="_Toc381537593"/>
      <w:bookmarkStart w:id="837" w:name="_Toc381537880"/>
      <w:bookmarkStart w:id="838" w:name="_Toc381538167"/>
      <w:bookmarkStart w:id="839" w:name="_Toc381538455"/>
      <w:bookmarkStart w:id="840" w:name="_Toc381538743"/>
      <w:bookmarkStart w:id="841" w:name="_Toc381539030"/>
      <w:bookmarkStart w:id="842" w:name="_Toc381541653"/>
      <w:bookmarkStart w:id="843" w:name="_Toc381541943"/>
      <w:bookmarkStart w:id="844" w:name="_Toc381542233"/>
      <w:bookmarkStart w:id="845" w:name="_Toc381543690"/>
      <w:bookmarkStart w:id="846" w:name="_Toc381543983"/>
      <w:bookmarkStart w:id="847" w:name="_Toc381546401"/>
      <w:bookmarkStart w:id="848" w:name="_Toc381621871"/>
      <w:bookmarkStart w:id="849" w:name="_Toc381454433"/>
      <w:bookmarkStart w:id="850" w:name="_Toc381537594"/>
      <w:bookmarkStart w:id="851" w:name="_Toc381537881"/>
      <w:bookmarkStart w:id="852" w:name="_Toc381538168"/>
      <w:bookmarkStart w:id="853" w:name="_Toc381538456"/>
      <w:bookmarkStart w:id="854" w:name="_Toc381538744"/>
      <w:bookmarkStart w:id="855" w:name="_Toc381539031"/>
      <w:bookmarkStart w:id="856" w:name="_Toc381541654"/>
      <w:bookmarkStart w:id="857" w:name="_Toc381541944"/>
      <w:bookmarkStart w:id="858" w:name="_Toc381542234"/>
      <w:bookmarkStart w:id="859" w:name="_Toc381543691"/>
      <w:bookmarkStart w:id="860" w:name="_Toc381543984"/>
      <w:bookmarkStart w:id="861" w:name="_Toc381546402"/>
      <w:bookmarkStart w:id="862" w:name="_Toc381621872"/>
      <w:bookmarkStart w:id="863" w:name="_Toc381454434"/>
      <w:bookmarkStart w:id="864" w:name="_Toc381537595"/>
      <w:bookmarkStart w:id="865" w:name="_Toc381537882"/>
      <w:bookmarkStart w:id="866" w:name="_Toc381538169"/>
      <w:bookmarkStart w:id="867" w:name="_Toc381538457"/>
      <w:bookmarkStart w:id="868" w:name="_Toc381538745"/>
      <w:bookmarkStart w:id="869" w:name="_Toc381539032"/>
      <w:bookmarkStart w:id="870" w:name="_Toc381541655"/>
      <w:bookmarkStart w:id="871" w:name="_Toc381541945"/>
      <w:bookmarkStart w:id="872" w:name="_Toc381542235"/>
      <w:bookmarkStart w:id="873" w:name="_Toc381543692"/>
      <w:bookmarkStart w:id="874" w:name="_Toc381543985"/>
      <w:bookmarkStart w:id="875" w:name="_Toc381546403"/>
      <w:bookmarkStart w:id="876" w:name="_Toc381621873"/>
      <w:bookmarkStart w:id="877" w:name="_Toc381454435"/>
      <w:bookmarkStart w:id="878" w:name="_Toc381537596"/>
      <w:bookmarkStart w:id="879" w:name="_Toc381537883"/>
      <w:bookmarkStart w:id="880" w:name="_Toc381538170"/>
      <w:bookmarkStart w:id="881" w:name="_Toc381538458"/>
      <w:bookmarkStart w:id="882" w:name="_Toc381538746"/>
      <w:bookmarkStart w:id="883" w:name="_Toc381539033"/>
      <w:bookmarkStart w:id="884" w:name="_Toc381541656"/>
      <w:bookmarkStart w:id="885" w:name="_Toc381541946"/>
      <w:bookmarkStart w:id="886" w:name="_Toc381542236"/>
      <w:bookmarkStart w:id="887" w:name="_Toc381543693"/>
      <w:bookmarkStart w:id="888" w:name="_Toc381543986"/>
      <w:bookmarkStart w:id="889" w:name="_Toc381546404"/>
      <w:bookmarkStart w:id="890" w:name="_Toc381621874"/>
      <w:bookmarkStart w:id="891" w:name="_Toc381454436"/>
      <w:bookmarkStart w:id="892" w:name="_Toc381537597"/>
      <w:bookmarkStart w:id="893" w:name="_Toc381537884"/>
      <w:bookmarkStart w:id="894" w:name="_Toc381538171"/>
      <w:bookmarkStart w:id="895" w:name="_Toc381538459"/>
      <w:bookmarkStart w:id="896" w:name="_Toc381538747"/>
      <w:bookmarkStart w:id="897" w:name="_Toc381539034"/>
      <w:bookmarkStart w:id="898" w:name="_Toc381541657"/>
      <w:bookmarkStart w:id="899" w:name="_Toc381541947"/>
      <w:bookmarkStart w:id="900" w:name="_Toc381542237"/>
      <w:bookmarkStart w:id="901" w:name="_Toc381543694"/>
      <w:bookmarkStart w:id="902" w:name="_Toc381543987"/>
      <w:bookmarkStart w:id="903" w:name="_Toc381546405"/>
      <w:bookmarkStart w:id="904" w:name="_Toc381621875"/>
      <w:bookmarkStart w:id="905" w:name="_Toc381454437"/>
      <w:bookmarkStart w:id="906" w:name="_Toc381537598"/>
      <w:bookmarkStart w:id="907" w:name="_Toc381537885"/>
      <w:bookmarkStart w:id="908" w:name="_Toc381538172"/>
      <w:bookmarkStart w:id="909" w:name="_Toc381538460"/>
      <w:bookmarkStart w:id="910" w:name="_Toc381538748"/>
      <w:bookmarkStart w:id="911" w:name="_Toc381539035"/>
      <w:bookmarkStart w:id="912" w:name="_Toc381541658"/>
      <w:bookmarkStart w:id="913" w:name="_Toc381541948"/>
      <w:bookmarkStart w:id="914" w:name="_Toc381542238"/>
      <w:bookmarkStart w:id="915" w:name="_Toc381543695"/>
      <w:bookmarkStart w:id="916" w:name="_Toc381543988"/>
      <w:bookmarkStart w:id="917" w:name="_Toc381546406"/>
      <w:bookmarkStart w:id="918" w:name="_Toc381621876"/>
      <w:bookmarkStart w:id="919" w:name="_Toc381454438"/>
      <w:bookmarkStart w:id="920" w:name="_Toc381537599"/>
      <w:bookmarkStart w:id="921" w:name="_Toc381537886"/>
      <w:bookmarkStart w:id="922" w:name="_Toc381538173"/>
      <w:bookmarkStart w:id="923" w:name="_Toc381538461"/>
      <w:bookmarkStart w:id="924" w:name="_Toc381538749"/>
      <w:bookmarkStart w:id="925" w:name="_Toc381539036"/>
      <w:bookmarkStart w:id="926" w:name="_Toc381541659"/>
      <w:bookmarkStart w:id="927" w:name="_Toc381541949"/>
      <w:bookmarkStart w:id="928" w:name="_Toc381542239"/>
      <w:bookmarkStart w:id="929" w:name="_Toc381543696"/>
      <w:bookmarkStart w:id="930" w:name="_Toc381543989"/>
      <w:bookmarkStart w:id="931" w:name="_Toc381546407"/>
      <w:bookmarkStart w:id="932" w:name="_Toc381621877"/>
      <w:bookmarkStart w:id="933" w:name="_Toc381454439"/>
      <w:bookmarkStart w:id="934" w:name="_Toc381537600"/>
      <w:bookmarkStart w:id="935" w:name="_Toc381537887"/>
      <w:bookmarkStart w:id="936" w:name="_Toc381538174"/>
      <w:bookmarkStart w:id="937" w:name="_Toc381538462"/>
      <w:bookmarkStart w:id="938" w:name="_Toc381538750"/>
      <w:bookmarkStart w:id="939" w:name="_Toc381539037"/>
      <w:bookmarkStart w:id="940" w:name="_Toc381541660"/>
      <w:bookmarkStart w:id="941" w:name="_Toc381541950"/>
      <w:bookmarkStart w:id="942" w:name="_Toc381542240"/>
      <w:bookmarkStart w:id="943" w:name="_Toc381543697"/>
      <w:bookmarkStart w:id="944" w:name="_Toc381543990"/>
      <w:bookmarkStart w:id="945" w:name="_Toc381546408"/>
      <w:bookmarkStart w:id="946" w:name="_Toc381621878"/>
      <w:bookmarkStart w:id="947" w:name="_Toc381454440"/>
      <w:bookmarkStart w:id="948" w:name="_Toc381537601"/>
      <w:bookmarkStart w:id="949" w:name="_Toc381537888"/>
      <w:bookmarkStart w:id="950" w:name="_Toc381538175"/>
      <w:bookmarkStart w:id="951" w:name="_Toc381538463"/>
      <w:bookmarkStart w:id="952" w:name="_Toc381538751"/>
      <w:bookmarkStart w:id="953" w:name="_Toc381539038"/>
      <w:bookmarkStart w:id="954" w:name="_Toc381541661"/>
      <w:bookmarkStart w:id="955" w:name="_Toc381541951"/>
      <w:bookmarkStart w:id="956" w:name="_Toc381542241"/>
      <w:bookmarkStart w:id="957" w:name="_Toc381543698"/>
      <w:bookmarkStart w:id="958" w:name="_Toc381543991"/>
      <w:bookmarkStart w:id="959" w:name="_Toc381546409"/>
      <w:bookmarkStart w:id="960" w:name="_Toc381621879"/>
      <w:bookmarkStart w:id="961" w:name="_Toc381454441"/>
      <w:bookmarkStart w:id="962" w:name="_Toc381537602"/>
      <w:bookmarkStart w:id="963" w:name="_Toc381537889"/>
      <w:bookmarkStart w:id="964" w:name="_Toc381538176"/>
      <w:bookmarkStart w:id="965" w:name="_Toc381538464"/>
      <w:bookmarkStart w:id="966" w:name="_Toc381538752"/>
      <w:bookmarkStart w:id="967" w:name="_Toc381539039"/>
      <w:bookmarkStart w:id="968" w:name="_Toc381541662"/>
      <w:bookmarkStart w:id="969" w:name="_Toc381541952"/>
      <w:bookmarkStart w:id="970" w:name="_Toc381542242"/>
      <w:bookmarkStart w:id="971" w:name="_Toc381543699"/>
      <w:bookmarkStart w:id="972" w:name="_Toc381543992"/>
      <w:bookmarkStart w:id="973" w:name="_Toc381546410"/>
      <w:bookmarkStart w:id="974" w:name="_Toc381621880"/>
      <w:bookmarkStart w:id="975" w:name="_Toc381454442"/>
      <w:bookmarkStart w:id="976" w:name="_Toc381537603"/>
      <w:bookmarkStart w:id="977" w:name="_Toc381537890"/>
      <w:bookmarkStart w:id="978" w:name="_Toc381538177"/>
      <w:bookmarkStart w:id="979" w:name="_Toc381538465"/>
      <w:bookmarkStart w:id="980" w:name="_Toc381538753"/>
      <w:bookmarkStart w:id="981" w:name="_Toc381539040"/>
      <w:bookmarkStart w:id="982" w:name="_Toc381541663"/>
      <w:bookmarkStart w:id="983" w:name="_Toc381541953"/>
      <w:bookmarkStart w:id="984" w:name="_Toc381542243"/>
      <w:bookmarkStart w:id="985" w:name="_Toc381543700"/>
      <w:bookmarkStart w:id="986" w:name="_Toc381543993"/>
      <w:bookmarkStart w:id="987" w:name="_Toc381546411"/>
      <w:bookmarkStart w:id="988" w:name="_Toc381621881"/>
      <w:bookmarkStart w:id="989" w:name="_Toc420421806"/>
      <w:bookmarkStart w:id="990" w:name="_Toc420422076"/>
      <w:bookmarkStart w:id="991" w:name="_Toc420422346"/>
      <w:bookmarkStart w:id="992" w:name="_Toc420422616"/>
      <w:bookmarkStart w:id="993" w:name="_Toc420496620"/>
      <w:bookmarkStart w:id="994" w:name="_Toc420421807"/>
      <w:bookmarkStart w:id="995" w:name="_Toc420422077"/>
      <w:bookmarkStart w:id="996" w:name="_Toc420422347"/>
      <w:bookmarkStart w:id="997" w:name="_Toc420422617"/>
      <w:bookmarkStart w:id="998" w:name="_Toc420496621"/>
      <w:bookmarkStart w:id="999" w:name="_Toc420421808"/>
      <w:bookmarkStart w:id="1000" w:name="_Toc420422078"/>
      <w:bookmarkStart w:id="1001" w:name="_Toc420422348"/>
      <w:bookmarkStart w:id="1002" w:name="_Toc420422618"/>
      <w:bookmarkStart w:id="1003" w:name="_Toc420496622"/>
      <w:bookmarkStart w:id="1004" w:name="_Toc420421809"/>
      <w:bookmarkStart w:id="1005" w:name="_Toc420422079"/>
      <w:bookmarkStart w:id="1006" w:name="_Toc420422349"/>
      <w:bookmarkStart w:id="1007" w:name="_Toc420422619"/>
      <w:bookmarkStart w:id="1008" w:name="_Toc420496623"/>
      <w:bookmarkStart w:id="1009" w:name="_Toc420421810"/>
      <w:bookmarkStart w:id="1010" w:name="_Toc420422080"/>
      <w:bookmarkStart w:id="1011" w:name="_Toc420422350"/>
      <w:bookmarkStart w:id="1012" w:name="_Toc420422620"/>
      <w:bookmarkStart w:id="1013" w:name="_Toc420496624"/>
      <w:bookmarkStart w:id="1014" w:name="_Toc420421811"/>
      <w:bookmarkStart w:id="1015" w:name="_Toc420422081"/>
      <w:bookmarkStart w:id="1016" w:name="_Toc420422351"/>
      <w:bookmarkStart w:id="1017" w:name="_Toc420422621"/>
      <w:bookmarkStart w:id="1018" w:name="_Toc420496625"/>
      <w:bookmarkStart w:id="1019" w:name="_Toc420421812"/>
      <w:bookmarkStart w:id="1020" w:name="_Toc420422082"/>
      <w:bookmarkStart w:id="1021" w:name="_Toc420422352"/>
      <w:bookmarkStart w:id="1022" w:name="_Toc420422622"/>
      <w:bookmarkStart w:id="1023" w:name="_Toc420496626"/>
      <w:bookmarkStart w:id="1024" w:name="_Toc420421813"/>
      <w:bookmarkStart w:id="1025" w:name="_Toc420422083"/>
      <w:bookmarkStart w:id="1026" w:name="_Toc420422353"/>
      <w:bookmarkStart w:id="1027" w:name="_Toc420422623"/>
      <w:bookmarkStart w:id="1028" w:name="_Toc420496627"/>
      <w:bookmarkStart w:id="1029" w:name="_Toc420421814"/>
      <w:bookmarkStart w:id="1030" w:name="_Toc420422084"/>
      <w:bookmarkStart w:id="1031" w:name="_Toc420422354"/>
      <w:bookmarkStart w:id="1032" w:name="_Toc420422624"/>
      <w:bookmarkStart w:id="1033" w:name="_Toc420496628"/>
      <w:bookmarkStart w:id="1034" w:name="_Toc420421815"/>
      <w:bookmarkStart w:id="1035" w:name="_Toc420422085"/>
      <w:bookmarkStart w:id="1036" w:name="_Toc420422355"/>
      <w:bookmarkStart w:id="1037" w:name="_Toc420422625"/>
      <w:bookmarkStart w:id="1038" w:name="_Toc420496629"/>
      <w:bookmarkStart w:id="1039" w:name="_Toc420421816"/>
      <w:bookmarkStart w:id="1040" w:name="_Toc420422086"/>
      <w:bookmarkStart w:id="1041" w:name="_Toc420422356"/>
      <w:bookmarkStart w:id="1042" w:name="_Toc420422626"/>
      <w:bookmarkStart w:id="1043" w:name="_Toc420496630"/>
      <w:bookmarkStart w:id="1044" w:name="_Toc420421817"/>
      <w:bookmarkStart w:id="1045" w:name="_Toc420422087"/>
      <w:bookmarkStart w:id="1046" w:name="_Toc420422357"/>
      <w:bookmarkStart w:id="1047" w:name="_Toc420422627"/>
      <w:bookmarkStart w:id="1048" w:name="_Toc420496631"/>
      <w:bookmarkStart w:id="1049" w:name="_Toc420421818"/>
      <w:bookmarkStart w:id="1050" w:name="_Toc420422088"/>
      <w:bookmarkStart w:id="1051" w:name="_Toc420422358"/>
      <w:bookmarkStart w:id="1052" w:name="_Toc420422628"/>
      <w:bookmarkStart w:id="1053" w:name="_Toc420496632"/>
      <w:bookmarkStart w:id="1054" w:name="_Toc420421819"/>
      <w:bookmarkStart w:id="1055" w:name="_Toc420422089"/>
      <w:bookmarkStart w:id="1056" w:name="_Toc420422359"/>
      <w:bookmarkStart w:id="1057" w:name="_Toc420422629"/>
      <w:bookmarkStart w:id="1058" w:name="_Toc420496633"/>
      <w:bookmarkStart w:id="1059" w:name="_Toc420421820"/>
      <w:bookmarkStart w:id="1060" w:name="_Toc420422090"/>
      <w:bookmarkStart w:id="1061" w:name="_Toc420422360"/>
      <w:bookmarkStart w:id="1062" w:name="_Toc420422630"/>
      <w:bookmarkStart w:id="1063" w:name="_Toc420496634"/>
      <w:bookmarkStart w:id="1064" w:name="_Toc420421821"/>
      <w:bookmarkStart w:id="1065" w:name="_Toc420422091"/>
      <w:bookmarkStart w:id="1066" w:name="_Toc420422361"/>
      <w:bookmarkStart w:id="1067" w:name="_Toc420422631"/>
      <w:bookmarkStart w:id="1068" w:name="_Toc420496635"/>
      <w:bookmarkStart w:id="1069" w:name="_Toc420421822"/>
      <w:bookmarkStart w:id="1070" w:name="_Toc420422092"/>
      <w:bookmarkStart w:id="1071" w:name="_Toc420422362"/>
      <w:bookmarkStart w:id="1072" w:name="_Toc420422632"/>
      <w:bookmarkStart w:id="1073" w:name="_Toc420496636"/>
      <w:bookmarkStart w:id="1074" w:name="_Toc420421823"/>
      <w:bookmarkStart w:id="1075" w:name="_Toc420422093"/>
      <w:bookmarkStart w:id="1076" w:name="_Toc420422363"/>
      <w:bookmarkStart w:id="1077" w:name="_Toc420422633"/>
      <w:bookmarkStart w:id="1078" w:name="_Toc420496637"/>
      <w:bookmarkStart w:id="1079" w:name="_Toc420421824"/>
      <w:bookmarkStart w:id="1080" w:name="_Toc420422094"/>
      <w:bookmarkStart w:id="1081" w:name="_Toc420422364"/>
      <w:bookmarkStart w:id="1082" w:name="_Toc420422634"/>
      <w:bookmarkStart w:id="1083" w:name="_Toc420496638"/>
      <w:bookmarkStart w:id="1084" w:name="_Toc420421825"/>
      <w:bookmarkStart w:id="1085" w:name="_Toc420422095"/>
      <w:bookmarkStart w:id="1086" w:name="_Toc420422365"/>
      <w:bookmarkStart w:id="1087" w:name="_Toc420422635"/>
      <w:bookmarkStart w:id="1088" w:name="_Toc420496639"/>
      <w:bookmarkStart w:id="1089" w:name="_Toc420421826"/>
      <w:bookmarkStart w:id="1090" w:name="_Toc420422096"/>
      <w:bookmarkStart w:id="1091" w:name="_Toc420422366"/>
      <w:bookmarkStart w:id="1092" w:name="_Toc420422636"/>
      <w:bookmarkStart w:id="1093" w:name="_Toc420496640"/>
      <w:bookmarkStart w:id="1094" w:name="_Toc420421827"/>
      <w:bookmarkStart w:id="1095" w:name="_Toc420422097"/>
      <w:bookmarkStart w:id="1096" w:name="_Toc420422367"/>
      <w:bookmarkStart w:id="1097" w:name="_Toc420422637"/>
      <w:bookmarkStart w:id="1098" w:name="_Toc420496641"/>
      <w:bookmarkStart w:id="1099" w:name="_Toc420421828"/>
      <w:bookmarkStart w:id="1100" w:name="_Toc420422098"/>
      <w:bookmarkStart w:id="1101" w:name="_Toc420422368"/>
      <w:bookmarkStart w:id="1102" w:name="_Toc420422638"/>
      <w:bookmarkStart w:id="1103" w:name="_Toc420496642"/>
      <w:bookmarkStart w:id="1104" w:name="_Toc420421829"/>
      <w:bookmarkStart w:id="1105" w:name="_Toc420422099"/>
      <w:bookmarkStart w:id="1106" w:name="_Toc420422369"/>
      <w:bookmarkStart w:id="1107" w:name="_Toc420422639"/>
      <w:bookmarkStart w:id="1108" w:name="_Toc420496643"/>
      <w:bookmarkStart w:id="1109" w:name="_Toc420421830"/>
      <w:bookmarkStart w:id="1110" w:name="_Toc420422100"/>
      <w:bookmarkStart w:id="1111" w:name="_Toc420422370"/>
      <w:bookmarkStart w:id="1112" w:name="_Toc420422640"/>
      <w:bookmarkStart w:id="1113" w:name="_Toc420496644"/>
      <w:bookmarkStart w:id="1114" w:name="_Toc420421831"/>
      <w:bookmarkStart w:id="1115" w:name="_Toc420422101"/>
      <w:bookmarkStart w:id="1116" w:name="_Toc420422371"/>
      <w:bookmarkStart w:id="1117" w:name="_Toc420422641"/>
      <w:bookmarkStart w:id="1118" w:name="_Toc420496645"/>
      <w:bookmarkStart w:id="1119" w:name="_Toc420421832"/>
      <w:bookmarkStart w:id="1120" w:name="_Toc420422102"/>
      <w:bookmarkStart w:id="1121" w:name="_Toc420422372"/>
      <w:bookmarkStart w:id="1122" w:name="_Toc420422642"/>
      <w:bookmarkStart w:id="1123" w:name="_Toc420496646"/>
      <w:bookmarkStart w:id="1124" w:name="_Toc420421833"/>
      <w:bookmarkStart w:id="1125" w:name="_Toc420422103"/>
      <w:bookmarkStart w:id="1126" w:name="_Toc420422373"/>
      <w:bookmarkStart w:id="1127" w:name="_Toc420422643"/>
      <w:bookmarkStart w:id="1128" w:name="_Toc420496647"/>
      <w:bookmarkStart w:id="1129" w:name="_Toc420421834"/>
      <w:bookmarkStart w:id="1130" w:name="_Toc420422104"/>
      <w:bookmarkStart w:id="1131" w:name="_Toc420422374"/>
      <w:bookmarkStart w:id="1132" w:name="_Toc420422644"/>
      <w:bookmarkStart w:id="1133" w:name="_Toc420496648"/>
      <w:bookmarkStart w:id="1134" w:name="_Toc420421835"/>
      <w:bookmarkStart w:id="1135" w:name="_Toc420422105"/>
      <w:bookmarkStart w:id="1136" w:name="_Toc420422375"/>
      <w:bookmarkStart w:id="1137" w:name="_Toc420422645"/>
      <w:bookmarkStart w:id="1138" w:name="_Toc420496649"/>
      <w:bookmarkStart w:id="1139" w:name="_Toc420421836"/>
      <w:bookmarkStart w:id="1140" w:name="_Toc420422106"/>
      <w:bookmarkStart w:id="1141" w:name="_Toc420422376"/>
      <w:bookmarkStart w:id="1142" w:name="_Toc420422646"/>
      <w:bookmarkStart w:id="1143" w:name="_Toc420496650"/>
      <w:bookmarkStart w:id="1144" w:name="_Toc420421837"/>
      <w:bookmarkStart w:id="1145" w:name="_Toc420422107"/>
      <w:bookmarkStart w:id="1146" w:name="_Toc420422377"/>
      <w:bookmarkStart w:id="1147" w:name="_Toc420422647"/>
      <w:bookmarkStart w:id="1148" w:name="_Toc420496651"/>
      <w:bookmarkStart w:id="1149" w:name="_Toc420421838"/>
      <w:bookmarkStart w:id="1150" w:name="_Toc420422108"/>
      <w:bookmarkStart w:id="1151" w:name="_Toc420422378"/>
      <w:bookmarkStart w:id="1152" w:name="_Toc420422648"/>
      <w:bookmarkStart w:id="1153" w:name="_Toc420496652"/>
      <w:bookmarkStart w:id="1154" w:name="_Toc420421839"/>
      <w:bookmarkStart w:id="1155" w:name="_Toc420422109"/>
      <w:bookmarkStart w:id="1156" w:name="_Toc420422379"/>
      <w:bookmarkStart w:id="1157" w:name="_Toc420422649"/>
      <w:bookmarkStart w:id="1158" w:name="_Toc420496653"/>
      <w:bookmarkStart w:id="1159" w:name="_Toc420421840"/>
      <w:bookmarkStart w:id="1160" w:name="_Toc420422110"/>
      <w:bookmarkStart w:id="1161" w:name="_Toc420422380"/>
      <w:bookmarkStart w:id="1162" w:name="_Toc420422650"/>
      <w:bookmarkStart w:id="1163" w:name="_Toc420496654"/>
      <w:bookmarkStart w:id="1164" w:name="_Toc420421841"/>
      <w:bookmarkStart w:id="1165" w:name="_Toc420422111"/>
      <w:bookmarkStart w:id="1166" w:name="_Toc420422381"/>
      <w:bookmarkStart w:id="1167" w:name="_Toc420422651"/>
      <w:bookmarkStart w:id="1168" w:name="_Toc420496655"/>
      <w:bookmarkStart w:id="1169" w:name="_Toc420421842"/>
      <w:bookmarkStart w:id="1170" w:name="_Toc420422112"/>
      <w:bookmarkStart w:id="1171" w:name="_Toc420422382"/>
      <w:bookmarkStart w:id="1172" w:name="_Toc420422652"/>
      <w:bookmarkStart w:id="1173" w:name="_Toc420496656"/>
      <w:bookmarkStart w:id="1174" w:name="_Toc420421843"/>
      <w:bookmarkStart w:id="1175" w:name="_Toc420422113"/>
      <w:bookmarkStart w:id="1176" w:name="_Toc420422383"/>
      <w:bookmarkStart w:id="1177" w:name="_Toc420422653"/>
      <w:bookmarkStart w:id="1178" w:name="_Toc420496657"/>
      <w:bookmarkStart w:id="1179" w:name="_Toc420421844"/>
      <w:bookmarkStart w:id="1180" w:name="_Toc420422114"/>
      <w:bookmarkStart w:id="1181" w:name="_Toc420422384"/>
      <w:bookmarkStart w:id="1182" w:name="_Toc420422654"/>
      <w:bookmarkStart w:id="1183" w:name="_Toc420496658"/>
      <w:bookmarkStart w:id="1184" w:name="_Toc420421845"/>
      <w:bookmarkStart w:id="1185" w:name="_Toc420422115"/>
      <w:bookmarkStart w:id="1186" w:name="_Toc420422385"/>
      <w:bookmarkStart w:id="1187" w:name="_Toc420422655"/>
      <w:bookmarkStart w:id="1188" w:name="_Toc420496659"/>
      <w:bookmarkStart w:id="1189" w:name="_Toc420421846"/>
      <w:bookmarkStart w:id="1190" w:name="_Toc420422116"/>
      <w:bookmarkStart w:id="1191" w:name="_Toc420422386"/>
      <w:bookmarkStart w:id="1192" w:name="_Toc420422656"/>
      <w:bookmarkStart w:id="1193" w:name="_Toc420496660"/>
      <w:bookmarkStart w:id="1194" w:name="_Toc420421847"/>
      <w:bookmarkStart w:id="1195" w:name="_Toc420422117"/>
      <w:bookmarkStart w:id="1196" w:name="_Toc420422387"/>
      <w:bookmarkStart w:id="1197" w:name="_Toc420422657"/>
      <w:bookmarkStart w:id="1198" w:name="_Toc420496661"/>
      <w:bookmarkStart w:id="1199" w:name="_Toc420421848"/>
      <w:bookmarkStart w:id="1200" w:name="_Toc420422118"/>
      <w:bookmarkStart w:id="1201" w:name="_Toc420422388"/>
      <w:bookmarkStart w:id="1202" w:name="_Toc420422658"/>
      <w:bookmarkStart w:id="1203" w:name="_Toc420496662"/>
      <w:bookmarkStart w:id="1204" w:name="_Toc420421849"/>
      <w:bookmarkStart w:id="1205" w:name="_Toc420422119"/>
      <w:bookmarkStart w:id="1206" w:name="_Toc420422389"/>
      <w:bookmarkStart w:id="1207" w:name="_Toc420422659"/>
      <w:bookmarkStart w:id="1208" w:name="_Toc420496663"/>
      <w:bookmarkStart w:id="1209" w:name="_Toc420421850"/>
      <w:bookmarkStart w:id="1210" w:name="_Toc420422120"/>
      <w:bookmarkStart w:id="1211" w:name="_Toc420422390"/>
      <w:bookmarkStart w:id="1212" w:name="_Toc420422660"/>
      <w:bookmarkStart w:id="1213" w:name="_Toc420496664"/>
      <w:bookmarkStart w:id="1214" w:name="_Toc420421851"/>
      <w:bookmarkStart w:id="1215" w:name="_Toc420422121"/>
      <w:bookmarkStart w:id="1216" w:name="_Toc420422391"/>
      <w:bookmarkStart w:id="1217" w:name="_Toc420422661"/>
      <w:bookmarkStart w:id="1218" w:name="_Toc420496665"/>
      <w:bookmarkStart w:id="1219" w:name="_Toc420421852"/>
      <w:bookmarkStart w:id="1220" w:name="_Toc420422122"/>
      <w:bookmarkStart w:id="1221" w:name="_Toc420422392"/>
      <w:bookmarkStart w:id="1222" w:name="_Toc420422662"/>
      <w:bookmarkStart w:id="1223" w:name="_Toc420496666"/>
      <w:bookmarkStart w:id="1224" w:name="_Toc420421853"/>
      <w:bookmarkStart w:id="1225" w:name="_Toc420422123"/>
      <w:bookmarkStart w:id="1226" w:name="_Toc420422393"/>
      <w:bookmarkStart w:id="1227" w:name="_Toc420422663"/>
      <w:bookmarkStart w:id="1228" w:name="_Toc420496667"/>
      <w:bookmarkStart w:id="1229" w:name="_Toc420421854"/>
      <w:bookmarkStart w:id="1230" w:name="_Toc420422124"/>
      <w:bookmarkStart w:id="1231" w:name="_Toc420422394"/>
      <w:bookmarkStart w:id="1232" w:name="_Toc420422664"/>
      <w:bookmarkStart w:id="1233" w:name="_Toc420496668"/>
      <w:bookmarkStart w:id="1234" w:name="_Toc420421855"/>
      <w:bookmarkStart w:id="1235" w:name="_Toc420422125"/>
      <w:bookmarkStart w:id="1236" w:name="_Toc420422395"/>
      <w:bookmarkStart w:id="1237" w:name="_Toc420422665"/>
      <w:bookmarkStart w:id="1238" w:name="_Toc420496669"/>
      <w:bookmarkStart w:id="1239" w:name="_Toc420421856"/>
      <w:bookmarkStart w:id="1240" w:name="_Toc420422126"/>
      <w:bookmarkStart w:id="1241" w:name="_Toc420422396"/>
      <w:bookmarkStart w:id="1242" w:name="_Toc420422666"/>
      <w:bookmarkStart w:id="1243" w:name="_Toc420496670"/>
      <w:bookmarkStart w:id="1244" w:name="_Toc420421857"/>
      <w:bookmarkStart w:id="1245" w:name="_Toc420422127"/>
      <w:bookmarkStart w:id="1246" w:name="_Toc420422397"/>
      <w:bookmarkStart w:id="1247" w:name="_Toc420422667"/>
      <w:bookmarkStart w:id="1248" w:name="_Toc420496671"/>
      <w:bookmarkStart w:id="1249" w:name="_Toc420421858"/>
      <w:bookmarkStart w:id="1250" w:name="_Toc420422128"/>
      <w:bookmarkStart w:id="1251" w:name="_Toc420422398"/>
      <w:bookmarkStart w:id="1252" w:name="_Toc420422668"/>
      <w:bookmarkStart w:id="1253" w:name="_Toc420496672"/>
      <w:bookmarkStart w:id="1254" w:name="_Toc420421859"/>
      <w:bookmarkStart w:id="1255" w:name="_Toc420422129"/>
      <w:bookmarkStart w:id="1256" w:name="_Toc420422399"/>
      <w:bookmarkStart w:id="1257" w:name="_Toc420422669"/>
      <w:bookmarkStart w:id="1258" w:name="_Toc420496673"/>
      <w:bookmarkStart w:id="1259" w:name="_Toc420421860"/>
      <w:bookmarkStart w:id="1260" w:name="_Toc420422130"/>
      <w:bookmarkStart w:id="1261" w:name="_Toc420422400"/>
      <w:bookmarkStart w:id="1262" w:name="_Toc420422670"/>
      <w:bookmarkStart w:id="1263" w:name="_Toc420496674"/>
      <w:bookmarkStart w:id="1264" w:name="_Toc420421861"/>
      <w:bookmarkStart w:id="1265" w:name="_Toc420422131"/>
      <w:bookmarkStart w:id="1266" w:name="_Toc420422401"/>
      <w:bookmarkStart w:id="1267" w:name="_Toc420422671"/>
      <w:bookmarkStart w:id="1268" w:name="_Toc420496675"/>
      <w:bookmarkStart w:id="1269" w:name="_Toc420421862"/>
      <w:bookmarkStart w:id="1270" w:name="_Toc420422132"/>
      <w:bookmarkStart w:id="1271" w:name="_Toc420422402"/>
      <w:bookmarkStart w:id="1272" w:name="_Toc420422672"/>
      <w:bookmarkStart w:id="1273" w:name="_Toc420496676"/>
      <w:bookmarkStart w:id="1274" w:name="_Toc420421863"/>
      <w:bookmarkStart w:id="1275" w:name="_Toc420422133"/>
      <w:bookmarkStart w:id="1276" w:name="_Toc420422403"/>
      <w:bookmarkStart w:id="1277" w:name="_Toc420422673"/>
      <w:bookmarkStart w:id="1278" w:name="_Toc420496677"/>
      <w:bookmarkStart w:id="1279" w:name="_Toc420421864"/>
      <w:bookmarkStart w:id="1280" w:name="_Toc420422134"/>
      <w:bookmarkStart w:id="1281" w:name="_Toc420422404"/>
      <w:bookmarkStart w:id="1282" w:name="_Toc420422674"/>
      <w:bookmarkStart w:id="1283" w:name="_Toc420496678"/>
      <w:bookmarkStart w:id="1284" w:name="_Toc420421865"/>
      <w:bookmarkStart w:id="1285" w:name="_Toc420422135"/>
      <w:bookmarkStart w:id="1286" w:name="_Toc420422405"/>
      <w:bookmarkStart w:id="1287" w:name="_Toc420422675"/>
      <w:bookmarkStart w:id="1288" w:name="_Toc420496679"/>
      <w:bookmarkStart w:id="1289" w:name="_Toc420421866"/>
      <w:bookmarkStart w:id="1290" w:name="_Toc420422136"/>
      <w:bookmarkStart w:id="1291" w:name="_Toc420422406"/>
      <w:bookmarkStart w:id="1292" w:name="_Toc420422676"/>
      <w:bookmarkStart w:id="1293" w:name="_Toc420496680"/>
      <w:bookmarkStart w:id="1294" w:name="_Toc420421867"/>
      <w:bookmarkStart w:id="1295" w:name="_Toc420422137"/>
      <w:bookmarkStart w:id="1296" w:name="_Toc420422407"/>
      <w:bookmarkStart w:id="1297" w:name="_Toc420422677"/>
      <w:bookmarkStart w:id="1298" w:name="_Toc420496681"/>
      <w:bookmarkStart w:id="1299" w:name="_Toc420421868"/>
      <w:bookmarkStart w:id="1300" w:name="_Toc420422138"/>
      <w:bookmarkStart w:id="1301" w:name="_Toc420422408"/>
      <w:bookmarkStart w:id="1302" w:name="_Toc420422678"/>
      <w:bookmarkStart w:id="1303" w:name="_Toc420496682"/>
      <w:bookmarkStart w:id="1304" w:name="_Toc420421869"/>
      <w:bookmarkStart w:id="1305" w:name="_Toc420422139"/>
      <w:bookmarkStart w:id="1306" w:name="_Toc420422409"/>
      <w:bookmarkStart w:id="1307" w:name="_Toc420422679"/>
      <w:bookmarkStart w:id="1308" w:name="_Toc420496683"/>
      <w:bookmarkStart w:id="1309" w:name="_Toc420421870"/>
      <w:bookmarkStart w:id="1310" w:name="_Toc420422140"/>
      <w:bookmarkStart w:id="1311" w:name="_Toc420422410"/>
      <w:bookmarkStart w:id="1312" w:name="_Toc420422680"/>
      <w:bookmarkStart w:id="1313" w:name="_Toc420496684"/>
      <w:bookmarkStart w:id="1314" w:name="_Toc420421871"/>
      <w:bookmarkStart w:id="1315" w:name="_Toc420422141"/>
      <w:bookmarkStart w:id="1316" w:name="_Toc420422411"/>
      <w:bookmarkStart w:id="1317" w:name="_Toc420422681"/>
      <w:bookmarkStart w:id="1318" w:name="_Toc420496685"/>
      <w:bookmarkStart w:id="1319" w:name="_Toc420421872"/>
      <w:bookmarkStart w:id="1320" w:name="_Toc420422142"/>
      <w:bookmarkStart w:id="1321" w:name="_Toc420422412"/>
      <w:bookmarkStart w:id="1322" w:name="_Toc420422682"/>
      <w:bookmarkStart w:id="1323" w:name="_Toc420496686"/>
      <w:bookmarkStart w:id="1324" w:name="_Toc420421873"/>
      <w:bookmarkStart w:id="1325" w:name="_Toc420422143"/>
      <w:bookmarkStart w:id="1326" w:name="_Toc420422413"/>
      <w:bookmarkStart w:id="1327" w:name="_Toc420422683"/>
      <w:bookmarkStart w:id="1328" w:name="_Toc420496687"/>
      <w:bookmarkStart w:id="1329" w:name="_Toc420421874"/>
      <w:bookmarkStart w:id="1330" w:name="_Toc420422144"/>
      <w:bookmarkStart w:id="1331" w:name="_Toc420422414"/>
      <w:bookmarkStart w:id="1332" w:name="_Toc420422684"/>
      <w:bookmarkStart w:id="1333" w:name="_Toc420496688"/>
      <w:bookmarkStart w:id="1334" w:name="_Toc420421875"/>
      <w:bookmarkStart w:id="1335" w:name="_Toc420422145"/>
      <w:bookmarkStart w:id="1336" w:name="_Toc420422415"/>
      <w:bookmarkStart w:id="1337" w:name="_Toc420422685"/>
      <w:bookmarkStart w:id="1338" w:name="_Toc420496689"/>
      <w:bookmarkStart w:id="1339" w:name="_Toc420421876"/>
      <w:bookmarkStart w:id="1340" w:name="_Toc420422146"/>
      <w:bookmarkStart w:id="1341" w:name="_Toc420422416"/>
      <w:bookmarkStart w:id="1342" w:name="_Toc420422686"/>
      <w:bookmarkStart w:id="1343" w:name="_Toc420496690"/>
      <w:bookmarkStart w:id="1344" w:name="_Toc381449181"/>
      <w:bookmarkStart w:id="1345" w:name="_Toc381449358"/>
      <w:bookmarkStart w:id="1346" w:name="_Toc381449511"/>
      <w:bookmarkStart w:id="1347" w:name="_Toc381454445"/>
      <w:bookmarkStart w:id="1348" w:name="_Toc381449182"/>
      <w:bookmarkStart w:id="1349" w:name="_Toc381449359"/>
      <w:bookmarkStart w:id="1350" w:name="_Toc381449512"/>
      <w:bookmarkStart w:id="1351" w:name="_Toc381454446"/>
      <w:bookmarkStart w:id="1352" w:name="_Toc381449183"/>
      <w:bookmarkStart w:id="1353" w:name="_Toc381449360"/>
      <w:bookmarkStart w:id="1354" w:name="_Toc381449513"/>
      <w:bookmarkStart w:id="1355" w:name="_Toc381454447"/>
      <w:bookmarkStart w:id="1356" w:name="_Toc381449184"/>
      <w:bookmarkStart w:id="1357" w:name="_Toc381449361"/>
      <w:bookmarkStart w:id="1358" w:name="_Toc381449514"/>
      <w:bookmarkStart w:id="1359" w:name="_Toc381454448"/>
      <w:bookmarkStart w:id="1360" w:name="_Toc381449185"/>
      <w:bookmarkStart w:id="1361" w:name="_Toc381449362"/>
      <w:bookmarkStart w:id="1362" w:name="_Toc381449515"/>
      <w:bookmarkStart w:id="1363" w:name="_Toc381454449"/>
      <w:bookmarkStart w:id="1364" w:name="_Toc381449186"/>
      <w:bookmarkStart w:id="1365" w:name="_Toc381449363"/>
      <w:bookmarkStart w:id="1366" w:name="_Toc381449516"/>
      <w:bookmarkStart w:id="1367" w:name="_Toc381454450"/>
      <w:bookmarkStart w:id="1368" w:name="_Toc381449187"/>
      <w:bookmarkStart w:id="1369" w:name="_Toc381449364"/>
      <w:bookmarkStart w:id="1370" w:name="_Toc381449517"/>
      <w:bookmarkStart w:id="1371" w:name="_Toc381454451"/>
      <w:bookmarkStart w:id="1372" w:name="_Toc420421877"/>
      <w:bookmarkStart w:id="1373" w:name="_Toc420422147"/>
      <w:bookmarkStart w:id="1374" w:name="_Toc420422417"/>
      <w:bookmarkStart w:id="1375" w:name="_Toc420422687"/>
      <w:bookmarkStart w:id="1376" w:name="_Toc420496691"/>
      <w:bookmarkStart w:id="1377" w:name="_Toc420421878"/>
      <w:bookmarkStart w:id="1378" w:name="_Toc420422148"/>
      <w:bookmarkStart w:id="1379" w:name="_Toc420422418"/>
      <w:bookmarkStart w:id="1380" w:name="_Toc420422688"/>
      <w:bookmarkStart w:id="1381" w:name="_Toc420496692"/>
      <w:bookmarkStart w:id="1382" w:name="_Toc420421879"/>
      <w:bookmarkStart w:id="1383" w:name="_Toc420422149"/>
      <w:bookmarkStart w:id="1384" w:name="_Toc420422419"/>
      <w:bookmarkStart w:id="1385" w:name="_Toc420422689"/>
      <w:bookmarkStart w:id="1386" w:name="_Toc420496693"/>
      <w:bookmarkStart w:id="1387" w:name="_Toc420421880"/>
      <w:bookmarkStart w:id="1388" w:name="_Toc420422150"/>
      <w:bookmarkStart w:id="1389" w:name="_Toc420422420"/>
      <w:bookmarkStart w:id="1390" w:name="_Toc420422690"/>
      <w:bookmarkStart w:id="1391" w:name="_Toc420496694"/>
      <w:bookmarkStart w:id="1392" w:name="_Toc420421881"/>
      <w:bookmarkStart w:id="1393" w:name="_Toc420422151"/>
      <w:bookmarkStart w:id="1394" w:name="_Toc420422421"/>
      <w:bookmarkStart w:id="1395" w:name="_Toc420422691"/>
      <w:bookmarkStart w:id="1396" w:name="_Toc420496695"/>
      <w:bookmarkStart w:id="1397" w:name="_Toc420421882"/>
      <w:bookmarkStart w:id="1398" w:name="_Toc420422152"/>
      <w:bookmarkStart w:id="1399" w:name="_Toc420422422"/>
      <w:bookmarkStart w:id="1400" w:name="_Toc420422692"/>
      <w:bookmarkStart w:id="1401" w:name="_Toc420496696"/>
      <w:bookmarkStart w:id="1402" w:name="_Toc420421883"/>
      <w:bookmarkStart w:id="1403" w:name="_Toc420422153"/>
      <w:bookmarkStart w:id="1404" w:name="_Toc420422423"/>
      <w:bookmarkStart w:id="1405" w:name="_Toc420422693"/>
      <w:bookmarkStart w:id="1406" w:name="_Toc420496697"/>
      <w:bookmarkStart w:id="1407" w:name="_Toc420421884"/>
      <w:bookmarkStart w:id="1408" w:name="_Toc420422154"/>
      <w:bookmarkStart w:id="1409" w:name="_Toc420422424"/>
      <w:bookmarkStart w:id="1410" w:name="_Toc420422694"/>
      <w:bookmarkStart w:id="1411" w:name="_Toc420496698"/>
      <w:bookmarkStart w:id="1412" w:name="_Toc420421885"/>
      <w:bookmarkStart w:id="1413" w:name="_Toc420422155"/>
      <w:bookmarkStart w:id="1414" w:name="_Toc420422425"/>
      <w:bookmarkStart w:id="1415" w:name="_Toc420422695"/>
      <w:bookmarkStart w:id="1416" w:name="_Toc420496699"/>
      <w:bookmarkStart w:id="1417" w:name="_Toc420421886"/>
      <w:bookmarkStart w:id="1418" w:name="_Toc420422156"/>
      <w:bookmarkStart w:id="1419" w:name="_Toc420422426"/>
      <w:bookmarkStart w:id="1420" w:name="_Toc420422696"/>
      <w:bookmarkStart w:id="1421" w:name="_Toc420496700"/>
      <w:bookmarkStart w:id="1422" w:name="_Toc420421887"/>
      <w:bookmarkStart w:id="1423" w:name="_Toc420422157"/>
      <w:bookmarkStart w:id="1424" w:name="_Toc420422427"/>
      <w:bookmarkStart w:id="1425" w:name="_Toc420422697"/>
      <w:bookmarkStart w:id="1426" w:name="_Toc420496701"/>
      <w:bookmarkStart w:id="1427" w:name="_Toc420421888"/>
      <w:bookmarkStart w:id="1428" w:name="_Toc420422158"/>
      <w:bookmarkStart w:id="1429" w:name="_Toc420422428"/>
      <w:bookmarkStart w:id="1430" w:name="_Toc420422698"/>
      <w:bookmarkStart w:id="1431" w:name="_Toc420496702"/>
      <w:bookmarkStart w:id="1432" w:name="_Toc420421889"/>
      <w:bookmarkStart w:id="1433" w:name="_Toc420422159"/>
      <w:bookmarkStart w:id="1434" w:name="_Toc420422429"/>
      <w:bookmarkStart w:id="1435" w:name="_Toc420422699"/>
      <w:bookmarkStart w:id="1436" w:name="_Toc420496703"/>
      <w:bookmarkStart w:id="1437" w:name="_Toc420421890"/>
      <w:bookmarkStart w:id="1438" w:name="_Toc420422160"/>
      <w:bookmarkStart w:id="1439" w:name="_Toc420422430"/>
      <w:bookmarkStart w:id="1440" w:name="_Toc420422700"/>
      <w:bookmarkStart w:id="1441" w:name="_Toc420496704"/>
      <w:bookmarkStart w:id="1442" w:name="_Toc420421891"/>
      <w:bookmarkStart w:id="1443" w:name="_Toc420422161"/>
      <w:bookmarkStart w:id="1444" w:name="_Toc420422431"/>
      <w:bookmarkStart w:id="1445" w:name="_Toc420422701"/>
      <w:bookmarkStart w:id="1446" w:name="_Toc420496705"/>
      <w:bookmarkStart w:id="1447" w:name="_Toc420421892"/>
      <w:bookmarkStart w:id="1448" w:name="_Toc420422162"/>
      <w:bookmarkStart w:id="1449" w:name="_Toc420422432"/>
      <w:bookmarkStart w:id="1450" w:name="_Toc420422702"/>
      <w:bookmarkStart w:id="1451" w:name="_Toc420496706"/>
      <w:bookmarkStart w:id="1452" w:name="_Toc420421893"/>
      <w:bookmarkStart w:id="1453" w:name="_Toc420422163"/>
      <w:bookmarkStart w:id="1454" w:name="_Toc420422433"/>
      <w:bookmarkStart w:id="1455" w:name="_Toc420422703"/>
      <w:bookmarkStart w:id="1456" w:name="_Toc420496707"/>
      <w:bookmarkStart w:id="1457" w:name="_Toc420421894"/>
      <w:bookmarkStart w:id="1458" w:name="_Toc420422164"/>
      <w:bookmarkStart w:id="1459" w:name="_Toc420422434"/>
      <w:bookmarkStart w:id="1460" w:name="_Toc420422704"/>
      <w:bookmarkStart w:id="1461" w:name="_Toc420496708"/>
      <w:bookmarkStart w:id="1462" w:name="_Toc420421895"/>
      <w:bookmarkStart w:id="1463" w:name="_Toc420422165"/>
      <w:bookmarkStart w:id="1464" w:name="_Toc420422435"/>
      <w:bookmarkStart w:id="1465" w:name="_Toc420422705"/>
      <w:bookmarkStart w:id="1466" w:name="_Toc420496709"/>
      <w:bookmarkStart w:id="1467" w:name="_Toc420421896"/>
      <w:bookmarkStart w:id="1468" w:name="_Toc420422166"/>
      <w:bookmarkStart w:id="1469" w:name="_Toc420422436"/>
      <w:bookmarkStart w:id="1470" w:name="_Toc420422706"/>
      <w:bookmarkStart w:id="1471" w:name="_Toc420496710"/>
      <w:bookmarkStart w:id="1472" w:name="_Toc420421897"/>
      <w:bookmarkStart w:id="1473" w:name="_Toc420422167"/>
      <w:bookmarkStart w:id="1474" w:name="_Toc420422437"/>
      <w:bookmarkStart w:id="1475" w:name="_Toc420422707"/>
      <w:bookmarkStart w:id="1476" w:name="_Toc420496711"/>
      <w:bookmarkStart w:id="1477" w:name="_Toc420421898"/>
      <w:bookmarkStart w:id="1478" w:name="_Toc420422168"/>
      <w:bookmarkStart w:id="1479" w:name="_Toc420422438"/>
      <w:bookmarkStart w:id="1480" w:name="_Toc420422708"/>
      <w:bookmarkStart w:id="1481" w:name="_Toc420496712"/>
      <w:bookmarkStart w:id="1482" w:name="_Toc420421899"/>
      <w:bookmarkStart w:id="1483" w:name="_Toc420422169"/>
      <w:bookmarkStart w:id="1484" w:name="_Toc420422439"/>
      <w:bookmarkStart w:id="1485" w:name="_Toc420422709"/>
      <w:bookmarkStart w:id="1486" w:name="_Toc420496713"/>
      <w:bookmarkStart w:id="1487" w:name="_Toc420421900"/>
      <w:bookmarkStart w:id="1488" w:name="_Toc420422170"/>
      <w:bookmarkStart w:id="1489" w:name="_Toc420422440"/>
      <w:bookmarkStart w:id="1490" w:name="_Toc420422710"/>
      <w:bookmarkStart w:id="1491" w:name="_Toc420496714"/>
      <w:bookmarkStart w:id="1492" w:name="_Toc420421901"/>
      <w:bookmarkStart w:id="1493" w:name="_Toc420422171"/>
      <w:bookmarkStart w:id="1494" w:name="_Toc420422441"/>
      <w:bookmarkStart w:id="1495" w:name="_Toc420422711"/>
      <w:bookmarkStart w:id="1496" w:name="_Toc420496715"/>
      <w:bookmarkStart w:id="1497" w:name="_Toc420421902"/>
      <w:bookmarkStart w:id="1498" w:name="_Toc420422172"/>
      <w:bookmarkStart w:id="1499" w:name="_Toc420422442"/>
      <w:bookmarkStart w:id="1500" w:name="_Toc420422712"/>
      <w:bookmarkStart w:id="1501" w:name="_Toc420496716"/>
      <w:bookmarkStart w:id="1502" w:name="_Toc420421903"/>
      <w:bookmarkStart w:id="1503" w:name="_Toc420422173"/>
      <w:bookmarkStart w:id="1504" w:name="_Toc420422443"/>
      <w:bookmarkStart w:id="1505" w:name="_Toc420422713"/>
      <w:bookmarkStart w:id="1506" w:name="_Toc420496717"/>
      <w:bookmarkStart w:id="1507" w:name="_Toc420421904"/>
      <w:bookmarkStart w:id="1508" w:name="_Toc420422174"/>
      <w:bookmarkStart w:id="1509" w:name="_Toc420422444"/>
      <w:bookmarkStart w:id="1510" w:name="_Toc420422714"/>
      <w:bookmarkStart w:id="1511" w:name="_Toc420496718"/>
      <w:bookmarkStart w:id="1512" w:name="_Toc420421905"/>
      <w:bookmarkStart w:id="1513" w:name="_Toc420422175"/>
      <w:bookmarkStart w:id="1514" w:name="_Toc420422445"/>
      <w:bookmarkStart w:id="1515" w:name="_Toc420422715"/>
      <w:bookmarkStart w:id="1516" w:name="_Toc420496719"/>
      <w:bookmarkStart w:id="1517" w:name="_Toc420421906"/>
      <w:bookmarkStart w:id="1518" w:name="_Toc420422176"/>
      <w:bookmarkStart w:id="1519" w:name="_Toc420422446"/>
      <w:bookmarkStart w:id="1520" w:name="_Toc420422716"/>
      <w:bookmarkStart w:id="1521" w:name="_Toc420496720"/>
      <w:bookmarkStart w:id="1522" w:name="_Toc420421907"/>
      <w:bookmarkStart w:id="1523" w:name="_Toc420422177"/>
      <w:bookmarkStart w:id="1524" w:name="_Toc420422447"/>
      <w:bookmarkStart w:id="1525" w:name="_Toc420422717"/>
      <w:bookmarkStart w:id="1526" w:name="_Toc420496721"/>
      <w:bookmarkStart w:id="1527" w:name="_Toc420421908"/>
      <w:bookmarkStart w:id="1528" w:name="_Toc420422178"/>
      <w:bookmarkStart w:id="1529" w:name="_Toc420422448"/>
      <w:bookmarkStart w:id="1530" w:name="_Toc420422718"/>
      <w:bookmarkStart w:id="1531" w:name="_Toc420496722"/>
      <w:bookmarkStart w:id="1532" w:name="_Toc420421909"/>
      <w:bookmarkStart w:id="1533" w:name="_Toc420422179"/>
      <w:bookmarkStart w:id="1534" w:name="_Toc420422449"/>
      <w:bookmarkStart w:id="1535" w:name="_Toc420422719"/>
      <w:bookmarkStart w:id="1536" w:name="_Toc420496723"/>
      <w:bookmarkStart w:id="1537" w:name="_Toc420421910"/>
      <w:bookmarkStart w:id="1538" w:name="_Toc420422180"/>
      <w:bookmarkStart w:id="1539" w:name="_Toc420422450"/>
      <w:bookmarkStart w:id="1540" w:name="_Toc420422720"/>
      <w:bookmarkStart w:id="1541" w:name="_Toc420496724"/>
      <w:bookmarkStart w:id="1542" w:name="_Toc420421911"/>
      <w:bookmarkStart w:id="1543" w:name="_Toc420422181"/>
      <w:bookmarkStart w:id="1544" w:name="_Toc420422451"/>
      <w:bookmarkStart w:id="1545" w:name="_Toc420422721"/>
      <w:bookmarkStart w:id="1546" w:name="_Toc420496725"/>
      <w:bookmarkStart w:id="1547" w:name="_Toc420421912"/>
      <w:bookmarkStart w:id="1548" w:name="_Toc420422182"/>
      <w:bookmarkStart w:id="1549" w:name="_Toc420422452"/>
      <w:bookmarkStart w:id="1550" w:name="_Toc420422722"/>
      <w:bookmarkStart w:id="1551" w:name="_Toc420496726"/>
      <w:bookmarkStart w:id="1552" w:name="_Toc420421913"/>
      <w:bookmarkStart w:id="1553" w:name="_Toc420422183"/>
      <w:bookmarkStart w:id="1554" w:name="_Toc420422453"/>
      <w:bookmarkStart w:id="1555" w:name="_Toc420422723"/>
      <w:bookmarkStart w:id="1556" w:name="_Toc420496727"/>
      <w:bookmarkStart w:id="1557" w:name="_Toc420421914"/>
      <w:bookmarkStart w:id="1558" w:name="_Toc420422184"/>
      <w:bookmarkStart w:id="1559" w:name="_Toc420422454"/>
      <w:bookmarkStart w:id="1560" w:name="_Toc420422724"/>
      <w:bookmarkStart w:id="1561" w:name="_Toc420496728"/>
      <w:bookmarkStart w:id="1562" w:name="_Toc420421915"/>
      <w:bookmarkStart w:id="1563" w:name="_Toc420422185"/>
      <w:bookmarkStart w:id="1564" w:name="_Toc420422455"/>
      <w:bookmarkStart w:id="1565" w:name="_Toc420422725"/>
      <w:bookmarkStart w:id="1566" w:name="_Toc420496729"/>
      <w:bookmarkStart w:id="1567" w:name="_Toc420421916"/>
      <w:bookmarkStart w:id="1568" w:name="_Toc420422186"/>
      <w:bookmarkStart w:id="1569" w:name="_Toc420422456"/>
      <w:bookmarkStart w:id="1570" w:name="_Toc420422726"/>
      <w:bookmarkStart w:id="1571" w:name="_Toc420496730"/>
      <w:bookmarkStart w:id="1572" w:name="_Toc420421917"/>
      <w:bookmarkStart w:id="1573" w:name="_Toc420422187"/>
      <w:bookmarkStart w:id="1574" w:name="_Toc420422457"/>
      <w:bookmarkStart w:id="1575" w:name="_Toc420422727"/>
      <w:bookmarkStart w:id="1576" w:name="_Toc420496731"/>
      <w:bookmarkStart w:id="1577" w:name="_Toc420421918"/>
      <w:bookmarkStart w:id="1578" w:name="_Toc420422188"/>
      <w:bookmarkStart w:id="1579" w:name="_Toc420422458"/>
      <w:bookmarkStart w:id="1580" w:name="_Toc420422728"/>
      <w:bookmarkStart w:id="1581" w:name="_Toc420496732"/>
      <w:bookmarkStart w:id="1582" w:name="_Toc420421919"/>
      <w:bookmarkStart w:id="1583" w:name="_Toc420422189"/>
      <w:bookmarkStart w:id="1584" w:name="_Toc420422459"/>
      <w:bookmarkStart w:id="1585" w:name="_Toc420422729"/>
      <w:bookmarkStart w:id="1586" w:name="_Toc420496733"/>
      <w:bookmarkStart w:id="1587" w:name="_Toc420421920"/>
      <w:bookmarkStart w:id="1588" w:name="_Toc420422190"/>
      <w:bookmarkStart w:id="1589" w:name="_Toc420422460"/>
      <w:bookmarkStart w:id="1590" w:name="_Toc420422730"/>
      <w:bookmarkStart w:id="1591" w:name="_Toc420496734"/>
      <w:bookmarkStart w:id="1592" w:name="_Toc420421921"/>
      <w:bookmarkStart w:id="1593" w:name="_Toc420422191"/>
      <w:bookmarkStart w:id="1594" w:name="_Toc420422461"/>
      <w:bookmarkStart w:id="1595" w:name="_Toc420422731"/>
      <w:bookmarkStart w:id="1596" w:name="_Toc420496735"/>
      <w:bookmarkStart w:id="1597" w:name="_Toc420421922"/>
      <w:bookmarkStart w:id="1598" w:name="_Toc420422192"/>
      <w:bookmarkStart w:id="1599" w:name="_Toc420422462"/>
      <w:bookmarkStart w:id="1600" w:name="_Toc420422732"/>
      <w:bookmarkStart w:id="1601" w:name="_Toc420496736"/>
      <w:bookmarkStart w:id="1602" w:name="_Toc420421923"/>
      <w:bookmarkStart w:id="1603" w:name="_Toc420422193"/>
      <w:bookmarkStart w:id="1604" w:name="_Toc420422463"/>
      <w:bookmarkStart w:id="1605" w:name="_Toc420422733"/>
      <w:bookmarkStart w:id="1606" w:name="_Toc420496737"/>
      <w:bookmarkStart w:id="1607" w:name="_Toc381537607"/>
      <w:bookmarkStart w:id="1608" w:name="_Toc381537894"/>
      <w:bookmarkStart w:id="1609" w:name="_Toc381538181"/>
      <w:bookmarkStart w:id="1610" w:name="_Toc381538469"/>
      <w:bookmarkStart w:id="1611" w:name="_Toc381538757"/>
      <w:bookmarkStart w:id="1612" w:name="_Toc381539044"/>
      <w:bookmarkStart w:id="1613" w:name="_Toc381541667"/>
      <w:bookmarkStart w:id="1614" w:name="_Toc381541957"/>
      <w:bookmarkStart w:id="1615" w:name="_Toc381542247"/>
      <w:bookmarkStart w:id="1616" w:name="_Toc381543704"/>
      <w:bookmarkStart w:id="1617" w:name="_Toc381543997"/>
      <w:bookmarkStart w:id="1618" w:name="_Toc381546415"/>
      <w:bookmarkStart w:id="1619" w:name="_Toc381621885"/>
      <w:bookmarkStart w:id="1620" w:name="_Toc381537608"/>
      <w:bookmarkStart w:id="1621" w:name="_Toc381537895"/>
      <w:bookmarkStart w:id="1622" w:name="_Toc381538182"/>
      <w:bookmarkStart w:id="1623" w:name="_Toc381538470"/>
      <w:bookmarkStart w:id="1624" w:name="_Toc381538758"/>
      <w:bookmarkStart w:id="1625" w:name="_Toc381539045"/>
      <w:bookmarkStart w:id="1626" w:name="_Toc381541668"/>
      <w:bookmarkStart w:id="1627" w:name="_Toc381541958"/>
      <w:bookmarkStart w:id="1628" w:name="_Toc381542248"/>
      <w:bookmarkStart w:id="1629" w:name="_Toc381543705"/>
      <w:bookmarkStart w:id="1630" w:name="_Toc381543998"/>
      <w:bookmarkStart w:id="1631" w:name="_Toc381546416"/>
      <w:bookmarkStart w:id="1632" w:name="_Toc381621886"/>
      <w:bookmarkStart w:id="1633" w:name="_Toc381537609"/>
      <w:bookmarkStart w:id="1634" w:name="_Toc381537896"/>
      <w:bookmarkStart w:id="1635" w:name="_Toc381538183"/>
      <w:bookmarkStart w:id="1636" w:name="_Toc381538471"/>
      <w:bookmarkStart w:id="1637" w:name="_Toc381538759"/>
      <w:bookmarkStart w:id="1638" w:name="_Toc381539046"/>
      <w:bookmarkStart w:id="1639" w:name="_Toc381541669"/>
      <w:bookmarkStart w:id="1640" w:name="_Toc381541959"/>
      <w:bookmarkStart w:id="1641" w:name="_Toc381542249"/>
      <w:bookmarkStart w:id="1642" w:name="_Toc381543706"/>
      <w:bookmarkStart w:id="1643" w:name="_Toc381543999"/>
      <w:bookmarkStart w:id="1644" w:name="_Toc381546417"/>
      <w:bookmarkStart w:id="1645" w:name="_Toc381621887"/>
      <w:bookmarkStart w:id="1646" w:name="_Toc381537610"/>
      <w:bookmarkStart w:id="1647" w:name="_Toc381537897"/>
      <w:bookmarkStart w:id="1648" w:name="_Toc381538184"/>
      <w:bookmarkStart w:id="1649" w:name="_Toc381538472"/>
      <w:bookmarkStart w:id="1650" w:name="_Toc381538760"/>
      <w:bookmarkStart w:id="1651" w:name="_Toc381539047"/>
      <w:bookmarkStart w:id="1652" w:name="_Toc381541670"/>
      <w:bookmarkStart w:id="1653" w:name="_Toc381541960"/>
      <w:bookmarkStart w:id="1654" w:name="_Toc381542250"/>
      <w:bookmarkStart w:id="1655" w:name="_Toc381543707"/>
      <w:bookmarkStart w:id="1656" w:name="_Toc381544000"/>
      <w:bookmarkStart w:id="1657" w:name="_Toc381546418"/>
      <w:bookmarkStart w:id="1658" w:name="_Toc381621888"/>
      <w:bookmarkStart w:id="1659" w:name="_Toc381537611"/>
      <w:bookmarkStart w:id="1660" w:name="_Toc381537898"/>
      <w:bookmarkStart w:id="1661" w:name="_Toc381538185"/>
      <w:bookmarkStart w:id="1662" w:name="_Toc381538473"/>
      <w:bookmarkStart w:id="1663" w:name="_Toc381538761"/>
      <w:bookmarkStart w:id="1664" w:name="_Toc381539048"/>
      <w:bookmarkStart w:id="1665" w:name="_Toc381541671"/>
      <w:bookmarkStart w:id="1666" w:name="_Toc381541961"/>
      <w:bookmarkStart w:id="1667" w:name="_Toc381542251"/>
      <w:bookmarkStart w:id="1668" w:name="_Toc381543708"/>
      <w:bookmarkStart w:id="1669" w:name="_Toc381544001"/>
      <w:bookmarkStart w:id="1670" w:name="_Toc381546419"/>
      <w:bookmarkStart w:id="1671" w:name="_Toc381621889"/>
      <w:bookmarkStart w:id="1672" w:name="_Toc381537612"/>
      <w:bookmarkStart w:id="1673" w:name="_Toc381537899"/>
      <w:bookmarkStart w:id="1674" w:name="_Toc381538186"/>
      <w:bookmarkStart w:id="1675" w:name="_Toc381538474"/>
      <w:bookmarkStart w:id="1676" w:name="_Toc381538762"/>
      <w:bookmarkStart w:id="1677" w:name="_Toc381539049"/>
      <w:bookmarkStart w:id="1678" w:name="_Toc381541672"/>
      <w:bookmarkStart w:id="1679" w:name="_Toc381541962"/>
      <w:bookmarkStart w:id="1680" w:name="_Toc381542252"/>
      <w:bookmarkStart w:id="1681" w:name="_Toc381543709"/>
      <w:bookmarkStart w:id="1682" w:name="_Toc381544002"/>
      <w:bookmarkStart w:id="1683" w:name="_Toc381546420"/>
      <w:bookmarkStart w:id="1684" w:name="_Toc381621890"/>
      <w:bookmarkStart w:id="1685" w:name="_Toc381537613"/>
      <w:bookmarkStart w:id="1686" w:name="_Toc381537900"/>
      <w:bookmarkStart w:id="1687" w:name="_Toc381538187"/>
      <w:bookmarkStart w:id="1688" w:name="_Toc381538475"/>
      <w:bookmarkStart w:id="1689" w:name="_Toc381538763"/>
      <w:bookmarkStart w:id="1690" w:name="_Toc381539050"/>
      <w:bookmarkStart w:id="1691" w:name="_Toc381541673"/>
      <w:bookmarkStart w:id="1692" w:name="_Toc381541963"/>
      <w:bookmarkStart w:id="1693" w:name="_Toc381542253"/>
      <w:bookmarkStart w:id="1694" w:name="_Toc381543710"/>
      <w:bookmarkStart w:id="1695" w:name="_Toc381544003"/>
      <w:bookmarkStart w:id="1696" w:name="_Toc381546421"/>
      <w:bookmarkStart w:id="1697" w:name="_Toc381621891"/>
      <w:bookmarkStart w:id="1698" w:name="_Toc381537614"/>
      <w:bookmarkStart w:id="1699" w:name="_Toc381537901"/>
      <w:bookmarkStart w:id="1700" w:name="_Toc381538188"/>
      <w:bookmarkStart w:id="1701" w:name="_Toc381538476"/>
      <w:bookmarkStart w:id="1702" w:name="_Toc381538764"/>
      <w:bookmarkStart w:id="1703" w:name="_Toc381539051"/>
      <w:bookmarkStart w:id="1704" w:name="_Toc381541674"/>
      <w:bookmarkStart w:id="1705" w:name="_Toc381541964"/>
      <w:bookmarkStart w:id="1706" w:name="_Toc381542254"/>
      <w:bookmarkStart w:id="1707" w:name="_Toc381543711"/>
      <w:bookmarkStart w:id="1708" w:name="_Toc381544004"/>
      <w:bookmarkStart w:id="1709" w:name="_Toc381546422"/>
      <w:bookmarkStart w:id="1710" w:name="_Toc381621892"/>
      <w:bookmarkStart w:id="1711" w:name="_Toc381537615"/>
      <w:bookmarkStart w:id="1712" w:name="_Toc381537902"/>
      <w:bookmarkStart w:id="1713" w:name="_Toc381538189"/>
      <w:bookmarkStart w:id="1714" w:name="_Toc381538477"/>
      <w:bookmarkStart w:id="1715" w:name="_Toc381538765"/>
      <w:bookmarkStart w:id="1716" w:name="_Toc381539052"/>
      <w:bookmarkStart w:id="1717" w:name="_Toc381541675"/>
      <w:bookmarkStart w:id="1718" w:name="_Toc381541965"/>
      <w:bookmarkStart w:id="1719" w:name="_Toc381542255"/>
      <w:bookmarkStart w:id="1720" w:name="_Toc381543712"/>
      <w:bookmarkStart w:id="1721" w:name="_Toc381544005"/>
      <w:bookmarkStart w:id="1722" w:name="_Toc381546423"/>
      <w:bookmarkStart w:id="1723" w:name="_Toc381621893"/>
      <w:bookmarkStart w:id="1724" w:name="_Toc381537616"/>
      <w:bookmarkStart w:id="1725" w:name="_Toc381537903"/>
      <w:bookmarkStart w:id="1726" w:name="_Toc381538190"/>
      <w:bookmarkStart w:id="1727" w:name="_Toc381538478"/>
      <w:bookmarkStart w:id="1728" w:name="_Toc381538766"/>
      <w:bookmarkStart w:id="1729" w:name="_Toc381539053"/>
      <w:bookmarkStart w:id="1730" w:name="_Toc381541676"/>
      <w:bookmarkStart w:id="1731" w:name="_Toc381541966"/>
      <w:bookmarkStart w:id="1732" w:name="_Toc381542256"/>
      <w:bookmarkStart w:id="1733" w:name="_Toc381543713"/>
      <w:bookmarkStart w:id="1734" w:name="_Toc381544006"/>
      <w:bookmarkStart w:id="1735" w:name="_Toc381546424"/>
      <w:bookmarkStart w:id="1736" w:name="_Toc381621894"/>
      <w:bookmarkStart w:id="1737" w:name="_Toc381449189"/>
      <w:bookmarkStart w:id="1738" w:name="_Toc381449366"/>
      <w:bookmarkStart w:id="1739" w:name="_Toc381449519"/>
      <w:bookmarkStart w:id="1740" w:name="_Toc381454453"/>
      <w:bookmarkStart w:id="1741" w:name="_Toc381537617"/>
      <w:bookmarkStart w:id="1742" w:name="_Toc381537904"/>
      <w:bookmarkStart w:id="1743" w:name="_Toc381538191"/>
      <w:bookmarkStart w:id="1744" w:name="_Toc381538479"/>
      <w:bookmarkStart w:id="1745" w:name="_Toc381538767"/>
      <w:bookmarkStart w:id="1746" w:name="_Toc381539054"/>
      <w:bookmarkStart w:id="1747" w:name="_Toc381541677"/>
      <w:bookmarkStart w:id="1748" w:name="_Toc381541967"/>
      <w:bookmarkStart w:id="1749" w:name="_Toc381542257"/>
      <w:bookmarkStart w:id="1750" w:name="_Toc381543714"/>
      <w:bookmarkStart w:id="1751" w:name="_Toc381544007"/>
      <w:bookmarkStart w:id="1752" w:name="_Toc381546425"/>
      <w:bookmarkStart w:id="1753" w:name="_Toc381621895"/>
      <w:bookmarkStart w:id="1754" w:name="_Toc381449190"/>
      <w:bookmarkStart w:id="1755" w:name="_Toc381449367"/>
      <w:bookmarkStart w:id="1756" w:name="_Toc381449520"/>
      <w:bookmarkStart w:id="1757" w:name="_Toc381454454"/>
      <w:bookmarkStart w:id="1758" w:name="_Toc381537618"/>
      <w:bookmarkStart w:id="1759" w:name="_Toc381537905"/>
      <w:bookmarkStart w:id="1760" w:name="_Toc381538192"/>
      <w:bookmarkStart w:id="1761" w:name="_Toc381538480"/>
      <w:bookmarkStart w:id="1762" w:name="_Toc381538768"/>
      <w:bookmarkStart w:id="1763" w:name="_Toc381539055"/>
      <w:bookmarkStart w:id="1764" w:name="_Toc381541678"/>
      <w:bookmarkStart w:id="1765" w:name="_Toc381541968"/>
      <w:bookmarkStart w:id="1766" w:name="_Toc381542258"/>
      <w:bookmarkStart w:id="1767" w:name="_Toc381543715"/>
      <w:bookmarkStart w:id="1768" w:name="_Toc381544008"/>
      <w:bookmarkStart w:id="1769" w:name="_Toc381546426"/>
      <w:bookmarkStart w:id="1770" w:name="_Toc381621896"/>
      <w:bookmarkStart w:id="1771" w:name="_Toc381449191"/>
      <w:bookmarkStart w:id="1772" w:name="_Toc381449368"/>
      <w:bookmarkStart w:id="1773" w:name="_Toc381449521"/>
      <w:bookmarkStart w:id="1774" w:name="_Toc381454455"/>
      <w:bookmarkStart w:id="1775" w:name="_Toc381537619"/>
      <w:bookmarkStart w:id="1776" w:name="_Toc381537906"/>
      <w:bookmarkStart w:id="1777" w:name="_Toc381538193"/>
      <w:bookmarkStart w:id="1778" w:name="_Toc381538481"/>
      <w:bookmarkStart w:id="1779" w:name="_Toc381538769"/>
      <w:bookmarkStart w:id="1780" w:name="_Toc381539056"/>
      <w:bookmarkStart w:id="1781" w:name="_Toc381541679"/>
      <w:bookmarkStart w:id="1782" w:name="_Toc381541969"/>
      <w:bookmarkStart w:id="1783" w:name="_Toc381542259"/>
      <w:bookmarkStart w:id="1784" w:name="_Toc381543716"/>
      <w:bookmarkStart w:id="1785" w:name="_Toc381544009"/>
      <w:bookmarkStart w:id="1786" w:name="_Toc381546427"/>
      <w:bookmarkStart w:id="1787" w:name="_Toc381621897"/>
      <w:bookmarkStart w:id="1788" w:name="_Toc381449192"/>
      <w:bookmarkStart w:id="1789" w:name="_Toc381449369"/>
      <w:bookmarkStart w:id="1790" w:name="_Toc381449522"/>
      <w:bookmarkStart w:id="1791" w:name="_Toc381454456"/>
      <w:bookmarkStart w:id="1792" w:name="_Toc381537620"/>
      <w:bookmarkStart w:id="1793" w:name="_Toc381537907"/>
      <w:bookmarkStart w:id="1794" w:name="_Toc381538194"/>
      <w:bookmarkStart w:id="1795" w:name="_Toc381538482"/>
      <w:bookmarkStart w:id="1796" w:name="_Toc381538770"/>
      <w:bookmarkStart w:id="1797" w:name="_Toc381539057"/>
      <w:bookmarkStart w:id="1798" w:name="_Toc381541680"/>
      <w:bookmarkStart w:id="1799" w:name="_Toc381541970"/>
      <w:bookmarkStart w:id="1800" w:name="_Toc381542260"/>
      <w:bookmarkStart w:id="1801" w:name="_Toc381543717"/>
      <w:bookmarkStart w:id="1802" w:name="_Toc381544010"/>
      <w:bookmarkStart w:id="1803" w:name="_Toc381546428"/>
      <w:bookmarkStart w:id="1804" w:name="_Toc381621898"/>
      <w:bookmarkStart w:id="1805" w:name="_Toc381449193"/>
      <w:bookmarkStart w:id="1806" w:name="_Toc381449370"/>
      <w:bookmarkStart w:id="1807" w:name="_Toc381449523"/>
      <w:bookmarkStart w:id="1808" w:name="_Toc381454457"/>
      <w:bookmarkStart w:id="1809" w:name="_Toc381537621"/>
      <w:bookmarkStart w:id="1810" w:name="_Toc381537908"/>
      <w:bookmarkStart w:id="1811" w:name="_Toc381538195"/>
      <w:bookmarkStart w:id="1812" w:name="_Toc381538483"/>
      <w:bookmarkStart w:id="1813" w:name="_Toc381538771"/>
      <w:bookmarkStart w:id="1814" w:name="_Toc381539058"/>
      <w:bookmarkStart w:id="1815" w:name="_Toc381541681"/>
      <w:bookmarkStart w:id="1816" w:name="_Toc381541971"/>
      <w:bookmarkStart w:id="1817" w:name="_Toc381542261"/>
      <w:bookmarkStart w:id="1818" w:name="_Toc381543718"/>
      <w:bookmarkStart w:id="1819" w:name="_Toc381544011"/>
      <w:bookmarkStart w:id="1820" w:name="_Toc381546429"/>
      <w:bookmarkStart w:id="1821" w:name="_Toc381621899"/>
      <w:bookmarkStart w:id="1822" w:name="_Toc381449194"/>
      <w:bookmarkStart w:id="1823" w:name="_Toc381449371"/>
      <w:bookmarkStart w:id="1824" w:name="_Toc381449524"/>
      <w:bookmarkStart w:id="1825" w:name="_Toc381454458"/>
      <w:bookmarkStart w:id="1826" w:name="_Toc381537622"/>
      <w:bookmarkStart w:id="1827" w:name="_Toc381537909"/>
      <w:bookmarkStart w:id="1828" w:name="_Toc381538196"/>
      <w:bookmarkStart w:id="1829" w:name="_Toc381538484"/>
      <w:bookmarkStart w:id="1830" w:name="_Toc381538772"/>
      <w:bookmarkStart w:id="1831" w:name="_Toc381539059"/>
      <w:bookmarkStart w:id="1832" w:name="_Toc381541682"/>
      <w:bookmarkStart w:id="1833" w:name="_Toc381541972"/>
      <w:bookmarkStart w:id="1834" w:name="_Toc381542262"/>
      <w:bookmarkStart w:id="1835" w:name="_Toc381543719"/>
      <w:bookmarkStart w:id="1836" w:name="_Toc381544012"/>
      <w:bookmarkStart w:id="1837" w:name="_Toc381546430"/>
      <w:bookmarkStart w:id="1838" w:name="_Toc381621900"/>
      <w:bookmarkStart w:id="1839" w:name="_Toc381449195"/>
      <w:bookmarkStart w:id="1840" w:name="_Toc381449372"/>
      <w:bookmarkStart w:id="1841" w:name="_Toc381449525"/>
      <w:bookmarkStart w:id="1842" w:name="_Toc381454459"/>
      <w:bookmarkStart w:id="1843" w:name="_Toc381537623"/>
      <w:bookmarkStart w:id="1844" w:name="_Toc381537910"/>
      <w:bookmarkStart w:id="1845" w:name="_Toc381538197"/>
      <w:bookmarkStart w:id="1846" w:name="_Toc381538485"/>
      <w:bookmarkStart w:id="1847" w:name="_Toc381538773"/>
      <w:bookmarkStart w:id="1848" w:name="_Toc381539060"/>
      <w:bookmarkStart w:id="1849" w:name="_Toc381541683"/>
      <w:bookmarkStart w:id="1850" w:name="_Toc381541973"/>
      <w:bookmarkStart w:id="1851" w:name="_Toc381542263"/>
      <w:bookmarkStart w:id="1852" w:name="_Toc381543720"/>
      <w:bookmarkStart w:id="1853" w:name="_Toc381544013"/>
      <w:bookmarkStart w:id="1854" w:name="_Toc381546431"/>
      <w:bookmarkStart w:id="1855" w:name="_Toc381621901"/>
      <w:bookmarkStart w:id="1856" w:name="_Toc381449196"/>
      <w:bookmarkStart w:id="1857" w:name="_Toc381449373"/>
      <w:bookmarkStart w:id="1858" w:name="_Toc381449526"/>
      <w:bookmarkStart w:id="1859" w:name="_Toc381454460"/>
      <w:bookmarkStart w:id="1860" w:name="_Toc381537624"/>
      <w:bookmarkStart w:id="1861" w:name="_Toc381537911"/>
      <w:bookmarkStart w:id="1862" w:name="_Toc381538198"/>
      <w:bookmarkStart w:id="1863" w:name="_Toc381538486"/>
      <w:bookmarkStart w:id="1864" w:name="_Toc381538774"/>
      <w:bookmarkStart w:id="1865" w:name="_Toc381539061"/>
      <w:bookmarkStart w:id="1866" w:name="_Toc381541684"/>
      <w:bookmarkStart w:id="1867" w:name="_Toc381541974"/>
      <w:bookmarkStart w:id="1868" w:name="_Toc381542264"/>
      <w:bookmarkStart w:id="1869" w:name="_Toc381543721"/>
      <w:bookmarkStart w:id="1870" w:name="_Toc381544014"/>
      <w:bookmarkStart w:id="1871" w:name="_Toc381546432"/>
      <w:bookmarkStart w:id="1872" w:name="_Toc381621902"/>
      <w:bookmarkStart w:id="1873" w:name="_Toc381449197"/>
      <w:bookmarkStart w:id="1874" w:name="_Toc381449374"/>
      <w:bookmarkStart w:id="1875" w:name="_Toc381449527"/>
      <w:bookmarkStart w:id="1876" w:name="_Toc381454461"/>
      <w:bookmarkStart w:id="1877" w:name="_Toc381537625"/>
      <w:bookmarkStart w:id="1878" w:name="_Toc381537912"/>
      <w:bookmarkStart w:id="1879" w:name="_Toc381538199"/>
      <w:bookmarkStart w:id="1880" w:name="_Toc381538487"/>
      <w:bookmarkStart w:id="1881" w:name="_Toc381538775"/>
      <w:bookmarkStart w:id="1882" w:name="_Toc381539062"/>
      <w:bookmarkStart w:id="1883" w:name="_Toc381541685"/>
      <w:bookmarkStart w:id="1884" w:name="_Toc381541975"/>
      <w:bookmarkStart w:id="1885" w:name="_Toc381542265"/>
      <w:bookmarkStart w:id="1886" w:name="_Toc381543722"/>
      <w:bookmarkStart w:id="1887" w:name="_Toc381544015"/>
      <w:bookmarkStart w:id="1888" w:name="_Toc381546433"/>
      <w:bookmarkStart w:id="1889" w:name="_Toc381621903"/>
      <w:bookmarkStart w:id="1890" w:name="_Toc381449198"/>
      <w:bookmarkStart w:id="1891" w:name="_Toc381449375"/>
      <w:bookmarkStart w:id="1892" w:name="_Toc381449528"/>
      <w:bookmarkStart w:id="1893" w:name="_Toc381454462"/>
      <w:bookmarkStart w:id="1894" w:name="_Toc381537626"/>
      <w:bookmarkStart w:id="1895" w:name="_Toc381537913"/>
      <w:bookmarkStart w:id="1896" w:name="_Toc381538200"/>
      <w:bookmarkStart w:id="1897" w:name="_Toc381538488"/>
      <w:bookmarkStart w:id="1898" w:name="_Toc381538776"/>
      <w:bookmarkStart w:id="1899" w:name="_Toc381539063"/>
      <w:bookmarkStart w:id="1900" w:name="_Toc381541686"/>
      <w:bookmarkStart w:id="1901" w:name="_Toc381541976"/>
      <w:bookmarkStart w:id="1902" w:name="_Toc381542266"/>
      <w:bookmarkStart w:id="1903" w:name="_Toc381543723"/>
      <w:bookmarkStart w:id="1904" w:name="_Toc381544016"/>
      <w:bookmarkStart w:id="1905" w:name="_Toc381546434"/>
      <w:bookmarkStart w:id="1906" w:name="_Toc381621904"/>
      <w:bookmarkStart w:id="1907" w:name="_Toc381449199"/>
      <w:bookmarkStart w:id="1908" w:name="_Toc381449376"/>
      <w:bookmarkStart w:id="1909" w:name="_Toc381449529"/>
      <w:bookmarkStart w:id="1910" w:name="_Toc381454463"/>
      <w:bookmarkStart w:id="1911" w:name="_Toc381537627"/>
      <w:bookmarkStart w:id="1912" w:name="_Toc381537914"/>
      <w:bookmarkStart w:id="1913" w:name="_Toc381538201"/>
      <w:bookmarkStart w:id="1914" w:name="_Toc381538489"/>
      <w:bookmarkStart w:id="1915" w:name="_Toc381538777"/>
      <w:bookmarkStart w:id="1916" w:name="_Toc381539064"/>
      <w:bookmarkStart w:id="1917" w:name="_Toc381541687"/>
      <w:bookmarkStart w:id="1918" w:name="_Toc381541977"/>
      <w:bookmarkStart w:id="1919" w:name="_Toc381542267"/>
      <w:bookmarkStart w:id="1920" w:name="_Toc381543724"/>
      <w:bookmarkStart w:id="1921" w:name="_Toc381544017"/>
      <w:bookmarkStart w:id="1922" w:name="_Toc381546435"/>
      <w:bookmarkStart w:id="1923" w:name="_Toc381621905"/>
      <w:bookmarkStart w:id="1924" w:name="_Toc381449200"/>
      <w:bookmarkStart w:id="1925" w:name="_Toc381449377"/>
      <w:bookmarkStart w:id="1926" w:name="_Toc381449530"/>
      <w:bookmarkStart w:id="1927" w:name="_Toc381454464"/>
      <w:bookmarkStart w:id="1928" w:name="_Toc381537628"/>
      <w:bookmarkStart w:id="1929" w:name="_Toc381537915"/>
      <w:bookmarkStart w:id="1930" w:name="_Toc381538202"/>
      <w:bookmarkStart w:id="1931" w:name="_Toc381538490"/>
      <w:bookmarkStart w:id="1932" w:name="_Toc381538778"/>
      <w:bookmarkStart w:id="1933" w:name="_Toc381539065"/>
      <w:bookmarkStart w:id="1934" w:name="_Toc381541688"/>
      <w:bookmarkStart w:id="1935" w:name="_Toc381541978"/>
      <w:bookmarkStart w:id="1936" w:name="_Toc381542268"/>
      <w:bookmarkStart w:id="1937" w:name="_Toc381543725"/>
      <w:bookmarkStart w:id="1938" w:name="_Toc381544018"/>
      <w:bookmarkStart w:id="1939" w:name="_Toc381546436"/>
      <w:bookmarkStart w:id="1940" w:name="_Toc381621906"/>
      <w:bookmarkStart w:id="1941" w:name="_Toc381449201"/>
      <w:bookmarkStart w:id="1942" w:name="_Toc381449378"/>
      <w:bookmarkStart w:id="1943" w:name="_Toc381449531"/>
      <w:bookmarkStart w:id="1944" w:name="_Toc381454465"/>
      <w:bookmarkStart w:id="1945" w:name="_Toc381537629"/>
      <w:bookmarkStart w:id="1946" w:name="_Toc381537916"/>
      <w:bookmarkStart w:id="1947" w:name="_Toc381538203"/>
      <w:bookmarkStart w:id="1948" w:name="_Toc381538491"/>
      <w:bookmarkStart w:id="1949" w:name="_Toc381538779"/>
      <w:bookmarkStart w:id="1950" w:name="_Toc381539066"/>
      <w:bookmarkStart w:id="1951" w:name="_Toc381541689"/>
      <w:bookmarkStart w:id="1952" w:name="_Toc381541979"/>
      <w:bookmarkStart w:id="1953" w:name="_Toc381542269"/>
      <w:bookmarkStart w:id="1954" w:name="_Toc381543726"/>
      <w:bookmarkStart w:id="1955" w:name="_Toc381544019"/>
      <w:bookmarkStart w:id="1956" w:name="_Toc381546437"/>
      <w:bookmarkStart w:id="1957" w:name="_Toc381621907"/>
      <w:bookmarkStart w:id="1958" w:name="_Toc381449202"/>
      <w:bookmarkStart w:id="1959" w:name="_Toc381449379"/>
      <w:bookmarkStart w:id="1960" w:name="_Toc381449532"/>
      <w:bookmarkStart w:id="1961" w:name="_Toc381454466"/>
      <w:bookmarkStart w:id="1962" w:name="_Toc381537630"/>
      <w:bookmarkStart w:id="1963" w:name="_Toc381537917"/>
      <w:bookmarkStart w:id="1964" w:name="_Toc381538204"/>
      <w:bookmarkStart w:id="1965" w:name="_Toc381538492"/>
      <w:bookmarkStart w:id="1966" w:name="_Toc381538780"/>
      <w:bookmarkStart w:id="1967" w:name="_Toc381539067"/>
      <w:bookmarkStart w:id="1968" w:name="_Toc381541690"/>
      <w:bookmarkStart w:id="1969" w:name="_Toc381541980"/>
      <w:bookmarkStart w:id="1970" w:name="_Toc381542270"/>
      <w:bookmarkStart w:id="1971" w:name="_Toc381543727"/>
      <w:bookmarkStart w:id="1972" w:name="_Toc381544020"/>
      <w:bookmarkStart w:id="1973" w:name="_Toc381546438"/>
      <w:bookmarkStart w:id="1974" w:name="_Toc381621908"/>
      <w:bookmarkStart w:id="1975" w:name="_Toc392776932"/>
      <w:bookmarkStart w:id="1976" w:name="_Toc392777038"/>
      <w:bookmarkStart w:id="1977" w:name="_Toc392776933"/>
      <w:bookmarkStart w:id="1978" w:name="_Toc392777039"/>
      <w:bookmarkStart w:id="1979" w:name="_Toc392776934"/>
      <w:bookmarkStart w:id="1980" w:name="_Toc392777040"/>
      <w:bookmarkStart w:id="1981" w:name="_Toc392776935"/>
      <w:bookmarkStart w:id="1982" w:name="_Toc392777041"/>
      <w:bookmarkStart w:id="1983" w:name="_Toc392776936"/>
      <w:bookmarkStart w:id="1984" w:name="_Toc392777042"/>
      <w:bookmarkStart w:id="1985" w:name="_Toc392776937"/>
      <w:bookmarkStart w:id="1986" w:name="_Toc392777043"/>
      <w:bookmarkStart w:id="1987" w:name="_Toc392776938"/>
      <w:bookmarkStart w:id="1988" w:name="_Toc392777044"/>
      <w:bookmarkStart w:id="1989" w:name="_Toc392776939"/>
      <w:bookmarkStart w:id="1990" w:name="_Toc392777045"/>
      <w:bookmarkStart w:id="1991" w:name="_Toc392776940"/>
      <w:bookmarkStart w:id="1992" w:name="_Toc392777046"/>
      <w:bookmarkStart w:id="1993" w:name="_Toc392776941"/>
      <w:bookmarkStart w:id="1994" w:name="_Toc392777047"/>
      <w:bookmarkStart w:id="1995" w:name="_Toc392776942"/>
      <w:bookmarkStart w:id="1996" w:name="_Toc392777048"/>
      <w:bookmarkStart w:id="1997" w:name="_Toc392776943"/>
      <w:bookmarkStart w:id="1998" w:name="_Toc392777049"/>
      <w:bookmarkStart w:id="1999" w:name="_Toc392776944"/>
      <w:bookmarkStart w:id="2000" w:name="_Toc392777050"/>
      <w:bookmarkStart w:id="2001" w:name="_Toc392776945"/>
      <w:bookmarkStart w:id="2002" w:name="_Toc392777051"/>
      <w:bookmarkStart w:id="2003" w:name="_Toc420421924"/>
      <w:bookmarkStart w:id="2004" w:name="_Toc420422194"/>
      <w:bookmarkStart w:id="2005" w:name="_Toc420422464"/>
      <w:bookmarkStart w:id="2006" w:name="_Toc420422734"/>
      <w:bookmarkStart w:id="2007" w:name="_Toc420496738"/>
      <w:bookmarkStart w:id="2008" w:name="_Toc420421925"/>
      <w:bookmarkStart w:id="2009" w:name="_Toc420422195"/>
      <w:bookmarkStart w:id="2010" w:name="_Toc420422465"/>
      <w:bookmarkStart w:id="2011" w:name="_Toc420422735"/>
      <w:bookmarkStart w:id="2012" w:name="_Toc420496739"/>
      <w:bookmarkStart w:id="2013" w:name="_Toc420421926"/>
      <w:bookmarkStart w:id="2014" w:name="_Toc420422196"/>
      <w:bookmarkStart w:id="2015" w:name="_Toc420422466"/>
      <w:bookmarkStart w:id="2016" w:name="_Toc420422736"/>
      <w:bookmarkStart w:id="2017" w:name="_Toc420496740"/>
      <w:bookmarkStart w:id="2018" w:name="_Toc420421927"/>
      <w:bookmarkStart w:id="2019" w:name="_Toc420422197"/>
      <w:bookmarkStart w:id="2020" w:name="_Toc420422467"/>
      <w:bookmarkStart w:id="2021" w:name="_Toc420422737"/>
      <w:bookmarkStart w:id="2022" w:name="_Toc420496741"/>
      <w:bookmarkStart w:id="2023" w:name="_Toc420421928"/>
      <w:bookmarkStart w:id="2024" w:name="_Toc420422198"/>
      <w:bookmarkStart w:id="2025" w:name="_Toc420422468"/>
      <w:bookmarkStart w:id="2026" w:name="_Toc420422738"/>
      <w:bookmarkStart w:id="2027" w:name="_Toc420496742"/>
      <w:bookmarkStart w:id="2028" w:name="_Toc420421929"/>
      <w:bookmarkStart w:id="2029" w:name="_Toc420422199"/>
      <w:bookmarkStart w:id="2030" w:name="_Toc420422469"/>
      <w:bookmarkStart w:id="2031" w:name="_Toc420422739"/>
      <w:bookmarkStart w:id="2032" w:name="_Toc420496743"/>
      <w:bookmarkStart w:id="2033" w:name="_Toc420421930"/>
      <w:bookmarkStart w:id="2034" w:name="_Toc420422200"/>
      <w:bookmarkStart w:id="2035" w:name="_Toc420422470"/>
      <w:bookmarkStart w:id="2036" w:name="_Toc420422740"/>
      <w:bookmarkStart w:id="2037" w:name="_Toc420496744"/>
      <w:bookmarkStart w:id="2038" w:name="_Toc420421931"/>
      <w:bookmarkStart w:id="2039" w:name="_Toc420422201"/>
      <w:bookmarkStart w:id="2040" w:name="_Toc420422471"/>
      <w:bookmarkStart w:id="2041" w:name="_Toc420422741"/>
      <w:bookmarkStart w:id="2042" w:name="_Toc420496745"/>
      <w:bookmarkStart w:id="2043" w:name="_Toc420421932"/>
      <w:bookmarkStart w:id="2044" w:name="_Toc420422202"/>
      <w:bookmarkStart w:id="2045" w:name="_Toc420422472"/>
      <w:bookmarkStart w:id="2046" w:name="_Toc420422742"/>
      <w:bookmarkStart w:id="2047" w:name="_Toc420496746"/>
      <w:bookmarkStart w:id="2048" w:name="_Toc420421933"/>
      <w:bookmarkStart w:id="2049" w:name="_Toc420422203"/>
      <w:bookmarkStart w:id="2050" w:name="_Toc420422473"/>
      <w:bookmarkStart w:id="2051" w:name="_Toc420422743"/>
      <w:bookmarkStart w:id="2052" w:name="_Toc420496747"/>
      <w:bookmarkStart w:id="2053" w:name="_Toc420421934"/>
      <w:bookmarkStart w:id="2054" w:name="_Toc420422204"/>
      <w:bookmarkStart w:id="2055" w:name="_Toc420422474"/>
      <w:bookmarkStart w:id="2056" w:name="_Toc420422744"/>
      <w:bookmarkStart w:id="2057" w:name="_Toc420496748"/>
      <w:bookmarkStart w:id="2058" w:name="_Toc420421935"/>
      <w:bookmarkStart w:id="2059" w:name="_Toc420422205"/>
      <w:bookmarkStart w:id="2060" w:name="_Toc420422475"/>
      <w:bookmarkStart w:id="2061" w:name="_Toc420422745"/>
      <w:bookmarkStart w:id="2062" w:name="_Toc420496749"/>
      <w:bookmarkStart w:id="2063" w:name="_Toc420421936"/>
      <w:bookmarkStart w:id="2064" w:name="_Toc420422206"/>
      <w:bookmarkStart w:id="2065" w:name="_Toc420422476"/>
      <w:bookmarkStart w:id="2066" w:name="_Toc420422746"/>
      <w:bookmarkStart w:id="2067" w:name="_Toc420496750"/>
      <w:bookmarkStart w:id="2068" w:name="_Toc420421937"/>
      <w:bookmarkStart w:id="2069" w:name="_Toc420422207"/>
      <w:bookmarkStart w:id="2070" w:name="_Toc420422477"/>
      <w:bookmarkStart w:id="2071" w:name="_Toc420422747"/>
      <w:bookmarkStart w:id="2072" w:name="_Toc420496751"/>
      <w:bookmarkStart w:id="2073" w:name="_Toc420421938"/>
      <w:bookmarkStart w:id="2074" w:name="_Toc420422208"/>
      <w:bookmarkStart w:id="2075" w:name="_Toc420422478"/>
      <w:bookmarkStart w:id="2076" w:name="_Toc420422748"/>
      <w:bookmarkStart w:id="2077" w:name="_Toc420496752"/>
      <w:bookmarkStart w:id="2078" w:name="_Toc420421939"/>
      <w:bookmarkStart w:id="2079" w:name="_Toc420422209"/>
      <w:bookmarkStart w:id="2080" w:name="_Toc420422479"/>
      <w:bookmarkStart w:id="2081" w:name="_Toc420422749"/>
      <w:bookmarkStart w:id="2082" w:name="_Toc420496753"/>
      <w:bookmarkStart w:id="2083" w:name="_Toc420421940"/>
      <w:bookmarkStart w:id="2084" w:name="_Toc420422210"/>
      <w:bookmarkStart w:id="2085" w:name="_Toc420422480"/>
      <w:bookmarkStart w:id="2086" w:name="_Toc420422750"/>
      <w:bookmarkStart w:id="2087" w:name="_Toc420496754"/>
      <w:bookmarkStart w:id="2088" w:name="_Toc392790255"/>
      <w:bookmarkStart w:id="2089" w:name="_Toc392790256"/>
      <w:bookmarkStart w:id="2090" w:name="_Toc392790258"/>
      <w:bookmarkStart w:id="2091" w:name="_Toc392790261"/>
      <w:bookmarkStart w:id="2092" w:name="_Toc381537633"/>
      <w:bookmarkStart w:id="2093" w:name="_Toc381537920"/>
      <w:bookmarkStart w:id="2094" w:name="_Toc381538207"/>
      <w:bookmarkStart w:id="2095" w:name="_Toc381538495"/>
      <w:bookmarkStart w:id="2096" w:name="_Toc381538783"/>
      <w:bookmarkStart w:id="2097" w:name="_Toc381539070"/>
      <w:bookmarkStart w:id="2098" w:name="_Toc381541693"/>
      <w:bookmarkStart w:id="2099" w:name="_Toc381541983"/>
      <w:bookmarkStart w:id="2100" w:name="_Toc381542273"/>
      <w:bookmarkStart w:id="2101" w:name="_Toc381543730"/>
      <w:bookmarkStart w:id="2102" w:name="_Toc381544023"/>
      <w:bookmarkStart w:id="2103" w:name="_Toc381546441"/>
      <w:bookmarkStart w:id="2104" w:name="_Toc381621911"/>
      <w:bookmarkStart w:id="2105" w:name="_Toc381537634"/>
      <w:bookmarkStart w:id="2106" w:name="_Toc381537921"/>
      <w:bookmarkStart w:id="2107" w:name="_Toc381538208"/>
      <w:bookmarkStart w:id="2108" w:name="_Toc381538496"/>
      <w:bookmarkStart w:id="2109" w:name="_Toc381538784"/>
      <w:bookmarkStart w:id="2110" w:name="_Toc381539071"/>
      <w:bookmarkStart w:id="2111" w:name="_Toc381541694"/>
      <w:bookmarkStart w:id="2112" w:name="_Toc381541984"/>
      <w:bookmarkStart w:id="2113" w:name="_Toc381542274"/>
      <w:bookmarkStart w:id="2114" w:name="_Toc381543731"/>
      <w:bookmarkStart w:id="2115" w:name="_Toc381544024"/>
      <w:bookmarkStart w:id="2116" w:name="_Toc381546442"/>
      <w:bookmarkStart w:id="2117" w:name="_Toc381621912"/>
      <w:bookmarkStart w:id="2118" w:name="_Toc381537635"/>
      <w:bookmarkStart w:id="2119" w:name="_Toc381537922"/>
      <w:bookmarkStart w:id="2120" w:name="_Toc381538209"/>
      <w:bookmarkStart w:id="2121" w:name="_Toc381538497"/>
      <w:bookmarkStart w:id="2122" w:name="_Toc381538785"/>
      <w:bookmarkStart w:id="2123" w:name="_Toc381539072"/>
      <w:bookmarkStart w:id="2124" w:name="_Toc381541695"/>
      <w:bookmarkStart w:id="2125" w:name="_Toc381541985"/>
      <w:bookmarkStart w:id="2126" w:name="_Toc381542275"/>
      <w:bookmarkStart w:id="2127" w:name="_Toc381543732"/>
      <w:bookmarkStart w:id="2128" w:name="_Toc381544025"/>
      <w:bookmarkStart w:id="2129" w:name="_Toc381546443"/>
      <w:bookmarkStart w:id="2130" w:name="_Toc381621913"/>
      <w:bookmarkStart w:id="2131" w:name="_Toc381537636"/>
      <w:bookmarkStart w:id="2132" w:name="_Toc381537923"/>
      <w:bookmarkStart w:id="2133" w:name="_Toc381538210"/>
      <w:bookmarkStart w:id="2134" w:name="_Toc381538498"/>
      <w:bookmarkStart w:id="2135" w:name="_Toc381538786"/>
      <w:bookmarkStart w:id="2136" w:name="_Toc381539073"/>
      <w:bookmarkStart w:id="2137" w:name="_Toc381541696"/>
      <w:bookmarkStart w:id="2138" w:name="_Toc381541986"/>
      <w:bookmarkStart w:id="2139" w:name="_Toc381542276"/>
      <w:bookmarkStart w:id="2140" w:name="_Toc381543733"/>
      <w:bookmarkStart w:id="2141" w:name="_Toc381544026"/>
      <w:bookmarkStart w:id="2142" w:name="_Toc381546444"/>
      <w:bookmarkStart w:id="2143" w:name="_Toc381621914"/>
      <w:bookmarkStart w:id="2144" w:name="_Toc381537637"/>
      <w:bookmarkStart w:id="2145" w:name="_Toc381537924"/>
      <w:bookmarkStart w:id="2146" w:name="_Toc381538211"/>
      <w:bookmarkStart w:id="2147" w:name="_Toc381538499"/>
      <w:bookmarkStart w:id="2148" w:name="_Toc381538787"/>
      <w:bookmarkStart w:id="2149" w:name="_Toc381539074"/>
      <w:bookmarkStart w:id="2150" w:name="_Toc381541697"/>
      <w:bookmarkStart w:id="2151" w:name="_Toc381541987"/>
      <w:bookmarkStart w:id="2152" w:name="_Toc381542277"/>
      <w:bookmarkStart w:id="2153" w:name="_Toc381543734"/>
      <w:bookmarkStart w:id="2154" w:name="_Toc381544027"/>
      <w:bookmarkStart w:id="2155" w:name="_Toc381546445"/>
      <w:bookmarkStart w:id="2156" w:name="_Toc381621915"/>
      <w:bookmarkStart w:id="2157" w:name="_Toc381537638"/>
      <w:bookmarkStart w:id="2158" w:name="_Toc381537925"/>
      <w:bookmarkStart w:id="2159" w:name="_Toc381538212"/>
      <w:bookmarkStart w:id="2160" w:name="_Toc381538500"/>
      <w:bookmarkStart w:id="2161" w:name="_Toc381538788"/>
      <w:bookmarkStart w:id="2162" w:name="_Toc381539075"/>
      <w:bookmarkStart w:id="2163" w:name="_Toc381541698"/>
      <w:bookmarkStart w:id="2164" w:name="_Toc381541988"/>
      <w:bookmarkStart w:id="2165" w:name="_Toc381542278"/>
      <w:bookmarkStart w:id="2166" w:name="_Toc381543735"/>
      <w:bookmarkStart w:id="2167" w:name="_Toc381544028"/>
      <w:bookmarkStart w:id="2168" w:name="_Toc381546446"/>
      <w:bookmarkStart w:id="2169" w:name="_Toc381621916"/>
      <w:bookmarkStart w:id="2170" w:name="_Toc381537639"/>
      <w:bookmarkStart w:id="2171" w:name="_Toc381537926"/>
      <w:bookmarkStart w:id="2172" w:name="_Toc381538213"/>
      <w:bookmarkStart w:id="2173" w:name="_Toc381538501"/>
      <w:bookmarkStart w:id="2174" w:name="_Toc381538789"/>
      <w:bookmarkStart w:id="2175" w:name="_Toc381539076"/>
      <w:bookmarkStart w:id="2176" w:name="_Toc381541699"/>
      <w:bookmarkStart w:id="2177" w:name="_Toc381541989"/>
      <w:bookmarkStart w:id="2178" w:name="_Toc381542279"/>
      <w:bookmarkStart w:id="2179" w:name="_Toc381543736"/>
      <w:bookmarkStart w:id="2180" w:name="_Toc381544029"/>
      <w:bookmarkStart w:id="2181" w:name="_Toc381546447"/>
      <w:bookmarkStart w:id="2182" w:name="_Toc381621917"/>
      <w:bookmarkStart w:id="2183" w:name="_Toc381537640"/>
      <w:bookmarkStart w:id="2184" w:name="_Toc381537927"/>
      <w:bookmarkStart w:id="2185" w:name="_Toc381538214"/>
      <w:bookmarkStart w:id="2186" w:name="_Toc381538502"/>
      <w:bookmarkStart w:id="2187" w:name="_Toc381538790"/>
      <w:bookmarkStart w:id="2188" w:name="_Toc381539077"/>
      <w:bookmarkStart w:id="2189" w:name="_Toc381541700"/>
      <w:bookmarkStart w:id="2190" w:name="_Toc381541990"/>
      <w:bookmarkStart w:id="2191" w:name="_Toc381542280"/>
      <w:bookmarkStart w:id="2192" w:name="_Toc381543737"/>
      <w:bookmarkStart w:id="2193" w:name="_Toc381544030"/>
      <w:bookmarkStart w:id="2194" w:name="_Toc381546448"/>
      <w:bookmarkStart w:id="2195" w:name="_Toc381621918"/>
      <w:bookmarkStart w:id="2196" w:name="_Toc381537641"/>
      <w:bookmarkStart w:id="2197" w:name="_Toc381537928"/>
      <w:bookmarkStart w:id="2198" w:name="_Toc381538215"/>
      <w:bookmarkStart w:id="2199" w:name="_Toc381538503"/>
      <w:bookmarkStart w:id="2200" w:name="_Toc381538791"/>
      <w:bookmarkStart w:id="2201" w:name="_Toc381539078"/>
      <w:bookmarkStart w:id="2202" w:name="_Toc381541701"/>
      <w:bookmarkStart w:id="2203" w:name="_Toc381541991"/>
      <w:bookmarkStart w:id="2204" w:name="_Toc381542281"/>
      <w:bookmarkStart w:id="2205" w:name="_Toc381543738"/>
      <w:bookmarkStart w:id="2206" w:name="_Toc381544031"/>
      <w:bookmarkStart w:id="2207" w:name="_Toc381546449"/>
      <w:bookmarkStart w:id="2208" w:name="_Toc381621919"/>
      <w:bookmarkStart w:id="2209" w:name="_Toc381537642"/>
      <w:bookmarkStart w:id="2210" w:name="_Toc381537929"/>
      <w:bookmarkStart w:id="2211" w:name="_Toc381538216"/>
      <w:bookmarkStart w:id="2212" w:name="_Toc381538504"/>
      <w:bookmarkStart w:id="2213" w:name="_Toc381538792"/>
      <w:bookmarkStart w:id="2214" w:name="_Toc381539079"/>
      <w:bookmarkStart w:id="2215" w:name="_Toc381541702"/>
      <w:bookmarkStart w:id="2216" w:name="_Toc381541992"/>
      <w:bookmarkStart w:id="2217" w:name="_Toc381542282"/>
      <w:bookmarkStart w:id="2218" w:name="_Toc381543739"/>
      <w:bookmarkStart w:id="2219" w:name="_Toc381544032"/>
      <w:bookmarkStart w:id="2220" w:name="_Toc381546450"/>
      <w:bookmarkStart w:id="2221" w:name="_Toc381621920"/>
      <w:bookmarkStart w:id="2222" w:name="_Toc381537643"/>
      <w:bookmarkStart w:id="2223" w:name="_Toc381537930"/>
      <w:bookmarkStart w:id="2224" w:name="_Toc381538217"/>
      <w:bookmarkStart w:id="2225" w:name="_Toc381538505"/>
      <w:bookmarkStart w:id="2226" w:name="_Toc381538793"/>
      <w:bookmarkStart w:id="2227" w:name="_Toc381539080"/>
      <w:bookmarkStart w:id="2228" w:name="_Toc381541703"/>
      <w:bookmarkStart w:id="2229" w:name="_Toc381541993"/>
      <w:bookmarkStart w:id="2230" w:name="_Toc381542283"/>
      <w:bookmarkStart w:id="2231" w:name="_Toc381543740"/>
      <w:bookmarkStart w:id="2232" w:name="_Toc381544033"/>
      <w:bookmarkStart w:id="2233" w:name="_Toc381546451"/>
      <w:bookmarkStart w:id="2234" w:name="_Toc381621921"/>
      <w:bookmarkStart w:id="2235" w:name="_Toc381537644"/>
      <w:bookmarkStart w:id="2236" w:name="_Toc381537931"/>
      <w:bookmarkStart w:id="2237" w:name="_Toc381538218"/>
      <w:bookmarkStart w:id="2238" w:name="_Toc381538506"/>
      <w:bookmarkStart w:id="2239" w:name="_Toc381538794"/>
      <w:bookmarkStart w:id="2240" w:name="_Toc381539081"/>
      <w:bookmarkStart w:id="2241" w:name="_Toc381541704"/>
      <w:bookmarkStart w:id="2242" w:name="_Toc381541994"/>
      <w:bookmarkStart w:id="2243" w:name="_Toc381542284"/>
      <w:bookmarkStart w:id="2244" w:name="_Toc381543741"/>
      <w:bookmarkStart w:id="2245" w:name="_Toc381544034"/>
      <w:bookmarkStart w:id="2246" w:name="_Toc381546452"/>
      <w:bookmarkStart w:id="2247" w:name="_Toc381621922"/>
      <w:bookmarkStart w:id="2248" w:name="_Toc381537645"/>
      <w:bookmarkStart w:id="2249" w:name="_Toc381537932"/>
      <w:bookmarkStart w:id="2250" w:name="_Toc381538219"/>
      <w:bookmarkStart w:id="2251" w:name="_Toc381538507"/>
      <w:bookmarkStart w:id="2252" w:name="_Toc381538795"/>
      <w:bookmarkStart w:id="2253" w:name="_Toc381539082"/>
      <w:bookmarkStart w:id="2254" w:name="_Toc381541705"/>
      <w:bookmarkStart w:id="2255" w:name="_Toc381541995"/>
      <w:bookmarkStart w:id="2256" w:name="_Toc381542285"/>
      <w:bookmarkStart w:id="2257" w:name="_Toc381543742"/>
      <w:bookmarkStart w:id="2258" w:name="_Toc381544035"/>
      <w:bookmarkStart w:id="2259" w:name="_Toc381546453"/>
      <w:bookmarkStart w:id="2260" w:name="_Toc381621923"/>
      <w:bookmarkStart w:id="2261" w:name="_Toc381537646"/>
      <w:bookmarkStart w:id="2262" w:name="_Toc381537933"/>
      <w:bookmarkStart w:id="2263" w:name="_Toc381538220"/>
      <w:bookmarkStart w:id="2264" w:name="_Toc381538508"/>
      <w:bookmarkStart w:id="2265" w:name="_Toc381538796"/>
      <w:bookmarkStart w:id="2266" w:name="_Toc381539083"/>
      <w:bookmarkStart w:id="2267" w:name="_Toc381541706"/>
      <w:bookmarkStart w:id="2268" w:name="_Toc381541996"/>
      <w:bookmarkStart w:id="2269" w:name="_Toc381542286"/>
      <w:bookmarkStart w:id="2270" w:name="_Toc381543743"/>
      <w:bookmarkStart w:id="2271" w:name="_Toc381544036"/>
      <w:bookmarkStart w:id="2272" w:name="_Toc381546454"/>
      <w:bookmarkStart w:id="2273" w:name="_Toc381621924"/>
      <w:bookmarkStart w:id="2274" w:name="_Toc381537647"/>
      <w:bookmarkStart w:id="2275" w:name="_Toc381537934"/>
      <w:bookmarkStart w:id="2276" w:name="_Toc381538221"/>
      <w:bookmarkStart w:id="2277" w:name="_Toc381538509"/>
      <w:bookmarkStart w:id="2278" w:name="_Toc381538797"/>
      <w:bookmarkStart w:id="2279" w:name="_Toc381539084"/>
      <w:bookmarkStart w:id="2280" w:name="_Toc381541707"/>
      <w:bookmarkStart w:id="2281" w:name="_Toc381541997"/>
      <w:bookmarkStart w:id="2282" w:name="_Toc381542287"/>
      <w:bookmarkStart w:id="2283" w:name="_Toc381543744"/>
      <w:bookmarkStart w:id="2284" w:name="_Toc381544037"/>
      <w:bookmarkStart w:id="2285" w:name="_Toc381546455"/>
      <w:bookmarkStart w:id="2286" w:name="_Toc381621925"/>
      <w:bookmarkStart w:id="2287" w:name="_Toc381537648"/>
      <w:bookmarkStart w:id="2288" w:name="_Toc381537935"/>
      <w:bookmarkStart w:id="2289" w:name="_Toc381538222"/>
      <w:bookmarkStart w:id="2290" w:name="_Toc381538510"/>
      <w:bookmarkStart w:id="2291" w:name="_Toc381538798"/>
      <w:bookmarkStart w:id="2292" w:name="_Toc381539085"/>
      <w:bookmarkStart w:id="2293" w:name="_Toc381541708"/>
      <w:bookmarkStart w:id="2294" w:name="_Toc381541998"/>
      <w:bookmarkStart w:id="2295" w:name="_Toc381542288"/>
      <w:bookmarkStart w:id="2296" w:name="_Toc381543745"/>
      <w:bookmarkStart w:id="2297" w:name="_Toc381544038"/>
      <w:bookmarkStart w:id="2298" w:name="_Toc381546456"/>
      <w:bookmarkStart w:id="2299" w:name="_Toc381621926"/>
      <w:bookmarkStart w:id="2300" w:name="_Toc381537649"/>
      <w:bookmarkStart w:id="2301" w:name="_Toc381537936"/>
      <w:bookmarkStart w:id="2302" w:name="_Toc381538223"/>
      <w:bookmarkStart w:id="2303" w:name="_Toc381538511"/>
      <w:bookmarkStart w:id="2304" w:name="_Toc381538799"/>
      <w:bookmarkStart w:id="2305" w:name="_Toc381539086"/>
      <w:bookmarkStart w:id="2306" w:name="_Toc381541709"/>
      <w:bookmarkStart w:id="2307" w:name="_Toc381541999"/>
      <w:bookmarkStart w:id="2308" w:name="_Toc381542289"/>
      <w:bookmarkStart w:id="2309" w:name="_Toc381543746"/>
      <w:bookmarkStart w:id="2310" w:name="_Toc381544039"/>
      <w:bookmarkStart w:id="2311" w:name="_Toc381546457"/>
      <w:bookmarkStart w:id="2312" w:name="_Toc381621927"/>
      <w:bookmarkStart w:id="2313" w:name="_Toc381537650"/>
      <w:bookmarkStart w:id="2314" w:name="_Toc381537937"/>
      <w:bookmarkStart w:id="2315" w:name="_Toc381538224"/>
      <w:bookmarkStart w:id="2316" w:name="_Toc381538512"/>
      <w:bookmarkStart w:id="2317" w:name="_Toc381538800"/>
      <w:bookmarkStart w:id="2318" w:name="_Toc381539087"/>
      <w:bookmarkStart w:id="2319" w:name="_Toc381541710"/>
      <w:bookmarkStart w:id="2320" w:name="_Toc381542000"/>
      <w:bookmarkStart w:id="2321" w:name="_Toc381542290"/>
      <w:bookmarkStart w:id="2322" w:name="_Toc381543747"/>
      <w:bookmarkStart w:id="2323" w:name="_Toc381544040"/>
      <w:bookmarkStart w:id="2324" w:name="_Toc381546458"/>
      <w:bookmarkStart w:id="2325" w:name="_Toc381621928"/>
      <w:bookmarkStart w:id="2326" w:name="_Toc381537651"/>
      <w:bookmarkStart w:id="2327" w:name="_Toc381537938"/>
      <w:bookmarkStart w:id="2328" w:name="_Toc381538225"/>
      <w:bookmarkStart w:id="2329" w:name="_Toc381538513"/>
      <w:bookmarkStart w:id="2330" w:name="_Toc381538801"/>
      <w:bookmarkStart w:id="2331" w:name="_Toc381539088"/>
      <w:bookmarkStart w:id="2332" w:name="_Toc381541711"/>
      <w:bookmarkStart w:id="2333" w:name="_Toc381542001"/>
      <w:bookmarkStart w:id="2334" w:name="_Toc381542291"/>
      <w:bookmarkStart w:id="2335" w:name="_Toc381543748"/>
      <w:bookmarkStart w:id="2336" w:name="_Toc381544041"/>
      <w:bookmarkStart w:id="2337" w:name="_Toc381546459"/>
      <w:bookmarkStart w:id="2338" w:name="_Toc381621929"/>
      <w:bookmarkStart w:id="2339" w:name="_Toc381537652"/>
      <w:bookmarkStart w:id="2340" w:name="_Toc381537939"/>
      <w:bookmarkStart w:id="2341" w:name="_Toc381538226"/>
      <w:bookmarkStart w:id="2342" w:name="_Toc381538514"/>
      <w:bookmarkStart w:id="2343" w:name="_Toc381538802"/>
      <w:bookmarkStart w:id="2344" w:name="_Toc381539089"/>
      <w:bookmarkStart w:id="2345" w:name="_Toc381541712"/>
      <w:bookmarkStart w:id="2346" w:name="_Toc381542002"/>
      <w:bookmarkStart w:id="2347" w:name="_Toc381542292"/>
      <w:bookmarkStart w:id="2348" w:name="_Toc381543749"/>
      <w:bookmarkStart w:id="2349" w:name="_Toc381544042"/>
      <w:bookmarkStart w:id="2350" w:name="_Toc381546460"/>
      <w:bookmarkStart w:id="2351" w:name="_Toc381621930"/>
      <w:bookmarkStart w:id="2352" w:name="_Toc381537653"/>
      <w:bookmarkStart w:id="2353" w:name="_Toc381537940"/>
      <w:bookmarkStart w:id="2354" w:name="_Toc381538227"/>
      <w:bookmarkStart w:id="2355" w:name="_Toc381538515"/>
      <w:bookmarkStart w:id="2356" w:name="_Toc381538803"/>
      <w:bookmarkStart w:id="2357" w:name="_Toc381539090"/>
      <w:bookmarkStart w:id="2358" w:name="_Toc381541713"/>
      <w:bookmarkStart w:id="2359" w:name="_Toc381542003"/>
      <w:bookmarkStart w:id="2360" w:name="_Toc381542293"/>
      <w:bookmarkStart w:id="2361" w:name="_Toc381543750"/>
      <w:bookmarkStart w:id="2362" w:name="_Toc381544043"/>
      <w:bookmarkStart w:id="2363" w:name="_Toc381546461"/>
      <w:bookmarkStart w:id="2364" w:name="_Toc381621931"/>
      <w:bookmarkStart w:id="2365" w:name="_Toc381537654"/>
      <w:bookmarkStart w:id="2366" w:name="_Toc381537941"/>
      <w:bookmarkStart w:id="2367" w:name="_Toc381538228"/>
      <w:bookmarkStart w:id="2368" w:name="_Toc381538516"/>
      <w:bookmarkStart w:id="2369" w:name="_Toc381538804"/>
      <w:bookmarkStart w:id="2370" w:name="_Toc381539091"/>
      <w:bookmarkStart w:id="2371" w:name="_Toc381541714"/>
      <w:bookmarkStart w:id="2372" w:name="_Toc381542004"/>
      <w:bookmarkStart w:id="2373" w:name="_Toc381542294"/>
      <w:bookmarkStart w:id="2374" w:name="_Toc381543751"/>
      <w:bookmarkStart w:id="2375" w:name="_Toc381544044"/>
      <w:bookmarkStart w:id="2376" w:name="_Toc381546462"/>
      <w:bookmarkStart w:id="2377" w:name="_Toc381621932"/>
      <w:bookmarkStart w:id="2378" w:name="_Toc381537655"/>
      <w:bookmarkStart w:id="2379" w:name="_Toc381537942"/>
      <w:bookmarkStart w:id="2380" w:name="_Toc381538229"/>
      <w:bookmarkStart w:id="2381" w:name="_Toc381538517"/>
      <w:bookmarkStart w:id="2382" w:name="_Toc381538805"/>
      <w:bookmarkStart w:id="2383" w:name="_Toc381539092"/>
      <w:bookmarkStart w:id="2384" w:name="_Toc381541715"/>
      <w:bookmarkStart w:id="2385" w:name="_Toc381542005"/>
      <w:bookmarkStart w:id="2386" w:name="_Toc381542295"/>
      <w:bookmarkStart w:id="2387" w:name="_Toc381543752"/>
      <w:bookmarkStart w:id="2388" w:name="_Toc381544045"/>
      <w:bookmarkStart w:id="2389" w:name="_Toc381546463"/>
      <w:bookmarkStart w:id="2390" w:name="_Toc381621933"/>
      <w:bookmarkStart w:id="2391" w:name="_Toc381537656"/>
      <w:bookmarkStart w:id="2392" w:name="_Toc381537943"/>
      <w:bookmarkStart w:id="2393" w:name="_Toc381538230"/>
      <w:bookmarkStart w:id="2394" w:name="_Toc381538518"/>
      <w:bookmarkStart w:id="2395" w:name="_Toc381538806"/>
      <w:bookmarkStart w:id="2396" w:name="_Toc381539093"/>
      <w:bookmarkStart w:id="2397" w:name="_Toc381541716"/>
      <w:bookmarkStart w:id="2398" w:name="_Toc381542006"/>
      <w:bookmarkStart w:id="2399" w:name="_Toc381542296"/>
      <w:bookmarkStart w:id="2400" w:name="_Toc381543753"/>
      <w:bookmarkStart w:id="2401" w:name="_Toc381544046"/>
      <w:bookmarkStart w:id="2402" w:name="_Toc381546464"/>
      <w:bookmarkStart w:id="2403" w:name="_Toc381621934"/>
      <w:bookmarkStart w:id="2404" w:name="_Toc381537657"/>
      <w:bookmarkStart w:id="2405" w:name="_Toc381537944"/>
      <w:bookmarkStart w:id="2406" w:name="_Toc381538231"/>
      <w:bookmarkStart w:id="2407" w:name="_Toc381538519"/>
      <w:bookmarkStart w:id="2408" w:name="_Toc381538807"/>
      <w:bookmarkStart w:id="2409" w:name="_Toc381539094"/>
      <w:bookmarkStart w:id="2410" w:name="_Toc381541717"/>
      <w:bookmarkStart w:id="2411" w:name="_Toc381542007"/>
      <w:bookmarkStart w:id="2412" w:name="_Toc381542297"/>
      <w:bookmarkStart w:id="2413" w:name="_Toc381543754"/>
      <w:bookmarkStart w:id="2414" w:name="_Toc381544047"/>
      <w:bookmarkStart w:id="2415" w:name="_Toc381546465"/>
      <w:bookmarkStart w:id="2416" w:name="_Toc381621935"/>
      <w:bookmarkStart w:id="2417" w:name="_Toc381537658"/>
      <w:bookmarkStart w:id="2418" w:name="_Toc381537945"/>
      <w:bookmarkStart w:id="2419" w:name="_Toc381538232"/>
      <w:bookmarkStart w:id="2420" w:name="_Toc381538520"/>
      <w:bookmarkStart w:id="2421" w:name="_Toc381538808"/>
      <w:bookmarkStart w:id="2422" w:name="_Toc381539095"/>
      <w:bookmarkStart w:id="2423" w:name="_Toc381541718"/>
      <w:bookmarkStart w:id="2424" w:name="_Toc381542008"/>
      <w:bookmarkStart w:id="2425" w:name="_Toc381542298"/>
      <w:bookmarkStart w:id="2426" w:name="_Toc381543755"/>
      <w:bookmarkStart w:id="2427" w:name="_Toc381544048"/>
      <w:bookmarkStart w:id="2428" w:name="_Toc381546466"/>
      <w:bookmarkStart w:id="2429" w:name="_Toc381621936"/>
      <w:bookmarkStart w:id="2430" w:name="_Toc381537659"/>
      <w:bookmarkStart w:id="2431" w:name="_Toc381537946"/>
      <w:bookmarkStart w:id="2432" w:name="_Toc381538233"/>
      <w:bookmarkStart w:id="2433" w:name="_Toc381538521"/>
      <w:bookmarkStart w:id="2434" w:name="_Toc381538809"/>
      <w:bookmarkStart w:id="2435" w:name="_Toc381539096"/>
      <w:bookmarkStart w:id="2436" w:name="_Toc381541719"/>
      <w:bookmarkStart w:id="2437" w:name="_Toc381542009"/>
      <w:bookmarkStart w:id="2438" w:name="_Toc381542299"/>
      <w:bookmarkStart w:id="2439" w:name="_Toc381543756"/>
      <w:bookmarkStart w:id="2440" w:name="_Toc381544049"/>
      <w:bookmarkStart w:id="2441" w:name="_Toc381546467"/>
      <w:bookmarkStart w:id="2442" w:name="_Toc381621937"/>
      <w:bookmarkStart w:id="2443" w:name="_Toc381537660"/>
      <w:bookmarkStart w:id="2444" w:name="_Toc381537947"/>
      <w:bookmarkStart w:id="2445" w:name="_Toc381538234"/>
      <w:bookmarkStart w:id="2446" w:name="_Toc381538522"/>
      <w:bookmarkStart w:id="2447" w:name="_Toc381538810"/>
      <w:bookmarkStart w:id="2448" w:name="_Toc381539097"/>
      <w:bookmarkStart w:id="2449" w:name="_Toc381541720"/>
      <w:bookmarkStart w:id="2450" w:name="_Toc381542010"/>
      <w:bookmarkStart w:id="2451" w:name="_Toc381542300"/>
      <w:bookmarkStart w:id="2452" w:name="_Toc381543757"/>
      <w:bookmarkStart w:id="2453" w:name="_Toc381544050"/>
      <w:bookmarkStart w:id="2454" w:name="_Toc381546468"/>
      <w:bookmarkStart w:id="2455" w:name="_Toc381621938"/>
      <w:bookmarkStart w:id="2456" w:name="_Toc381537661"/>
      <w:bookmarkStart w:id="2457" w:name="_Toc381537948"/>
      <w:bookmarkStart w:id="2458" w:name="_Toc381538235"/>
      <w:bookmarkStart w:id="2459" w:name="_Toc381538523"/>
      <w:bookmarkStart w:id="2460" w:name="_Toc381538811"/>
      <w:bookmarkStart w:id="2461" w:name="_Toc381539098"/>
      <w:bookmarkStart w:id="2462" w:name="_Toc381541721"/>
      <w:bookmarkStart w:id="2463" w:name="_Toc381542011"/>
      <w:bookmarkStart w:id="2464" w:name="_Toc381542301"/>
      <w:bookmarkStart w:id="2465" w:name="_Toc381543758"/>
      <w:bookmarkStart w:id="2466" w:name="_Toc381544051"/>
      <w:bookmarkStart w:id="2467" w:name="_Toc381546469"/>
      <w:bookmarkStart w:id="2468" w:name="_Toc381621939"/>
      <w:bookmarkStart w:id="2469" w:name="_Toc381537662"/>
      <w:bookmarkStart w:id="2470" w:name="_Toc381537949"/>
      <w:bookmarkStart w:id="2471" w:name="_Toc381538236"/>
      <w:bookmarkStart w:id="2472" w:name="_Toc381538524"/>
      <w:bookmarkStart w:id="2473" w:name="_Toc381538812"/>
      <w:bookmarkStart w:id="2474" w:name="_Toc381539099"/>
      <w:bookmarkStart w:id="2475" w:name="_Toc381541722"/>
      <w:bookmarkStart w:id="2476" w:name="_Toc381542012"/>
      <w:bookmarkStart w:id="2477" w:name="_Toc381542302"/>
      <w:bookmarkStart w:id="2478" w:name="_Toc381543759"/>
      <w:bookmarkStart w:id="2479" w:name="_Toc381544052"/>
      <w:bookmarkStart w:id="2480" w:name="_Toc381546470"/>
      <w:bookmarkStart w:id="2481" w:name="_Toc381621940"/>
      <w:bookmarkStart w:id="2482" w:name="_Toc381537663"/>
      <w:bookmarkStart w:id="2483" w:name="_Toc381537950"/>
      <w:bookmarkStart w:id="2484" w:name="_Toc381538237"/>
      <w:bookmarkStart w:id="2485" w:name="_Toc381538525"/>
      <w:bookmarkStart w:id="2486" w:name="_Toc381538813"/>
      <w:bookmarkStart w:id="2487" w:name="_Toc381539100"/>
      <w:bookmarkStart w:id="2488" w:name="_Toc381541723"/>
      <w:bookmarkStart w:id="2489" w:name="_Toc381542013"/>
      <w:bookmarkStart w:id="2490" w:name="_Toc381542303"/>
      <w:bookmarkStart w:id="2491" w:name="_Toc381543760"/>
      <w:bookmarkStart w:id="2492" w:name="_Toc381544053"/>
      <w:bookmarkStart w:id="2493" w:name="_Toc381546471"/>
      <w:bookmarkStart w:id="2494" w:name="_Toc381621941"/>
      <w:bookmarkStart w:id="2495" w:name="_Toc381537664"/>
      <w:bookmarkStart w:id="2496" w:name="_Toc381537951"/>
      <w:bookmarkStart w:id="2497" w:name="_Toc381538238"/>
      <w:bookmarkStart w:id="2498" w:name="_Toc381538526"/>
      <w:bookmarkStart w:id="2499" w:name="_Toc381538814"/>
      <w:bookmarkStart w:id="2500" w:name="_Toc381539101"/>
      <w:bookmarkStart w:id="2501" w:name="_Toc381541724"/>
      <w:bookmarkStart w:id="2502" w:name="_Toc381542014"/>
      <w:bookmarkStart w:id="2503" w:name="_Toc381542304"/>
      <w:bookmarkStart w:id="2504" w:name="_Toc381543761"/>
      <w:bookmarkStart w:id="2505" w:name="_Toc381544054"/>
      <w:bookmarkStart w:id="2506" w:name="_Toc381546472"/>
      <w:bookmarkStart w:id="2507" w:name="_Toc381621942"/>
      <w:bookmarkStart w:id="2508" w:name="_Toc381537665"/>
      <w:bookmarkStart w:id="2509" w:name="_Toc381537952"/>
      <w:bookmarkStart w:id="2510" w:name="_Toc381538239"/>
      <w:bookmarkStart w:id="2511" w:name="_Toc381538527"/>
      <w:bookmarkStart w:id="2512" w:name="_Toc381538815"/>
      <w:bookmarkStart w:id="2513" w:name="_Toc381539102"/>
      <w:bookmarkStart w:id="2514" w:name="_Toc381541725"/>
      <w:bookmarkStart w:id="2515" w:name="_Toc381542015"/>
      <w:bookmarkStart w:id="2516" w:name="_Toc381542305"/>
      <w:bookmarkStart w:id="2517" w:name="_Toc381543762"/>
      <w:bookmarkStart w:id="2518" w:name="_Toc381544055"/>
      <w:bookmarkStart w:id="2519" w:name="_Toc381546473"/>
      <w:bookmarkStart w:id="2520" w:name="_Toc381621943"/>
      <w:bookmarkStart w:id="2521" w:name="_Toc381537666"/>
      <w:bookmarkStart w:id="2522" w:name="_Toc381537953"/>
      <w:bookmarkStart w:id="2523" w:name="_Toc381538240"/>
      <w:bookmarkStart w:id="2524" w:name="_Toc381538528"/>
      <w:bookmarkStart w:id="2525" w:name="_Toc381538816"/>
      <w:bookmarkStart w:id="2526" w:name="_Toc381539103"/>
      <w:bookmarkStart w:id="2527" w:name="_Toc381541726"/>
      <w:bookmarkStart w:id="2528" w:name="_Toc381542016"/>
      <w:bookmarkStart w:id="2529" w:name="_Toc381542306"/>
      <w:bookmarkStart w:id="2530" w:name="_Toc381543763"/>
      <w:bookmarkStart w:id="2531" w:name="_Toc381544056"/>
      <w:bookmarkStart w:id="2532" w:name="_Toc381546474"/>
      <w:bookmarkStart w:id="2533" w:name="_Toc381621944"/>
      <w:bookmarkStart w:id="2534" w:name="_Toc381537667"/>
      <w:bookmarkStart w:id="2535" w:name="_Toc381537954"/>
      <w:bookmarkStart w:id="2536" w:name="_Toc381538241"/>
      <w:bookmarkStart w:id="2537" w:name="_Toc381538529"/>
      <w:bookmarkStart w:id="2538" w:name="_Toc381538817"/>
      <w:bookmarkStart w:id="2539" w:name="_Toc381539104"/>
      <w:bookmarkStart w:id="2540" w:name="_Toc381541727"/>
      <w:bookmarkStart w:id="2541" w:name="_Toc381542017"/>
      <w:bookmarkStart w:id="2542" w:name="_Toc381542307"/>
      <w:bookmarkStart w:id="2543" w:name="_Toc381543764"/>
      <w:bookmarkStart w:id="2544" w:name="_Toc381544057"/>
      <w:bookmarkStart w:id="2545" w:name="_Toc381546475"/>
      <w:bookmarkStart w:id="2546" w:name="_Toc381621945"/>
      <w:bookmarkStart w:id="2547" w:name="_Toc381537668"/>
      <w:bookmarkStart w:id="2548" w:name="_Toc381537955"/>
      <w:bookmarkStart w:id="2549" w:name="_Toc381538242"/>
      <w:bookmarkStart w:id="2550" w:name="_Toc381538530"/>
      <w:bookmarkStart w:id="2551" w:name="_Toc381538818"/>
      <w:bookmarkStart w:id="2552" w:name="_Toc381539105"/>
      <w:bookmarkStart w:id="2553" w:name="_Toc381541728"/>
      <w:bookmarkStart w:id="2554" w:name="_Toc381542018"/>
      <w:bookmarkStart w:id="2555" w:name="_Toc381542308"/>
      <w:bookmarkStart w:id="2556" w:name="_Toc381543765"/>
      <w:bookmarkStart w:id="2557" w:name="_Toc381544058"/>
      <w:bookmarkStart w:id="2558" w:name="_Toc381546476"/>
      <w:bookmarkStart w:id="2559" w:name="_Toc381621946"/>
      <w:bookmarkStart w:id="2560" w:name="_Toc381537669"/>
      <w:bookmarkStart w:id="2561" w:name="_Toc381537956"/>
      <w:bookmarkStart w:id="2562" w:name="_Toc381538243"/>
      <w:bookmarkStart w:id="2563" w:name="_Toc381538531"/>
      <w:bookmarkStart w:id="2564" w:name="_Toc381538819"/>
      <w:bookmarkStart w:id="2565" w:name="_Toc381539106"/>
      <w:bookmarkStart w:id="2566" w:name="_Toc381541729"/>
      <w:bookmarkStart w:id="2567" w:name="_Toc381542019"/>
      <w:bookmarkStart w:id="2568" w:name="_Toc381542309"/>
      <w:bookmarkStart w:id="2569" w:name="_Toc381543766"/>
      <w:bookmarkStart w:id="2570" w:name="_Toc381544059"/>
      <w:bookmarkStart w:id="2571" w:name="_Toc381546477"/>
      <w:bookmarkStart w:id="2572" w:name="_Toc381621947"/>
      <w:bookmarkStart w:id="2573" w:name="_Toc381537670"/>
      <w:bookmarkStart w:id="2574" w:name="_Toc381537957"/>
      <w:bookmarkStart w:id="2575" w:name="_Toc381538244"/>
      <w:bookmarkStart w:id="2576" w:name="_Toc381538532"/>
      <w:bookmarkStart w:id="2577" w:name="_Toc381538820"/>
      <w:bookmarkStart w:id="2578" w:name="_Toc381539107"/>
      <w:bookmarkStart w:id="2579" w:name="_Toc381541730"/>
      <w:bookmarkStart w:id="2580" w:name="_Toc381542020"/>
      <w:bookmarkStart w:id="2581" w:name="_Toc381542310"/>
      <w:bookmarkStart w:id="2582" w:name="_Toc381543767"/>
      <w:bookmarkStart w:id="2583" w:name="_Toc381544060"/>
      <w:bookmarkStart w:id="2584" w:name="_Toc381546478"/>
      <w:bookmarkStart w:id="2585" w:name="_Toc381621948"/>
      <w:bookmarkStart w:id="2586" w:name="_Toc381537671"/>
      <w:bookmarkStart w:id="2587" w:name="_Toc381537958"/>
      <w:bookmarkStart w:id="2588" w:name="_Toc381538245"/>
      <w:bookmarkStart w:id="2589" w:name="_Toc381538533"/>
      <w:bookmarkStart w:id="2590" w:name="_Toc381538821"/>
      <w:bookmarkStart w:id="2591" w:name="_Toc381539108"/>
      <w:bookmarkStart w:id="2592" w:name="_Toc381541731"/>
      <w:bookmarkStart w:id="2593" w:name="_Toc381542021"/>
      <w:bookmarkStart w:id="2594" w:name="_Toc381542311"/>
      <w:bookmarkStart w:id="2595" w:name="_Toc381543768"/>
      <w:bookmarkStart w:id="2596" w:name="_Toc381544061"/>
      <w:bookmarkStart w:id="2597" w:name="_Toc381546479"/>
      <w:bookmarkStart w:id="2598" w:name="_Toc381621949"/>
      <w:bookmarkStart w:id="2599" w:name="_Toc381537672"/>
      <w:bookmarkStart w:id="2600" w:name="_Toc381537959"/>
      <w:bookmarkStart w:id="2601" w:name="_Toc381538246"/>
      <w:bookmarkStart w:id="2602" w:name="_Toc381538534"/>
      <w:bookmarkStart w:id="2603" w:name="_Toc381538822"/>
      <w:bookmarkStart w:id="2604" w:name="_Toc381539109"/>
      <w:bookmarkStart w:id="2605" w:name="_Toc381541732"/>
      <w:bookmarkStart w:id="2606" w:name="_Toc381542022"/>
      <w:bookmarkStart w:id="2607" w:name="_Toc381542312"/>
      <w:bookmarkStart w:id="2608" w:name="_Toc381543769"/>
      <w:bookmarkStart w:id="2609" w:name="_Toc381544062"/>
      <w:bookmarkStart w:id="2610" w:name="_Toc381546480"/>
      <w:bookmarkStart w:id="2611" w:name="_Toc381621950"/>
      <w:bookmarkStart w:id="2612" w:name="_Toc381537673"/>
      <w:bookmarkStart w:id="2613" w:name="_Toc381537960"/>
      <w:bookmarkStart w:id="2614" w:name="_Toc381538247"/>
      <w:bookmarkStart w:id="2615" w:name="_Toc381538535"/>
      <w:bookmarkStart w:id="2616" w:name="_Toc381538823"/>
      <w:bookmarkStart w:id="2617" w:name="_Toc381539110"/>
      <w:bookmarkStart w:id="2618" w:name="_Toc381541733"/>
      <w:bookmarkStart w:id="2619" w:name="_Toc381542023"/>
      <w:bookmarkStart w:id="2620" w:name="_Toc381542313"/>
      <w:bookmarkStart w:id="2621" w:name="_Toc381543770"/>
      <w:bookmarkStart w:id="2622" w:name="_Toc381544063"/>
      <w:bookmarkStart w:id="2623" w:name="_Toc381546481"/>
      <w:bookmarkStart w:id="2624" w:name="_Toc381621951"/>
      <w:bookmarkStart w:id="2625" w:name="_Toc381537674"/>
      <w:bookmarkStart w:id="2626" w:name="_Toc381537961"/>
      <w:bookmarkStart w:id="2627" w:name="_Toc381538248"/>
      <w:bookmarkStart w:id="2628" w:name="_Toc381538536"/>
      <w:bookmarkStart w:id="2629" w:name="_Toc381538824"/>
      <w:bookmarkStart w:id="2630" w:name="_Toc381539111"/>
      <w:bookmarkStart w:id="2631" w:name="_Toc381541734"/>
      <w:bookmarkStart w:id="2632" w:name="_Toc381542024"/>
      <w:bookmarkStart w:id="2633" w:name="_Toc381542314"/>
      <w:bookmarkStart w:id="2634" w:name="_Toc381543771"/>
      <w:bookmarkStart w:id="2635" w:name="_Toc381544064"/>
      <w:bookmarkStart w:id="2636" w:name="_Toc381546482"/>
      <w:bookmarkStart w:id="2637" w:name="_Toc381621952"/>
      <w:bookmarkStart w:id="2638" w:name="_Toc381537675"/>
      <w:bookmarkStart w:id="2639" w:name="_Toc381537962"/>
      <w:bookmarkStart w:id="2640" w:name="_Toc381538249"/>
      <w:bookmarkStart w:id="2641" w:name="_Toc381538537"/>
      <w:bookmarkStart w:id="2642" w:name="_Toc381538825"/>
      <w:bookmarkStart w:id="2643" w:name="_Toc381539112"/>
      <w:bookmarkStart w:id="2644" w:name="_Toc381541735"/>
      <w:bookmarkStart w:id="2645" w:name="_Toc381542025"/>
      <w:bookmarkStart w:id="2646" w:name="_Toc381542315"/>
      <w:bookmarkStart w:id="2647" w:name="_Toc381543772"/>
      <w:bookmarkStart w:id="2648" w:name="_Toc381544065"/>
      <w:bookmarkStart w:id="2649" w:name="_Toc381546483"/>
      <w:bookmarkStart w:id="2650" w:name="_Toc381621953"/>
      <w:bookmarkStart w:id="2651" w:name="_Toc381537676"/>
      <w:bookmarkStart w:id="2652" w:name="_Toc381537963"/>
      <w:bookmarkStart w:id="2653" w:name="_Toc381538250"/>
      <w:bookmarkStart w:id="2654" w:name="_Toc381538538"/>
      <w:bookmarkStart w:id="2655" w:name="_Toc381538826"/>
      <w:bookmarkStart w:id="2656" w:name="_Toc381539113"/>
      <w:bookmarkStart w:id="2657" w:name="_Toc381541736"/>
      <w:bookmarkStart w:id="2658" w:name="_Toc381542026"/>
      <w:bookmarkStart w:id="2659" w:name="_Toc381542316"/>
      <w:bookmarkStart w:id="2660" w:name="_Toc381543773"/>
      <w:bookmarkStart w:id="2661" w:name="_Toc381544066"/>
      <w:bookmarkStart w:id="2662" w:name="_Toc381546484"/>
      <w:bookmarkStart w:id="2663" w:name="_Toc381621954"/>
      <w:bookmarkStart w:id="2664" w:name="_Toc381537677"/>
      <w:bookmarkStart w:id="2665" w:name="_Toc381537964"/>
      <w:bookmarkStart w:id="2666" w:name="_Toc381538251"/>
      <w:bookmarkStart w:id="2667" w:name="_Toc381538539"/>
      <w:bookmarkStart w:id="2668" w:name="_Toc381538827"/>
      <w:bookmarkStart w:id="2669" w:name="_Toc381539114"/>
      <w:bookmarkStart w:id="2670" w:name="_Toc381541737"/>
      <w:bookmarkStart w:id="2671" w:name="_Toc381542027"/>
      <w:bookmarkStart w:id="2672" w:name="_Toc381542317"/>
      <w:bookmarkStart w:id="2673" w:name="_Toc381543774"/>
      <w:bookmarkStart w:id="2674" w:name="_Toc381544067"/>
      <w:bookmarkStart w:id="2675" w:name="_Toc381546485"/>
      <w:bookmarkStart w:id="2676" w:name="_Toc381621955"/>
      <w:bookmarkStart w:id="2677" w:name="_Toc381537678"/>
      <w:bookmarkStart w:id="2678" w:name="_Toc381537965"/>
      <w:bookmarkStart w:id="2679" w:name="_Toc381538252"/>
      <w:bookmarkStart w:id="2680" w:name="_Toc381538540"/>
      <w:bookmarkStart w:id="2681" w:name="_Toc381538828"/>
      <w:bookmarkStart w:id="2682" w:name="_Toc381539115"/>
      <w:bookmarkStart w:id="2683" w:name="_Toc381541738"/>
      <w:bookmarkStart w:id="2684" w:name="_Toc381542028"/>
      <w:bookmarkStart w:id="2685" w:name="_Toc381542318"/>
      <w:bookmarkStart w:id="2686" w:name="_Toc381543775"/>
      <w:bookmarkStart w:id="2687" w:name="_Toc381544068"/>
      <w:bookmarkStart w:id="2688" w:name="_Toc381546486"/>
      <w:bookmarkStart w:id="2689" w:name="_Toc381621956"/>
      <w:bookmarkStart w:id="2690" w:name="_Toc381537679"/>
      <w:bookmarkStart w:id="2691" w:name="_Toc381537966"/>
      <w:bookmarkStart w:id="2692" w:name="_Toc381538253"/>
      <w:bookmarkStart w:id="2693" w:name="_Toc381538541"/>
      <w:bookmarkStart w:id="2694" w:name="_Toc381538829"/>
      <w:bookmarkStart w:id="2695" w:name="_Toc381539116"/>
      <w:bookmarkStart w:id="2696" w:name="_Toc381541739"/>
      <w:bookmarkStart w:id="2697" w:name="_Toc381542029"/>
      <w:bookmarkStart w:id="2698" w:name="_Toc381542319"/>
      <w:bookmarkStart w:id="2699" w:name="_Toc381543776"/>
      <w:bookmarkStart w:id="2700" w:name="_Toc381544069"/>
      <w:bookmarkStart w:id="2701" w:name="_Toc381546487"/>
      <w:bookmarkStart w:id="2702" w:name="_Toc381621957"/>
      <w:bookmarkStart w:id="2703" w:name="_Toc381537680"/>
      <w:bookmarkStart w:id="2704" w:name="_Toc381537967"/>
      <w:bookmarkStart w:id="2705" w:name="_Toc381538254"/>
      <w:bookmarkStart w:id="2706" w:name="_Toc381538542"/>
      <w:bookmarkStart w:id="2707" w:name="_Toc381538830"/>
      <w:bookmarkStart w:id="2708" w:name="_Toc381539117"/>
      <w:bookmarkStart w:id="2709" w:name="_Toc381541740"/>
      <w:bookmarkStart w:id="2710" w:name="_Toc381542030"/>
      <w:bookmarkStart w:id="2711" w:name="_Toc381542320"/>
      <w:bookmarkStart w:id="2712" w:name="_Toc381543777"/>
      <w:bookmarkStart w:id="2713" w:name="_Toc381544070"/>
      <w:bookmarkStart w:id="2714" w:name="_Toc381546488"/>
      <w:bookmarkStart w:id="2715" w:name="_Toc381621958"/>
      <w:bookmarkStart w:id="2716" w:name="_Toc381537681"/>
      <w:bookmarkStart w:id="2717" w:name="_Toc381537968"/>
      <w:bookmarkStart w:id="2718" w:name="_Toc381538255"/>
      <w:bookmarkStart w:id="2719" w:name="_Toc381538543"/>
      <w:bookmarkStart w:id="2720" w:name="_Toc381538831"/>
      <w:bookmarkStart w:id="2721" w:name="_Toc381539118"/>
      <w:bookmarkStart w:id="2722" w:name="_Toc381541741"/>
      <w:bookmarkStart w:id="2723" w:name="_Toc381542031"/>
      <w:bookmarkStart w:id="2724" w:name="_Toc381542321"/>
      <w:bookmarkStart w:id="2725" w:name="_Toc381543778"/>
      <w:bookmarkStart w:id="2726" w:name="_Toc381544071"/>
      <w:bookmarkStart w:id="2727" w:name="_Toc381546489"/>
      <w:bookmarkStart w:id="2728" w:name="_Toc381621959"/>
      <w:bookmarkStart w:id="2729" w:name="_Toc381537682"/>
      <w:bookmarkStart w:id="2730" w:name="_Toc381537969"/>
      <w:bookmarkStart w:id="2731" w:name="_Toc381538256"/>
      <w:bookmarkStart w:id="2732" w:name="_Toc381538544"/>
      <w:bookmarkStart w:id="2733" w:name="_Toc381538832"/>
      <w:bookmarkStart w:id="2734" w:name="_Toc381539119"/>
      <w:bookmarkStart w:id="2735" w:name="_Toc381541742"/>
      <w:bookmarkStart w:id="2736" w:name="_Toc381542032"/>
      <w:bookmarkStart w:id="2737" w:name="_Toc381542322"/>
      <w:bookmarkStart w:id="2738" w:name="_Toc381543779"/>
      <w:bookmarkStart w:id="2739" w:name="_Toc381544072"/>
      <w:bookmarkStart w:id="2740" w:name="_Toc381546490"/>
      <w:bookmarkStart w:id="2741" w:name="_Toc381621960"/>
      <w:bookmarkStart w:id="2742" w:name="_Toc381537683"/>
      <w:bookmarkStart w:id="2743" w:name="_Toc381537970"/>
      <w:bookmarkStart w:id="2744" w:name="_Toc381538257"/>
      <w:bookmarkStart w:id="2745" w:name="_Toc381538545"/>
      <w:bookmarkStart w:id="2746" w:name="_Toc381538833"/>
      <w:bookmarkStart w:id="2747" w:name="_Toc381539120"/>
      <w:bookmarkStart w:id="2748" w:name="_Toc381541743"/>
      <w:bookmarkStart w:id="2749" w:name="_Toc381542033"/>
      <w:bookmarkStart w:id="2750" w:name="_Toc381542323"/>
      <w:bookmarkStart w:id="2751" w:name="_Toc381543780"/>
      <w:bookmarkStart w:id="2752" w:name="_Toc381544073"/>
      <w:bookmarkStart w:id="2753" w:name="_Toc381546491"/>
      <w:bookmarkStart w:id="2754" w:name="_Toc381621961"/>
      <w:bookmarkStart w:id="2755" w:name="_Toc381537684"/>
      <w:bookmarkStart w:id="2756" w:name="_Toc381537971"/>
      <w:bookmarkStart w:id="2757" w:name="_Toc381538258"/>
      <w:bookmarkStart w:id="2758" w:name="_Toc381538546"/>
      <w:bookmarkStart w:id="2759" w:name="_Toc381538834"/>
      <w:bookmarkStart w:id="2760" w:name="_Toc381539121"/>
      <w:bookmarkStart w:id="2761" w:name="_Toc381541744"/>
      <w:bookmarkStart w:id="2762" w:name="_Toc381542034"/>
      <w:bookmarkStart w:id="2763" w:name="_Toc381542324"/>
      <w:bookmarkStart w:id="2764" w:name="_Toc381543781"/>
      <w:bookmarkStart w:id="2765" w:name="_Toc381544074"/>
      <w:bookmarkStart w:id="2766" w:name="_Toc381546492"/>
      <w:bookmarkStart w:id="2767" w:name="_Toc381621962"/>
      <w:bookmarkStart w:id="2768" w:name="_Toc381537685"/>
      <w:bookmarkStart w:id="2769" w:name="_Toc381537972"/>
      <w:bookmarkStart w:id="2770" w:name="_Toc381538259"/>
      <w:bookmarkStart w:id="2771" w:name="_Toc381538547"/>
      <w:bookmarkStart w:id="2772" w:name="_Toc381538835"/>
      <w:bookmarkStart w:id="2773" w:name="_Toc381539122"/>
      <w:bookmarkStart w:id="2774" w:name="_Toc381541745"/>
      <w:bookmarkStart w:id="2775" w:name="_Toc381542035"/>
      <w:bookmarkStart w:id="2776" w:name="_Toc381542325"/>
      <w:bookmarkStart w:id="2777" w:name="_Toc381543782"/>
      <w:bookmarkStart w:id="2778" w:name="_Toc381544075"/>
      <w:bookmarkStart w:id="2779" w:name="_Toc381546493"/>
      <w:bookmarkStart w:id="2780" w:name="_Toc381621963"/>
      <w:bookmarkStart w:id="2781" w:name="_Toc381537686"/>
      <w:bookmarkStart w:id="2782" w:name="_Toc381537973"/>
      <w:bookmarkStart w:id="2783" w:name="_Toc381538260"/>
      <w:bookmarkStart w:id="2784" w:name="_Toc381538548"/>
      <w:bookmarkStart w:id="2785" w:name="_Toc381538836"/>
      <w:bookmarkStart w:id="2786" w:name="_Toc381539123"/>
      <w:bookmarkStart w:id="2787" w:name="_Toc381541746"/>
      <w:bookmarkStart w:id="2788" w:name="_Toc381542036"/>
      <w:bookmarkStart w:id="2789" w:name="_Toc381542326"/>
      <w:bookmarkStart w:id="2790" w:name="_Toc381543783"/>
      <w:bookmarkStart w:id="2791" w:name="_Toc381544076"/>
      <w:bookmarkStart w:id="2792" w:name="_Toc381546494"/>
      <w:bookmarkStart w:id="2793" w:name="_Toc381621964"/>
      <w:bookmarkStart w:id="2794" w:name="_Toc381537687"/>
      <w:bookmarkStart w:id="2795" w:name="_Toc381537974"/>
      <w:bookmarkStart w:id="2796" w:name="_Toc381538261"/>
      <w:bookmarkStart w:id="2797" w:name="_Toc381538549"/>
      <w:bookmarkStart w:id="2798" w:name="_Toc381538837"/>
      <w:bookmarkStart w:id="2799" w:name="_Toc381539124"/>
      <w:bookmarkStart w:id="2800" w:name="_Toc381541747"/>
      <w:bookmarkStart w:id="2801" w:name="_Toc381542037"/>
      <w:bookmarkStart w:id="2802" w:name="_Toc381542327"/>
      <w:bookmarkStart w:id="2803" w:name="_Toc381543784"/>
      <w:bookmarkStart w:id="2804" w:name="_Toc381544077"/>
      <w:bookmarkStart w:id="2805" w:name="_Toc381546495"/>
      <w:bookmarkStart w:id="2806" w:name="_Toc381621965"/>
      <w:bookmarkStart w:id="2807" w:name="_Toc381537688"/>
      <w:bookmarkStart w:id="2808" w:name="_Toc381537975"/>
      <w:bookmarkStart w:id="2809" w:name="_Toc381538262"/>
      <w:bookmarkStart w:id="2810" w:name="_Toc381538550"/>
      <w:bookmarkStart w:id="2811" w:name="_Toc381538838"/>
      <w:bookmarkStart w:id="2812" w:name="_Toc381539125"/>
      <w:bookmarkStart w:id="2813" w:name="_Toc381541748"/>
      <w:bookmarkStart w:id="2814" w:name="_Toc381542038"/>
      <w:bookmarkStart w:id="2815" w:name="_Toc381542328"/>
      <w:bookmarkStart w:id="2816" w:name="_Toc381543785"/>
      <w:bookmarkStart w:id="2817" w:name="_Toc381544078"/>
      <w:bookmarkStart w:id="2818" w:name="_Toc381546496"/>
      <w:bookmarkStart w:id="2819" w:name="_Toc381621966"/>
      <w:bookmarkStart w:id="2820" w:name="_Toc381537689"/>
      <w:bookmarkStart w:id="2821" w:name="_Toc381537976"/>
      <w:bookmarkStart w:id="2822" w:name="_Toc381538263"/>
      <w:bookmarkStart w:id="2823" w:name="_Toc381538551"/>
      <w:bookmarkStart w:id="2824" w:name="_Toc381538839"/>
      <w:bookmarkStart w:id="2825" w:name="_Toc381539126"/>
      <w:bookmarkStart w:id="2826" w:name="_Toc381541749"/>
      <w:bookmarkStart w:id="2827" w:name="_Toc381542039"/>
      <w:bookmarkStart w:id="2828" w:name="_Toc381542329"/>
      <w:bookmarkStart w:id="2829" w:name="_Toc381543786"/>
      <w:bookmarkStart w:id="2830" w:name="_Toc381544079"/>
      <w:bookmarkStart w:id="2831" w:name="_Toc381546497"/>
      <w:bookmarkStart w:id="2832" w:name="_Toc381621967"/>
      <w:bookmarkStart w:id="2833" w:name="_Toc381537690"/>
      <w:bookmarkStart w:id="2834" w:name="_Toc381537977"/>
      <w:bookmarkStart w:id="2835" w:name="_Toc381538264"/>
      <w:bookmarkStart w:id="2836" w:name="_Toc381538552"/>
      <w:bookmarkStart w:id="2837" w:name="_Toc381538840"/>
      <w:bookmarkStart w:id="2838" w:name="_Toc381539127"/>
      <w:bookmarkStart w:id="2839" w:name="_Toc381541750"/>
      <w:bookmarkStart w:id="2840" w:name="_Toc381542040"/>
      <w:bookmarkStart w:id="2841" w:name="_Toc381542330"/>
      <w:bookmarkStart w:id="2842" w:name="_Toc381543787"/>
      <w:bookmarkStart w:id="2843" w:name="_Toc381544080"/>
      <w:bookmarkStart w:id="2844" w:name="_Toc381546498"/>
      <w:bookmarkStart w:id="2845" w:name="_Toc381621968"/>
      <w:bookmarkStart w:id="2846" w:name="_Toc381537691"/>
      <w:bookmarkStart w:id="2847" w:name="_Toc381537978"/>
      <w:bookmarkStart w:id="2848" w:name="_Toc381538265"/>
      <w:bookmarkStart w:id="2849" w:name="_Toc381538553"/>
      <w:bookmarkStart w:id="2850" w:name="_Toc381538841"/>
      <w:bookmarkStart w:id="2851" w:name="_Toc381539128"/>
      <w:bookmarkStart w:id="2852" w:name="_Toc381541751"/>
      <w:bookmarkStart w:id="2853" w:name="_Toc381542041"/>
      <w:bookmarkStart w:id="2854" w:name="_Toc381542331"/>
      <w:bookmarkStart w:id="2855" w:name="_Toc381543788"/>
      <w:bookmarkStart w:id="2856" w:name="_Toc381544081"/>
      <w:bookmarkStart w:id="2857" w:name="_Toc381546499"/>
      <w:bookmarkStart w:id="2858" w:name="_Toc381621969"/>
      <w:bookmarkStart w:id="2859" w:name="_Toc381537692"/>
      <w:bookmarkStart w:id="2860" w:name="_Toc381537979"/>
      <w:bookmarkStart w:id="2861" w:name="_Toc381538266"/>
      <w:bookmarkStart w:id="2862" w:name="_Toc381538554"/>
      <w:bookmarkStart w:id="2863" w:name="_Toc381538842"/>
      <w:bookmarkStart w:id="2864" w:name="_Toc381539129"/>
      <w:bookmarkStart w:id="2865" w:name="_Toc381541752"/>
      <w:bookmarkStart w:id="2866" w:name="_Toc381542042"/>
      <w:bookmarkStart w:id="2867" w:name="_Toc381542332"/>
      <w:bookmarkStart w:id="2868" w:name="_Toc381543789"/>
      <w:bookmarkStart w:id="2869" w:name="_Toc381544082"/>
      <w:bookmarkStart w:id="2870" w:name="_Toc381546500"/>
      <w:bookmarkStart w:id="2871" w:name="_Toc381621970"/>
      <w:bookmarkStart w:id="2872" w:name="_Toc381537693"/>
      <w:bookmarkStart w:id="2873" w:name="_Toc381537980"/>
      <w:bookmarkStart w:id="2874" w:name="_Toc381538267"/>
      <w:bookmarkStart w:id="2875" w:name="_Toc381538555"/>
      <w:bookmarkStart w:id="2876" w:name="_Toc381538843"/>
      <w:bookmarkStart w:id="2877" w:name="_Toc381539130"/>
      <w:bookmarkStart w:id="2878" w:name="_Toc381541753"/>
      <w:bookmarkStart w:id="2879" w:name="_Toc381542043"/>
      <w:bookmarkStart w:id="2880" w:name="_Toc381542333"/>
      <w:bookmarkStart w:id="2881" w:name="_Toc381543790"/>
      <w:bookmarkStart w:id="2882" w:name="_Toc381544083"/>
      <w:bookmarkStart w:id="2883" w:name="_Toc381546501"/>
      <w:bookmarkStart w:id="2884" w:name="_Toc381621971"/>
      <w:bookmarkStart w:id="2885" w:name="_Toc381537694"/>
      <w:bookmarkStart w:id="2886" w:name="_Toc381537981"/>
      <w:bookmarkStart w:id="2887" w:name="_Toc381538268"/>
      <w:bookmarkStart w:id="2888" w:name="_Toc381538556"/>
      <w:bookmarkStart w:id="2889" w:name="_Toc381538844"/>
      <w:bookmarkStart w:id="2890" w:name="_Toc381539131"/>
      <w:bookmarkStart w:id="2891" w:name="_Toc381541754"/>
      <w:bookmarkStart w:id="2892" w:name="_Toc381542044"/>
      <w:bookmarkStart w:id="2893" w:name="_Toc381542334"/>
      <w:bookmarkStart w:id="2894" w:name="_Toc381543791"/>
      <w:bookmarkStart w:id="2895" w:name="_Toc381544084"/>
      <w:bookmarkStart w:id="2896" w:name="_Toc381546502"/>
      <w:bookmarkStart w:id="2897" w:name="_Toc381621972"/>
      <w:bookmarkStart w:id="2898" w:name="_Toc381537695"/>
      <w:bookmarkStart w:id="2899" w:name="_Toc381537982"/>
      <w:bookmarkStart w:id="2900" w:name="_Toc381538269"/>
      <w:bookmarkStart w:id="2901" w:name="_Toc381538557"/>
      <w:bookmarkStart w:id="2902" w:name="_Toc381538845"/>
      <w:bookmarkStart w:id="2903" w:name="_Toc381539132"/>
      <w:bookmarkStart w:id="2904" w:name="_Toc381541755"/>
      <w:bookmarkStart w:id="2905" w:name="_Toc381542045"/>
      <w:bookmarkStart w:id="2906" w:name="_Toc381542335"/>
      <w:bookmarkStart w:id="2907" w:name="_Toc381543792"/>
      <w:bookmarkStart w:id="2908" w:name="_Toc381544085"/>
      <w:bookmarkStart w:id="2909" w:name="_Toc381546503"/>
      <w:bookmarkStart w:id="2910" w:name="_Toc381621973"/>
      <w:bookmarkStart w:id="2911" w:name="_Toc381537696"/>
      <w:bookmarkStart w:id="2912" w:name="_Toc381537983"/>
      <w:bookmarkStart w:id="2913" w:name="_Toc381538270"/>
      <w:bookmarkStart w:id="2914" w:name="_Toc381538558"/>
      <w:bookmarkStart w:id="2915" w:name="_Toc381538846"/>
      <w:bookmarkStart w:id="2916" w:name="_Toc381539133"/>
      <w:bookmarkStart w:id="2917" w:name="_Toc381541756"/>
      <w:bookmarkStart w:id="2918" w:name="_Toc381542046"/>
      <w:bookmarkStart w:id="2919" w:name="_Toc381542336"/>
      <w:bookmarkStart w:id="2920" w:name="_Toc381543793"/>
      <w:bookmarkStart w:id="2921" w:name="_Toc381544086"/>
      <w:bookmarkStart w:id="2922" w:name="_Toc381546504"/>
      <w:bookmarkStart w:id="2923" w:name="_Toc381621974"/>
      <w:bookmarkStart w:id="2924" w:name="_Toc381537697"/>
      <w:bookmarkStart w:id="2925" w:name="_Toc381537984"/>
      <w:bookmarkStart w:id="2926" w:name="_Toc381538271"/>
      <w:bookmarkStart w:id="2927" w:name="_Toc381538559"/>
      <w:bookmarkStart w:id="2928" w:name="_Toc381538847"/>
      <w:bookmarkStart w:id="2929" w:name="_Toc381539134"/>
      <w:bookmarkStart w:id="2930" w:name="_Toc381541757"/>
      <w:bookmarkStart w:id="2931" w:name="_Toc381542047"/>
      <w:bookmarkStart w:id="2932" w:name="_Toc381542337"/>
      <w:bookmarkStart w:id="2933" w:name="_Toc381543794"/>
      <w:bookmarkStart w:id="2934" w:name="_Toc381544087"/>
      <w:bookmarkStart w:id="2935" w:name="_Toc381546505"/>
      <w:bookmarkStart w:id="2936" w:name="_Toc381621975"/>
      <w:bookmarkStart w:id="2937" w:name="_Toc381537698"/>
      <w:bookmarkStart w:id="2938" w:name="_Toc381537985"/>
      <w:bookmarkStart w:id="2939" w:name="_Toc381538272"/>
      <w:bookmarkStart w:id="2940" w:name="_Toc381538560"/>
      <w:bookmarkStart w:id="2941" w:name="_Toc381538848"/>
      <w:bookmarkStart w:id="2942" w:name="_Toc381539135"/>
      <w:bookmarkStart w:id="2943" w:name="_Toc381541758"/>
      <w:bookmarkStart w:id="2944" w:name="_Toc381542048"/>
      <w:bookmarkStart w:id="2945" w:name="_Toc381542338"/>
      <w:bookmarkStart w:id="2946" w:name="_Toc381543795"/>
      <w:bookmarkStart w:id="2947" w:name="_Toc381544088"/>
      <w:bookmarkStart w:id="2948" w:name="_Toc381546506"/>
      <w:bookmarkStart w:id="2949" w:name="_Toc381621976"/>
      <w:bookmarkStart w:id="2950" w:name="_Toc381537699"/>
      <w:bookmarkStart w:id="2951" w:name="_Toc381537986"/>
      <w:bookmarkStart w:id="2952" w:name="_Toc381538273"/>
      <w:bookmarkStart w:id="2953" w:name="_Toc381538561"/>
      <w:bookmarkStart w:id="2954" w:name="_Toc381538849"/>
      <w:bookmarkStart w:id="2955" w:name="_Toc381539136"/>
      <w:bookmarkStart w:id="2956" w:name="_Toc381541759"/>
      <w:bookmarkStart w:id="2957" w:name="_Toc381542049"/>
      <w:bookmarkStart w:id="2958" w:name="_Toc381542339"/>
      <w:bookmarkStart w:id="2959" w:name="_Toc381543796"/>
      <w:bookmarkStart w:id="2960" w:name="_Toc381544089"/>
      <w:bookmarkStart w:id="2961" w:name="_Toc381546507"/>
      <w:bookmarkStart w:id="2962" w:name="_Toc381621977"/>
      <w:bookmarkStart w:id="2963" w:name="_Toc381537700"/>
      <w:bookmarkStart w:id="2964" w:name="_Toc381537987"/>
      <w:bookmarkStart w:id="2965" w:name="_Toc381538274"/>
      <w:bookmarkStart w:id="2966" w:name="_Toc381538562"/>
      <w:bookmarkStart w:id="2967" w:name="_Toc381538850"/>
      <w:bookmarkStart w:id="2968" w:name="_Toc381539137"/>
      <w:bookmarkStart w:id="2969" w:name="_Toc381541760"/>
      <w:bookmarkStart w:id="2970" w:name="_Toc381542050"/>
      <w:bookmarkStart w:id="2971" w:name="_Toc381542340"/>
      <w:bookmarkStart w:id="2972" w:name="_Toc381543797"/>
      <w:bookmarkStart w:id="2973" w:name="_Toc381544090"/>
      <w:bookmarkStart w:id="2974" w:name="_Toc381546508"/>
      <w:bookmarkStart w:id="2975" w:name="_Toc381621978"/>
      <w:bookmarkStart w:id="2976" w:name="_Toc381537701"/>
      <w:bookmarkStart w:id="2977" w:name="_Toc381537988"/>
      <w:bookmarkStart w:id="2978" w:name="_Toc381538275"/>
      <w:bookmarkStart w:id="2979" w:name="_Toc381538563"/>
      <w:bookmarkStart w:id="2980" w:name="_Toc381538851"/>
      <w:bookmarkStart w:id="2981" w:name="_Toc381539138"/>
      <w:bookmarkStart w:id="2982" w:name="_Toc381541761"/>
      <w:bookmarkStart w:id="2983" w:name="_Toc381542051"/>
      <w:bookmarkStart w:id="2984" w:name="_Toc381542341"/>
      <w:bookmarkStart w:id="2985" w:name="_Toc381543798"/>
      <w:bookmarkStart w:id="2986" w:name="_Toc381544091"/>
      <w:bookmarkStart w:id="2987" w:name="_Toc381546509"/>
      <w:bookmarkStart w:id="2988" w:name="_Toc381621979"/>
      <w:bookmarkStart w:id="2989" w:name="_Toc381537702"/>
      <w:bookmarkStart w:id="2990" w:name="_Toc381537989"/>
      <w:bookmarkStart w:id="2991" w:name="_Toc381538276"/>
      <w:bookmarkStart w:id="2992" w:name="_Toc381538564"/>
      <w:bookmarkStart w:id="2993" w:name="_Toc381538852"/>
      <w:bookmarkStart w:id="2994" w:name="_Toc381539139"/>
      <w:bookmarkStart w:id="2995" w:name="_Toc381541762"/>
      <w:bookmarkStart w:id="2996" w:name="_Toc381542052"/>
      <w:bookmarkStart w:id="2997" w:name="_Toc381542342"/>
      <w:bookmarkStart w:id="2998" w:name="_Toc381543799"/>
      <w:bookmarkStart w:id="2999" w:name="_Toc381544092"/>
      <w:bookmarkStart w:id="3000" w:name="_Toc381546510"/>
      <w:bookmarkStart w:id="3001" w:name="_Toc381621980"/>
      <w:bookmarkStart w:id="3002" w:name="_Toc381537703"/>
      <w:bookmarkStart w:id="3003" w:name="_Toc381537990"/>
      <w:bookmarkStart w:id="3004" w:name="_Toc381538277"/>
      <w:bookmarkStart w:id="3005" w:name="_Toc381538565"/>
      <w:bookmarkStart w:id="3006" w:name="_Toc381538853"/>
      <w:bookmarkStart w:id="3007" w:name="_Toc381539140"/>
      <w:bookmarkStart w:id="3008" w:name="_Toc381541763"/>
      <w:bookmarkStart w:id="3009" w:name="_Toc381542053"/>
      <w:bookmarkStart w:id="3010" w:name="_Toc381542343"/>
      <w:bookmarkStart w:id="3011" w:name="_Toc381543800"/>
      <w:bookmarkStart w:id="3012" w:name="_Toc381544093"/>
      <w:bookmarkStart w:id="3013" w:name="_Toc381546511"/>
      <w:bookmarkStart w:id="3014" w:name="_Toc381621981"/>
      <w:bookmarkStart w:id="3015" w:name="_Toc381537704"/>
      <w:bookmarkStart w:id="3016" w:name="_Toc381537991"/>
      <w:bookmarkStart w:id="3017" w:name="_Toc381538278"/>
      <w:bookmarkStart w:id="3018" w:name="_Toc381538566"/>
      <w:bookmarkStart w:id="3019" w:name="_Toc381538854"/>
      <w:bookmarkStart w:id="3020" w:name="_Toc381539141"/>
      <w:bookmarkStart w:id="3021" w:name="_Toc381541764"/>
      <w:bookmarkStart w:id="3022" w:name="_Toc381542054"/>
      <w:bookmarkStart w:id="3023" w:name="_Toc381542344"/>
      <w:bookmarkStart w:id="3024" w:name="_Toc381543801"/>
      <w:bookmarkStart w:id="3025" w:name="_Toc381544094"/>
      <w:bookmarkStart w:id="3026" w:name="_Toc381546512"/>
      <w:bookmarkStart w:id="3027" w:name="_Toc381621982"/>
      <w:bookmarkStart w:id="3028" w:name="_Toc381537705"/>
      <w:bookmarkStart w:id="3029" w:name="_Toc381537992"/>
      <w:bookmarkStart w:id="3030" w:name="_Toc381538279"/>
      <w:bookmarkStart w:id="3031" w:name="_Toc381538567"/>
      <w:bookmarkStart w:id="3032" w:name="_Toc381538855"/>
      <w:bookmarkStart w:id="3033" w:name="_Toc381539142"/>
      <w:bookmarkStart w:id="3034" w:name="_Toc381541765"/>
      <w:bookmarkStart w:id="3035" w:name="_Toc381542055"/>
      <w:bookmarkStart w:id="3036" w:name="_Toc381542345"/>
      <w:bookmarkStart w:id="3037" w:name="_Toc381543802"/>
      <w:bookmarkStart w:id="3038" w:name="_Toc381544095"/>
      <w:bookmarkStart w:id="3039" w:name="_Toc381546513"/>
      <w:bookmarkStart w:id="3040" w:name="_Toc381621983"/>
      <w:bookmarkStart w:id="3041" w:name="_Toc381537706"/>
      <w:bookmarkStart w:id="3042" w:name="_Toc381537993"/>
      <w:bookmarkStart w:id="3043" w:name="_Toc381538280"/>
      <w:bookmarkStart w:id="3044" w:name="_Toc381538568"/>
      <w:bookmarkStart w:id="3045" w:name="_Toc381538856"/>
      <w:bookmarkStart w:id="3046" w:name="_Toc381539143"/>
      <w:bookmarkStart w:id="3047" w:name="_Toc381541766"/>
      <w:bookmarkStart w:id="3048" w:name="_Toc381542056"/>
      <w:bookmarkStart w:id="3049" w:name="_Toc381542346"/>
      <w:bookmarkStart w:id="3050" w:name="_Toc381543803"/>
      <w:bookmarkStart w:id="3051" w:name="_Toc381544096"/>
      <w:bookmarkStart w:id="3052" w:name="_Toc381546514"/>
      <w:bookmarkStart w:id="3053" w:name="_Toc381621984"/>
      <w:bookmarkStart w:id="3054" w:name="_Toc381537707"/>
      <w:bookmarkStart w:id="3055" w:name="_Toc381537994"/>
      <w:bookmarkStart w:id="3056" w:name="_Toc381538281"/>
      <w:bookmarkStart w:id="3057" w:name="_Toc381538569"/>
      <w:bookmarkStart w:id="3058" w:name="_Toc381538857"/>
      <w:bookmarkStart w:id="3059" w:name="_Toc381539144"/>
      <w:bookmarkStart w:id="3060" w:name="_Toc381541767"/>
      <w:bookmarkStart w:id="3061" w:name="_Toc381542057"/>
      <w:bookmarkStart w:id="3062" w:name="_Toc381542347"/>
      <w:bookmarkStart w:id="3063" w:name="_Toc381543804"/>
      <w:bookmarkStart w:id="3064" w:name="_Toc381544097"/>
      <w:bookmarkStart w:id="3065" w:name="_Toc381546515"/>
      <w:bookmarkStart w:id="3066" w:name="_Toc381621985"/>
      <w:bookmarkStart w:id="3067" w:name="_Toc381537708"/>
      <w:bookmarkStart w:id="3068" w:name="_Toc381537995"/>
      <w:bookmarkStart w:id="3069" w:name="_Toc381538282"/>
      <w:bookmarkStart w:id="3070" w:name="_Toc381538570"/>
      <w:bookmarkStart w:id="3071" w:name="_Toc381538858"/>
      <w:bookmarkStart w:id="3072" w:name="_Toc381539145"/>
      <w:bookmarkStart w:id="3073" w:name="_Toc381541768"/>
      <w:bookmarkStart w:id="3074" w:name="_Toc381542058"/>
      <w:bookmarkStart w:id="3075" w:name="_Toc381542348"/>
      <w:bookmarkStart w:id="3076" w:name="_Toc381543805"/>
      <w:bookmarkStart w:id="3077" w:name="_Toc381544098"/>
      <w:bookmarkStart w:id="3078" w:name="_Toc381546516"/>
      <w:bookmarkStart w:id="3079" w:name="_Toc381621986"/>
      <w:bookmarkStart w:id="3080" w:name="_Toc420421941"/>
      <w:bookmarkStart w:id="3081" w:name="_Toc420422211"/>
      <w:bookmarkStart w:id="3082" w:name="_Toc420422481"/>
      <w:bookmarkStart w:id="3083" w:name="_Toc420422751"/>
      <w:bookmarkStart w:id="3084" w:name="_Toc420496755"/>
      <w:bookmarkStart w:id="3085" w:name="_Toc420421942"/>
      <w:bookmarkStart w:id="3086" w:name="_Toc420422212"/>
      <w:bookmarkStart w:id="3087" w:name="_Toc420422482"/>
      <w:bookmarkStart w:id="3088" w:name="_Toc420422752"/>
      <w:bookmarkStart w:id="3089" w:name="_Toc420496756"/>
      <w:bookmarkStart w:id="3090" w:name="_Toc420421943"/>
      <w:bookmarkStart w:id="3091" w:name="_Toc420422213"/>
      <w:bookmarkStart w:id="3092" w:name="_Toc420422483"/>
      <w:bookmarkStart w:id="3093" w:name="_Toc420422753"/>
      <w:bookmarkStart w:id="3094" w:name="_Toc420496757"/>
      <w:bookmarkStart w:id="3095" w:name="_Toc420421944"/>
      <w:bookmarkStart w:id="3096" w:name="_Toc420422214"/>
      <w:bookmarkStart w:id="3097" w:name="_Toc420422484"/>
      <w:bookmarkStart w:id="3098" w:name="_Toc420422754"/>
      <w:bookmarkStart w:id="3099" w:name="_Toc420496758"/>
      <w:bookmarkStart w:id="3100" w:name="_Toc420421945"/>
      <w:bookmarkStart w:id="3101" w:name="_Toc420422215"/>
      <w:bookmarkStart w:id="3102" w:name="_Toc420422485"/>
      <w:bookmarkStart w:id="3103" w:name="_Toc420422755"/>
      <w:bookmarkStart w:id="3104" w:name="_Toc420496759"/>
      <w:bookmarkStart w:id="3105" w:name="_Toc420421946"/>
      <w:bookmarkStart w:id="3106" w:name="_Toc420422216"/>
      <w:bookmarkStart w:id="3107" w:name="_Toc420422486"/>
      <w:bookmarkStart w:id="3108" w:name="_Toc420422756"/>
      <w:bookmarkStart w:id="3109" w:name="_Toc420496760"/>
      <w:bookmarkStart w:id="3110" w:name="_Toc420421947"/>
      <w:bookmarkStart w:id="3111" w:name="_Toc420422217"/>
      <w:bookmarkStart w:id="3112" w:name="_Toc420422487"/>
      <w:bookmarkStart w:id="3113" w:name="_Toc420422757"/>
      <w:bookmarkStart w:id="3114" w:name="_Toc420496761"/>
      <w:bookmarkStart w:id="3115" w:name="_Toc420421948"/>
      <w:bookmarkStart w:id="3116" w:name="_Toc420422218"/>
      <w:bookmarkStart w:id="3117" w:name="_Toc420422488"/>
      <w:bookmarkStart w:id="3118" w:name="_Toc420422758"/>
      <w:bookmarkStart w:id="3119" w:name="_Toc420496762"/>
      <w:bookmarkStart w:id="3120" w:name="_Toc420421949"/>
      <w:bookmarkStart w:id="3121" w:name="_Toc420422219"/>
      <w:bookmarkStart w:id="3122" w:name="_Toc420422489"/>
      <w:bookmarkStart w:id="3123" w:name="_Toc420422759"/>
      <w:bookmarkStart w:id="3124" w:name="_Toc420496763"/>
      <w:bookmarkStart w:id="3125" w:name="_Toc420421950"/>
      <w:bookmarkStart w:id="3126" w:name="_Toc420422220"/>
      <w:bookmarkStart w:id="3127" w:name="_Toc420422490"/>
      <w:bookmarkStart w:id="3128" w:name="_Toc420422760"/>
      <w:bookmarkStart w:id="3129" w:name="_Toc420496764"/>
      <w:bookmarkStart w:id="3130" w:name="_Toc420421951"/>
      <w:bookmarkStart w:id="3131" w:name="_Toc420422221"/>
      <w:bookmarkStart w:id="3132" w:name="_Toc420422491"/>
      <w:bookmarkStart w:id="3133" w:name="_Toc420422761"/>
      <w:bookmarkStart w:id="3134" w:name="_Toc420496765"/>
      <w:bookmarkStart w:id="3135" w:name="_Toc420421952"/>
      <w:bookmarkStart w:id="3136" w:name="_Toc420422222"/>
      <w:bookmarkStart w:id="3137" w:name="_Toc420422492"/>
      <w:bookmarkStart w:id="3138" w:name="_Toc420422762"/>
      <w:bookmarkStart w:id="3139" w:name="_Toc420496766"/>
      <w:bookmarkStart w:id="3140" w:name="_Toc420421953"/>
      <w:bookmarkStart w:id="3141" w:name="_Toc420422223"/>
      <w:bookmarkStart w:id="3142" w:name="_Toc420422493"/>
      <w:bookmarkStart w:id="3143" w:name="_Toc420422763"/>
      <w:bookmarkStart w:id="3144" w:name="_Toc420496767"/>
      <w:bookmarkStart w:id="3145" w:name="_Toc420421954"/>
      <w:bookmarkStart w:id="3146" w:name="_Toc420422224"/>
      <w:bookmarkStart w:id="3147" w:name="_Toc420422494"/>
      <w:bookmarkStart w:id="3148" w:name="_Toc420422764"/>
      <w:bookmarkStart w:id="3149" w:name="_Toc420496768"/>
      <w:bookmarkStart w:id="3150" w:name="_Toc420421955"/>
      <w:bookmarkStart w:id="3151" w:name="_Toc420422225"/>
      <w:bookmarkStart w:id="3152" w:name="_Toc420422495"/>
      <w:bookmarkStart w:id="3153" w:name="_Toc420422765"/>
      <w:bookmarkStart w:id="3154" w:name="_Toc420496769"/>
      <w:bookmarkStart w:id="3155" w:name="_Ref365978504"/>
      <w:bookmarkStart w:id="3156" w:name="_Toc474444687"/>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r w:rsidRPr="00AB3790">
        <w:t xml:space="preserve">Deploy </w:t>
      </w:r>
      <w:r w:rsidR="00FD7C5B">
        <w:t>BCDSS</w:t>
      </w:r>
      <w:bookmarkEnd w:id="3156"/>
    </w:p>
    <w:p w14:paraId="000A5475" w14:textId="515F7643" w:rsidR="0003293E" w:rsidRDefault="001C49F5" w:rsidP="0003293E">
      <w:pPr>
        <w:pStyle w:val="BodyText"/>
      </w:pPr>
      <w:r>
        <w:t xml:space="preserve">Sprint candidate builds will be deployed to </w:t>
      </w:r>
      <w:r w:rsidR="00CB603D">
        <w:t xml:space="preserve">the </w:t>
      </w:r>
      <w:r>
        <w:t xml:space="preserve">Pilot environment </w:t>
      </w:r>
      <w:r w:rsidR="00DC0AAA">
        <w:t xml:space="preserve">manually </w:t>
      </w:r>
      <w:r>
        <w:t xml:space="preserve">at the end of the each sprint (every </w:t>
      </w:r>
      <w:r w:rsidR="00CB603D">
        <w:t xml:space="preserve">two </w:t>
      </w:r>
      <w:r>
        <w:t>weeks)</w:t>
      </w:r>
      <w:r w:rsidR="0003293E">
        <w:t xml:space="preserve">.  </w:t>
      </w:r>
    </w:p>
    <w:p w14:paraId="6B5913BA" w14:textId="055D85C0" w:rsidR="00CB603D" w:rsidRPr="00CB603D" w:rsidRDefault="005C5C08" w:rsidP="00CB603D">
      <w:pPr>
        <w:pStyle w:val="Heading2"/>
      </w:pPr>
      <w:bookmarkStart w:id="3157" w:name="_Toc420421958"/>
      <w:bookmarkStart w:id="3158" w:name="_Toc420422228"/>
      <w:bookmarkStart w:id="3159" w:name="_Toc420422498"/>
      <w:bookmarkStart w:id="3160" w:name="_Toc420422768"/>
      <w:bookmarkStart w:id="3161" w:name="_Toc420496772"/>
      <w:bookmarkStart w:id="3162" w:name="_Toc420421959"/>
      <w:bookmarkStart w:id="3163" w:name="_Toc420422229"/>
      <w:bookmarkStart w:id="3164" w:name="_Toc420422499"/>
      <w:bookmarkStart w:id="3165" w:name="_Toc420422769"/>
      <w:bookmarkStart w:id="3166" w:name="_Toc420496773"/>
      <w:bookmarkStart w:id="3167" w:name="_Toc420421960"/>
      <w:bookmarkStart w:id="3168" w:name="_Toc420422230"/>
      <w:bookmarkStart w:id="3169" w:name="_Toc420422500"/>
      <w:bookmarkStart w:id="3170" w:name="_Toc420422770"/>
      <w:bookmarkStart w:id="3171" w:name="_Toc420496774"/>
      <w:bookmarkStart w:id="3172" w:name="_Toc420421961"/>
      <w:bookmarkStart w:id="3173" w:name="_Toc420422231"/>
      <w:bookmarkStart w:id="3174" w:name="_Toc420422501"/>
      <w:bookmarkStart w:id="3175" w:name="_Toc420422771"/>
      <w:bookmarkStart w:id="3176" w:name="_Toc420496775"/>
      <w:bookmarkStart w:id="3177" w:name="_Toc420421962"/>
      <w:bookmarkStart w:id="3178" w:name="_Toc420422232"/>
      <w:bookmarkStart w:id="3179" w:name="_Toc420422502"/>
      <w:bookmarkStart w:id="3180" w:name="_Toc420422772"/>
      <w:bookmarkStart w:id="3181" w:name="_Toc420496776"/>
      <w:bookmarkStart w:id="3182" w:name="_Toc420421963"/>
      <w:bookmarkStart w:id="3183" w:name="_Toc420422233"/>
      <w:bookmarkStart w:id="3184" w:name="_Toc420422503"/>
      <w:bookmarkStart w:id="3185" w:name="_Toc420422773"/>
      <w:bookmarkStart w:id="3186" w:name="_Toc420496777"/>
      <w:bookmarkStart w:id="3187" w:name="_Toc392776950"/>
      <w:bookmarkStart w:id="3188" w:name="_Toc392777056"/>
      <w:bookmarkStart w:id="3189" w:name="_Toc392776951"/>
      <w:bookmarkStart w:id="3190" w:name="_Toc392777057"/>
      <w:bookmarkStart w:id="3191" w:name="_Toc392776952"/>
      <w:bookmarkStart w:id="3192" w:name="_Toc392777058"/>
      <w:bookmarkStart w:id="3193" w:name="_Toc392776953"/>
      <w:bookmarkStart w:id="3194" w:name="_Toc392777059"/>
      <w:bookmarkStart w:id="3195" w:name="_Toc392776954"/>
      <w:bookmarkStart w:id="3196" w:name="_Toc392777060"/>
      <w:bookmarkStart w:id="3197" w:name="_Toc392776955"/>
      <w:bookmarkStart w:id="3198" w:name="_Toc392777061"/>
      <w:bookmarkStart w:id="3199" w:name="_Toc392776956"/>
      <w:bookmarkStart w:id="3200" w:name="_Toc392777062"/>
      <w:bookmarkStart w:id="3201" w:name="_Toc392776957"/>
      <w:bookmarkStart w:id="3202" w:name="_Toc392777063"/>
      <w:bookmarkStart w:id="3203" w:name="_Toc392776958"/>
      <w:bookmarkStart w:id="3204" w:name="_Toc392777064"/>
      <w:bookmarkStart w:id="3205" w:name="_Toc392776959"/>
      <w:bookmarkStart w:id="3206" w:name="_Toc392777065"/>
      <w:bookmarkStart w:id="3207" w:name="_Toc392776960"/>
      <w:bookmarkStart w:id="3208" w:name="_Toc392777066"/>
      <w:bookmarkStart w:id="3209" w:name="_Toc392776961"/>
      <w:bookmarkStart w:id="3210" w:name="_Toc392777067"/>
      <w:bookmarkStart w:id="3211" w:name="_Toc392776962"/>
      <w:bookmarkStart w:id="3212" w:name="_Toc392777068"/>
      <w:bookmarkStart w:id="3213" w:name="_Toc392776963"/>
      <w:bookmarkStart w:id="3214" w:name="_Toc392777069"/>
      <w:bookmarkStart w:id="3215" w:name="_Toc392776964"/>
      <w:bookmarkStart w:id="3216" w:name="_Toc392777070"/>
      <w:bookmarkStart w:id="3217" w:name="_Toc474444688"/>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r>
        <w:t>V</w:t>
      </w:r>
      <w:r w:rsidRPr="00AB3790">
        <w:t xml:space="preserve">erify </w:t>
      </w:r>
      <w:r>
        <w:t>Application Availability and Version</w:t>
      </w:r>
      <w:bookmarkEnd w:id="3217"/>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8" w:name="_Toc420421965"/>
      <w:bookmarkStart w:id="3219" w:name="_Toc420422235"/>
      <w:bookmarkStart w:id="3220" w:name="_Toc420422505"/>
      <w:bookmarkStart w:id="3221" w:name="_Toc420422775"/>
      <w:bookmarkStart w:id="3222" w:name="_Toc420496779"/>
      <w:bookmarkStart w:id="3223" w:name="_Toc420421966"/>
      <w:bookmarkStart w:id="3224" w:name="_Toc420422236"/>
      <w:bookmarkStart w:id="3225" w:name="_Toc420422506"/>
      <w:bookmarkStart w:id="3226" w:name="_Toc420422776"/>
      <w:bookmarkStart w:id="3227" w:name="_Toc420496780"/>
      <w:bookmarkStart w:id="3228" w:name="_Toc420421967"/>
      <w:bookmarkStart w:id="3229" w:name="_Toc420422237"/>
      <w:bookmarkStart w:id="3230" w:name="_Toc420422507"/>
      <w:bookmarkStart w:id="3231" w:name="_Toc420422777"/>
      <w:bookmarkStart w:id="3232" w:name="_Toc420496781"/>
      <w:bookmarkStart w:id="3233" w:name="_Toc420421968"/>
      <w:bookmarkStart w:id="3234" w:name="_Toc420422238"/>
      <w:bookmarkStart w:id="3235" w:name="_Toc420422508"/>
      <w:bookmarkStart w:id="3236" w:name="_Toc420422778"/>
      <w:bookmarkStart w:id="3237" w:name="_Toc420496782"/>
      <w:bookmarkStart w:id="3238" w:name="_Toc420421969"/>
      <w:bookmarkStart w:id="3239" w:name="_Toc420422239"/>
      <w:bookmarkStart w:id="3240" w:name="_Toc420422509"/>
      <w:bookmarkStart w:id="3241" w:name="_Toc420422779"/>
      <w:bookmarkStart w:id="3242" w:name="_Toc420496783"/>
      <w:bookmarkStart w:id="3243" w:name="_Toc420421970"/>
      <w:bookmarkStart w:id="3244" w:name="_Toc420422240"/>
      <w:bookmarkStart w:id="3245" w:name="_Toc420422510"/>
      <w:bookmarkStart w:id="3246" w:name="_Toc420422780"/>
      <w:bookmarkStart w:id="3247" w:name="_Toc420496784"/>
      <w:bookmarkStart w:id="3248" w:name="_Release_Plan"/>
      <w:bookmarkStart w:id="3249" w:name="_Toc474444689"/>
      <w:bookmarkEnd w:id="3155"/>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r>
        <w:lastRenderedPageBreak/>
        <w:t>Release Plan</w:t>
      </w:r>
      <w:bookmarkEnd w:id="3249"/>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50" w:name="_Ref461788622"/>
      <w:r>
        <w:t xml:space="preserve">Table </w:t>
      </w:r>
      <w:fldSimple w:instr=" SEQ Table \* ARABIC ">
        <w:r>
          <w:rPr>
            <w:noProof/>
          </w:rPr>
          <w:t>2</w:t>
        </w:r>
      </w:fldSimple>
      <w:bookmarkEnd w:id="3250"/>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51" w:name="_Toc474444690"/>
      <w:r>
        <w:t xml:space="preserve">BCDSS </w:t>
      </w:r>
      <w:r w:rsidR="000B0EBE">
        <w:t xml:space="preserve">Continuous Integration Process </w:t>
      </w:r>
      <w:r w:rsidR="005A7782">
        <w:t>F</w:t>
      </w:r>
      <w:r w:rsidR="000B0EBE">
        <w:t>low</w:t>
      </w:r>
      <w:bookmarkEnd w:id="3251"/>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0658F0"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45.5pt">
            <v:imagedata r:id="rId31" o:title=""/>
          </v:shape>
        </w:pict>
      </w:r>
    </w:p>
    <w:p w14:paraId="31FE2A8E" w14:textId="0177CB80" w:rsidR="000B0EBE" w:rsidRDefault="002641D2" w:rsidP="00215545">
      <w:pPr>
        <w:pStyle w:val="Caption"/>
        <w:jc w:val="center"/>
      </w:pPr>
      <w:r>
        <w:t xml:space="preserve">Figure </w:t>
      </w:r>
      <w:fldSimple w:instr=" SEQ Figure \* ARABIC ">
        <w:r>
          <w:rPr>
            <w:noProof/>
          </w:rPr>
          <w:t>21</w:t>
        </w:r>
      </w:fldSimple>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w:t>
      </w:r>
      <w:proofErr w:type="spellStart"/>
      <w:r w:rsidR="00AE75B2">
        <w:t>Git</w:t>
      </w:r>
      <w:r w:rsidR="005A7782">
        <w:t>hub</w:t>
      </w:r>
      <w:proofErr w:type="spellEnd"/>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2" w:name="_Toc474444691"/>
      <w:r>
        <w:lastRenderedPageBreak/>
        <w:t>Appendices</w:t>
      </w:r>
      <w:bookmarkEnd w:id="3252"/>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3" w:name="_Toc474444692"/>
      <w:r>
        <w:lastRenderedPageBreak/>
        <w:t>Terminology</w:t>
      </w:r>
      <w:bookmarkEnd w:id="3253"/>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4" w:name="_Toc381449209"/>
      <w:bookmarkStart w:id="3255" w:name="_Toc381449387"/>
      <w:bookmarkStart w:id="3256" w:name="_Toc381449540"/>
      <w:bookmarkStart w:id="3257" w:name="_Toc381454474"/>
      <w:bookmarkStart w:id="3258" w:name="_Toc381537718"/>
      <w:bookmarkStart w:id="3259" w:name="_Toc381538005"/>
      <w:bookmarkStart w:id="3260" w:name="_Toc381538292"/>
      <w:bookmarkStart w:id="3261" w:name="_Toc381538580"/>
      <w:bookmarkStart w:id="3262" w:name="_Toc381538868"/>
      <w:bookmarkStart w:id="3263" w:name="_Toc381539155"/>
      <w:bookmarkStart w:id="3264" w:name="_Toc381541779"/>
      <w:bookmarkStart w:id="3265" w:name="_Toc381542069"/>
      <w:bookmarkStart w:id="3266" w:name="_Toc381542359"/>
      <w:bookmarkStart w:id="3267" w:name="_Toc381543819"/>
      <w:bookmarkStart w:id="3268" w:name="_Toc381544112"/>
      <w:bookmarkStart w:id="3269" w:name="_Toc381546530"/>
      <w:bookmarkStart w:id="3270" w:name="_Toc381622000"/>
      <w:bookmarkStart w:id="3271" w:name="_Toc381449220"/>
      <w:bookmarkStart w:id="3272" w:name="_Toc381449398"/>
      <w:bookmarkStart w:id="3273" w:name="_Toc381449551"/>
      <w:bookmarkStart w:id="3274" w:name="_Toc381454486"/>
      <w:bookmarkStart w:id="3275" w:name="_Toc381537730"/>
      <w:bookmarkStart w:id="3276" w:name="_Toc381538017"/>
      <w:bookmarkStart w:id="3277" w:name="_Toc381538304"/>
      <w:bookmarkStart w:id="3278" w:name="_Toc381538592"/>
      <w:bookmarkStart w:id="3279" w:name="_Toc381538880"/>
      <w:bookmarkStart w:id="3280" w:name="_Toc381539167"/>
      <w:bookmarkStart w:id="3281" w:name="_Toc381541791"/>
      <w:bookmarkStart w:id="3282" w:name="_Toc381542081"/>
      <w:bookmarkStart w:id="3283" w:name="_Toc381542371"/>
      <w:bookmarkStart w:id="3284" w:name="_Toc381543831"/>
      <w:bookmarkStart w:id="3285" w:name="_Toc381544124"/>
      <w:bookmarkStart w:id="3286" w:name="_Toc381546542"/>
      <w:bookmarkStart w:id="3287" w:name="_Toc381622012"/>
      <w:bookmarkStart w:id="3288" w:name="_Toc381449221"/>
      <w:bookmarkStart w:id="3289" w:name="_Toc381449399"/>
      <w:bookmarkStart w:id="3290" w:name="_Toc381449552"/>
      <w:bookmarkStart w:id="3291" w:name="_Toc381454487"/>
      <w:bookmarkStart w:id="3292" w:name="_Toc381537731"/>
      <w:bookmarkStart w:id="3293" w:name="_Toc381538018"/>
      <w:bookmarkStart w:id="3294" w:name="_Toc381538305"/>
      <w:bookmarkStart w:id="3295" w:name="_Toc381538593"/>
      <w:bookmarkStart w:id="3296" w:name="_Toc381538881"/>
      <w:bookmarkStart w:id="3297" w:name="_Toc381539168"/>
      <w:bookmarkStart w:id="3298" w:name="_Toc381541792"/>
      <w:bookmarkStart w:id="3299" w:name="_Toc381542082"/>
      <w:bookmarkStart w:id="3300" w:name="_Toc381542372"/>
      <w:bookmarkStart w:id="3301" w:name="_Toc381543832"/>
      <w:bookmarkStart w:id="3302" w:name="_Toc381544125"/>
      <w:bookmarkStart w:id="3303" w:name="_Toc381546543"/>
      <w:bookmarkStart w:id="3304" w:name="_Toc381622013"/>
      <w:bookmarkStart w:id="3305" w:name="_Toc381449222"/>
      <w:bookmarkStart w:id="3306" w:name="_Toc381449400"/>
      <w:bookmarkStart w:id="3307" w:name="_Toc381449553"/>
      <w:bookmarkStart w:id="3308" w:name="_Toc381454488"/>
      <w:bookmarkStart w:id="3309" w:name="_Toc381537732"/>
      <w:bookmarkStart w:id="3310" w:name="_Toc381538019"/>
      <w:bookmarkStart w:id="3311" w:name="_Toc381538306"/>
      <w:bookmarkStart w:id="3312" w:name="_Toc381538594"/>
      <w:bookmarkStart w:id="3313" w:name="_Toc381538882"/>
      <w:bookmarkStart w:id="3314" w:name="_Toc381539169"/>
      <w:bookmarkStart w:id="3315" w:name="_Toc381541793"/>
      <w:bookmarkStart w:id="3316" w:name="_Toc381542083"/>
      <w:bookmarkStart w:id="3317" w:name="_Toc381542373"/>
      <w:bookmarkStart w:id="3318" w:name="_Toc381543833"/>
      <w:bookmarkStart w:id="3319" w:name="_Toc381544126"/>
      <w:bookmarkStart w:id="3320" w:name="_Toc381546544"/>
      <w:bookmarkStart w:id="3321" w:name="_Toc381622014"/>
      <w:bookmarkStart w:id="3322" w:name="_Toc381449277"/>
      <w:bookmarkStart w:id="3323" w:name="_Toc381449455"/>
      <w:bookmarkStart w:id="3324" w:name="_Toc381449608"/>
      <w:bookmarkStart w:id="3325" w:name="_Toc381454543"/>
      <w:bookmarkStart w:id="3326" w:name="_Toc381537787"/>
      <w:bookmarkStart w:id="3327" w:name="_Toc381538074"/>
      <w:bookmarkStart w:id="3328" w:name="_Toc381538361"/>
      <w:bookmarkStart w:id="3329" w:name="_Toc381538649"/>
      <w:bookmarkStart w:id="3330" w:name="_Toc381538937"/>
      <w:bookmarkStart w:id="3331" w:name="_Toc381539224"/>
      <w:bookmarkStart w:id="3332" w:name="_Toc381541848"/>
      <w:bookmarkStart w:id="3333" w:name="_Toc381542138"/>
      <w:bookmarkStart w:id="3334" w:name="_Toc381542428"/>
      <w:bookmarkStart w:id="3335" w:name="_Toc381543888"/>
      <w:bookmarkStart w:id="3336" w:name="_Toc381544181"/>
      <w:bookmarkStart w:id="3337" w:name="_Toc381546599"/>
      <w:bookmarkStart w:id="3338" w:name="_Toc381622069"/>
      <w:bookmarkStart w:id="3339" w:name="_Toc47444469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r>
        <w:t>References</w:t>
      </w:r>
      <w:bookmarkEnd w:id="3339"/>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40" w:name="_Toc474444694"/>
      <w:r>
        <w:lastRenderedPageBreak/>
        <w:t>Attachments</w:t>
      </w:r>
      <w:bookmarkEnd w:id="3340"/>
    </w:p>
    <w:p w14:paraId="02963461" w14:textId="77777777" w:rsidR="005C5C08" w:rsidRPr="00AB3790" w:rsidRDefault="005C5C08" w:rsidP="005C5C08">
      <w:pPr>
        <w:pStyle w:val="Attachment"/>
        <w:numPr>
          <w:ilvl w:val="0"/>
          <w:numId w:val="2"/>
        </w:numPr>
        <w:rPr>
          <w:lang w:val="da-DK"/>
        </w:rPr>
      </w:pPr>
      <w:bookmarkStart w:id="3341" w:name="_Toc381449279"/>
      <w:bookmarkStart w:id="3342" w:name="_Toc381449457"/>
      <w:bookmarkStart w:id="3343" w:name="_Toc381449611"/>
      <w:bookmarkStart w:id="3344" w:name="_Toc381454546"/>
      <w:bookmarkStart w:id="3345" w:name="_Toc381537790"/>
      <w:bookmarkStart w:id="3346" w:name="_Toc381538077"/>
      <w:bookmarkStart w:id="3347" w:name="_Toc381538364"/>
      <w:bookmarkStart w:id="3348" w:name="_Toc381538652"/>
      <w:bookmarkStart w:id="3349" w:name="_Toc381538940"/>
      <w:bookmarkStart w:id="3350" w:name="_Toc381539227"/>
      <w:bookmarkStart w:id="3351" w:name="_Toc381541851"/>
      <w:bookmarkStart w:id="3352" w:name="_Toc381542141"/>
      <w:bookmarkStart w:id="3353" w:name="_Toc381542431"/>
      <w:bookmarkStart w:id="3354" w:name="_Toc381543891"/>
      <w:bookmarkStart w:id="3355" w:name="_Toc381544184"/>
      <w:bookmarkStart w:id="3356" w:name="_Toc381546602"/>
      <w:bookmarkStart w:id="3357" w:name="_Toc381622072"/>
      <w:bookmarkStart w:id="3358" w:name="_Toc381449280"/>
      <w:bookmarkStart w:id="3359" w:name="_Toc381449458"/>
      <w:bookmarkStart w:id="3360" w:name="_Toc381449612"/>
      <w:bookmarkStart w:id="3361" w:name="_Toc381454547"/>
      <w:bookmarkStart w:id="3362" w:name="_Toc381537791"/>
      <w:bookmarkStart w:id="3363" w:name="_Toc381538078"/>
      <w:bookmarkStart w:id="3364" w:name="_Toc381538365"/>
      <w:bookmarkStart w:id="3365" w:name="_Toc381538653"/>
      <w:bookmarkStart w:id="3366" w:name="_Toc381538941"/>
      <w:bookmarkStart w:id="3367" w:name="_Toc381539228"/>
      <w:bookmarkStart w:id="3368" w:name="_Toc381541852"/>
      <w:bookmarkStart w:id="3369" w:name="_Toc381542142"/>
      <w:bookmarkStart w:id="3370" w:name="_Toc381542432"/>
      <w:bookmarkStart w:id="3371" w:name="_Toc381543892"/>
      <w:bookmarkStart w:id="3372" w:name="_Toc381544185"/>
      <w:bookmarkStart w:id="3373" w:name="_Toc381546603"/>
      <w:bookmarkStart w:id="3374" w:name="_Toc381622073"/>
      <w:bookmarkStart w:id="3375" w:name="_Toc381449281"/>
      <w:bookmarkStart w:id="3376" w:name="_Toc381449459"/>
      <w:bookmarkStart w:id="3377" w:name="_Toc381449613"/>
      <w:bookmarkStart w:id="3378" w:name="_Toc381454548"/>
      <w:bookmarkStart w:id="3379" w:name="_Toc381537792"/>
      <w:bookmarkStart w:id="3380" w:name="_Toc381538079"/>
      <w:bookmarkStart w:id="3381" w:name="_Toc381538366"/>
      <w:bookmarkStart w:id="3382" w:name="_Toc381538654"/>
      <w:bookmarkStart w:id="3383" w:name="_Toc381538942"/>
      <w:bookmarkStart w:id="3384" w:name="_Toc381539229"/>
      <w:bookmarkStart w:id="3385" w:name="_Toc381541853"/>
      <w:bookmarkStart w:id="3386" w:name="_Toc381542143"/>
      <w:bookmarkStart w:id="3387" w:name="_Toc381542433"/>
      <w:bookmarkStart w:id="3388" w:name="_Toc381543893"/>
      <w:bookmarkStart w:id="3389" w:name="_Toc381544186"/>
      <w:bookmarkStart w:id="3390" w:name="_Toc381546604"/>
      <w:bookmarkStart w:id="3391" w:name="_Toc381622074"/>
      <w:bookmarkStart w:id="3392" w:name="_Toc381449282"/>
      <w:bookmarkStart w:id="3393" w:name="_Toc381449460"/>
      <w:bookmarkStart w:id="3394" w:name="_Toc381449614"/>
      <w:bookmarkStart w:id="3395" w:name="_Toc381454549"/>
      <w:bookmarkStart w:id="3396" w:name="_Toc381537793"/>
      <w:bookmarkStart w:id="3397" w:name="_Toc381538080"/>
      <w:bookmarkStart w:id="3398" w:name="_Toc381538367"/>
      <w:bookmarkStart w:id="3399" w:name="_Toc381538655"/>
      <w:bookmarkStart w:id="3400" w:name="_Toc381538943"/>
      <w:bookmarkStart w:id="3401" w:name="_Toc381539230"/>
      <w:bookmarkStart w:id="3402" w:name="_Toc381541854"/>
      <w:bookmarkStart w:id="3403" w:name="_Toc381542144"/>
      <w:bookmarkStart w:id="3404" w:name="_Toc381542434"/>
      <w:bookmarkStart w:id="3405" w:name="_Toc381543894"/>
      <w:bookmarkStart w:id="3406" w:name="_Toc381544187"/>
      <w:bookmarkStart w:id="3407" w:name="_Toc381546605"/>
      <w:bookmarkStart w:id="3408" w:name="_Toc381622075"/>
      <w:bookmarkStart w:id="3409" w:name="_Toc474444695"/>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r w:rsidRPr="00AB3790">
        <w:rPr>
          <w:lang w:val="da-DK"/>
        </w:rPr>
        <w:t>Approval Signatures</w:t>
      </w:r>
      <w:bookmarkEnd w:id="3409"/>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E430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499A5" w14:textId="77777777" w:rsidR="00E72819" w:rsidRDefault="00E72819" w:rsidP="00512C6C">
      <w:pPr>
        <w:spacing w:after="0"/>
      </w:pPr>
      <w:r>
        <w:separator/>
      </w:r>
    </w:p>
  </w:endnote>
  <w:endnote w:type="continuationSeparator" w:id="0">
    <w:p w14:paraId="5AA2E97E" w14:textId="77777777" w:rsidR="00E72819" w:rsidRDefault="00E72819" w:rsidP="00512C6C">
      <w:pPr>
        <w:spacing w:after="0"/>
      </w:pPr>
      <w:r>
        <w:continuationSeparator/>
      </w:r>
    </w:p>
  </w:endnote>
  <w:endnote w:type="continuationNotice" w:id="1">
    <w:p w14:paraId="749A1ED7" w14:textId="77777777" w:rsidR="00E72819" w:rsidRDefault="00E7281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985CE1" w:rsidRPr="00234AB8" w:rsidRDefault="00985CE1"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2CA5B792" w:rsidR="00985CE1" w:rsidRPr="00234AB8" w:rsidRDefault="00985CE1"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040EBD">
      <w:rPr>
        <w:rFonts w:cs="Times New Roman"/>
        <w:noProof/>
        <w:sz w:val="20"/>
        <w:szCs w:val="20"/>
      </w:rPr>
      <w:t>20</w:t>
    </w:r>
    <w:r w:rsidRPr="00234AB8">
      <w:rPr>
        <w:rFonts w:cs="Times New Roman"/>
        <w:noProof/>
        <w:sz w:val="20"/>
        <w:szCs w:val="20"/>
        <w:lang w:val="da-DK"/>
      </w:rPr>
      <w:fldChar w:fldCharType="end"/>
    </w:r>
    <w:r w:rsidRPr="00234AB8">
      <w:rPr>
        <w:rFonts w:cs="Times New Roman"/>
        <w:noProof/>
        <w:sz w:val="20"/>
        <w:szCs w:val="20"/>
      </w:rPr>
      <w:tab/>
    </w:r>
    <w:r w:rsidR="00213888">
      <w:rPr>
        <w:rFonts w:cs="Times New Roman"/>
        <w:noProof/>
        <w:sz w:val="20"/>
        <w:szCs w:val="20"/>
      </w:rPr>
      <w:t>February</w:t>
    </w:r>
    <w:r>
      <w:rPr>
        <w:rFonts w:cs="Times New Roman"/>
        <w:noProof/>
        <w:sz w:val="20"/>
        <w:szCs w:val="20"/>
      </w:rPr>
      <w:t xml:space="preserve"> </w:t>
    </w:r>
    <w:r w:rsidR="00AB17DE">
      <w:rPr>
        <w:rFonts w:cs="Times New Roman"/>
        <w:noProof/>
        <w:sz w:val="20"/>
        <w:szCs w:val="20"/>
      </w:rPr>
      <w:t>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1DE3C6" w14:textId="77777777" w:rsidR="00E72819" w:rsidRDefault="00E72819" w:rsidP="00512C6C">
      <w:pPr>
        <w:spacing w:after="0"/>
      </w:pPr>
      <w:r>
        <w:separator/>
      </w:r>
    </w:p>
  </w:footnote>
  <w:footnote w:type="continuationSeparator" w:id="0">
    <w:p w14:paraId="7928CCAE" w14:textId="77777777" w:rsidR="00E72819" w:rsidRDefault="00E72819" w:rsidP="00512C6C">
      <w:pPr>
        <w:spacing w:after="0"/>
      </w:pPr>
      <w:r>
        <w:continuationSeparator/>
      </w:r>
    </w:p>
  </w:footnote>
  <w:footnote w:type="continuationNotice" w:id="1">
    <w:p w14:paraId="38464CF2" w14:textId="77777777" w:rsidR="00E72819" w:rsidRDefault="00E72819">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0EBD"/>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8F0"/>
    <w:rsid w:val="00065F38"/>
    <w:rsid w:val="00066699"/>
    <w:rsid w:val="0006698A"/>
    <w:rsid w:val="000706AD"/>
    <w:rsid w:val="00071ADB"/>
    <w:rsid w:val="000731AB"/>
    <w:rsid w:val="00073CF8"/>
    <w:rsid w:val="00076DAA"/>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29B2"/>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3888"/>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00"/>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4F1"/>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66A6"/>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2925"/>
    <w:rsid w:val="0046307A"/>
    <w:rsid w:val="004675E2"/>
    <w:rsid w:val="004702FD"/>
    <w:rsid w:val="0047378F"/>
    <w:rsid w:val="0047410B"/>
    <w:rsid w:val="00474319"/>
    <w:rsid w:val="0047690E"/>
    <w:rsid w:val="00477F8E"/>
    <w:rsid w:val="00480508"/>
    <w:rsid w:val="004826BD"/>
    <w:rsid w:val="004844D3"/>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3E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83A"/>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2AEF"/>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2012"/>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1E31"/>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1FBE"/>
    <w:rsid w:val="0098209B"/>
    <w:rsid w:val="00982DB3"/>
    <w:rsid w:val="00984AA2"/>
    <w:rsid w:val="00985B16"/>
    <w:rsid w:val="00985CE1"/>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17DE"/>
    <w:rsid w:val="00AB442E"/>
    <w:rsid w:val="00AB5553"/>
    <w:rsid w:val="00AB5DF5"/>
    <w:rsid w:val="00AB73E5"/>
    <w:rsid w:val="00AB794E"/>
    <w:rsid w:val="00AC27B8"/>
    <w:rsid w:val="00AC321B"/>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4080"/>
    <w:rsid w:val="00D07ABA"/>
    <w:rsid w:val="00D10C19"/>
    <w:rsid w:val="00D1247D"/>
    <w:rsid w:val="00D12FB0"/>
    <w:rsid w:val="00D1403E"/>
    <w:rsid w:val="00D15507"/>
    <w:rsid w:val="00D24FA8"/>
    <w:rsid w:val="00D2575E"/>
    <w:rsid w:val="00D26E43"/>
    <w:rsid w:val="00D26F62"/>
    <w:rsid w:val="00D34A9B"/>
    <w:rsid w:val="00D35FFE"/>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0AAA"/>
    <w:rsid w:val="00DC1D3B"/>
    <w:rsid w:val="00DC1D3F"/>
    <w:rsid w:val="00DC4105"/>
    <w:rsid w:val="00DC4728"/>
    <w:rsid w:val="00DC4A3D"/>
    <w:rsid w:val="00DC5135"/>
    <w:rsid w:val="00DC610A"/>
    <w:rsid w:val="00DD1EFF"/>
    <w:rsid w:val="00DD42DC"/>
    <w:rsid w:val="00DD6746"/>
    <w:rsid w:val="00DD6FAA"/>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17FE7"/>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017"/>
    <w:rsid w:val="00E43FAB"/>
    <w:rsid w:val="00E45F5D"/>
    <w:rsid w:val="00E54631"/>
    <w:rsid w:val="00E554D8"/>
    <w:rsid w:val="00E60F6A"/>
    <w:rsid w:val="00E6119F"/>
    <w:rsid w:val="00E66672"/>
    <w:rsid w:val="00E67DE0"/>
    <w:rsid w:val="00E7085D"/>
    <w:rsid w:val="00E72819"/>
    <w:rsid w:val="00E73FDB"/>
    <w:rsid w:val="00E770F7"/>
    <w:rsid w:val="00E847FD"/>
    <w:rsid w:val="00E85D5A"/>
    <w:rsid w:val="00E92683"/>
    <w:rsid w:val="00E9275E"/>
    <w:rsid w:val="00E93234"/>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oracle.com/cd/B28359_01/install.111/b32006/reqs.ht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upport.oracle.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tomcat.apache.org/"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37372FEF-BD86-4FFE-A208-BCE5710D4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419</TotalTime>
  <Pages>33</Pages>
  <Words>2930</Words>
  <Characters>16706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60</cp:revision>
  <cp:lastPrinted>2016-03-03T21:16:00Z</cp:lastPrinted>
  <dcterms:created xsi:type="dcterms:W3CDTF">2016-07-26T19:08:00Z</dcterms:created>
  <dcterms:modified xsi:type="dcterms:W3CDTF">2017-02-10T05:02:00Z</dcterms:modified>
</cp:coreProperties>
</file>