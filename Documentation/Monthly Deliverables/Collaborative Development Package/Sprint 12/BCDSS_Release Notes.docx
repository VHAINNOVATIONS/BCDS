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E7CCF9" w14:textId="77777777" w:rsidR="00512C6C" w:rsidRPr="000C31B0" w:rsidRDefault="00512C6C" w:rsidP="00FF7DBE">
      <w:pPr>
        <w:pStyle w:val="BodyText"/>
        <w:jc w:val="center"/>
        <w:rPr>
          <w:color w:val="000000" w:themeColor="text1"/>
          <w:sz w:val="36"/>
          <w:szCs w:val="36"/>
          <w:lang w:val="da-DK"/>
        </w:rPr>
      </w:pPr>
    </w:p>
    <w:p w14:paraId="02AF27BB" w14:textId="77777777" w:rsidR="008E0265" w:rsidRPr="000C31B0" w:rsidRDefault="008E0265" w:rsidP="00FF7DBE">
      <w:pPr>
        <w:pStyle w:val="BodyText"/>
        <w:jc w:val="center"/>
        <w:rPr>
          <w:color w:val="000000" w:themeColor="text1"/>
          <w:sz w:val="36"/>
          <w:szCs w:val="36"/>
          <w:lang w:val="da-DK"/>
        </w:rPr>
      </w:pPr>
      <w:bookmarkStart w:id="0" w:name="_GoBack"/>
      <w:bookmarkEnd w:id="0"/>
    </w:p>
    <w:p w14:paraId="1493D80D" w14:textId="77777777" w:rsidR="008E0265" w:rsidRPr="000C31B0" w:rsidRDefault="008E0265" w:rsidP="00FF7DBE">
      <w:pPr>
        <w:pStyle w:val="BodyText"/>
        <w:jc w:val="center"/>
        <w:rPr>
          <w:color w:val="000000" w:themeColor="text1"/>
          <w:sz w:val="36"/>
          <w:szCs w:val="36"/>
          <w:lang w:val="da-DK"/>
        </w:rPr>
      </w:pPr>
    </w:p>
    <w:p w14:paraId="06D41729" w14:textId="77777777" w:rsidR="008E0265" w:rsidRPr="000C31B0" w:rsidRDefault="008E0265" w:rsidP="00FF7DBE">
      <w:pPr>
        <w:pStyle w:val="Title"/>
        <w:rPr>
          <w:color w:val="000000" w:themeColor="text1"/>
        </w:rPr>
      </w:pPr>
      <w:r w:rsidRPr="000C31B0">
        <w:rPr>
          <w:color w:val="000000" w:themeColor="text1"/>
        </w:rPr>
        <w:t>Department of Veterans Affairs</w:t>
      </w:r>
      <w:r w:rsidR="00FF7DBE" w:rsidRPr="000C31B0">
        <w:rPr>
          <w:color w:val="000000" w:themeColor="text1"/>
        </w:rPr>
        <w:t xml:space="preserve"> (VA)</w:t>
      </w:r>
    </w:p>
    <w:p w14:paraId="11893F5D" w14:textId="77777777" w:rsidR="00652981" w:rsidRDefault="00C15003" w:rsidP="00FF7DBE">
      <w:pPr>
        <w:pStyle w:val="Title"/>
        <w:rPr>
          <w:color w:val="000000" w:themeColor="text1"/>
        </w:rPr>
      </w:pPr>
      <w:r w:rsidRPr="005B5B11">
        <w:rPr>
          <w:szCs w:val="36"/>
        </w:rPr>
        <w:t>Benefits Claims Decision Support System</w:t>
      </w:r>
      <w:r>
        <w:rPr>
          <w:szCs w:val="36"/>
        </w:rPr>
        <w:t xml:space="preserve"> </w:t>
      </w:r>
      <w:r w:rsidRPr="005B5B11">
        <w:rPr>
          <w:szCs w:val="36"/>
        </w:rPr>
        <w:t>(BCDS</w:t>
      </w:r>
      <w:r>
        <w:rPr>
          <w:szCs w:val="36"/>
        </w:rPr>
        <w:t>S</w:t>
      </w:r>
      <w:r w:rsidRPr="005B5B11">
        <w:rPr>
          <w:szCs w:val="36"/>
        </w:rPr>
        <w:t>)</w:t>
      </w:r>
    </w:p>
    <w:p w14:paraId="5950807D" w14:textId="77777777" w:rsidR="000E656E" w:rsidRDefault="000E656E" w:rsidP="000E656E">
      <w:pPr>
        <w:pStyle w:val="BodyText"/>
      </w:pPr>
    </w:p>
    <w:p w14:paraId="005E33F9" w14:textId="77777777" w:rsidR="000E656E" w:rsidRPr="000E656E" w:rsidRDefault="000E656E" w:rsidP="000E656E">
      <w:pPr>
        <w:pStyle w:val="BodyText"/>
      </w:pPr>
    </w:p>
    <w:p w14:paraId="38FC94E6" w14:textId="64A2D992" w:rsidR="00D16455" w:rsidRPr="00761CAF" w:rsidRDefault="00D16455" w:rsidP="00D16455">
      <w:pPr>
        <w:pStyle w:val="Subtitle"/>
      </w:pPr>
      <w:r>
        <w:t xml:space="preserve">Release Notification </w:t>
      </w:r>
      <w:r w:rsidR="00F52FEE">
        <w:t>–</w:t>
      </w:r>
      <w:r>
        <w:t xml:space="preserve"> </w:t>
      </w:r>
      <w:r w:rsidR="00F52FEE">
        <w:t xml:space="preserve">Sprints </w:t>
      </w:r>
      <w:r w:rsidR="00CC5B06">
        <w:t>9</w:t>
      </w:r>
      <w:r w:rsidR="00811FDE">
        <w:t>-1</w:t>
      </w:r>
      <w:r w:rsidR="00B6360D">
        <w:t>2</w:t>
      </w:r>
    </w:p>
    <w:p w14:paraId="4CE9134C" w14:textId="77777777" w:rsidR="00843B66" w:rsidRPr="00843B66" w:rsidRDefault="00843B66" w:rsidP="00843B66">
      <w:pPr>
        <w:pStyle w:val="BodyText"/>
      </w:pPr>
    </w:p>
    <w:p w14:paraId="2496275F" w14:textId="77777777" w:rsidR="00FF7DBE" w:rsidRPr="000C31B0" w:rsidRDefault="00FF7DBE" w:rsidP="00FF7DBE">
      <w:pPr>
        <w:pStyle w:val="BodyText"/>
        <w:jc w:val="center"/>
        <w:rPr>
          <w:color w:val="000000" w:themeColor="text1"/>
          <w:sz w:val="28"/>
          <w:szCs w:val="28"/>
        </w:rPr>
      </w:pPr>
    </w:p>
    <w:p w14:paraId="2F713C68" w14:textId="77777777" w:rsidR="008E0265" w:rsidRPr="000C31B0" w:rsidRDefault="008E0265" w:rsidP="00FF7DBE">
      <w:pPr>
        <w:pStyle w:val="BodyText"/>
        <w:jc w:val="center"/>
        <w:rPr>
          <w:rFonts w:cs="Times New Roman"/>
          <w:color w:val="000000" w:themeColor="text1"/>
          <w:sz w:val="28"/>
          <w:szCs w:val="28"/>
        </w:rPr>
      </w:pPr>
    </w:p>
    <w:p w14:paraId="262733E8" w14:textId="77777777" w:rsidR="008E0265" w:rsidRPr="000C31B0" w:rsidRDefault="008E0265" w:rsidP="00FF7DBE">
      <w:pPr>
        <w:pStyle w:val="Subtitle"/>
        <w:rPr>
          <w:color w:val="000000" w:themeColor="text1"/>
          <w:lang w:val="da-DK"/>
        </w:rPr>
      </w:pPr>
      <w:r w:rsidRPr="000C31B0">
        <w:rPr>
          <w:noProof/>
          <w:color w:val="000000" w:themeColor="text1"/>
        </w:rPr>
        <w:drawing>
          <wp:inline distT="0" distB="0" distL="0" distR="0" wp14:anchorId="5300DF1F" wp14:editId="637C89F7">
            <wp:extent cx="1828800" cy="1828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fficial_VA_Seal_RGB.tif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F01C1" w14:textId="77777777" w:rsidR="00117F7E" w:rsidRPr="000C31B0" w:rsidRDefault="00117F7E" w:rsidP="00FF7DBE">
      <w:pPr>
        <w:pStyle w:val="Subtitle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9F324F9" w14:textId="77777777" w:rsidR="00117F7E" w:rsidRPr="000C31B0" w:rsidRDefault="00117F7E" w:rsidP="00FF7DBE">
      <w:pPr>
        <w:pStyle w:val="Subtitle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DE58D1" w14:textId="77777777" w:rsidR="00FF7DBE" w:rsidRPr="000C31B0" w:rsidRDefault="00FF7DBE" w:rsidP="00FF7DBE">
      <w:pPr>
        <w:pStyle w:val="BodyText"/>
        <w:jc w:val="center"/>
        <w:rPr>
          <w:color w:val="000000" w:themeColor="text1"/>
          <w:sz w:val="28"/>
          <w:szCs w:val="28"/>
        </w:rPr>
      </w:pPr>
    </w:p>
    <w:p w14:paraId="10024D94" w14:textId="0AF687C4" w:rsidR="008E0265" w:rsidRPr="000C31B0" w:rsidRDefault="00B6360D" w:rsidP="00FF7DBE">
      <w:pPr>
        <w:pStyle w:val="Subtitle"/>
        <w:rPr>
          <w:color w:val="000000" w:themeColor="text1"/>
        </w:rPr>
      </w:pPr>
      <w:r>
        <w:rPr>
          <w:color w:val="000000" w:themeColor="text1"/>
        </w:rPr>
        <w:t xml:space="preserve">October </w:t>
      </w:r>
      <w:r w:rsidR="001C3908">
        <w:rPr>
          <w:color w:val="000000" w:themeColor="text1"/>
        </w:rPr>
        <w:t>201</w:t>
      </w:r>
      <w:r w:rsidR="00013B17">
        <w:rPr>
          <w:color w:val="000000" w:themeColor="text1"/>
        </w:rPr>
        <w:t>6</w:t>
      </w:r>
    </w:p>
    <w:p w14:paraId="4366DFC9" w14:textId="10D1B14E" w:rsidR="008E0265" w:rsidRPr="000C31B0" w:rsidRDefault="00AD5D2A" w:rsidP="00FF7DBE">
      <w:pPr>
        <w:pStyle w:val="Subtitle"/>
        <w:rPr>
          <w:color w:val="000000" w:themeColor="text1"/>
        </w:rPr>
      </w:pPr>
      <w:r w:rsidRPr="000C31B0">
        <w:rPr>
          <w:color w:val="000000" w:themeColor="text1"/>
        </w:rPr>
        <w:t xml:space="preserve">Version </w:t>
      </w:r>
      <w:r w:rsidR="00B6360D">
        <w:rPr>
          <w:color w:val="000000" w:themeColor="text1"/>
        </w:rPr>
        <w:t>7</w:t>
      </w:r>
      <w:r w:rsidR="008E0265" w:rsidRPr="000C31B0">
        <w:rPr>
          <w:color w:val="000000" w:themeColor="text1"/>
        </w:rPr>
        <w:t>.</w:t>
      </w:r>
      <w:r w:rsidR="008755F4" w:rsidRPr="000C31B0">
        <w:rPr>
          <w:color w:val="000000" w:themeColor="text1"/>
        </w:rPr>
        <w:t>0</w:t>
      </w:r>
    </w:p>
    <w:p w14:paraId="5CA404A0" w14:textId="77777777" w:rsidR="008E0265" w:rsidRPr="000C31B0" w:rsidRDefault="008E0265" w:rsidP="00FF7DBE">
      <w:pPr>
        <w:pStyle w:val="BodyText"/>
        <w:jc w:val="center"/>
        <w:rPr>
          <w:color w:val="000000" w:themeColor="text1"/>
        </w:rPr>
      </w:pPr>
      <w:r w:rsidRPr="000C31B0">
        <w:rPr>
          <w:color w:val="000000" w:themeColor="text1"/>
        </w:rPr>
        <w:br w:type="page"/>
      </w:r>
    </w:p>
    <w:p w14:paraId="1B524977" w14:textId="77777777" w:rsidR="008E0265" w:rsidRPr="000C31B0" w:rsidRDefault="008E0265" w:rsidP="008E0265">
      <w:pPr>
        <w:pStyle w:val="Subtitle"/>
        <w:rPr>
          <w:color w:val="000000" w:themeColor="text1"/>
          <w:lang w:val="da-DK"/>
        </w:rPr>
      </w:pPr>
      <w:r w:rsidRPr="000C31B0">
        <w:rPr>
          <w:color w:val="000000" w:themeColor="text1"/>
          <w:lang w:val="da-DK"/>
        </w:rPr>
        <w:lastRenderedPageBreak/>
        <w:t>Revision History</w:t>
      </w:r>
    </w:p>
    <w:tbl>
      <w:tblPr>
        <w:tblStyle w:val="TableGrid"/>
        <w:tblW w:w="9787" w:type="dxa"/>
        <w:tblLayout w:type="fixed"/>
        <w:tblLook w:val="04A0" w:firstRow="1" w:lastRow="0" w:firstColumn="1" w:lastColumn="0" w:noHBand="0" w:noVBand="1"/>
      </w:tblPr>
      <w:tblGrid>
        <w:gridCol w:w="1456"/>
        <w:gridCol w:w="1170"/>
        <w:gridCol w:w="2799"/>
        <w:gridCol w:w="2463"/>
        <w:gridCol w:w="1899"/>
      </w:tblGrid>
      <w:tr w:rsidR="008755F4" w:rsidRPr="000C31B0" w14:paraId="0646C276" w14:textId="77777777" w:rsidTr="00F31F5D">
        <w:tc>
          <w:tcPr>
            <w:tcW w:w="1456" w:type="dxa"/>
            <w:shd w:val="clear" w:color="auto" w:fill="BFBFBF" w:themeFill="background1" w:themeFillShade="BF"/>
            <w:vAlign w:val="center"/>
          </w:tcPr>
          <w:p w14:paraId="3ED91DD1" w14:textId="77777777" w:rsidR="008755F4" w:rsidRPr="000C31B0" w:rsidRDefault="008755F4" w:rsidP="008755F4">
            <w:pPr>
              <w:pStyle w:val="BodyText"/>
              <w:jc w:val="center"/>
              <w:rPr>
                <w:b/>
                <w:color w:val="000000" w:themeColor="text1"/>
                <w:szCs w:val="24"/>
                <w:lang w:val="da-DK"/>
              </w:rPr>
            </w:pPr>
            <w:r w:rsidRPr="000C31B0">
              <w:rPr>
                <w:b/>
                <w:color w:val="000000" w:themeColor="text1"/>
                <w:szCs w:val="24"/>
                <w:lang w:val="da-DK"/>
              </w:rPr>
              <w:t>Date</w:t>
            </w:r>
          </w:p>
        </w:tc>
        <w:tc>
          <w:tcPr>
            <w:tcW w:w="1170" w:type="dxa"/>
            <w:shd w:val="clear" w:color="auto" w:fill="BFBFBF" w:themeFill="background1" w:themeFillShade="BF"/>
            <w:vAlign w:val="center"/>
          </w:tcPr>
          <w:p w14:paraId="2A59AE9F" w14:textId="77777777" w:rsidR="008755F4" w:rsidRPr="000C31B0" w:rsidRDefault="008755F4" w:rsidP="008755F4">
            <w:pPr>
              <w:pStyle w:val="BodyText"/>
              <w:jc w:val="center"/>
              <w:rPr>
                <w:b/>
                <w:color w:val="000000" w:themeColor="text1"/>
                <w:szCs w:val="24"/>
                <w:lang w:val="da-DK"/>
              </w:rPr>
            </w:pPr>
            <w:r w:rsidRPr="000C31B0">
              <w:rPr>
                <w:b/>
                <w:color w:val="000000" w:themeColor="text1"/>
                <w:szCs w:val="24"/>
                <w:lang w:val="da-DK"/>
              </w:rPr>
              <w:t>Version</w:t>
            </w:r>
          </w:p>
        </w:tc>
        <w:tc>
          <w:tcPr>
            <w:tcW w:w="2799" w:type="dxa"/>
            <w:shd w:val="clear" w:color="auto" w:fill="BFBFBF" w:themeFill="background1" w:themeFillShade="BF"/>
            <w:vAlign w:val="center"/>
          </w:tcPr>
          <w:p w14:paraId="4D8CDF7B" w14:textId="77777777" w:rsidR="008755F4" w:rsidRPr="000C31B0" w:rsidRDefault="008755F4" w:rsidP="008755F4">
            <w:pPr>
              <w:pStyle w:val="BodyText"/>
              <w:jc w:val="center"/>
              <w:rPr>
                <w:b/>
                <w:color w:val="000000" w:themeColor="text1"/>
                <w:szCs w:val="24"/>
                <w:lang w:val="da-DK"/>
              </w:rPr>
            </w:pPr>
            <w:r w:rsidRPr="000C31B0">
              <w:rPr>
                <w:b/>
                <w:color w:val="000000" w:themeColor="text1"/>
                <w:szCs w:val="24"/>
                <w:lang w:val="da-DK"/>
              </w:rPr>
              <w:t>Description</w:t>
            </w:r>
          </w:p>
        </w:tc>
        <w:tc>
          <w:tcPr>
            <w:tcW w:w="2463" w:type="dxa"/>
            <w:shd w:val="clear" w:color="auto" w:fill="BFBFBF" w:themeFill="background1" w:themeFillShade="BF"/>
            <w:vAlign w:val="center"/>
          </w:tcPr>
          <w:p w14:paraId="306643BB" w14:textId="77777777" w:rsidR="008755F4" w:rsidRPr="000C31B0" w:rsidRDefault="008755F4" w:rsidP="008755F4">
            <w:pPr>
              <w:pStyle w:val="BodyText"/>
              <w:jc w:val="center"/>
              <w:rPr>
                <w:b/>
                <w:color w:val="000000" w:themeColor="text1"/>
                <w:szCs w:val="24"/>
                <w:lang w:val="da-DK"/>
              </w:rPr>
            </w:pPr>
            <w:r w:rsidRPr="000C31B0">
              <w:rPr>
                <w:b/>
                <w:color w:val="000000" w:themeColor="text1"/>
                <w:szCs w:val="24"/>
                <w:lang w:val="da-DK"/>
              </w:rPr>
              <w:t>Author</w:t>
            </w:r>
          </w:p>
        </w:tc>
        <w:tc>
          <w:tcPr>
            <w:tcW w:w="1899" w:type="dxa"/>
            <w:shd w:val="clear" w:color="auto" w:fill="BFBFBF" w:themeFill="background1" w:themeFillShade="BF"/>
            <w:vAlign w:val="center"/>
          </w:tcPr>
          <w:p w14:paraId="5E4132CD" w14:textId="77777777" w:rsidR="008755F4" w:rsidRPr="000C31B0" w:rsidRDefault="008755F4" w:rsidP="008755F4">
            <w:pPr>
              <w:pStyle w:val="BodyText"/>
              <w:jc w:val="center"/>
              <w:rPr>
                <w:b/>
                <w:color w:val="000000" w:themeColor="text1"/>
                <w:szCs w:val="24"/>
                <w:lang w:val="da-DK"/>
              </w:rPr>
            </w:pPr>
            <w:r w:rsidRPr="000C31B0">
              <w:rPr>
                <w:b/>
                <w:color w:val="000000" w:themeColor="text1"/>
                <w:szCs w:val="24"/>
                <w:lang w:val="da-DK"/>
              </w:rPr>
              <w:t>Reviewer</w:t>
            </w:r>
          </w:p>
        </w:tc>
      </w:tr>
      <w:tr w:rsidR="00B6360D" w:rsidRPr="00F31F5D" w14:paraId="5DB9CF6B" w14:textId="77777777" w:rsidTr="00480414">
        <w:tc>
          <w:tcPr>
            <w:tcW w:w="1456" w:type="dxa"/>
            <w:vAlign w:val="bottom"/>
          </w:tcPr>
          <w:p w14:paraId="47AE813C" w14:textId="4A247CB2" w:rsidR="00B6360D" w:rsidRPr="00F31F5D" w:rsidRDefault="00B6360D" w:rsidP="00B6360D">
            <w:pPr>
              <w:pStyle w:val="BodyText"/>
              <w:jc w:val="center"/>
              <w:rPr>
                <w:szCs w:val="24"/>
                <w:lang w:val="da-DK"/>
              </w:rPr>
            </w:pPr>
            <w:r>
              <w:rPr>
                <w:szCs w:val="24"/>
                <w:lang w:val="da-DK"/>
              </w:rPr>
              <w:t>2016-10-17</w:t>
            </w:r>
          </w:p>
        </w:tc>
        <w:tc>
          <w:tcPr>
            <w:tcW w:w="1170" w:type="dxa"/>
            <w:vAlign w:val="bottom"/>
          </w:tcPr>
          <w:p w14:paraId="0CA0BC5B" w14:textId="7E88E7F1" w:rsidR="00B6360D" w:rsidRDefault="00B6360D" w:rsidP="00B6360D">
            <w:pPr>
              <w:pStyle w:val="BodyText"/>
              <w:jc w:val="center"/>
              <w:rPr>
                <w:color w:val="000000" w:themeColor="text1"/>
                <w:szCs w:val="24"/>
                <w:lang w:val="da-DK"/>
              </w:rPr>
            </w:pPr>
            <w:r>
              <w:rPr>
                <w:color w:val="000000" w:themeColor="text1"/>
                <w:szCs w:val="24"/>
                <w:lang w:val="da-DK"/>
              </w:rPr>
              <w:t>7.0</w:t>
            </w:r>
          </w:p>
        </w:tc>
        <w:tc>
          <w:tcPr>
            <w:tcW w:w="2799" w:type="dxa"/>
            <w:vAlign w:val="bottom"/>
          </w:tcPr>
          <w:p w14:paraId="0D66B592" w14:textId="77777777" w:rsidR="00B6360D" w:rsidRDefault="00AE7EF4" w:rsidP="00480414">
            <w:pPr>
              <w:pStyle w:val="BodyText"/>
              <w:rPr>
                <w:color w:val="000000" w:themeColor="text1"/>
                <w:szCs w:val="24"/>
              </w:rPr>
            </w:pPr>
            <w:hyperlink w:anchor="_Stories_Completed" w:history="1">
              <w:r w:rsidR="00B6360D" w:rsidRPr="006D4706">
                <w:rPr>
                  <w:rStyle w:val="Hyperlink"/>
                  <w:szCs w:val="24"/>
                </w:rPr>
                <w:t>Update Sections 3</w:t>
              </w:r>
            </w:hyperlink>
            <w:r w:rsidR="00B6360D">
              <w:rPr>
                <w:color w:val="000000" w:themeColor="text1"/>
                <w:szCs w:val="24"/>
              </w:rPr>
              <w:t xml:space="preserve"> and </w:t>
            </w:r>
          </w:p>
          <w:p w14:paraId="38505298" w14:textId="77777777" w:rsidR="00B6360D" w:rsidRDefault="00AE7EF4" w:rsidP="00480414">
            <w:pPr>
              <w:pStyle w:val="BodyText"/>
            </w:pPr>
            <w:hyperlink w:anchor="_Defects_Resolved" w:history="1">
              <w:r w:rsidR="00B6360D" w:rsidRPr="006D4706">
                <w:rPr>
                  <w:rStyle w:val="Hyperlink"/>
                  <w:szCs w:val="24"/>
                </w:rPr>
                <w:t>Update Sections 4</w:t>
              </w:r>
            </w:hyperlink>
          </w:p>
        </w:tc>
        <w:tc>
          <w:tcPr>
            <w:tcW w:w="2463" w:type="dxa"/>
            <w:vAlign w:val="bottom"/>
          </w:tcPr>
          <w:p w14:paraId="7C7D5FAA" w14:textId="77777777" w:rsidR="00B6360D" w:rsidRDefault="00B6360D" w:rsidP="00480414">
            <w:pPr>
              <w:pStyle w:val="BodyText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Darrell Dorman</w:t>
            </w:r>
          </w:p>
        </w:tc>
        <w:tc>
          <w:tcPr>
            <w:tcW w:w="1899" w:type="dxa"/>
            <w:vAlign w:val="bottom"/>
          </w:tcPr>
          <w:p w14:paraId="70CC03C7" w14:textId="04F3A45D" w:rsidR="00B6360D" w:rsidRPr="00F31F5D" w:rsidRDefault="00375D74" w:rsidP="00480414">
            <w:pPr>
              <w:pStyle w:val="BodyText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Evan Weber</w:t>
            </w:r>
          </w:p>
        </w:tc>
      </w:tr>
      <w:tr w:rsidR="00811FDE" w:rsidRPr="00F31F5D" w14:paraId="3C7D7BD9" w14:textId="77777777" w:rsidTr="006C7210">
        <w:tc>
          <w:tcPr>
            <w:tcW w:w="1456" w:type="dxa"/>
            <w:vAlign w:val="bottom"/>
          </w:tcPr>
          <w:p w14:paraId="41E97AD6" w14:textId="3C1FFD26" w:rsidR="00811FDE" w:rsidRPr="00F31F5D" w:rsidRDefault="0038189F" w:rsidP="006C7210">
            <w:pPr>
              <w:pStyle w:val="BodyText"/>
              <w:jc w:val="center"/>
              <w:rPr>
                <w:szCs w:val="24"/>
                <w:lang w:val="da-DK"/>
              </w:rPr>
            </w:pPr>
            <w:r>
              <w:rPr>
                <w:szCs w:val="24"/>
                <w:lang w:val="da-DK"/>
              </w:rPr>
              <w:t>2016-09-20</w:t>
            </w:r>
          </w:p>
        </w:tc>
        <w:tc>
          <w:tcPr>
            <w:tcW w:w="1170" w:type="dxa"/>
            <w:vAlign w:val="bottom"/>
          </w:tcPr>
          <w:p w14:paraId="351A459A" w14:textId="0BD6EC6D" w:rsidR="00811FDE" w:rsidRDefault="005E576C" w:rsidP="005E576C">
            <w:pPr>
              <w:pStyle w:val="BodyText"/>
              <w:jc w:val="center"/>
              <w:rPr>
                <w:color w:val="000000" w:themeColor="text1"/>
                <w:szCs w:val="24"/>
                <w:lang w:val="da-DK"/>
              </w:rPr>
            </w:pPr>
            <w:r>
              <w:rPr>
                <w:color w:val="000000" w:themeColor="text1"/>
                <w:szCs w:val="24"/>
                <w:lang w:val="da-DK"/>
              </w:rPr>
              <w:t>6</w:t>
            </w:r>
            <w:r w:rsidR="00811FDE">
              <w:rPr>
                <w:color w:val="000000" w:themeColor="text1"/>
                <w:szCs w:val="24"/>
                <w:lang w:val="da-DK"/>
              </w:rPr>
              <w:t>.0</w:t>
            </w:r>
          </w:p>
        </w:tc>
        <w:tc>
          <w:tcPr>
            <w:tcW w:w="2799" w:type="dxa"/>
            <w:vAlign w:val="bottom"/>
          </w:tcPr>
          <w:p w14:paraId="50DE75FA" w14:textId="2CBEC20F" w:rsidR="007431C5" w:rsidRDefault="00AE7EF4" w:rsidP="007431C5">
            <w:pPr>
              <w:pStyle w:val="BodyText"/>
              <w:rPr>
                <w:color w:val="000000" w:themeColor="text1"/>
                <w:szCs w:val="24"/>
              </w:rPr>
            </w:pPr>
            <w:hyperlink w:anchor="_Stories_Completed" w:history="1">
              <w:r w:rsidR="007431C5" w:rsidRPr="006D4706">
                <w:rPr>
                  <w:rStyle w:val="Hyperlink"/>
                  <w:szCs w:val="24"/>
                </w:rPr>
                <w:t>Update Sections 3</w:t>
              </w:r>
            </w:hyperlink>
            <w:r w:rsidR="007431C5">
              <w:rPr>
                <w:color w:val="000000" w:themeColor="text1"/>
                <w:szCs w:val="24"/>
              </w:rPr>
              <w:t xml:space="preserve"> and </w:t>
            </w:r>
          </w:p>
          <w:p w14:paraId="4BECEC6D" w14:textId="4CD207CE" w:rsidR="00811FDE" w:rsidRDefault="00AE7EF4" w:rsidP="007431C5">
            <w:pPr>
              <w:pStyle w:val="BodyText"/>
            </w:pPr>
            <w:hyperlink w:anchor="_Defects_Resolved" w:history="1">
              <w:r w:rsidR="007431C5" w:rsidRPr="006D4706">
                <w:rPr>
                  <w:rStyle w:val="Hyperlink"/>
                  <w:szCs w:val="24"/>
                </w:rPr>
                <w:t>Update Sections 4</w:t>
              </w:r>
            </w:hyperlink>
          </w:p>
        </w:tc>
        <w:tc>
          <w:tcPr>
            <w:tcW w:w="2463" w:type="dxa"/>
            <w:vAlign w:val="bottom"/>
          </w:tcPr>
          <w:p w14:paraId="5B36F660" w14:textId="1E9F6903" w:rsidR="00811FDE" w:rsidRDefault="00811FDE" w:rsidP="006C7210">
            <w:pPr>
              <w:pStyle w:val="BodyText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Darrell Dorman</w:t>
            </w:r>
          </w:p>
        </w:tc>
        <w:tc>
          <w:tcPr>
            <w:tcW w:w="1899" w:type="dxa"/>
            <w:vAlign w:val="bottom"/>
          </w:tcPr>
          <w:p w14:paraId="6696A67A" w14:textId="6536F306" w:rsidR="00811FDE" w:rsidRPr="00F31F5D" w:rsidRDefault="00B6360D" w:rsidP="006C7210">
            <w:pPr>
              <w:pStyle w:val="BodyText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Ganesh Panneer</w:t>
            </w:r>
          </w:p>
        </w:tc>
      </w:tr>
      <w:tr w:rsidR="005E576C" w:rsidRPr="00F31F5D" w14:paraId="6D8DCEB8" w14:textId="77777777" w:rsidTr="00196F8C">
        <w:tc>
          <w:tcPr>
            <w:tcW w:w="1456" w:type="dxa"/>
            <w:vAlign w:val="bottom"/>
          </w:tcPr>
          <w:p w14:paraId="0A3BB71B" w14:textId="365E00DB" w:rsidR="005E576C" w:rsidRPr="00F31F5D" w:rsidRDefault="005E576C" w:rsidP="005E576C">
            <w:pPr>
              <w:pStyle w:val="BodyText"/>
              <w:jc w:val="center"/>
              <w:rPr>
                <w:color w:val="000000" w:themeColor="text1"/>
                <w:szCs w:val="24"/>
                <w:lang w:val="da-DK"/>
              </w:rPr>
            </w:pPr>
            <w:r w:rsidRPr="00F31F5D">
              <w:rPr>
                <w:szCs w:val="24"/>
                <w:lang w:val="da-DK"/>
              </w:rPr>
              <w:t>2016-0</w:t>
            </w:r>
            <w:r>
              <w:rPr>
                <w:szCs w:val="24"/>
                <w:lang w:val="da-DK"/>
              </w:rPr>
              <w:t>8</w:t>
            </w:r>
            <w:r w:rsidRPr="00F31F5D">
              <w:rPr>
                <w:szCs w:val="24"/>
                <w:lang w:val="da-DK"/>
              </w:rPr>
              <w:t>-2</w:t>
            </w:r>
            <w:r>
              <w:rPr>
                <w:szCs w:val="24"/>
                <w:lang w:val="da-DK"/>
              </w:rPr>
              <w:t>2</w:t>
            </w:r>
          </w:p>
        </w:tc>
        <w:tc>
          <w:tcPr>
            <w:tcW w:w="1170" w:type="dxa"/>
            <w:vAlign w:val="bottom"/>
          </w:tcPr>
          <w:p w14:paraId="2FEC4AFF" w14:textId="66751E3F" w:rsidR="005E576C" w:rsidRPr="00F31F5D" w:rsidRDefault="005E576C" w:rsidP="005E576C">
            <w:pPr>
              <w:pStyle w:val="BodyText"/>
              <w:jc w:val="center"/>
              <w:rPr>
                <w:color w:val="000000" w:themeColor="text1"/>
                <w:szCs w:val="24"/>
                <w:lang w:val="da-DK"/>
              </w:rPr>
            </w:pPr>
            <w:r>
              <w:rPr>
                <w:color w:val="000000" w:themeColor="text1"/>
                <w:szCs w:val="24"/>
                <w:lang w:val="da-DK"/>
              </w:rPr>
              <w:t>5</w:t>
            </w:r>
            <w:r w:rsidRPr="00F31F5D">
              <w:rPr>
                <w:color w:val="000000" w:themeColor="text1"/>
                <w:szCs w:val="24"/>
                <w:lang w:val="da-DK"/>
              </w:rPr>
              <w:t>.0</w:t>
            </w:r>
          </w:p>
        </w:tc>
        <w:tc>
          <w:tcPr>
            <w:tcW w:w="2799" w:type="dxa"/>
            <w:vAlign w:val="bottom"/>
          </w:tcPr>
          <w:p w14:paraId="1705D75B" w14:textId="77777777" w:rsidR="005E576C" w:rsidRDefault="00AE7EF4" w:rsidP="00196F8C">
            <w:pPr>
              <w:pStyle w:val="BodyText"/>
              <w:rPr>
                <w:color w:val="000000" w:themeColor="text1"/>
                <w:szCs w:val="24"/>
              </w:rPr>
            </w:pPr>
            <w:hyperlink w:anchor="_Key_Feature_Additions" w:history="1">
              <w:r w:rsidR="005E576C" w:rsidRPr="001C6EC3">
                <w:rPr>
                  <w:rStyle w:val="Hyperlink"/>
                  <w:szCs w:val="24"/>
                </w:rPr>
                <w:t>Update Sections 3</w:t>
              </w:r>
            </w:hyperlink>
            <w:r w:rsidR="005E576C">
              <w:rPr>
                <w:color w:val="000000" w:themeColor="text1"/>
                <w:szCs w:val="24"/>
              </w:rPr>
              <w:t xml:space="preserve"> and </w:t>
            </w:r>
          </w:p>
          <w:p w14:paraId="562372CF" w14:textId="77777777" w:rsidR="005E576C" w:rsidRPr="00F31F5D" w:rsidRDefault="00AE7EF4" w:rsidP="00196F8C">
            <w:pPr>
              <w:pStyle w:val="BodyText"/>
              <w:rPr>
                <w:color w:val="000000" w:themeColor="text1"/>
                <w:szCs w:val="24"/>
              </w:rPr>
            </w:pPr>
            <w:hyperlink w:anchor="_Release_Report" w:history="1">
              <w:r w:rsidR="005E576C" w:rsidRPr="001C6EC3">
                <w:rPr>
                  <w:rStyle w:val="Hyperlink"/>
                  <w:szCs w:val="24"/>
                </w:rPr>
                <w:t>Update Sections 4</w:t>
              </w:r>
            </w:hyperlink>
          </w:p>
        </w:tc>
        <w:tc>
          <w:tcPr>
            <w:tcW w:w="2463" w:type="dxa"/>
            <w:vAlign w:val="bottom"/>
          </w:tcPr>
          <w:p w14:paraId="28F8443F" w14:textId="77777777" w:rsidR="005E576C" w:rsidRPr="00F31F5D" w:rsidRDefault="005E576C" w:rsidP="00196F8C">
            <w:pPr>
              <w:pStyle w:val="BodyText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Darrell Dorman</w:t>
            </w:r>
          </w:p>
        </w:tc>
        <w:tc>
          <w:tcPr>
            <w:tcW w:w="1899" w:type="dxa"/>
            <w:vAlign w:val="bottom"/>
          </w:tcPr>
          <w:p w14:paraId="575EDE95" w14:textId="77777777" w:rsidR="005E576C" w:rsidRPr="00F31F5D" w:rsidRDefault="005E576C" w:rsidP="00196F8C">
            <w:pPr>
              <w:pStyle w:val="BodyText"/>
              <w:rPr>
                <w:color w:val="000000" w:themeColor="text1"/>
                <w:szCs w:val="24"/>
              </w:rPr>
            </w:pPr>
            <w:r w:rsidRPr="00F31F5D">
              <w:rPr>
                <w:color w:val="000000" w:themeColor="text1"/>
                <w:szCs w:val="24"/>
              </w:rPr>
              <w:t>Rebecca Garcia DeJesus</w:t>
            </w:r>
          </w:p>
        </w:tc>
      </w:tr>
      <w:tr w:rsidR="00811FDE" w:rsidRPr="00F31F5D" w14:paraId="7815F081" w14:textId="77777777" w:rsidTr="006C7210">
        <w:tc>
          <w:tcPr>
            <w:tcW w:w="1456" w:type="dxa"/>
            <w:vAlign w:val="bottom"/>
          </w:tcPr>
          <w:p w14:paraId="46E382DA" w14:textId="77777777" w:rsidR="00811FDE" w:rsidRPr="00F31F5D" w:rsidRDefault="00811FDE" w:rsidP="006C7210">
            <w:pPr>
              <w:pStyle w:val="BodyText"/>
              <w:jc w:val="center"/>
              <w:rPr>
                <w:szCs w:val="24"/>
                <w:lang w:val="da-DK"/>
              </w:rPr>
            </w:pPr>
            <w:r w:rsidRPr="00F31F5D">
              <w:rPr>
                <w:szCs w:val="24"/>
                <w:lang w:val="da-DK"/>
              </w:rPr>
              <w:t>2016-0</w:t>
            </w:r>
            <w:r>
              <w:rPr>
                <w:szCs w:val="24"/>
                <w:lang w:val="da-DK"/>
              </w:rPr>
              <w:t>7</w:t>
            </w:r>
            <w:r w:rsidRPr="00F31F5D">
              <w:rPr>
                <w:szCs w:val="24"/>
                <w:lang w:val="da-DK"/>
              </w:rPr>
              <w:t>-2</w:t>
            </w:r>
            <w:r>
              <w:rPr>
                <w:szCs w:val="24"/>
                <w:lang w:val="da-DK"/>
              </w:rPr>
              <w:t>8</w:t>
            </w:r>
          </w:p>
        </w:tc>
        <w:tc>
          <w:tcPr>
            <w:tcW w:w="1170" w:type="dxa"/>
            <w:vAlign w:val="bottom"/>
          </w:tcPr>
          <w:p w14:paraId="211FC435" w14:textId="77777777" w:rsidR="00811FDE" w:rsidRDefault="00811FDE" w:rsidP="006C7210">
            <w:pPr>
              <w:pStyle w:val="BodyText"/>
              <w:jc w:val="center"/>
              <w:rPr>
                <w:color w:val="000000" w:themeColor="text1"/>
                <w:szCs w:val="24"/>
                <w:lang w:val="da-DK"/>
              </w:rPr>
            </w:pPr>
            <w:r>
              <w:rPr>
                <w:color w:val="000000" w:themeColor="text1"/>
                <w:szCs w:val="24"/>
                <w:lang w:val="da-DK"/>
              </w:rPr>
              <w:t>4</w:t>
            </w:r>
            <w:r w:rsidRPr="00F31F5D">
              <w:rPr>
                <w:color w:val="000000" w:themeColor="text1"/>
                <w:szCs w:val="24"/>
                <w:lang w:val="da-DK"/>
              </w:rPr>
              <w:t>.0</w:t>
            </w:r>
          </w:p>
        </w:tc>
        <w:tc>
          <w:tcPr>
            <w:tcW w:w="2799" w:type="dxa"/>
            <w:vAlign w:val="bottom"/>
          </w:tcPr>
          <w:p w14:paraId="5AB6E504" w14:textId="77777777" w:rsidR="00811FDE" w:rsidRDefault="00AE7EF4" w:rsidP="006C7210">
            <w:pPr>
              <w:pStyle w:val="BodyText"/>
            </w:pPr>
            <w:hyperlink w:anchor="_Stories_Completed" w:history="1">
              <w:r w:rsidR="00811FDE" w:rsidRPr="001C6EC3">
                <w:rPr>
                  <w:rStyle w:val="Hyperlink"/>
                  <w:szCs w:val="24"/>
                </w:rPr>
                <w:t>Update Sections 4</w:t>
              </w:r>
            </w:hyperlink>
          </w:p>
        </w:tc>
        <w:tc>
          <w:tcPr>
            <w:tcW w:w="2463" w:type="dxa"/>
            <w:vAlign w:val="bottom"/>
          </w:tcPr>
          <w:p w14:paraId="357CBA66" w14:textId="77777777" w:rsidR="00811FDE" w:rsidRDefault="00811FDE" w:rsidP="006C7210">
            <w:pPr>
              <w:pStyle w:val="BodyText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Darrell Dorman</w:t>
            </w:r>
          </w:p>
        </w:tc>
        <w:tc>
          <w:tcPr>
            <w:tcW w:w="1899" w:type="dxa"/>
            <w:vAlign w:val="bottom"/>
          </w:tcPr>
          <w:p w14:paraId="0D079CC5" w14:textId="77777777" w:rsidR="00811FDE" w:rsidRPr="00F31F5D" w:rsidRDefault="00811FDE" w:rsidP="006C7210">
            <w:pPr>
              <w:pStyle w:val="BodyText"/>
              <w:rPr>
                <w:color w:val="000000" w:themeColor="text1"/>
                <w:szCs w:val="24"/>
              </w:rPr>
            </w:pPr>
            <w:r w:rsidRPr="00F31F5D">
              <w:rPr>
                <w:color w:val="000000" w:themeColor="text1"/>
                <w:szCs w:val="24"/>
              </w:rPr>
              <w:t>Rebecca Garcia DeJesus</w:t>
            </w:r>
          </w:p>
        </w:tc>
      </w:tr>
      <w:tr w:rsidR="00811FDE" w:rsidRPr="00F31F5D" w14:paraId="14E8E2EA" w14:textId="77777777" w:rsidTr="006C7210">
        <w:tc>
          <w:tcPr>
            <w:tcW w:w="1456" w:type="dxa"/>
            <w:vAlign w:val="bottom"/>
          </w:tcPr>
          <w:p w14:paraId="3AA10E69" w14:textId="77777777" w:rsidR="00811FDE" w:rsidRPr="00F31F5D" w:rsidRDefault="00811FDE" w:rsidP="006C7210">
            <w:pPr>
              <w:pStyle w:val="BodyText"/>
              <w:jc w:val="center"/>
              <w:rPr>
                <w:color w:val="000000" w:themeColor="text1"/>
                <w:szCs w:val="24"/>
                <w:lang w:val="da-DK"/>
              </w:rPr>
            </w:pPr>
            <w:r w:rsidRPr="00F31F5D">
              <w:rPr>
                <w:szCs w:val="24"/>
                <w:lang w:val="da-DK"/>
              </w:rPr>
              <w:t>2016-0</w:t>
            </w:r>
            <w:r>
              <w:rPr>
                <w:szCs w:val="24"/>
                <w:lang w:val="da-DK"/>
              </w:rPr>
              <w:t>6</w:t>
            </w:r>
            <w:r w:rsidRPr="00F31F5D">
              <w:rPr>
                <w:szCs w:val="24"/>
                <w:lang w:val="da-DK"/>
              </w:rPr>
              <w:t>-20</w:t>
            </w:r>
          </w:p>
        </w:tc>
        <w:tc>
          <w:tcPr>
            <w:tcW w:w="1170" w:type="dxa"/>
            <w:vAlign w:val="bottom"/>
          </w:tcPr>
          <w:p w14:paraId="4FB2B1E7" w14:textId="77777777" w:rsidR="00811FDE" w:rsidRPr="00F31F5D" w:rsidRDefault="00811FDE" w:rsidP="006C7210">
            <w:pPr>
              <w:pStyle w:val="BodyText"/>
              <w:jc w:val="center"/>
              <w:rPr>
                <w:color w:val="000000" w:themeColor="text1"/>
                <w:szCs w:val="24"/>
                <w:lang w:val="da-DK"/>
              </w:rPr>
            </w:pPr>
            <w:r>
              <w:rPr>
                <w:color w:val="000000" w:themeColor="text1"/>
                <w:szCs w:val="24"/>
                <w:lang w:val="da-DK"/>
              </w:rPr>
              <w:t>3</w:t>
            </w:r>
            <w:r w:rsidRPr="00F31F5D">
              <w:rPr>
                <w:color w:val="000000" w:themeColor="text1"/>
                <w:szCs w:val="24"/>
                <w:lang w:val="da-DK"/>
              </w:rPr>
              <w:t>.0</w:t>
            </w:r>
          </w:p>
        </w:tc>
        <w:tc>
          <w:tcPr>
            <w:tcW w:w="2799" w:type="dxa"/>
            <w:vAlign w:val="bottom"/>
          </w:tcPr>
          <w:p w14:paraId="155FCA01" w14:textId="77777777" w:rsidR="00811FDE" w:rsidRDefault="00AE7EF4" w:rsidP="006C7210">
            <w:pPr>
              <w:pStyle w:val="BodyText"/>
              <w:rPr>
                <w:color w:val="000000" w:themeColor="text1"/>
                <w:szCs w:val="24"/>
              </w:rPr>
            </w:pPr>
            <w:hyperlink w:anchor="_Key_Feature_Additions" w:history="1">
              <w:r w:rsidR="00811FDE" w:rsidRPr="001C6EC3">
                <w:rPr>
                  <w:rStyle w:val="Hyperlink"/>
                  <w:szCs w:val="24"/>
                </w:rPr>
                <w:t>Update Sections 3</w:t>
              </w:r>
            </w:hyperlink>
            <w:r w:rsidR="00811FDE">
              <w:rPr>
                <w:color w:val="000000" w:themeColor="text1"/>
                <w:szCs w:val="24"/>
              </w:rPr>
              <w:t xml:space="preserve"> and </w:t>
            </w:r>
          </w:p>
          <w:p w14:paraId="16D54F19" w14:textId="77777777" w:rsidR="00811FDE" w:rsidRPr="00F31F5D" w:rsidRDefault="00AE7EF4" w:rsidP="006C7210">
            <w:pPr>
              <w:pStyle w:val="BodyText"/>
              <w:rPr>
                <w:color w:val="000000" w:themeColor="text1"/>
                <w:szCs w:val="24"/>
              </w:rPr>
            </w:pPr>
            <w:hyperlink w:anchor="_Release_Report" w:history="1">
              <w:r w:rsidR="00811FDE" w:rsidRPr="001C6EC3">
                <w:rPr>
                  <w:rStyle w:val="Hyperlink"/>
                  <w:szCs w:val="24"/>
                </w:rPr>
                <w:t>Update Sections 4</w:t>
              </w:r>
            </w:hyperlink>
          </w:p>
        </w:tc>
        <w:tc>
          <w:tcPr>
            <w:tcW w:w="2463" w:type="dxa"/>
            <w:vAlign w:val="bottom"/>
          </w:tcPr>
          <w:p w14:paraId="1048378B" w14:textId="77777777" w:rsidR="00811FDE" w:rsidRPr="00F31F5D" w:rsidRDefault="00811FDE" w:rsidP="006C7210">
            <w:pPr>
              <w:pStyle w:val="BodyText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Darrell Dorman</w:t>
            </w:r>
          </w:p>
        </w:tc>
        <w:tc>
          <w:tcPr>
            <w:tcW w:w="1899" w:type="dxa"/>
            <w:vAlign w:val="bottom"/>
          </w:tcPr>
          <w:p w14:paraId="3D879195" w14:textId="77777777" w:rsidR="00811FDE" w:rsidRPr="00F31F5D" w:rsidRDefault="00811FDE" w:rsidP="006C7210">
            <w:pPr>
              <w:pStyle w:val="BodyText"/>
              <w:rPr>
                <w:color w:val="000000" w:themeColor="text1"/>
                <w:szCs w:val="24"/>
              </w:rPr>
            </w:pPr>
            <w:r w:rsidRPr="00F31F5D">
              <w:rPr>
                <w:color w:val="000000" w:themeColor="text1"/>
                <w:szCs w:val="24"/>
              </w:rPr>
              <w:t>Rebecca Garcia DeJesus</w:t>
            </w:r>
          </w:p>
        </w:tc>
      </w:tr>
      <w:tr w:rsidR="00811FDE" w:rsidRPr="00F31F5D" w14:paraId="6BA3CAC2" w14:textId="77777777" w:rsidTr="006C7210">
        <w:tc>
          <w:tcPr>
            <w:tcW w:w="1456" w:type="dxa"/>
            <w:vAlign w:val="bottom"/>
          </w:tcPr>
          <w:p w14:paraId="694FCFD1" w14:textId="574DC073" w:rsidR="00811FDE" w:rsidRPr="00F31F5D" w:rsidRDefault="00811FDE" w:rsidP="005E576C">
            <w:pPr>
              <w:pStyle w:val="BodyText"/>
              <w:jc w:val="center"/>
              <w:rPr>
                <w:color w:val="000000" w:themeColor="text1"/>
                <w:szCs w:val="24"/>
                <w:lang w:val="da-DK"/>
              </w:rPr>
            </w:pPr>
            <w:r w:rsidRPr="00F31F5D">
              <w:rPr>
                <w:szCs w:val="24"/>
                <w:lang w:val="da-DK"/>
              </w:rPr>
              <w:t>2016-0</w:t>
            </w:r>
            <w:r w:rsidR="005E576C">
              <w:rPr>
                <w:szCs w:val="24"/>
                <w:lang w:val="da-DK"/>
              </w:rPr>
              <w:t>5</w:t>
            </w:r>
            <w:r w:rsidRPr="00F31F5D">
              <w:rPr>
                <w:szCs w:val="24"/>
                <w:lang w:val="da-DK"/>
              </w:rPr>
              <w:t>-20</w:t>
            </w:r>
          </w:p>
        </w:tc>
        <w:tc>
          <w:tcPr>
            <w:tcW w:w="1170" w:type="dxa"/>
            <w:vAlign w:val="bottom"/>
          </w:tcPr>
          <w:p w14:paraId="35E47279" w14:textId="77777777" w:rsidR="00811FDE" w:rsidRPr="00F31F5D" w:rsidRDefault="00811FDE" w:rsidP="006C7210">
            <w:pPr>
              <w:pStyle w:val="BodyText"/>
              <w:jc w:val="center"/>
              <w:rPr>
                <w:color w:val="000000" w:themeColor="text1"/>
                <w:szCs w:val="24"/>
                <w:lang w:val="da-DK"/>
              </w:rPr>
            </w:pPr>
            <w:r>
              <w:rPr>
                <w:color w:val="000000" w:themeColor="text1"/>
                <w:szCs w:val="24"/>
                <w:lang w:val="da-DK"/>
              </w:rPr>
              <w:t>2</w:t>
            </w:r>
            <w:r w:rsidRPr="00F31F5D">
              <w:rPr>
                <w:color w:val="000000" w:themeColor="text1"/>
                <w:szCs w:val="24"/>
                <w:lang w:val="da-DK"/>
              </w:rPr>
              <w:t>.0</w:t>
            </w:r>
          </w:p>
        </w:tc>
        <w:tc>
          <w:tcPr>
            <w:tcW w:w="2799" w:type="dxa"/>
            <w:vAlign w:val="bottom"/>
          </w:tcPr>
          <w:p w14:paraId="180854DD" w14:textId="77777777" w:rsidR="00811FDE" w:rsidRPr="00F31F5D" w:rsidRDefault="00811FDE" w:rsidP="006C7210">
            <w:pPr>
              <w:pStyle w:val="BodyText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Release Notes Update</w:t>
            </w:r>
          </w:p>
        </w:tc>
        <w:tc>
          <w:tcPr>
            <w:tcW w:w="2463" w:type="dxa"/>
            <w:vAlign w:val="bottom"/>
          </w:tcPr>
          <w:p w14:paraId="12AC7203" w14:textId="77777777" w:rsidR="00811FDE" w:rsidRPr="00F31F5D" w:rsidRDefault="00811FDE" w:rsidP="006C7210">
            <w:pPr>
              <w:pStyle w:val="BodyText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Darrell Dorman</w:t>
            </w:r>
          </w:p>
        </w:tc>
        <w:tc>
          <w:tcPr>
            <w:tcW w:w="1899" w:type="dxa"/>
            <w:vAlign w:val="bottom"/>
          </w:tcPr>
          <w:p w14:paraId="7C9E9AC1" w14:textId="77777777" w:rsidR="00811FDE" w:rsidRPr="00F31F5D" w:rsidRDefault="00811FDE" w:rsidP="006C7210">
            <w:pPr>
              <w:pStyle w:val="BodyText"/>
              <w:rPr>
                <w:color w:val="000000" w:themeColor="text1"/>
                <w:szCs w:val="24"/>
              </w:rPr>
            </w:pPr>
            <w:r w:rsidRPr="00F31F5D">
              <w:rPr>
                <w:color w:val="000000" w:themeColor="text1"/>
                <w:szCs w:val="24"/>
              </w:rPr>
              <w:t>Rebecca Garcia DeJesus</w:t>
            </w:r>
          </w:p>
        </w:tc>
      </w:tr>
      <w:tr w:rsidR="003B59C6" w:rsidRPr="00F31F5D" w14:paraId="69B97BCC" w14:textId="77777777" w:rsidTr="00EB0E58">
        <w:tc>
          <w:tcPr>
            <w:tcW w:w="1456" w:type="dxa"/>
            <w:vAlign w:val="bottom"/>
          </w:tcPr>
          <w:p w14:paraId="601C978C" w14:textId="77777777" w:rsidR="003B59C6" w:rsidRPr="00F31F5D" w:rsidRDefault="003B59C6" w:rsidP="003B59C6">
            <w:pPr>
              <w:pStyle w:val="BodyText"/>
              <w:jc w:val="center"/>
              <w:rPr>
                <w:color w:val="000000" w:themeColor="text1"/>
                <w:szCs w:val="24"/>
                <w:lang w:val="da-DK"/>
              </w:rPr>
            </w:pPr>
            <w:r w:rsidRPr="00F31F5D">
              <w:rPr>
                <w:szCs w:val="24"/>
                <w:lang w:val="da-DK"/>
              </w:rPr>
              <w:t>2016-04-20</w:t>
            </w:r>
          </w:p>
        </w:tc>
        <w:tc>
          <w:tcPr>
            <w:tcW w:w="1170" w:type="dxa"/>
            <w:vAlign w:val="bottom"/>
          </w:tcPr>
          <w:p w14:paraId="43EEB1B9" w14:textId="77777777" w:rsidR="003B59C6" w:rsidRPr="00F31F5D" w:rsidRDefault="003B59C6" w:rsidP="003B59C6">
            <w:pPr>
              <w:pStyle w:val="BodyText"/>
              <w:jc w:val="center"/>
              <w:rPr>
                <w:color w:val="000000" w:themeColor="text1"/>
                <w:szCs w:val="24"/>
                <w:lang w:val="da-DK"/>
              </w:rPr>
            </w:pPr>
            <w:r w:rsidRPr="00F31F5D">
              <w:rPr>
                <w:color w:val="000000" w:themeColor="text1"/>
                <w:szCs w:val="24"/>
                <w:lang w:val="da-DK"/>
              </w:rPr>
              <w:t>1.0</w:t>
            </w:r>
          </w:p>
        </w:tc>
        <w:tc>
          <w:tcPr>
            <w:tcW w:w="2799" w:type="dxa"/>
            <w:vAlign w:val="bottom"/>
          </w:tcPr>
          <w:p w14:paraId="3724D435" w14:textId="77777777" w:rsidR="003B59C6" w:rsidRPr="00F31F5D" w:rsidRDefault="003B59C6" w:rsidP="003B59C6">
            <w:pPr>
              <w:pStyle w:val="BodyText"/>
              <w:rPr>
                <w:color w:val="000000" w:themeColor="text1"/>
                <w:szCs w:val="24"/>
              </w:rPr>
            </w:pPr>
            <w:r w:rsidRPr="00F31F5D">
              <w:rPr>
                <w:color w:val="000000" w:themeColor="text1"/>
                <w:szCs w:val="24"/>
              </w:rPr>
              <w:t>Template Create</w:t>
            </w:r>
          </w:p>
        </w:tc>
        <w:tc>
          <w:tcPr>
            <w:tcW w:w="2463" w:type="dxa"/>
            <w:vAlign w:val="bottom"/>
          </w:tcPr>
          <w:p w14:paraId="1AEDD278" w14:textId="77777777" w:rsidR="003B59C6" w:rsidRPr="00F31F5D" w:rsidRDefault="003B59C6" w:rsidP="003B59C6">
            <w:pPr>
              <w:pStyle w:val="BodyText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Darrell Dorman</w:t>
            </w:r>
          </w:p>
        </w:tc>
        <w:tc>
          <w:tcPr>
            <w:tcW w:w="1899" w:type="dxa"/>
            <w:vAlign w:val="bottom"/>
          </w:tcPr>
          <w:p w14:paraId="30AFF792" w14:textId="77777777" w:rsidR="003B59C6" w:rsidRPr="00F31F5D" w:rsidRDefault="003B59C6" w:rsidP="003B59C6">
            <w:pPr>
              <w:pStyle w:val="BodyText"/>
              <w:rPr>
                <w:color w:val="000000" w:themeColor="text1"/>
                <w:szCs w:val="24"/>
              </w:rPr>
            </w:pPr>
            <w:r w:rsidRPr="00F31F5D">
              <w:rPr>
                <w:color w:val="000000" w:themeColor="text1"/>
                <w:szCs w:val="24"/>
              </w:rPr>
              <w:t>Rebecca Garcia DeJesus</w:t>
            </w:r>
          </w:p>
        </w:tc>
      </w:tr>
    </w:tbl>
    <w:p w14:paraId="0BCF2032" w14:textId="77777777" w:rsidR="008E0265" w:rsidRPr="000C31B0" w:rsidRDefault="008E0265" w:rsidP="008E0265">
      <w:pPr>
        <w:pStyle w:val="BodyText"/>
        <w:rPr>
          <w:color w:val="000000" w:themeColor="text1"/>
        </w:rPr>
      </w:pPr>
    </w:p>
    <w:p w14:paraId="2412E4E6" w14:textId="77777777" w:rsidR="00CE0420" w:rsidRPr="000C31B0" w:rsidRDefault="00CE0420">
      <w:pPr>
        <w:rPr>
          <w:color w:val="000000" w:themeColor="text1"/>
        </w:rPr>
      </w:pPr>
      <w:r w:rsidRPr="000C31B0">
        <w:rPr>
          <w:color w:val="000000" w:themeColor="text1"/>
        </w:rPr>
        <w:br w:type="page"/>
      </w:r>
    </w:p>
    <w:p w14:paraId="03E41104" w14:textId="77777777" w:rsidR="00CE0420" w:rsidRPr="000C31B0" w:rsidRDefault="00CE0420" w:rsidP="00CE0420">
      <w:pPr>
        <w:pStyle w:val="Subtitle"/>
        <w:rPr>
          <w:color w:val="000000" w:themeColor="text1"/>
        </w:rPr>
      </w:pPr>
      <w:r w:rsidRPr="000C31B0">
        <w:rPr>
          <w:color w:val="000000" w:themeColor="text1"/>
        </w:rPr>
        <w:lastRenderedPageBreak/>
        <w:t>Table of Contents</w:t>
      </w:r>
    </w:p>
    <w:p w14:paraId="74793505" w14:textId="77777777" w:rsidR="009D3FBB" w:rsidRDefault="0067680D">
      <w:pPr>
        <w:pStyle w:val="TOC1"/>
        <w:rPr>
          <w:rFonts w:asciiTheme="minorHAnsi" w:eastAsiaTheme="minorEastAsia" w:hAnsiTheme="minorHAnsi"/>
          <w:b w:val="0"/>
          <w:noProof/>
          <w:sz w:val="22"/>
        </w:rPr>
      </w:pPr>
      <w:r w:rsidRPr="000C31B0">
        <w:rPr>
          <w:color w:val="000000" w:themeColor="text1"/>
        </w:rPr>
        <w:fldChar w:fldCharType="begin"/>
      </w:r>
      <w:r w:rsidR="00CE0420" w:rsidRPr="000C31B0">
        <w:rPr>
          <w:color w:val="000000" w:themeColor="text1"/>
        </w:rPr>
        <w:instrText xml:space="preserve"> TOC \o "1-3" \h \z \t "Appendix,1,Appendix 2,2,Attachment,1" </w:instrText>
      </w:r>
      <w:r w:rsidRPr="000C31B0">
        <w:rPr>
          <w:color w:val="000000" w:themeColor="text1"/>
        </w:rPr>
        <w:fldChar w:fldCharType="separate"/>
      </w:r>
      <w:hyperlink w:anchor="_Toc464477396" w:history="1">
        <w:r w:rsidR="009D3FBB" w:rsidRPr="00C207B2">
          <w:rPr>
            <w:rStyle w:val="Hyperlink"/>
            <w:noProof/>
          </w:rPr>
          <w:t>1.</w:t>
        </w:r>
        <w:r w:rsidR="009D3FBB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9D3FBB" w:rsidRPr="00C207B2">
          <w:rPr>
            <w:rStyle w:val="Hyperlink"/>
            <w:noProof/>
          </w:rPr>
          <w:t>Introduction</w:t>
        </w:r>
        <w:r w:rsidR="009D3FBB">
          <w:rPr>
            <w:noProof/>
            <w:webHidden/>
          </w:rPr>
          <w:tab/>
        </w:r>
        <w:r w:rsidR="009D3FBB">
          <w:rPr>
            <w:noProof/>
            <w:webHidden/>
          </w:rPr>
          <w:fldChar w:fldCharType="begin"/>
        </w:r>
        <w:r w:rsidR="009D3FBB">
          <w:rPr>
            <w:noProof/>
            <w:webHidden/>
          </w:rPr>
          <w:instrText xml:space="preserve"> PAGEREF _Toc464477396 \h </w:instrText>
        </w:r>
        <w:r w:rsidR="009D3FBB">
          <w:rPr>
            <w:noProof/>
            <w:webHidden/>
          </w:rPr>
        </w:r>
        <w:r w:rsidR="009D3FBB">
          <w:rPr>
            <w:noProof/>
            <w:webHidden/>
          </w:rPr>
          <w:fldChar w:fldCharType="separate"/>
        </w:r>
        <w:r w:rsidR="00D632BA">
          <w:rPr>
            <w:noProof/>
            <w:webHidden/>
          </w:rPr>
          <w:t>4</w:t>
        </w:r>
        <w:r w:rsidR="009D3FBB">
          <w:rPr>
            <w:noProof/>
            <w:webHidden/>
          </w:rPr>
          <w:fldChar w:fldCharType="end"/>
        </w:r>
      </w:hyperlink>
    </w:p>
    <w:p w14:paraId="68F3ED4F" w14:textId="77777777" w:rsidR="009D3FBB" w:rsidRDefault="00AE7EF4">
      <w:pPr>
        <w:pStyle w:val="TOC1"/>
        <w:rPr>
          <w:rFonts w:asciiTheme="minorHAnsi" w:eastAsiaTheme="minorEastAsia" w:hAnsiTheme="minorHAnsi"/>
          <w:b w:val="0"/>
          <w:noProof/>
          <w:sz w:val="22"/>
        </w:rPr>
      </w:pPr>
      <w:hyperlink w:anchor="_Toc464477397" w:history="1">
        <w:r w:rsidR="009D3FBB" w:rsidRPr="00C207B2">
          <w:rPr>
            <w:rStyle w:val="Hyperlink"/>
            <w:noProof/>
          </w:rPr>
          <w:t>2.</w:t>
        </w:r>
        <w:r w:rsidR="009D3FBB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9D3FBB" w:rsidRPr="00C207B2">
          <w:rPr>
            <w:rStyle w:val="Hyperlink"/>
            <w:noProof/>
          </w:rPr>
          <w:t>Release Information</w:t>
        </w:r>
        <w:r w:rsidR="009D3FBB">
          <w:rPr>
            <w:noProof/>
            <w:webHidden/>
          </w:rPr>
          <w:tab/>
        </w:r>
        <w:r w:rsidR="009D3FBB">
          <w:rPr>
            <w:noProof/>
            <w:webHidden/>
          </w:rPr>
          <w:fldChar w:fldCharType="begin"/>
        </w:r>
        <w:r w:rsidR="009D3FBB">
          <w:rPr>
            <w:noProof/>
            <w:webHidden/>
          </w:rPr>
          <w:instrText xml:space="preserve"> PAGEREF _Toc464477397 \h </w:instrText>
        </w:r>
        <w:r w:rsidR="009D3FBB">
          <w:rPr>
            <w:noProof/>
            <w:webHidden/>
          </w:rPr>
        </w:r>
        <w:r w:rsidR="009D3FBB">
          <w:rPr>
            <w:noProof/>
            <w:webHidden/>
          </w:rPr>
          <w:fldChar w:fldCharType="separate"/>
        </w:r>
        <w:r w:rsidR="00D632BA">
          <w:rPr>
            <w:noProof/>
            <w:webHidden/>
          </w:rPr>
          <w:t>4</w:t>
        </w:r>
        <w:r w:rsidR="009D3FBB">
          <w:rPr>
            <w:noProof/>
            <w:webHidden/>
          </w:rPr>
          <w:fldChar w:fldCharType="end"/>
        </w:r>
      </w:hyperlink>
    </w:p>
    <w:p w14:paraId="70E3F080" w14:textId="77777777" w:rsidR="009D3FBB" w:rsidRDefault="00AE7EF4">
      <w:pPr>
        <w:pStyle w:val="TOC1"/>
        <w:rPr>
          <w:rFonts w:asciiTheme="minorHAnsi" w:eastAsiaTheme="minorEastAsia" w:hAnsiTheme="minorHAnsi"/>
          <w:b w:val="0"/>
          <w:noProof/>
          <w:sz w:val="22"/>
        </w:rPr>
      </w:pPr>
      <w:hyperlink w:anchor="_Toc464477398" w:history="1">
        <w:r w:rsidR="009D3FBB" w:rsidRPr="00C207B2">
          <w:rPr>
            <w:rStyle w:val="Hyperlink"/>
            <w:noProof/>
          </w:rPr>
          <w:t>3.</w:t>
        </w:r>
        <w:r w:rsidR="009D3FBB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9D3FBB" w:rsidRPr="00C207B2">
          <w:rPr>
            <w:rStyle w:val="Hyperlink"/>
            <w:noProof/>
          </w:rPr>
          <w:t>Key Feature Additions and Enhancements</w:t>
        </w:r>
        <w:r w:rsidR="009D3FBB">
          <w:rPr>
            <w:noProof/>
            <w:webHidden/>
          </w:rPr>
          <w:tab/>
        </w:r>
        <w:r w:rsidR="009D3FBB">
          <w:rPr>
            <w:noProof/>
            <w:webHidden/>
          </w:rPr>
          <w:fldChar w:fldCharType="begin"/>
        </w:r>
        <w:r w:rsidR="009D3FBB">
          <w:rPr>
            <w:noProof/>
            <w:webHidden/>
          </w:rPr>
          <w:instrText xml:space="preserve"> PAGEREF _Toc464477398 \h </w:instrText>
        </w:r>
        <w:r w:rsidR="009D3FBB">
          <w:rPr>
            <w:noProof/>
            <w:webHidden/>
          </w:rPr>
        </w:r>
        <w:r w:rsidR="009D3FBB">
          <w:rPr>
            <w:noProof/>
            <w:webHidden/>
          </w:rPr>
          <w:fldChar w:fldCharType="separate"/>
        </w:r>
        <w:r w:rsidR="00D632BA">
          <w:rPr>
            <w:noProof/>
            <w:webHidden/>
          </w:rPr>
          <w:t>4</w:t>
        </w:r>
        <w:r w:rsidR="009D3FBB">
          <w:rPr>
            <w:noProof/>
            <w:webHidden/>
          </w:rPr>
          <w:fldChar w:fldCharType="end"/>
        </w:r>
      </w:hyperlink>
    </w:p>
    <w:p w14:paraId="738E418D" w14:textId="77777777" w:rsidR="009D3FBB" w:rsidRDefault="00AE7EF4">
      <w:pPr>
        <w:pStyle w:val="TOC1"/>
        <w:rPr>
          <w:rFonts w:asciiTheme="minorHAnsi" w:eastAsiaTheme="minorEastAsia" w:hAnsiTheme="minorHAnsi"/>
          <w:b w:val="0"/>
          <w:noProof/>
          <w:sz w:val="22"/>
        </w:rPr>
      </w:pPr>
      <w:hyperlink w:anchor="_Toc464477399" w:history="1">
        <w:r w:rsidR="009D3FBB" w:rsidRPr="00C207B2">
          <w:rPr>
            <w:rStyle w:val="Hyperlink"/>
            <w:noProof/>
          </w:rPr>
          <w:t>4.</w:t>
        </w:r>
        <w:r w:rsidR="009D3FBB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9D3FBB" w:rsidRPr="00C207B2">
          <w:rPr>
            <w:rStyle w:val="Hyperlink"/>
            <w:noProof/>
          </w:rPr>
          <w:t>Release Report</w:t>
        </w:r>
        <w:r w:rsidR="009D3FBB">
          <w:rPr>
            <w:noProof/>
            <w:webHidden/>
          </w:rPr>
          <w:tab/>
        </w:r>
        <w:r w:rsidR="009D3FBB">
          <w:rPr>
            <w:noProof/>
            <w:webHidden/>
          </w:rPr>
          <w:fldChar w:fldCharType="begin"/>
        </w:r>
        <w:r w:rsidR="009D3FBB">
          <w:rPr>
            <w:noProof/>
            <w:webHidden/>
          </w:rPr>
          <w:instrText xml:space="preserve"> PAGEREF _Toc464477399 \h </w:instrText>
        </w:r>
        <w:r w:rsidR="009D3FBB">
          <w:rPr>
            <w:noProof/>
            <w:webHidden/>
          </w:rPr>
        </w:r>
        <w:r w:rsidR="009D3FBB">
          <w:rPr>
            <w:noProof/>
            <w:webHidden/>
          </w:rPr>
          <w:fldChar w:fldCharType="separate"/>
        </w:r>
        <w:r w:rsidR="00D632BA">
          <w:rPr>
            <w:noProof/>
            <w:webHidden/>
          </w:rPr>
          <w:t>5</w:t>
        </w:r>
        <w:r w:rsidR="009D3FBB">
          <w:rPr>
            <w:noProof/>
            <w:webHidden/>
          </w:rPr>
          <w:fldChar w:fldCharType="end"/>
        </w:r>
      </w:hyperlink>
    </w:p>
    <w:p w14:paraId="3375C385" w14:textId="77777777" w:rsidR="009D3FBB" w:rsidRDefault="00AE7EF4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464477400" w:history="1">
        <w:r w:rsidR="009D3FBB" w:rsidRPr="00C207B2">
          <w:rPr>
            <w:rStyle w:val="Hyperlink"/>
            <w:noProof/>
          </w:rPr>
          <w:t>4.1.</w:t>
        </w:r>
        <w:r w:rsidR="009D3FBB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9D3FBB" w:rsidRPr="00C207B2">
          <w:rPr>
            <w:rStyle w:val="Hyperlink"/>
            <w:noProof/>
          </w:rPr>
          <w:t>Stories Completed</w:t>
        </w:r>
        <w:r w:rsidR="009D3FBB">
          <w:rPr>
            <w:noProof/>
            <w:webHidden/>
          </w:rPr>
          <w:tab/>
        </w:r>
        <w:r w:rsidR="009D3FBB">
          <w:rPr>
            <w:noProof/>
            <w:webHidden/>
          </w:rPr>
          <w:fldChar w:fldCharType="begin"/>
        </w:r>
        <w:r w:rsidR="009D3FBB">
          <w:rPr>
            <w:noProof/>
            <w:webHidden/>
          </w:rPr>
          <w:instrText xml:space="preserve"> PAGEREF _Toc464477400 \h </w:instrText>
        </w:r>
        <w:r w:rsidR="009D3FBB">
          <w:rPr>
            <w:noProof/>
            <w:webHidden/>
          </w:rPr>
        </w:r>
        <w:r w:rsidR="009D3FBB">
          <w:rPr>
            <w:noProof/>
            <w:webHidden/>
          </w:rPr>
          <w:fldChar w:fldCharType="separate"/>
        </w:r>
        <w:r w:rsidR="00D632BA">
          <w:rPr>
            <w:noProof/>
            <w:webHidden/>
          </w:rPr>
          <w:t>5</w:t>
        </w:r>
        <w:r w:rsidR="009D3FBB">
          <w:rPr>
            <w:noProof/>
            <w:webHidden/>
          </w:rPr>
          <w:fldChar w:fldCharType="end"/>
        </w:r>
      </w:hyperlink>
    </w:p>
    <w:p w14:paraId="47DAA48D" w14:textId="77777777" w:rsidR="009D3FBB" w:rsidRDefault="00AE7EF4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464477401" w:history="1">
        <w:r w:rsidR="009D3FBB" w:rsidRPr="00C207B2">
          <w:rPr>
            <w:rStyle w:val="Hyperlink"/>
            <w:noProof/>
          </w:rPr>
          <w:t>4.2.</w:t>
        </w:r>
        <w:r w:rsidR="009D3FBB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9D3FBB" w:rsidRPr="00C207B2">
          <w:rPr>
            <w:rStyle w:val="Hyperlink"/>
            <w:noProof/>
          </w:rPr>
          <w:t>Defects Open/Resolved</w:t>
        </w:r>
        <w:r w:rsidR="009D3FBB">
          <w:rPr>
            <w:noProof/>
            <w:webHidden/>
          </w:rPr>
          <w:tab/>
        </w:r>
        <w:r w:rsidR="009D3FBB">
          <w:rPr>
            <w:noProof/>
            <w:webHidden/>
          </w:rPr>
          <w:fldChar w:fldCharType="begin"/>
        </w:r>
        <w:r w:rsidR="009D3FBB">
          <w:rPr>
            <w:noProof/>
            <w:webHidden/>
          </w:rPr>
          <w:instrText xml:space="preserve"> PAGEREF _Toc464477401 \h </w:instrText>
        </w:r>
        <w:r w:rsidR="009D3FBB">
          <w:rPr>
            <w:noProof/>
            <w:webHidden/>
          </w:rPr>
        </w:r>
        <w:r w:rsidR="009D3FBB">
          <w:rPr>
            <w:noProof/>
            <w:webHidden/>
          </w:rPr>
          <w:fldChar w:fldCharType="separate"/>
        </w:r>
        <w:r w:rsidR="00D632BA">
          <w:rPr>
            <w:noProof/>
            <w:webHidden/>
          </w:rPr>
          <w:t>7</w:t>
        </w:r>
        <w:r w:rsidR="009D3FBB">
          <w:rPr>
            <w:noProof/>
            <w:webHidden/>
          </w:rPr>
          <w:fldChar w:fldCharType="end"/>
        </w:r>
      </w:hyperlink>
    </w:p>
    <w:p w14:paraId="29E789E5" w14:textId="77777777" w:rsidR="009D3FBB" w:rsidRDefault="00AE7EF4">
      <w:pPr>
        <w:pStyle w:val="TOC1"/>
        <w:tabs>
          <w:tab w:val="left" w:pos="1847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464477402" w:history="1">
        <w:r w:rsidR="009D3FBB" w:rsidRPr="00C207B2">
          <w:rPr>
            <w:rStyle w:val="Hyperlink"/>
            <w:noProof/>
          </w:rPr>
          <w:t>Attachment A.</w:t>
        </w:r>
        <w:r w:rsidR="009D3FBB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9D3FBB" w:rsidRPr="00C207B2">
          <w:rPr>
            <w:rStyle w:val="Hyperlink"/>
            <w:noProof/>
          </w:rPr>
          <w:t>Approval Signatures</w:t>
        </w:r>
        <w:r w:rsidR="009D3FBB">
          <w:rPr>
            <w:noProof/>
            <w:webHidden/>
          </w:rPr>
          <w:tab/>
        </w:r>
        <w:r w:rsidR="009D3FBB">
          <w:rPr>
            <w:noProof/>
            <w:webHidden/>
          </w:rPr>
          <w:fldChar w:fldCharType="begin"/>
        </w:r>
        <w:r w:rsidR="009D3FBB">
          <w:rPr>
            <w:noProof/>
            <w:webHidden/>
          </w:rPr>
          <w:instrText xml:space="preserve"> PAGEREF _Toc464477402 \h </w:instrText>
        </w:r>
        <w:r w:rsidR="009D3FBB">
          <w:rPr>
            <w:noProof/>
            <w:webHidden/>
          </w:rPr>
        </w:r>
        <w:r w:rsidR="009D3FBB">
          <w:rPr>
            <w:noProof/>
            <w:webHidden/>
          </w:rPr>
          <w:fldChar w:fldCharType="separate"/>
        </w:r>
        <w:r w:rsidR="00D632BA">
          <w:rPr>
            <w:noProof/>
            <w:webHidden/>
          </w:rPr>
          <w:t>9</w:t>
        </w:r>
        <w:r w:rsidR="009D3FBB">
          <w:rPr>
            <w:noProof/>
            <w:webHidden/>
          </w:rPr>
          <w:fldChar w:fldCharType="end"/>
        </w:r>
      </w:hyperlink>
    </w:p>
    <w:p w14:paraId="15464DAF" w14:textId="77777777" w:rsidR="00CE0420" w:rsidRPr="000C31B0" w:rsidRDefault="0067680D" w:rsidP="00CE0420">
      <w:pPr>
        <w:pStyle w:val="BodyText"/>
        <w:rPr>
          <w:color w:val="000000" w:themeColor="text1"/>
        </w:rPr>
      </w:pPr>
      <w:r w:rsidRPr="000C31B0">
        <w:rPr>
          <w:color w:val="000000" w:themeColor="text1"/>
        </w:rPr>
        <w:fldChar w:fldCharType="end"/>
      </w:r>
    </w:p>
    <w:p w14:paraId="451EEE98" w14:textId="77777777" w:rsidR="008E0265" w:rsidRPr="000C31B0" w:rsidRDefault="008E0265">
      <w:pPr>
        <w:rPr>
          <w:color w:val="000000" w:themeColor="text1"/>
          <w:lang w:val="da-DK"/>
        </w:rPr>
      </w:pPr>
    </w:p>
    <w:p w14:paraId="4EB403A7" w14:textId="77777777" w:rsidR="008E0265" w:rsidRPr="000C31B0" w:rsidRDefault="008E0265" w:rsidP="008E0265">
      <w:pPr>
        <w:pStyle w:val="BodyText"/>
        <w:rPr>
          <w:color w:val="000000" w:themeColor="text1"/>
          <w:lang w:val="da-DK"/>
        </w:rPr>
        <w:sectPr w:rsidR="008E0265" w:rsidRPr="000C31B0" w:rsidSect="00F0774B">
          <w:headerReference w:type="default" r:id="rId9"/>
          <w:footerReference w:type="even" r:id="rId10"/>
          <w:footerReference w:type="default" r:id="rId11"/>
          <w:pgSz w:w="12240" w:h="15840"/>
          <w:pgMar w:top="1440" w:right="1440" w:bottom="1440" w:left="1440" w:header="720" w:footer="720" w:gutter="0"/>
          <w:pgNumType w:fmt="lowerRoman"/>
          <w:cols w:space="720"/>
          <w:titlePg/>
          <w:docGrid w:linePitch="360"/>
        </w:sectPr>
      </w:pPr>
    </w:p>
    <w:p w14:paraId="6AFCED9D" w14:textId="77777777" w:rsidR="00C54DAF" w:rsidRPr="000C31B0" w:rsidRDefault="00C54DAF">
      <w:pPr>
        <w:rPr>
          <w:rFonts w:ascii="Arial" w:eastAsiaTheme="majorEastAsia" w:hAnsi="Arial" w:cstheme="majorBidi"/>
          <w:b/>
          <w:bCs/>
          <w:color w:val="000000" w:themeColor="text1"/>
          <w:sz w:val="36"/>
          <w:szCs w:val="28"/>
          <w:lang w:val="da-DK"/>
        </w:rPr>
      </w:pPr>
      <w:bookmarkStart w:id="1" w:name="_Toc356466650"/>
      <w:r w:rsidRPr="000C31B0">
        <w:rPr>
          <w:color w:val="000000" w:themeColor="text1"/>
          <w:lang w:val="da-DK"/>
        </w:rPr>
        <w:br w:type="page"/>
      </w:r>
    </w:p>
    <w:p w14:paraId="043498F9" w14:textId="77777777" w:rsidR="008E0265" w:rsidRPr="00F31F5D" w:rsidRDefault="008E0265" w:rsidP="00F31F5D">
      <w:pPr>
        <w:pStyle w:val="Heading1"/>
      </w:pPr>
      <w:bookmarkStart w:id="2" w:name="_Toc464477396"/>
      <w:r w:rsidRPr="00F31F5D">
        <w:lastRenderedPageBreak/>
        <w:t>Introduction</w:t>
      </w:r>
      <w:bookmarkEnd w:id="1"/>
      <w:bookmarkEnd w:id="2"/>
    </w:p>
    <w:p w14:paraId="70DD4286" w14:textId="77777777" w:rsidR="004C5FBE" w:rsidRPr="000C31B0" w:rsidRDefault="00452C98" w:rsidP="00452C98">
      <w:pPr>
        <w:pStyle w:val="BodyText"/>
        <w:rPr>
          <w:color w:val="000000" w:themeColor="text1"/>
        </w:rPr>
      </w:pPr>
      <w:r w:rsidRPr="000C31B0">
        <w:rPr>
          <w:color w:val="000000" w:themeColor="text1"/>
        </w:rPr>
        <w:t xml:space="preserve">The Department of Veterans Affairs (VA) announces the release of </w:t>
      </w:r>
      <w:r w:rsidR="00C15003" w:rsidRPr="00C15003">
        <w:rPr>
          <w:color w:val="000000" w:themeColor="text1"/>
        </w:rPr>
        <w:t>Benefits Claims Decision Support System (BCDSS)</w:t>
      </w:r>
      <w:r w:rsidR="00AD5D2A" w:rsidRPr="000C31B0">
        <w:rPr>
          <w:color w:val="000000" w:themeColor="text1"/>
        </w:rPr>
        <w:t xml:space="preserve"> </w:t>
      </w:r>
      <w:r w:rsidR="008516E3">
        <w:rPr>
          <w:color w:val="000000" w:themeColor="text1"/>
        </w:rPr>
        <w:t>2</w:t>
      </w:r>
      <w:r w:rsidR="00F31F5D">
        <w:rPr>
          <w:color w:val="000000" w:themeColor="text1"/>
        </w:rPr>
        <w:t>.0</w:t>
      </w:r>
      <w:r w:rsidR="000533A3">
        <w:rPr>
          <w:color w:val="000000" w:themeColor="text1"/>
        </w:rPr>
        <w:t>. T</w:t>
      </w:r>
      <w:r w:rsidRPr="000C31B0">
        <w:rPr>
          <w:color w:val="000000" w:themeColor="text1"/>
        </w:rPr>
        <w:t xml:space="preserve">hese release notes detail the </w:t>
      </w:r>
      <w:r w:rsidR="003F267B" w:rsidRPr="000C31B0">
        <w:rPr>
          <w:color w:val="000000" w:themeColor="text1"/>
        </w:rPr>
        <w:t>changes t</w:t>
      </w:r>
      <w:r w:rsidRPr="000C31B0">
        <w:rPr>
          <w:color w:val="000000" w:themeColor="text1"/>
        </w:rPr>
        <w:t xml:space="preserve">o the </w:t>
      </w:r>
      <w:r w:rsidR="00C15003">
        <w:rPr>
          <w:color w:val="000000" w:themeColor="text1"/>
        </w:rPr>
        <w:t>BCDSS</w:t>
      </w:r>
      <w:r w:rsidRPr="000C31B0">
        <w:rPr>
          <w:color w:val="000000" w:themeColor="text1"/>
        </w:rPr>
        <w:t xml:space="preserve"> product in this </w:t>
      </w:r>
      <w:r w:rsidR="0094442E" w:rsidRPr="000C31B0">
        <w:rPr>
          <w:color w:val="000000" w:themeColor="text1"/>
        </w:rPr>
        <w:t>r</w:t>
      </w:r>
      <w:r w:rsidRPr="000C31B0">
        <w:rPr>
          <w:color w:val="000000" w:themeColor="text1"/>
        </w:rPr>
        <w:t xml:space="preserve">elease and mention future direction of the </w:t>
      </w:r>
      <w:r w:rsidR="0094442E" w:rsidRPr="000C31B0">
        <w:rPr>
          <w:color w:val="000000" w:themeColor="text1"/>
        </w:rPr>
        <w:t>p</w:t>
      </w:r>
      <w:r w:rsidRPr="000C31B0">
        <w:rPr>
          <w:color w:val="000000" w:themeColor="text1"/>
        </w:rPr>
        <w:t>roject.</w:t>
      </w:r>
    </w:p>
    <w:p w14:paraId="734E061D" w14:textId="77777777" w:rsidR="00FF7DBE" w:rsidRPr="000C31B0" w:rsidRDefault="00FF7DBE" w:rsidP="00452C98">
      <w:pPr>
        <w:pStyle w:val="BodyText"/>
        <w:rPr>
          <w:color w:val="000000" w:themeColor="text1"/>
        </w:rPr>
      </w:pPr>
    </w:p>
    <w:p w14:paraId="134D750F" w14:textId="77777777" w:rsidR="000E656E" w:rsidRDefault="000E656E" w:rsidP="00F31F5D">
      <w:pPr>
        <w:pStyle w:val="Heading1"/>
      </w:pPr>
      <w:bookmarkStart w:id="3" w:name="_Toc464477397"/>
      <w:bookmarkStart w:id="4" w:name="_Toc414608803"/>
      <w:r>
        <w:t>Release Information</w:t>
      </w:r>
      <w:bookmarkEnd w:id="3"/>
    </w:p>
    <w:p w14:paraId="1D9070EE" w14:textId="77777777" w:rsidR="000E656E" w:rsidRPr="000E656E" w:rsidRDefault="000E656E" w:rsidP="000E656E">
      <w:pPr>
        <w:pStyle w:val="BodyText"/>
        <w:ind w:left="720"/>
      </w:pPr>
    </w:p>
    <w:p w14:paraId="494921F1" w14:textId="77777777" w:rsidR="007C1AD6" w:rsidRPr="000C31B0" w:rsidRDefault="00580E43" w:rsidP="00F31F5D">
      <w:pPr>
        <w:pStyle w:val="Heading1"/>
      </w:pPr>
      <w:bookmarkStart w:id="5" w:name="_Key_Feature_Additions"/>
      <w:bookmarkStart w:id="6" w:name="_Toc464477398"/>
      <w:bookmarkEnd w:id="5"/>
      <w:r>
        <w:t>Key Feature Additions and Enhancements</w:t>
      </w:r>
      <w:bookmarkEnd w:id="4"/>
      <w:bookmarkEnd w:id="6"/>
    </w:p>
    <w:p w14:paraId="15A7FF55" w14:textId="170E2246" w:rsidR="00B0189A" w:rsidRDefault="00580E43" w:rsidP="00580E43">
      <w:bookmarkStart w:id="7" w:name="_Toc397678811"/>
      <w:bookmarkStart w:id="8" w:name="_Toc397679539"/>
      <w:bookmarkStart w:id="9" w:name="_Toc397687130"/>
      <w:bookmarkStart w:id="10" w:name="_Toc397687717"/>
      <w:bookmarkStart w:id="11" w:name="_Toc397678812"/>
      <w:bookmarkStart w:id="12" w:name="_Toc397679540"/>
      <w:bookmarkStart w:id="13" w:name="_Toc397687131"/>
      <w:bookmarkStart w:id="14" w:name="_Toc397687718"/>
      <w:bookmarkEnd w:id="7"/>
      <w:bookmarkEnd w:id="8"/>
      <w:bookmarkEnd w:id="9"/>
      <w:bookmarkEnd w:id="10"/>
      <w:bookmarkEnd w:id="11"/>
      <w:bookmarkEnd w:id="12"/>
      <w:bookmarkEnd w:id="13"/>
      <w:bookmarkEnd w:id="14"/>
      <w:r w:rsidRPr="00407C37">
        <w:t>The following list details the</w:t>
      </w:r>
      <w:r>
        <w:t xml:space="preserve"> key features added </w:t>
      </w:r>
      <w:r w:rsidRPr="00407C37">
        <w:t xml:space="preserve">in </w:t>
      </w:r>
      <w:r w:rsidR="00F52FEE">
        <w:t xml:space="preserve">Sprints </w:t>
      </w:r>
      <w:r w:rsidR="00CC5B06">
        <w:t>9</w:t>
      </w:r>
      <w:r w:rsidR="00BA0F2B">
        <w:t>-12</w:t>
      </w:r>
      <w:r w:rsidRPr="00407C37">
        <w:t>:</w:t>
      </w:r>
    </w:p>
    <w:p w14:paraId="0C1E5874" w14:textId="77777777" w:rsidR="00544AD7" w:rsidRPr="00892BB6" w:rsidRDefault="00544AD7" w:rsidP="00544AD7">
      <w:pPr>
        <w:numPr>
          <w:ilvl w:val="0"/>
          <w:numId w:val="46"/>
        </w:numPr>
        <w:spacing w:before="0" w:after="160" w:line="259" w:lineRule="auto"/>
        <w:rPr>
          <w:rFonts w:cs="Times New Roman"/>
          <w:szCs w:val="24"/>
        </w:rPr>
      </w:pPr>
      <w:r w:rsidRPr="00892BB6">
        <w:rPr>
          <w:rFonts w:cs="Times New Roman"/>
          <w:szCs w:val="24"/>
        </w:rPr>
        <w:t>Created Modeling Engine service WSDL and XSD</w:t>
      </w:r>
    </w:p>
    <w:p w14:paraId="033421C7" w14:textId="57F2656C" w:rsidR="00544AD7" w:rsidRPr="00892BB6" w:rsidRDefault="00544AD7" w:rsidP="00544AD7">
      <w:pPr>
        <w:numPr>
          <w:ilvl w:val="0"/>
          <w:numId w:val="46"/>
        </w:numPr>
        <w:spacing w:before="0" w:after="160" w:line="259" w:lineRule="auto"/>
        <w:rPr>
          <w:rFonts w:cs="Times New Roman"/>
          <w:szCs w:val="24"/>
        </w:rPr>
      </w:pPr>
      <w:r w:rsidRPr="00892BB6">
        <w:rPr>
          <w:rFonts w:cs="Times New Roman"/>
          <w:szCs w:val="24"/>
        </w:rPr>
        <w:t>Analyzed Distributed Data Model (</w:t>
      </w:r>
      <w:r w:rsidR="0022708A">
        <w:rPr>
          <w:rFonts w:cs="Times New Roman"/>
          <w:szCs w:val="24"/>
        </w:rPr>
        <w:t>DDM) tables for modeling engine</w:t>
      </w:r>
    </w:p>
    <w:p w14:paraId="02007549" w14:textId="77777777" w:rsidR="00544AD7" w:rsidRDefault="00544AD7" w:rsidP="00544AD7">
      <w:pPr>
        <w:numPr>
          <w:ilvl w:val="0"/>
          <w:numId w:val="46"/>
        </w:numPr>
        <w:spacing w:before="0" w:after="160" w:line="259" w:lineRule="auto"/>
        <w:rPr>
          <w:rFonts w:cs="Times New Roman"/>
          <w:szCs w:val="24"/>
        </w:rPr>
      </w:pPr>
      <w:r w:rsidRPr="00892BB6">
        <w:rPr>
          <w:rFonts w:cs="Times New Roman"/>
          <w:szCs w:val="24"/>
        </w:rPr>
        <w:t>Implemented Sorting and Filtering options for all the dashboards</w:t>
      </w:r>
    </w:p>
    <w:p w14:paraId="66A02884" w14:textId="74039870" w:rsidR="00544AD7" w:rsidRPr="00892BB6" w:rsidRDefault="00544AD7" w:rsidP="00544AD7">
      <w:pPr>
        <w:numPr>
          <w:ilvl w:val="0"/>
          <w:numId w:val="46"/>
        </w:numPr>
        <w:spacing w:before="0" w:after="160" w:line="259" w:lineRule="auto"/>
        <w:rPr>
          <w:rFonts w:cs="Times New Roman"/>
          <w:szCs w:val="24"/>
        </w:rPr>
      </w:pPr>
      <w:r w:rsidRPr="00892BB6">
        <w:rPr>
          <w:rFonts w:cs="Times New Roman"/>
          <w:szCs w:val="24"/>
        </w:rPr>
        <w:t>Designed and analyzed modeling engine process</w:t>
      </w:r>
      <w:r w:rsidR="0022708A">
        <w:rPr>
          <w:rFonts w:cs="Times New Roman"/>
          <w:szCs w:val="24"/>
        </w:rPr>
        <w:t xml:space="preserve"> flow, components</w:t>
      </w:r>
      <w:r w:rsidR="000E2B8B">
        <w:rPr>
          <w:rFonts w:cs="Times New Roman"/>
          <w:szCs w:val="24"/>
        </w:rPr>
        <w:t>,</w:t>
      </w:r>
      <w:r w:rsidR="0022708A">
        <w:rPr>
          <w:rFonts w:cs="Times New Roman"/>
          <w:szCs w:val="24"/>
        </w:rPr>
        <w:t xml:space="preserve"> and utilities</w:t>
      </w:r>
    </w:p>
    <w:p w14:paraId="293F4D3B" w14:textId="253EC476" w:rsidR="00544AD7" w:rsidRPr="00892BB6" w:rsidRDefault="00544AD7" w:rsidP="00544AD7">
      <w:pPr>
        <w:numPr>
          <w:ilvl w:val="0"/>
          <w:numId w:val="46"/>
        </w:numPr>
        <w:spacing w:before="0" w:after="160" w:line="259" w:lineRule="auto"/>
        <w:rPr>
          <w:rFonts w:cs="Times New Roman"/>
          <w:szCs w:val="24"/>
        </w:rPr>
      </w:pPr>
      <w:r w:rsidRPr="00892BB6">
        <w:rPr>
          <w:rFonts w:cs="Times New Roman"/>
          <w:szCs w:val="24"/>
        </w:rPr>
        <w:t>Updates to Administrator Dashboard</w:t>
      </w:r>
      <w:r w:rsidR="000E2B8B">
        <w:rPr>
          <w:rFonts w:cs="Times New Roman"/>
          <w:szCs w:val="24"/>
        </w:rPr>
        <w:t>:</w:t>
      </w:r>
    </w:p>
    <w:p w14:paraId="7C82973D" w14:textId="77777777" w:rsidR="00544AD7" w:rsidRDefault="00544AD7" w:rsidP="00544AD7">
      <w:pPr>
        <w:numPr>
          <w:ilvl w:val="1"/>
          <w:numId w:val="46"/>
        </w:numPr>
        <w:spacing w:before="0" w:after="160" w:line="259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Ability to Add user</w:t>
      </w:r>
    </w:p>
    <w:p w14:paraId="38F0F1F3" w14:textId="77777777" w:rsidR="00544AD7" w:rsidRPr="00892BB6" w:rsidRDefault="00544AD7" w:rsidP="00544AD7">
      <w:pPr>
        <w:numPr>
          <w:ilvl w:val="1"/>
          <w:numId w:val="46"/>
        </w:numPr>
        <w:spacing w:before="0" w:after="160" w:line="259" w:lineRule="auto"/>
        <w:rPr>
          <w:rFonts w:cs="Times New Roman"/>
          <w:szCs w:val="24"/>
        </w:rPr>
      </w:pPr>
      <w:r w:rsidRPr="00892BB6">
        <w:rPr>
          <w:rFonts w:cs="Times New Roman"/>
          <w:szCs w:val="24"/>
        </w:rPr>
        <w:t>Edit User functionality</w:t>
      </w:r>
    </w:p>
    <w:p w14:paraId="0E7EDB9C" w14:textId="77777777" w:rsidR="00544AD7" w:rsidRPr="00892BB6" w:rsidRDefault="00544AD7" w:rsidP="00544AD7">
      <w:pPr>
        <w:numPr>
          <w:ilvl w:val="1"/>
          <w:numId w:val="46"/>
        </w:numPr>
        <w:spacing w:before="0" w:after="160" w:line="259" w:lineRule="auto"/>
        <w:rPr>
          <w:rFonts w:cs="Times New Roman"/>
          <w:szCs w:val="24"/>
        </w:rPr>
      </w:pPr>
      <w:r w:rsidRPr="00892BB6">
        <w:rPr>
          <w:rFonts w:cs="Times New Roman"/>
          <w:szCs w:val="24"/>
        </w:rPr>
        <w:t>Reset Password</w:t>
      </w:r>
    </w:p>
    <w:p w14:paraId="33BBAB77" w14:textId="7675EE2A" w:rsidR="00544AD7" w:rsidRPr="00892BB6" w:rsidRDefault="00544AD7" w:rsidP="00544AD7">
      <w:pPr>
        <w:numPr>
          <w:ilvl w:val="0"/>
          <w:numId w:val="46"/>
        </w:numPr>
        <w:spacing w:before="0" w:after="160" w:line="259" w:lineRule="auto"/>
        <w:rPr>
          <w:rFonts w:cs="Times New Roman"/>
          <w:szCs w:val="24"/>
        </w:rPr>
      </w:pPr>
      <w:r w:rsidRPr="00892BB6">
        <w:rPr>
          <w:rFonts w:cs="Times New Roman"/>
          <w:szCs w:val="24"/>
        </w:rPr>
        <w:t>Accept/Reject functionality</w:t>
      </w:r>
      <w:r w:rsidR="000E2B8B">
        <w:rPr>
          <w:rFonts w:cs="Times New Roman"/>
          <w:szCs w:val="24"/>
        </w:rPr>
        <w:t>:</w:t>
      </w:r>
    </w:p>
    <w:p w14:paraId="41ADCC1F" w14:textId="41587D0B" w:rsidR="00544AD7" w:rsidRDefault="00544AD7" w:rsidP="00544AD7">
      <w:pPr>
        <w:numPr>
          <w:ilvl w:val="1"/>
          <w:numId w:val="46"/>
        </w:numPr>
        <w:spacing w:before="0" w:after="160" w:line="259" w:lineRule="auto"/>
        <w:rPr>
          <w:rFonts w:cs="Times New Roman"/>
          <w:szCs w:val="24"/>
        </w:rPr>
      </w:pPr>
      <w:r w:rsidRPr="00892BB6">
        <w:rPr>
          <w:rFonts w:cs="Times New Roman"/>
          <w:szCs w:val="24"/>
        </w:rPr>
        <w:t>Gather</w:t>
      </w:r>
      <w:r w:rsidR="0022708A">
        <w:rPr>
          <w:rFonts w:cs="Times New Roman"/>
          <w:szCs w:val="24"/>
        </w:rPr>
        <w:t>ed requirements on the Accept/</w:t>
      </w:r>
      <w:r w:rsidRPr="00892BB6">
        <w:rPr>
          <w:rFonts w:cs="Times New Roman"/>
          <w:szCs w:val="24"/>
        </w:rPr>
        <w:t>Reject functionality in claims processing</w:t>
      </w:r>
    </w:p>
    <w:p w14:paraId="437C9D93" w14:textId="43A3C696" w:rsidR="00544AD7" w:rsidRPr="00892BB6" w:rsidRDefault="00544AD7" w:rsidP="00544AD7">
      <w:pPr>
        <w:numPr>
          <w:ilvl w:val="1"/>
          <w:numId w:val="46"/>
        </w:numPr>
        <w:spacing w:before="0" w:after="160" w:line="259" w:lineRule="auto"/>
        <w:rPr>
          <w:rFonts w:cs="Times New Roman"/>
          <w:szCs w:val="24"/>
        </w:rPr>
      </w:pPr>
      <w:r w:rsidRPr="00892BB6">
        <w:rPr>
          <w:rFonts w:cs="Times New Roman"/>
          <w:szCs w:val="24"/>
        </w:rPr>
        <w:t>Created a Change Reques</w:t>
      </w:r>
      <w:r w:rsidR="0022708A">
        <w:rPr>
          <w:rFonts w:cs="Times New Roman"/>
          <w:szCs w:val="24"/>
        </w:rPr>
        <w:t>t Analysis report on the Accept</w:t>
      </w:r>
      <w:r w:rsidRPr="00892BB6">
        <w:rPr>
          <w:rFonts w:cs="Times New Roman"/>
          <w:szCs w:val="24"/>
        </w:rPr>
        <w:t>/Reject functionality along with</w:t>
      </w:r>
      <w:r w:rsidR="000E2B8B">
        <w:rPr>
          <w:rFonts w:cs="Times New Roman"/>
          <w:szCs w:val="24"/>
        </w:rPr>
        <w:t>:</w:t>
      </w:r>
    </w:p>
    <w:p w14:paraId="1EB5E1DA" w14:textId="77777777" w:rsidR="00544AD7" w:rsidRPr="00892BB6" w:rsidRDefault="00544AD7" w:rsidP="00EB2A81">
      <w:pPr>
        <w:numPr>
          <w:ilvl w:val="2"/>
          <w:numId w:val="46"/>
        </w:numPr>
        <w:spacing w:before="0" w:after="160" w:line="259" w:lineRule="auto"/>
        <w:rPr>
          <w:rFonts w:cs="Times New Roman"/>
          <w:szCs w:val="24"/>
        </w:rPr>
      </w:pPr>
      <w:r w:rsidRPr="00892BB6">
        <w:rPr>
          <w:rFonts w:cs="Times New Roman"/>
          <w:szCs w:val="24"/>
        </w:rPr>
        <w:t>Process flow</w:t>
      </w:r>
    </w:p>
    <w:p w14:paraId="42A62CAE" w14:textId="77777777" w:rsidR="00544AD7" w:rsidRPr="00892BB6" w:rsidRDefault="00544AD7" w:rsidP="00EB2A81">
      <w:pPr>
        <w:numPr>
          <w:ilvl w:val="2"/>
          <w:numId w:val="46"/>
        </w:numPr>
        <w:spacing w:before="0" w:after="160" w:line="259" w:lineRule="auto"/>
        <w:rPr>
          <w:rFonts w:cs="Times New Roman"/>
          <w:szCs w:val="24"/>
        </w:rPr>
      </w:pPr>
      <w:r w:rsidRPr="00892BB6">
        <w:rPr>
          <w:rFonts w:cs="Times New Roman"/>
          <w:szCs w:val="24"/>
        </w:rPr>
        <w:t>Use cases</w:t>
      </w:r>
    </w:p>
    <w:p w14:paraId="7C0CE9CC" w14:textId="77777777" w:rsidR="00544AD7" w:rsidRPr="00892BB6" w:rsidRDefault="00544AD7" w:rsidP="00EB2A81">
      <w:pPr>
        <w:numPr>
          <w:ilvl w:val="2"/>
          <w:numId w:val="46"/>
        </w:numPr>
        <w:spacing w:before="0" w:after="160" w:line="259" w:lineRule="auto"/>
        <w:rPr>
          <w:rFonts w:cs="Times New Roman"/>
          <w:szCs w:val="24"/>
        </w:rPr>
      </w:pPr>
      <w:r w:rsidRPr="00892BB6">
        <w:rPr>
          <w:rFonts w:cs="Times New Roman"/>
          <w:szCs w:val="24"/>
        </w:rPr>
        <w:t>Assumptions and Questions</w:t>
      </w:r>
    </w:p>
    <w:p w14:paraId="1672281B" w14:textId="7D06519D" w:rsidR="00544AD7" w:rsidRPr="00892BB6" w:rsidRDefault="00544AD7" w:rsidP="00544AD7">
      <w:pPr>
        <w:numPr>
          <w:ilvl w:val="0"/>
          <w:numId w:val="46"/>
        </w:numPr>
        <w:spacing w:before="0" w:after="160" w:line="259" w:lineRule="auto"/>
        <w:rPr>
          <w:rFonts w:cs="Times New Roman"/>
          <w:szCs w:val="24"/>
        </w:rPr>
      </w:pPr>
      <w:r w:rsidRPr="00892BB6">
        <w:rPr>
          <w:rFonts w:cs="Times New Roman"/>
          <w:szCs w:val="24"/>
        </w:rPr>
        <w:t>Bulk Processing</w:t>
      </w:r>
      <w:r w:rsidR="000E2B8B">
        <w:rPr>
          <w:rFonts w:cs="Times New Roman"/>
          <w:szCs w:val="24"/>
        </w:rPr>
        <w:t>:</w:t>
      </w:r>
    </w:p>
    <w:p w14:paraId="347943FD" w14:textId="77777777" w:rsidR="00544AD7" w:rsidRPr="00892BB6" w:rsidRDefault="00544AD7" w:rsidP="00544AD7">
      <w:pPr>
        <w:numPr>
          <w:ilvl w:val="1"/>
          <w:numId w:val="46"/>
        </w:numPr>
        <w:spacing w:before="0" w:after="160" w:line="259" w:lineRule="auto"/>
        <w:rPr>
          <w:rFonts w:cs="Times New Roman"/>
          <w:szCs w:val="24"/>
        </w:rPr>
      </w:pPr>
      <w:r w:rsidRPr="00892BB6">
        <w:rPr>
          <w:rFonts w:cs="Times New Roman"/>
          <w:szCs w:val="24"/>
        </w:rPr>
        <w:t>Created Mockups for the Bulk Claim processing and reviewed with SMEs</w:t>
      </w:r>
    </w:p>
    <w:p w14:paraId="2B3212E2" w14:textId="77777777" w:rsidR="00544AD7" w:rsidRPr="00892BB6" w:rsidRDefault="00544AD7" w:rsidP="00544AD7">
      <w:pPr>
        <w:numPr>
          <w:ilvl w:val="0"/>
          <w:numId w:val="47"/>
        </w:numPr>
        <w:spacing w:before="0" w:after="160" w:line="259" w:lineRule="auto"/>
        <w:rPr>
          <w:rFonts w:cs="Times New Roman"/>
          <w:szCs w:val="24"/>
        </w:rPr>
      </w:pPr>
      <w:r w:rsidRPr="00892BB6">
        <w:rPr>
          <w:rFonts w:cs="Times New Roman"/>
          <w:szCs w:val="24"/>
        </w:rPr>
        <w:t>Completed Modeling engine database structure</w:t>
      </w:r>
    </w:p>
    <w:p w14:paraId="3B0B3700" w14:textId="2B9540BA" w:rsidR="00544AD7" w:rsidRPr="00892BB6" w:rsidRDefault="00544AD7" w:rsidP="00544AD7">
      <w:pPr>
        <w:numPr>
          <w:ilvl w:val="0"/>
          <w:numId w:val="47"/>
        </w:numPr>
        <w:spacing w:before="0" w:after="160" w:line="259" w:lineRule="auto"/>
        <w:rPr>
          <w:rFonts w:cs="Times New Roman"/>
          <w:szCs w:val="24"/>
        </w:rPr>
      </w:pPr>
      <w:r w:rsidRPr="00892BB6">
        <w:rPr>
          <w:rFonts w:cs="Times New Roman"/>
          <w:szCs w:val="24"/>
        </w:rPr>
        <w:t>Developed SOAP</w:t>
      </w:r>
      <w:r w:rsidR="000E2B8B">
        <w:rPr>
          <w:rFonts w:cs="Times New Roman"/>
          <w:szCs w:val="24"/>
        </w:rPr>
        <w:t>-</w:t>
      </w:r>
      <w:r w:rsidRPr="00892BB6">
        <w:rPr>
          <w:rFonts w:cs="Times New Roman"/>
          <w:szCs w:val="24"/>
        </w:rPr>
        <w:t xml:space="preserve">based web service for the Modeling Engine </w:t>
      </w:r>
    </w:p>
    <w:p w14:paraId="3849DF1B" w14:textId="77777777" w:rsidR="00544AD7" w:rsidRPr="00892BB6" w:rsidRDefault="00544AD7" w:rsidP="00544AD7">
      <w:pPr>
        <w:numPr>
          <w:ilvl w:val="0"/>
          <w:numId w:val="47"/>
        </w:numPr>
        <w:spacing w:before="0" w:after="160" w:line="259" w:lineRule="auto"/>
        <w:rPr>
          <w:rFonts w:cs="Times New Roman"/>
          <w:szCs w:val="24"/>
        </w:rPr>
      </w:pPr>
      <w:r w:rsidRPr="00892BB6">
        <w:rPr>
          <w:rFonts w:cs="Times New Roman"/>
          <w:szCs w:val="24"/>
        </w:rPr>
        <w:t>Configured SoapUI in local and FTL environments</w:t>
      </w:r>
    </w:p>
    <w:p w14:paraId="06C66C18" w14:textId="2DC8334F" w:rsidR="00544AD7" w:rsidRPr="00544AD7" w:rsidRDefault="00544AD7" w:rsidP="000F4816">
      <w:pPr>
        <w:numPr>
          <w:ilvl w:val="0"/>
          <w:numId w:val="47"/>
        </w:numPr>
        <w:spacing w:before="0" w:after="160" w:line="259" w:lineRule="auto"/>
        <w:rPr>
          <w:rFonts w:cs="Times New Roman"/>
          <w:szCs w:val="24"/>
        </w:rPr>
      </w:pPr>
      <w:r w:rsidRPr="00544AD7">
        <w:rPr>
          <w:rFonts w:cs="Times New Roman"/>
          <w:szCs w:val="24"/>
        </w:rPr>
        <w:lastRenderedPageBreak/>
        <w:t xml:space="preserve">Completed the mock service using SoapUI </w:t>
      </w:r>
    </w:p>
    <w:p w14:paraId="052D96F6" w14:textId="17E0DD04" w:rsidR="00544AD7" w:rsidRPr="00892BB6" w:rsidRDefault="00544AD7" w:rsidP="00544AD7">
      <w:pPr>
        <w:numPr>
          <w:ilvl w:val="0"/>
          <w:numId w:val="48"/>
        </w:numPr>
        <w:spacing w:before="0" w:after="160" w:line="259" w:lineRule="auto"/>
        <w:rPr>
          <w:rFonts w:cs="Times New Roman"/>
          <w:szCs w:val="24"/>
        </w:rPr>
      </w:pPr>
      <w:r w:rsidRPr="00892BB6">
        <w:rPr>
          <w:rFonts w:cs="Times New Roman"/>
          <w:szCs w:val="24"/>
        </w:rPr>
        <w:t xml:space="preserve">Made progress on the Implementation of Modeling </w:t>
      </w:r>
      <w:r w:rsidR="000E2B8B">
        <w:rPr>
          <w:rFonts w:cs="Times New Roman"/>
          <w:szCs w:val="24"/>
        </w:rPr>
        <w:t>E</w:t>
      </w:r>
      <w:r w:rsidRPr="00892BB6">
        <w:rPr>
          <w:rFonts w:cs="Times New Roman"/>
          <w:szCs w:val="24"/>
        </w:rPr>
        <w:t>ngine web service and integration framework design</w:t>
      </w:r>
    </w:p>
    <w:p w14:paraId="4104FE5C" w14:textId="04241A4A" w:rsidR="00544AD7" w:rsidRPr="00892BB6" w:rsidRDefault="00544AD7" w:rsidP="00544AD7">
      <w:pPr>
        <w:numPr>
          <w:ilvl w:val="0"/>
          <w:numId w:val="48"/>
        </w:numPr>
        <w:spacing w:before="0" w:after="160" w:line="259" w:lineRule="auto"/>
        <w:rPr>
          <w:rFonts w:cs="Times New Roman"/>
          <w:szCs w:val="24"/>
        </w:rPr>
      </w:pPr>
      <w:r w:rsidRPr="00892BB6">
        <w:rPr>
          <w:rFonts w:cs="Times New Roman"/>
          <w:szCs w:val="24"/>
        </w:rPr>
        <w:t>Developed Hibernate components for the database object relation</w:t>
      </w:r>
      <w:r w:rsidR="000E2B8B">
        <w:rPr>
          <w:rFonts w:cs="Times New Roman"/>
          <w:szCs w:val="24"/>
        </w:rPr>
        <w:t>ship</w:t>
      </w:r>
      <w:r w:rsidRPr="00892BB6">
        <w:rPr>
          <w:rFonts w:cs="Times New Roman"/>
          <w:szCs w:val="24"/>
        </w:rPr>
        <w:t xml:space="preserve"> mapping</w:t>
      </w:r>
    </w:p>
    <w:p w14:paraId="779EE297" w14:textId="77777777" w:rsidR="00544AD7" w:rsidRPr="00892BB6" w:rsidRDefault="00544AD7" w:rsidP="00544AD7">
      <w:pPr>
        <w:numPr>
          <w:ilvl w:val="0"/>
          <w:numId w:val="48"/>
        </w:numPr>
        <w:spacing w:before="0" w:after="160" w:line="259" w:lineRule="auto"/>
        <w:rPr>
          <w:rFonts w:cs="Times New Roman"/>
          <w:szCs w:val="24"/>
        </w:rPr>
      </w:pPr>
      <w:r w:rsidRPr="00892BB6">
        <w:rPr>
          <w:rFonts w:cs="Times New Roman"/>
          <w:szCs w:val="24"/>
        </w:rPr>
        <w:t>Populated the data into the updated BCDSS data model</w:t>
      </w:r>
    </w:p>
    <w:p w14:paraId="2567AC86" w14:textId="77777777" w:rsidR="00544AD7" w:rsidRPr="00892BB6" w:rsidRDefault="00544AD7" w:rsidP="00544AD7">
      <w:pPr>
        <w:numPr>
          <w:ilvl w:val="0"/>
          <w:numId w:val="48"/>
        </w:numPr>
        <w:spacing w:before="0" w:after="160" w:line="259" w:lineRule="auto"/>
        <w:rPr>
          <w:rFonts w:cs="Times New Roman"/>
          <w:szCs w:val="24"/>
        </w:rPr>
      </w:pPr>
      <w:r w:rsidRPr="00892BB6">
        <w:rPr>
          <w:rFonts w:cs="Times New Roman"/>
          <w:szCs w:val="24"/>
        </w:rPr>
        <w:t>Conducted initial reporting requirements among internal team members</w:t>
      </w:r>
    </w:p>
    <w:p w14:paraId="1552594A" w14:textId="77777777" w:rsidR="00544AD7" w:rsidRPr="00892BB6" w:rsidRDefault="00544AD7" w:rsidP="00544AD7">
      <w:pPr>
        <w:numPr>
          <w:ilvl w:val="0"/>
          <w:numId w:val="48"/>
        </w:numPr>
        <w:spacing w:before="0" w:after="160" w:line="259" w:lineRule="auto"/>
        <w:rPr>
          <w:rFonts w:cs="Times New Roman"/>
          <w:szCs w:val="24"/>
        </w:rPr>
      </w:pPr>
      <w:r w:rsidRPr="00892BB6">
        <w:rPr>
          <w:rFonts w:cs="Times New Roman"/>
          <w:szCs w:val="24"/>
        </w:rPr>
        <w:t>Conducted a status briefing during the weekly SME meeting</w:t>
      </w:r>
    </w:p>
    <w:p w14:paraId="46908682" w14:textId="77777777" w:rsidR="00544AD7" w:rsidRDefault="00544AD7" w:rsidP="00544AD7">
      <w:pPr>
        <w:spacing w:before="0" w:after="160" w:line="259" w:lineRule="auto"/>
      </w:pPr>
    </w:p>
    <w:p w14:paraId="7C7990C2" w14:textId="77777777" w:rsidR="009627F9" w:rsidRPr="000C31B0" w:rsidRDefault="009627F9" w:rsidP="00F31F5D">
      <w:pPr>
        <w:pStyle w:val="Heading1"/>
      </w:pPr>
      <w:bookmarkStart w:id="15" w:name="_Toc397687720"/>
      <w:bookmarkStart w:id="16" w:name="_Toc397687721"/>
      <w:bookmarkStart w:id="17" w:name="_Toc397687722"/>
      <w:bookmarkStart w:id="18" w:name="_Toc397687723"/>
      <w:bookmarkStart w:id="19" w:name="_Toc397687724"/>
      <w:bookmarkStart w:id="20" w:name="_Toc397687725"/>
      <w:bookmarkStart w:id="21" w:name="_Toc397687726"/>
      <w:bookmarkStart w:id="22" w:name="_Toc397687727"/>
      <w:bookmarkStart w:id="23" w:name="_Toc397687728"/>
      <w:bookmarkStart w:id="24" w:name="_Toc397687729"/>
      <w:bookmarkStart w:id="25" w:name="_Toc397687730"/>
      <w:bookmarkStart w:id="26" w:name="_Toc397687731"/>
      <w:bookmarkStart w:id="27" w:name="_Toc397687732"/>
      <w:bookmarkStart w:id="28" w:name="_Toc397687733"/>
      <w:bookmarkStart w:id="29" w:name="_Release_Report"/>
      <w:bookmarkStart w:id="30" w:name="_Toc464477399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r w:rsidRPr="000C31B0">
        <w:t>Release Report</w:t>
      </w:r>
      <w:bookmarkEnd w:id="30"/>
    </w:p>
    <w:p w14:paraId="5EB36766" w14:textId="77777777" w:rsidR="009627F9" w:rsidRPr="000C31B0" w:rsidRDefault="009627F9" w:rsidP="009627F9">
      <w:pPr>
        <w:pStyle w:val="Heading2"/>
        <w:rPr>
          <w:color w:val="000000" w:themeColor="text1"/>
        </w:rPr>
      </w:pPr>
      <w:bookmarkStart w:id="31" w:name="_Stories_Completed"/>
      <w:bookmarkStart w:id="32" w:name="_Toc464477400"/>
      <w:bookmarkEnd w:id="31"/>
      <w:r w:rsidRPr="000C31B0">
        <w:rPr>
          <w:color w:val="000000" w:themeColor="text1"/>
        </w:rPr>
        <w:t>Stories Completed</w:t>
      </w:r>
      <w:bookmarkEnd w:id="32"/>
    </w:p>
    <w:p w14:paraId="2392A247" w14:textId="0FB94BED" w:rsidR="000C0817" w:rsidRDefault="002C33B3" w:rsidP="00FF7DBE">
      <w:pPr>
        <w:rPr>
          <w:color w:val="000000" w:themeColor="text1"/>
          <w:szCs w:val="24"/>
        </w:rPr>
      </w:pPr>
      <w:r w:rsidRPr="000C31B0">
        <w:rPr>
          <w:color w:val="000000" w:themeColor="text1"/>
          <w:szCs w:val="24"/>
        </w:rPr>
        <w:t xml:space="preserve">During </w:t>
      </w:r>
      <w:r w:rsidR="00F52FEE">
        <w:rPr>
          <w:color w:val="000000" w:themeColor="text1"/>
          <w:szCs w:val="24"/>
        </w:rPr>
        <w:t xml:space="preserve">Sprints </w:t>
      </w:r>
      <w:r w:rsidR="00CC5B06">
        <w:rPr>
          <w:color w:val="000000" w:themeColor="text1"/>
          <w:szCs w:val="24"/>
        </w:rPr>
        <w:t>9</w:t>
      </w:r>
      <w:r w:rsidR="00BA0F2B">
        <w:rPr>
          <w:color w:val="000000" w:themeColor="text1"/>
          <w:szCs w:val="24"/>
        </w:rPr>
        <w:t>-12</w:t>
      </w:r>
      <w:r>
        <w:rPr>
          <w:color w:val="000000" w:themeColor="text1"/>
          <w:szCs w:val="24"/>
        </w:rPr>
        <w:t xml:space="preserve">, </w:t>
      </w:r>
      <w:r w:rsidRPr="000C31B0">
        <w:rPr>
          <w:color w:val="000000" w:themeColor="text1"/>
          <w:szCs w:val="24"/>
        </w:rPr>
        <w:t xml:space="preserve">the team resolved </w:t>
      </w:r>
      <w:r w:rsidR="00BE0C08">
        <w:rPr>
          <w:color w:val="000000" w:themeColor="text1"/>
          <w:szCs w:val="24"/>
        </w:rPr>
        <w:t xml:space="preserve">72 </w:t>
      </w:r>
      <w:r>
        <w:rPr>
          <w:color w:val="000000" w:themeColor="text1"/>
          <w:szCs w:val="24"/>
        </w:rPr>
        <w:t>stories</w:t>
      </w:r>
      <w:r w:rsidRPr="000C31B0">
        <w:rPr>
          <w:color w:val="000000" w:themeColor="text1"/>
          <w:szCs w:val="24"/>
        </w:rPr>
        <w:t>.</w:t>
      </w:r>
      <w:r>
        <w:rPr>
          <w:color w:val="000000" w:themeColor="text1"/>
          <w:szCs w:val="24"/>
        </w:rPr>
        <w:t xml:space="preserve"> </w:t>
      </w:r>
      <w:r w:rsidRPr="000C31B0">
        <w:rPr>
          <w:color w:val="000000" w:themeColor="text1"/>
          <w:szCs w:val="24"/>
        </w:rPr>
        <w:t xml:space="preserve">The following table lists the </w:t>
      </w:r>
      <w:r>
        <w:rPr>
          <w:color w:val="000000" w:themeColor="text1"/>
          <w:szCs w:val="24"/>
        </w:rPr>
        <w:t>stories</w:t>
      </w:r>
      <w:r w:rsidRPr="000C31B0">
        <w:rPr>
          <w:color w:val="000000" w:themeColor="text1"/>
          <w:szCs w:val="24"/>
        </w:rPr>
        <w:t xml:space="preserve"> </w:t>
      </w:r>
      <w:r w:rsidR="004125DC">
        <w:rPr>
          <w:color w:val="000000" w:themeColor="text1"/>
          <w:szCs w:val="24"/>
        </w:rPr>
        <w:t xml:space="preserve">completed </w:t>
      </w:r>
      <w:r w:rsidRPr="000C31B0">
        <w:rPr>
          <w:color w:val="000000" w:themeColor="text1"/>
          <w:szCs w:val="24"/>
        </w:rPr>
        <w:t xml:space="preserve">in </w:t>
      </w:r>
      <w:r w:rsidR="009E1038">
        <w:rPr>
          <w:color w:val="000000" w:themeColor="text1"/>
          <w:szCs w:val="24"/>
        </w:rPr>
        <w:t xml:space="preserve">Sprints </w:t>
      </w:r>
      <w:r w:rsidR="00CC5B06">
        <w:rPr>
          <w:color w:val="000000" w:themeColor="text1"/>
          <w:szCs w:val="24"/>
        </w:rPr>
        <w:t>9</w:t>
      </w:r>
      <w:r w:rsidR="00BA0F2B">
        <w:rPr>
          <w:color w:val="000000" w:themeColor="text1"/>
          <w:szCs w:val="24"/>
        </w:rPr>
        <w:t>-12</w:t>
      </w:r>
      <w:r w:rsidRPr="000C31B0">
        <w:rPr>
          <w:color w:val="000000" w:themeColor="text1"/>
          <w:szCs w:val="24"/>
        </w:rPr>
        <w:t>:</w:t>
      </w:r>
    </w:p>
    <w:tbl>
      <w:tblPr>
        <w:tblW w:w="9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5"/>
        <w:gridCol w:w="8280"/>
      </w:tblGrid>
      <w:tr w:rsidR="00CB74F6" w:rsidRPr="00C30F06" w14:paraId="37B9203A" w14:textId="77777777" w:rsidTr="005672F7">
        <w:trPr>
          <w:trHeight w:val="288"/>
        </w:trPr>
        <w:tc>
          <w:tcPr>
            <w:tcW w:w="1435" w:type="dxa"/>
            <w:tcBorders>
              <w:top w:val="single" w:sz="4" w:space="0" w:color="auto"/>
              <w:bottom w:val="single" w:sz="6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B6838B0" w14:textId="77777777" w:rsidR="00CB74F6" w:rsidRPr="00FF7DBE" w:rsidRDefault="00CB74F6" w:rsidP="009D4957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FF7DBE">
              <w:rPr>
                <w:rFonts w:eastAsia="Times New Roman" w:cs="Times New Roman"/>
                <w:b/>
                <w:color w:val="000000"/>
              </w:rPr>
              <w:t>ID</w:t>
            </w:r>
          </w:p>
        </w:tc>
        <w:tc>
          <w:tcPr>
            <w:tcW w:w="8280" w:type="dxa"/>
            <w:tcBorders>
              <w:top w:val="single" w:sz="4" w:space="0" w:color="auto"/>
              <w:bottom w:val="single" w:sz="6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85388EF" w14:textId="77777777" w:rsidR="00CB74F6" w:rsidRPr="00FF7DBE" w:rsidRDefault="00CB74F6" w:rsidP="009D4957">
            <w:pPr>
              <w:widowControl w:val="0"/>
              <w:spacing w:after="0"/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FF7DBE">
              <w:rPr>
                <w:rFonts w:eastAsia="Times New Roman" w:cs="Times New Roman"/>
                <w:b/>
                <w:color w:val="000000"/>
              </w:rPr>
              <w:t>Summary</w:t>
            </w:r>
          </w:p>
        </w:tc>
      </w:tr>
      <w:tr w:rsidR="006A122F" w:rsidRPr="00E81F4B" w14:paraId="6A66CE3B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03C7FEDD" w14:textId="54C7F81C" w:rsidR="006A122F" w:rsidRPr="007E37BD" w:rsidRDefault="003D6C51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D6C51">
              <w:rPr>
                <w:rFonts w:eastAsia="Times New Roman" w:cs="Times New Roman"/>
                <w:color w:val="000000"/>
                <w:sz w:val="20"/>
                <w:szCs w:val="20"/>
              </w:rPr>
              <w:t>VABCDS-195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892540" w14:textId="733F5CDD" w:rsidR="006A122F" w:rsidRPr="007E37BD" w:rsidRDefault="003D6C51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D6C51">
              <w:rPr>
                <w:rFonts w:eastAsia="Times New Roman" w:cs="Times New Roman"/>
                <w:color w:val="000000"/>
                <w:sz w:val="20"/>
                <w:szCs w:val="20"/>
              </w:rPr>
              <w:t>BCDS - Disability Predictive Model Selection</w:t>
            </w:r>
          </w:p>
        </w:tc>
      </w:tr>
      <w:tr w:rsidR="006A122F" w:rsidRPr="00E81F4B" w14:paraId="547E294D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7EC6180C" w14:textId="1F7BBA0C" w:rsidR="006A122F" w:rsidRPr="007E37BD" w:rsidRDefault="003D6C51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D6C51">
              <w:rPr>
                <w:rFonts w:eastAsia="Times New Roman" w:cs="Times New Roman"/>
                <w:color w:val="000000"/>
                <w:sz w:val="20"/>
                <w:szCs w:val="20"/>
              </w:rPr>
              <w:t>VABCDS-196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958E3B" w14:textId="2ACADFA7" w:rsidR="006A122F" w:rsidRPr="007E37BD" w:rsidRDefault="003D6C51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D6C51">
              <w:rPr>
                <w:rFonts w:eastAsia="Times New Roman" w:cs="Times New Roman"/>
                <w:color w:val="000000"/>
                <w:sz w:val="20"/>
                <w:szCs w:val="20"/>
              </w:rPr>
              <w:t>BCDS - Alerts for unavailability of Disability Predictive Model</w:t>
            </w:r>
          </w:p>
        </w:tc>
      </w:tr>
      <w:tr w:rsidR="006A122F" w:rsidRPr="00E81F4B" w14:paraId="48424C70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51D1294B" w14:textId="20564F89" w:rsidR="006A122F" w:rsidRPr="007E37BD" w:rsidRDefault="003D6C51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D6C51">
              <w:rPr>
                <w:rFonts w:eastAsia="Times New Roman" w:cs="Times New Roman"/>
                <w:color w:val="000000"/>
                <w:sz w:val="20"/>
                <w:szCs w:val="20"/>
              </w:rPr>
              <w:t>VABCDS-197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2A0D04" w14:textId="4E505846" w:rsidR="006A122F" w:rsidRPr="007E37BD" w:rsidRDefault="003D6C51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D6C51">
              <w:rPr>
                <w:rFonts w:eastAsia="Times New Roman" w:cs="Times New Roman"/>
                <w:color w:val="000000"/>
                <w:sz w:val="20"/>
                <w:szCs w:val="20"/>
              </w:rPr>
              <w:t>BCDS - Process Predictive Model by Contention</w:t>
            </w:r>
          </w:p>
        </w:tc>
      </w:tr>
      <w:tr w:rsidR="006A122F" w:rsidRPr="00E81F4B" w14:paraId="7E2117EF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49F2749E" w14:textId="597C62C3" w:rsidR="006A122F" w:rsidRPr="007E37BD" w:rsidRDefault="003D6C51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D6C51">
              <w:rPr>
                <w:rFonts w:eastAsia="Times New Roman" w:cs="Times New Roman"/>
                <w:color w:val="000000"/>
                <w:sz w:val="20"/>
                <w:szCs w:val="20"/>
              </w:rPr>
              <w:t>VABCDS-199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70A970" w14:textId="397EAFEA" w:rsidR="006A122F" w:rsidRPr="007E37BD" w:rsidRDefault="003D6C51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D6C51">
              <w:rPr>
                <w:rFonts w:eastAsia="Times New Roman" w:cs="Times New Roman"/>
                <w:color w:val="000000"/>
                <w:sz w:val="20"/>
                <w:szCs w:val="20"/>
              </w:rPr>
              <w:t>BCDS - View Predicted Results of the Processed Contentions</w:t>
            </w:r>
          </w:p>
        </w:tc>
      </w:tr>
      <w:tr w:rsidR="006A122F" w:rsidRPr="00E81F4B" w14:paraId="4B26C93D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7611903B" w14:textId="3010C9DF" w:rsidR="006A122F" w:rsidRPr="007E37BD" w:rsidRDefault="00B76D25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76D25">
              <w:rPr>
                <w:rFonts w:eastAsia="Times New Roman" w:cs="Times New Roman"/>
                <w:color w:val="000000"/>
                <w:sz w:val="20"/>
                <w:szCs w:val="20"/>
              </w:rPr>
              <w:t>VABCDS-200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D72803" w14:textId="60203B06" w:rsidR="006A122F" w:rsidRPr="007E37BD" w:rsidRDefault="00B76D25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76D25">
              <w:rPr>
                <w:rFonts w:eastAsia="Times New Roman" w:cs="Times New Roman"/>
                <w:color w:val="000000"/>
                <w:sz w:val="20"/>
                <w:szCs w:val="20"/>
              </w:rPr>
              <w:t>BCDS - Store Predictive Model's Result</w:t>
            </w:r>
          </w:p>
        </w:tc>
      </w:tr>
      <w:tr w:rsidR="006A122F" w:rsidRPr="00E81F4B" w14:paraId="67E90AF2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4C819376" w14:textId="77D9CBAD" w:rsidR="006A122F" w:rsidRPr="007E37BD" w:rsidRDefault="00B76D25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76D25">
              <w:rPr>
                <w:rFonts w:eastAsia="Times New Roman" w:cs="Times New Roman"/>
                <w:color w:val="000000"/>
                <w:sz w:val="20"/>
                <w:szCs w:val="20"/>
              </w:rPr>
              <w:t>VABCDS-201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02FE78" w14:textId="7485857A" w:rsidR="006A122F" w:rsidRPr="007E37BD" w:rsidRDefault="00B76D25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76D25">
              <w:rPr>
                <w:rFonts w:eastAsia="Times New Roman" w:cs="Times New Roman"/>
                <w:color w:val="000000"/>
                <w:sz w:val="20"/>
                <w:szCs w:val="20"/>
              </w:rPr>
              <w:t>BCDS - Receive Feeds from Supplemental Claims for Increase</w:t>
            </w:r>
          </w:p>
        </w:tc>
      </w:tr>
      <w:tr w:rsidR="006A122F" w:rsidRPr="00E81F4B" w14:paraId="16CA3FA9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5C4FBD6A" w14:textId="33145641" w:rsidR="006A122F" w:rsidRPr="007E37BD" w:rsidRDefault="00B76D25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76D25">
              <w:rPr>
                <w:rFonts w:eastAsia="Times New Roman" w:cs="Times New Roman"/>
                <w:color w:val="000000"/>
                <w:sz w:val="20"/>
                <w:szCs w:val="20"/>
              </w:rPr>
              <w:t>VABCDS-202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227408" w14:textId="4CF43B0A" w:rsidR="006A122F" w:rsidRPr="007E37BD" w:rsidRDefault="00B76D25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76D25">
              <w:rPr>
                <w:rFonts w:eastAsia="Times New Roman" w:cs="Times New Roman"/>
                <w:color w:val="000000"/>
                <w:sz w:val="20"/>
                <w:szCs w:val="20"/>
              </w:rPr>
              <w:t>BCDS - Identify Contention in Claim that can be rated</w:t>
            </w:r>
          </w:p>
        </w:tc>
      </w:tr>
      <w:tr w:rsidR="006A122F" w:rsidRPr="00E81F4B" w14:paraId="29E15B66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6FAAA171" w14:textId="32DF802D" w:rsidR="006A122F" w:rsidRPr="007E37BD" w:rsidRDefault="00B76D25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76D25">
              <w:rPr>
                <w:rFonts w:eastAsia="Times New Roman" w:cs="Times New Roman"/>
                <w:color w:val="000000"/>
                <w:sz w:val="20"/>
                <w:szCs w:val="20"/>
              </w:rPr>
              <w:t>VABCDS-203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0062F7" w14:textId="41B6B3A2" w:rsidR="006A122F" w:rsidRPr="007E37BD" w:rsidRDefault="00B76D25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76D25">
              <w:rPr>
                <w:rFonts w:eastAsia="Times New Roman" w:cs="Times New Roman"/>
                <w:color w:val="000000"/>
                <w:sz w:val="20"/>
                <w:szCs w:val="20"/>
              </w:rPr>
              <w:t>BCDS - Retrieve and Display Veteran's Claim history</w:t>
            </w:r>
          </w:p>
        </w:tc>
      </w:tr>
      <w:tr w:rsidR="006A122F" w:rsidRPr="00E81F4B" w14:paraId="62C42691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103D0FB4" w14:textId="606A6C01" w:rsidR="006A122F" w:rsidRPr="007E37BD" w:rsidRDefault="00B76D25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76D25">
              <w:rPr>
                <w:rFonts w:eastAsia="Times New Roman" w:cs="Times New Roman"/>
                <w:color w:val="000000"/>
                <w:sz w:val="20"/>
                <w:szCs w:val="20"/>
              </w:rPr>
              <w:t>VABCDS-204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902ABC" w14:textId="653DFDFA" w:rsidR="006A122F" w:rsidRPr="007E37BD" w:rsidRDefault="00B76D25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76D25">
              <w:rPr>
                <w:rFonts w:eastAsia="Times New Roman" w:cs="Times New Roman"/>
                <w:color w:val="000000"/>
                <w:sz w:val="20"/>
                <w:szCs w:val="20"/>
              </w:rPr>
              <w:t>BCDS - Save and Orchestrate Models</w:t>
            </w:r>
          </w:p>
        </w:tc>
      </w:tr>
      <w:tr w:rsidR="006A122F" w:rsidRPr="00E81F4B" w14:paraId="02C71DBB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0DE1DBA3" w14:textId="2D6352D1" w:rsidR="006A122F" w:rsidRPr="007E37BD" w:rsidRDefault="00B76D25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76D25">
              <w:rPr>
                <w:rFonts w:eastAsia="Times New Roman" w:cs="Times New Roman"/>
                <w:color w:val="000000"/>
                <w:sz w:val="20"/>
                <w:szCs w:val="20"/>
              </w:rPr>
              <w:t>VABCDS-206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B3A4D4" w14:textId="7FD8A2E0" w:rsidR="006A122F" w:rsidRPr="007E37BD" w:rsidRDefault="00B76D25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76D25">
              <w:rPr>
                <w:rFonts w:eastAsia="Times New Roman" w:cs="Times New Roman"/>
                <w:color w:val="000000"/>
                <w:sz w:val="20"/>
                <w:szCs w:val="20"/>
              </w:rPr>
              <w:t>BCDS - Separate Model Logic and Platform Logic</w:t>
            </w:r>
          </w:p>
        </w:tc>
      </w:tr>
      <w:tr w:rsidR="006A122F" w:rsidRPr="00E81F4B" w14:paraId="0F31CC70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263EA01A" w14:textId="10DE9AAA" w:rsidR="006A122F" w:rsidRPr="007E37BD" w:rsidRDefault="00B76D25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76D25">
              <w:rPr>
                <w:rFonts w:eastAsia="Times New Roman" w:cs="Times New Roman"/>
                <w:color w:val="000000"/>
                <w:sz w:val="20"/>
                <w:szCs w:val="20"/>
              </w:rPr>
              <w:t>VABCDS-289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90DB17" w14:textId="4B1416D4" w:rsidR="006A122F" w:rsidRPr="007E37BD" w:rsidRDefault="00B76D25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76D25">
              <w:rPr>
                <w:rFonts w:eastAsia="Times New Roman" w:cs="Times New Roman"/>
                <w:color w:val="000000"/>
                <w:sz w:val="20"/>
                <w:szCs w:val="20"/>
              </w:rPr>
              <w:t>BCDS - Data Modeling Updates</w:t>
            </w:r>
          </w:p>
        </w:tc>
      </w:tr>
      <w:tr w:rsidR="007E413D" w:rsidRPr="00E81F4B" w14:paraId="27466CAF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59B9FBBF" w14:textId="47BEDDFF" w:rsidR="007E413D" w:rsidRPr="007E37BD" w:rsidRDefault="00B76D25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76D25">
              <w:rPr>
                <w:rFonts w:eastAsia="Times New Roman" w:cs="Times New Roman"/>
                <w:color w:val="000000"/>
                <w:sz w:val="20"/>
                <w:szCs w:val="20"/>
              </w:rPr>
              <w:t>VABCDS-368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FBA71A" w14:textId="58FF257A" w:rsidR="007E413D" w:rsidRPr="007E37BD" w:rsidRDefault="00B76D25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76D25">
              <w:rPr>
                <w:rFonts w:eastAsia="Times New Roman" w:cs="Times New Roman"/>
                <w:color w:val="000000"/>
                <w:sz w:val="20"/>
                <w:szCs w:val="20"/>
              </w:rPr>
              <w:t>BCDS - Create Administrator User Role</w:t>
            </w:r>
          </w:p>
        </w:tc>
      </w:tr>
      <w:tr w:rsidR="007E413D" w:rsidRPr="00E81F4B" w14:paraId="0D4B5D85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53C4400D" w14:textId="7BA80815" w:rsidR="007E413D" w:rsidRPr="007E37BD" w:rsidRDefault="00B76D25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76D25">
              <w:rPr>
                <w:rFonts w:eastAsia="Times New Roman" w:cs="Times New Roman"/>
                <w:color w:val="000000"/>
                <w:sz w:val="20"/>
                <w:szCs w:val="20"/>
              </w:rPr>
              <w:t>VABCDS-369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DA21B1" w14:textId="4A66CFDF" w:rsidR="007E413D" w:rsidRPr="007E37BD" w:rsidRDefault="00B76D25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76D25">
              <w:rPr>
                <w:rFonts w:eastAsia="Times New Roman" w:cs="Times New Roman"/>
                <w:color w:val="000000"/>
                <w:sz w:val="20"/>
                <w:szCs w:val="20"/>
              </w:rPr>
              <w:t>BCDS - Create Modeling Agent User Role</w:t>
            </w:r>
          </w:p>
        </w:tc>
      </w:tr>
      <w:tr w:rsidR="007E413D" w:rsidRPr="00E81F4B" w14:paraId="7E93BE50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1F4F5F1B" w14:textId="74F6FAC9" w:rsidR="007E413D" w:rsidRPr="007E37BD" w:rsidRDefault="00B76D25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76D25">
              <w:rPr>
                <w:rFonts w:eastAsia="Times New Roman" w:cs="Times New Roman"/>
                <w:color w:val="000000"/>
                <w:sz w:val="20"/>
                <w:szCs w:val="20"/>
              </w:rPr>
              <w:t>VABCDS-370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005398" w14:textId="78C3D352" w:rsidR="007E413D" w:rsidRPr="007E37BD" w:rsidRDefault="00B76D25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76D25">
              <w:rPr>
                <w:rFonts w:eastAsia="Times New Roman" w:cs="Times New Roman"/>
                <w:color w:val="000000"/>
                <w:sz w:val="20"/>
                <w:szCs w:val="20"/>
              </w:rPr>
              <w:t>BCDS - Create Rater User Role</w:t>
            </w:r>
          </w:p>
        </w:tc>
      </w:tr>
      <w:tr w:rsidR="007E413D" w:rsidRPr="00E81F4B" w14:paraId="2EF82189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04F909F0" w14:textId="645597A1" w:rsidR="007E413D" w:rsidRPr="007E37BD" w:rsidRDefault="00B76D25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76D25">
              <w:rPr>
                <w:rFonts w:eastAsia="Times New Roman" w:cs="Times New Roman"/>
                <w:color w:val="000000"/>
                <w:sz w:val="20"/>
                <w:szCs w:val="20"/>
              </w:rPr>
              <w:t>VABCDS-373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FEEDDD" w14:textId="5426EE72" w:rsidR="007E413D" w:rsidRPr="007E37BD" w:rsidRDefault="00B76D25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76D25">
              <w:rPr>
                <w:rFonts w:eastAsia="Times New Roman" w:cs="Times New Roman"/>
                <w:color w:val="000000"/>
                <w:sz w:val="20"/>
                <w:szCs w:val="20"/>
              </w:rPr>
              <w:t>BCDS - Dashboard: Filter Claims</w:t>
            </w:r>
          </w:p>
        </w:tc>
      </w:tr>
      <w:tr w:rsidR="007E413D" w:rsidRPr="00E81F4B" w14:paraId="7E0F2DA1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002B4DFB" w14:textId="777BE962" w:rsidR="007E413D" w:rsidRPr="007E37BD" w:rsidRDefault="00B76D25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76D25">
              <w:rPr>
                <w:rFonts w:eastAsia="Times New Roman" w:cs="Times New Roman"/>
                <w:color w:val="000000"/>
                <w:sz w:val="20"/>
                <w:szCs w:val="20"/>
              </w:rPr>
              <w:t>VABCDS-374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5B350F" w14:textId="4D590786" w:rsidR="007E413D" w:rsidRPr="007E37BD" w:rsidRDefault="00B76D25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76D25">
              <w:rPr>
                <w:rFonts w:eastAsia="Times New Roman" w:cs="Times New Roman"/>
                <w:color w:val="000000"/>
                <w:sz w:val="20"/>
                <w:szCs w:val="20"/>
              </w:rPr>
              <w:t>BCDS - Dashboard: Sort Claims</w:t>
            </w:r>
          </w:p>
        </w:tc>
      </w:tr>
      <w:tr w:rsidR="007E413D" w:rsidRPr="00E81F4B" w14:paraId="19987E93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27567601" w14:textId="23116625" w:rsidR="007E413D" w:rsidRPr="007E37BD" w:rsidRDefault="00B76D25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76D25">
              <w:rPr>
                <w:rFonts w:eastAsia="Times New Roman" w:cs="Times New Roman"/>
                <w:color w:val="000000"/>
                <w:sz w:val="20"/>
                <w:szCs w:val="20"/>
              </w:rPr>
              <w:t>VABCDS-408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F9BB70" w14:textId="396755A4" w:rsidR="007E413D" w:rsidRPr="007E37BD" w:rsidRDefault="00B76D25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76D25">
              <w:rPr>
                <w:rFonts w:eastAsia="Times New Roman" w:cs="Times New Roman"/>
                <w:color w:val="000000"/>
                <w:sz w:val="20"/>
                <w:szCs w:val="20"/>
              </w:rPr>
              <w:t>BCDS - Administrator Dashboard</w:t>
            </w:r>
          </w:p>
        </w:tc>
      </w:tr>
      <w:tr w:rsidR="007E413D" w:rsidRPr="00E81F4B" w14:paraId="0BB347F1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0A3C7A70" w14:textId="05BB6288" w:rsidR="007E413D" w:rsidRPr="007E37BD" w:rsidRDefault="00B76D25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76D25">
              <w:rPr>
                <w:rFonts w:eastAsia="Times New Roman" w:cs="Times New Roman"/>
                <w:color w:val="000000"/>
                <w:sz w:val="20"/>
                <w:szCs w:val="20"/>
              </w:rPr>
              <w:t>VABCDS-442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31D488" w14:textId="19D0F07C" w:rsidR="007E413D" w:rsidRPr="007E37BD" w:rsidRDefault="00B76D25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76D25">
              <w:rPr>
                <w:rFonts w:eastAsia="Times New Roman" w:cs="Times New Roman"/>
                <w:color w:val="000000"/>
                <w:sz w:val="20"/>
                <w:szCs w:val="20"/>
              </w:rPr>
              <w:t>BCDS - Administrator: Add User functionality along with Email</w:t>
            </w:r>
          </w:p>
        </w:tc>
      </w:tr>
      <w:tr w:rsidR="007E413D" w:rsidRPr="00E81F4B" w14:paraId="2D98076E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77DB968E" w14:textId="6EE3A33B" w:rsidR="007E413D" w:rsidRPr="007E37BD" w:rsidRDefault="00B76D25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76D25">
              <w:rPr>
                <w:rFonts w:eastAsia="Times New Roman" w:cs="Times New Roman"/>
                <w:color w:val="000000"/>
                <w:sz w:val="20"/>
                <w:szCs w:val="20"/>
              </w:rPr>
              <w:t>VABCDS-443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2BB3A8" w14:textId="291D9732" w:rsidR="007E413D" w:rsidRPr="007E37BD" w:rsidRDefault="00B76D25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76D25">
              <w:rPr>
                <w:rFonts w:eastAsia="Times New Roman" w:cs="Times New Roman"/>
                <w:color w:val="000000"/>
                <w:sz w:val="20"/>
                <w:szCs w:val="20"/>
              </w:rPr>
              <w:t>BCDS - Administrator Dashboard : Edit User</w:t>
            </w:r>
          </w:p>
        </w:tc>
      </w:tr>
      <w:tr w:rsidR="007E413D" w:rsidRPr="00E81F4B" w14:paraId="4C25C784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3C61C0CE" w14:textId="38355CAF" w:rsidR="007E413D" w:rsidRPr="007E37BD" w:rsidRDefault="00B76D25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76D25">
              <w:rPr>
                <w:rFonts w:eastAsia="Times New Roman" w:cs="Times New Roman"/>
                <w:color w:val="000000"/>
                <w:sz w:val="20"/>
                <w:szCs w:val="20"/>
              </w:rPr>
              <w:t>VABCDS-457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2E815F" w14:textId="3D926F49" w:rsidR="007E413D" w:rsidRPr="007E37BD" w:rsidRDefault="00B76D25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76D25">
              <w:rPr>
                <w:rFonts w:eastAsia="Times New Roman" w:cs="Times New Roman"/>
                <w:color w:val="000000"/>
                <w:sz w:val="20"/>
                <w:szCs w:val="20"/>
              </w:rPr>
              <w:t>BCDS - Manage Models: Create Database structures to Manage Models</w:t>
            </w:r>
          </w:p>
        </w:tc>
      </w:tr>
      <w:tr w:rsidR="003940EA" w:rsidRPr="00E81F4B" w14:paraId="276B0F3F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4BEBFA41" w14:textId="1BF93954" w:rsidR="003940EA" w:rsidRPr="007E37BD" w:rsidRDefault="00B76D25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76D25">
              <w:rPr>
                <w:rFonts w:eastAsia="Times New Roman" w:cs="Times New Roman"/>
                <w:color w:val="000000"/>
                <w:sz w:val="20"/>
                <w:szCs w:val="20"/>
              </w:rPr>
              <w:lastRenderedPageBreak/>
              <w:t>VABCDS-499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EC6EFF" w14:textId="4FA5735A" w:rsidR="003940EA" w:rsidRPr="007E37BD" w:rsidRDefault="00B76D25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76D25">
              <w:rPr>
                <w:rFonts w:eastAsia="Times New Roman" w:cs="Times New Roman"/>
                <w:color w:val="000000"/>
                <w:sz w:val="20"/>
                <w:szCs w:val="20"/>
              </w:rPr>
              <w:t>BCDS - Create DB structure for modeling engine to support EAR, Knee and others</w:t>
            </w:r>
          </w:p>
        </w:tc>
      </w:tr>
      <w:tr w:rsidR="003940EA" w:rsidRPr="00E81F4B" w14:paraId="21D32F70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3A496037" w14:textId="482F9CA0" w:rsidR="003940EA" w:rsidRPr="007E37BD" w:rsidRDefault="00B76D25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76D25">
              <w:rPr>
                <w:rFonts w:eastAsia="Times New Roman" w:cs="Times New Roman"/>
                <w:color w:val="000000"/>
                <w:sz w:val="20"/>
                <w:szCs w:val="20"/>
              </w:rPr>
              <w:t>VABCDS-500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FCF1C0" w14:textId="3203AEB6" w:rsidR="003940EA" w:rsidRPr="007E37BD" w:rsidRDefault="00B76D25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76D25">
              <w:rPr>
                <w:rFonts w:eastAsia="Times New Roman" w:cs="Times New Roman"/>
                <w:color w:val="000000"/>
                <w:sz w:val="20"/>
                <w:szCs w:val="20"/>
              </w:rPr>
              <w:t>BCDS - Design Modeling Engine Components - Framework and Utilities</w:t>
            </w:r>
          </w:p>
        </w:tc>
      </w:tr>
      <w:tr w:rsidR="003940EA" w:rsidRPr="00E81F4B" w14:paraId="10F6445A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2ADBD980" w14:textId="490EFBA1" w:rsidR="003940EA" w:rsidRPr="007E37BD" w:rsidRDefault="00B76D25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76D25">
              <w:rPr>
                <w:rFonts w:eastAsia="Times New Roman" w:cs="Times New Roman"/>
                <w:color w:val="000000"/>
                <w:sz w:val="20"/>
                <w:szCs w:val="20"/>
              </w:rPr>
              <w:t>VABCDS-501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33CAC2" w14:textId="5A0D58CE" w:rsidR="003940EA" w:rsidRPr="007E37BD" w:rsidRDefault="00B76D25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76D25">
              <w:rPr>
                <w:rFonts w:eastAsia="Times New Roman" w:cs="Times New Roman"/>
                <w:color w:val="000000"/>
                <w:sz w:val="20"/>
                <w:szCs w:val="20"/>
              </w:rPr>
              <w:t>BCDS - Develop Modeling Engine Services for Ear Contentions and Decisions</w:t>
            </w:r>
          </w:p>
        </w:tc>
      </w:tr>
      <w:tr w:rsidR="003940EA" w:rsidRPr="00E81F4B" w14:paraId="7A1EB07A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280D073D" w14:textId="16321997" w:rsidR="003940EA" w:rsidRPr="007E37BD" w:rsidRDefault="00B76D25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76D25">
              <w:rPr>
                <w:rFonts w:eastAsia="Times New Roman" w:cs="Times New Roman"/>
                <w:color w:val="000000"/>
                <w:sz w:val="20"/>
                <w:szCs w:val="20"/>
              </w:rPr>
              <w:t>VABCDS-502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DB6782" w14:textId="7758A7F2" w:rsidR="003940EA" w:rsidRPr="007E37BD" w:rsidRDefault="00B76D25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76D25">
              <w:rPr>
                <w:rFonts w:eastAsia="Times New Roman" w:cs="Times New Roman"/>
                <w:color w:val="000000"/>
                <w:sz w:val="20"/>
                <w:szCs w:val="20"/>
              </w:rPr>
              <w:t>BCDS - Develop Modeling Engine Services for Knee Contentions and Decisions</w:t>
            </w:r>
          </w:p>
        </w:tc>
      </w:tr>
      <w:tr w:rsidR="003940EA" w:rsidRPr="00E81F4B" w14:paraId="448599A5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6F03D6EA" w14:textId="3F0CE3E6" w:rsidR="003940EA" w:rsidRPr="007E37BD" w:rsidRDefault="00B76D25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76D25">
              <w:rPr>
                <w:rFonts w:eastAsia="Times New Roman" w:cs="Times New Roman"/>
                <w:color w:val="000000"/>
                <w:sz w:val="20"/>
                <w:szCs w:val="20"/>
              </w:rPr>
              <w:t>VABCDS-503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58BE35" w14:textId="6DB5AD40" w:rsidR="003940EA" w:rsidRPr="007E37BD" w:rsidRDefault="00B76D25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76D25">
              <w:rPr>
                <w:rFonts w:eastAsia="Times New Roman" w:cs="Times New Roman"/>
                <w:color w:val="000000"/>
                <w:sz w:val="20"/>
                <w:szCs w:val="20"/>
              </w:rPr>
              <w:t>BCDS - Validate/Test Rating Calculations</w:t>
            </w:r>
          </w:p>
        </w:tc>
      </w:tr>
      <w:tr w:rsidR="003940EA" w:rsidRPr="00E81F4B" w14:paraId="0F0E6160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71E85BED" w14:textId="4142B60D" w:rsidR="003940EA" w:rsidRPr="007E37BD" w:rsidRDefault="00B76D25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76D25">
              <w:rPr>
                <w:rFonts w:eastAsia="Times New Roman" w:cs="Times New Roman"/>
                <w:color w:val="000000"/>
                <w:sz w:val="20"/>
                <w:szCs w:val="20"/>
              </w:rPr>
              <w:t>VABCDS-519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1B941F" w14:textId="286B663B" w:rsidR="003940EA" w:rsidRPr="007E37BD" w:rsidRDefault="00B76D25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76D25">
              <w:rPr>
                <w:rFonts w:eastAsia="Times New Roman" w:cs="Times New Roman"/>
                <w:color w:val="000000"/>
                <w:sz w:val="20"/>
                <w:szCs w:val="20"/>
              </w:rPr>
              <w:t>BCDS - Design Review sessions for Modeling engine components, framework and utilities</w:t>
            </w:r>
          </w:p>
        </w:tc>
      </w:tr>
      <w:tr w:rsidR="007E413D" w:rsidRPr="00E81F4B" w14:paraId="3AD405BE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60640105" w14:textId="6007EB41" w:rsidR="007E413D" w:rsidRPr="007E37BD" w:rsidRDefault="00B76D25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76D25">
              <w:rPr>
                <w:rFonts w:eastAsia="Times New Roman" w:cs="Times New Roman"/>
                <w:color w:val="000000"/>
                <w:sz w:val="20"/>
                <w:szCs w:val="20"/>
              </w:rPr>
              <w:t>VABCDS-521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88167F" w14:textId="1A94091D" w:rsidR="007E413D" w:rsidRPr="007E37BD" w:rsidRDefault="00B76D25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76D25">
              <w:rPr>
                <w:rFonts w:eastAsia="Times New Roman" w:cs="Times New Roman"/>
                <w:color w:val="000000"/>
                <w:sz w:val="20"/>
                <w:szCs w:val="20"/>
              </w:rPr>
              <w:t>Setup materialized view for claims data instead of table(s)</w:t>
            </w:r>
          </w:p>
        </w:tc>
      </w:tr>
      <w:tr w:rsidR="006D6834" w:rsidRPr="00E81F4B" w14:paraId="6131DF43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029D7263" w14:textId="55CCD5E4" w:rsidR="006D6834" w:rsidRPr="007E37BD" w:rsidRDefault="00B76D25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76D25">
              <w:rPr>
                <w:rFonts w:eastAsia="Times New Roman" w:cs="Times New Roman"/>
                <w:color w:val="000000"/>
                <w:sz w:val="20"/>
                <w:szCs w:val="20"/>
              </w:rPr>
              <w:t>VABCDS-522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39E5CD" w14:textId="6B810B5E" w:rsidR="006D6834" w:rsidRPr="007E37BD" w:rsidRDefault="00B76D25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76D25">
              <w:rPr>
                <w:rFonts w:eastAsia="Times New Roman" w:cs="Times New Roman"/>
                <w:color w:val="000000"/>
                <w:sz w:val="20"/>
                <w:szCs w:val="20"/>
              </w:rPr>
              <w:t>BCDS - Replace Claims Table with Materialized View</w:t>
            </w:r>
          </w:p>
        </w:tc>
      </w:tr>
      <w:tr w:rsidR="006D6834" w:rsidRPr="00E81F4B" w14:paraId="3C29C376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70AA645A" w14:textId="7ED9A283" w:rsidR="006D6834" w:rsidRPr="007E37BD" w:rsidRDefault="00B76D25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76D25">
              <w:rPr>
                <w:rFonts w:eastAsia="Times New Roman" w:cs="Times New Roman"/>
                <w:color w:val="000000"/>
                <w:sz w:val="20"/>
                <w:szCs w:val="20"/>
              </w:rPr>
              <w:t>VABCDS-543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D8B878" w14:textId="0B7089CF" w:rsidR="006D6834" w:rsidRPr="007E37BD" w:rsidRDefault="00B76D25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76D25">
              <w:rPr>
                <w:rFonts w:eastAsia="Times New Roman" w:cs="Times New Roman"/>
                <w:color w:val="000000"/>
                <w:sz w:val="20"/>
                <w:szCs w:val="20"/>
              </w:rPr>
              <w:t>BCDS - Application Session Termination</w:t>
            </w:r>
          </w:p>
        </w:tc>
      </w:tr>
      <w:tr w:rsidR="006D6834" w:rsidRPr="00E81F4B" w14:paraId="5C10AC81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035DE0C7" w14:textId="395C695E" w:rsidR="006D6834" w:rsidRPr="007E37BD" w:rsidRDefault="00B76D25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76D25">
              <w:rPr>
                <w:rFonts w:eastAsia="Times New Roman" w:cs="Times New Roman"/>
                <w:color w:val="000000"/>
                <w:sz w:val="20"/>
                <w:szCs w:val="20"/>
              </w:rPr>
              <w:t>VABCDS-558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84E34C" w14:textId="4E143CC0" w:rsidR="006D6834" w:rsidRPr="007E37BD" w:rsidRDefault="00B76D25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76D25">
              <w:rPr>
                <w:rFonts w:eastAsia="Times New Roman" w:cs="Times New Roman"/>
                <w:color w:val="000000"/>
                <w:sz w:val="20"/>
                <w:szCs w:val="20"/>
              </w:rPr>
              <w:t>BCDS - Design Review sessions for Modeling engine components, framework and utilities</w:t>
            </w:r>
          </w:p>
        </w:tc>
      </w:tr>
      <w:tr w:rsidR="006D6834" w:rsidRPr="00E81F4B" w14:paraId="55604FD9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40450A31" w14:textId="361149B6" w:rsidR="006D6834" w:rsidRPr="007E37BD" w:rsidRDefault="00B76D25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76D25">
              <w:rPr>
                <w:rFonts w:eastAsia="Times New Roman" w:cs="Times New Roman"/>
                <w:color w:val="000000"/>
                <w:sz w:val="20"/>
                <w:szCs w:val="20"/>
              </w:rPr>
              <w:t>VABCDS-562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A4D3DB" w14:textId="288B93D5" w:rsidR="006D6834" w:rsidRPr="007E37BD" w:rsidRDefault="00B76D25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76D25">
              <w:rPr>
                <w:rFonts w:eastAsia="Times New Roman" w:cs="Times New Roman"/>
                <w:color w:val="000000"/>
                <w:sz w:val="20"/>
                <w:szCs w:val="20"/>
              </w:rPr>
              <w:t>BCDS - Implementation of Role</w:t>
            </w:r>
            <w:r w:rsidR="000E2B8B">
              <w:rPr>
                <w:rFonts w:eastAsia="Times New Roman" w:cs="Times New Roman"/>
                <w:color w:val="000000"/>
                <w:sz w:val="20"/>
                <w:szCs w:val="20"/>
              </w:rPr>
              <w:t>-</w:t>
            </w:r>
            <w:r w:rsidRPr="00B76D25">
              <w:rPr>
                <w:rFonts w:eastAsia="Times New Roman" w:cs="Times New Roman"/>
                <w:color w:val="000000"/>
                <w:sz w:val="20"/>
                <w:szCs w:val="20"/>
              </w:rPr>
              <w:t>based resource access</w:t>
            </w:r>
          </w:p>
        </w:tc>
      </w:tr>
      <w:tr w:rsidR="006D6834" w:rsidRPr="00E81F4B" w14:paraId="57AC2454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1CA1E03E" w14:textId="6E29F824" w:rsidR="006D6834" w:rsidRPr="007E37BD" w:rsidRDefault="00B76D25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76D25">
              <w:rPr>
                <w:rFonts w:eastAsia="Times New Roman" w:cs="Times New Roman"/>
                <w:color w:val="000000"/>
                <w:sz w:val="20"/>
                <w:szCs w:val="20"/>
              </w:rPr>
              <w:t>VABCDS-594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247BC0" w14:textId="2D4A9CF8" w:rsidR="006D6834" w:rsidRPr="007E37BD" w:rsidRDefault="00B76D25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76D25">
              <w:rPr>
                <w:rFonts w:eastAsia="Times New Roman" w:cs="Times New Roman"/>
                <w:color w:val="000000"/>
                <w:sz w:val="20"/>
                <w:szCs w:val="20"/>
              </w:rPr>
              <w:t>BCDS - Configure SoapUI in local environment and FTL server</w:t>
            </w:r>
          </w:p>
        </w:tc>
      </w:tr>
      <w:tr w:rsidR="006D6834" w:rsidRPr="00E81F4B" w14:paraId="6000C7E3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3F389FC7" w14:textId="77F83B0C" w:rsidR="006D6834" w:rsidRPr="007E37BD" w:rsidRDefault="002074F1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074F1">
              <w:rPr>
                <w:rFonts w:eastAsia="Times New Roman" w:cs="Times New Roman"/>
                <w:color w:val="000000"/>
                <w:sz w:val="20"/>
                <w:szCs w:val="20"/>
              </w:rPr>
              <w:t>VABCDS-595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5668D6" w14:textId="5041F08D" w:rsidR="006D6834" w:rsidRPr="007E37BD" w:rsidRDefault="002074F1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074F1">
              <w:rPr>
                <w:rFonts w:eastAsia="Times New Roman" w:cs="Times New Roman"/>
                <w:color w:val="000000"/>
                <w:sz w:val="20"/>
                <w:szCs w:val="20"/>
              </w:rPr>
              <w:t>BCDS - Create mock service using SOAPUI</w:t>
            </w:r>
          </w:p>
        </w:tc>
      </w:tr>
      <w:tr w:rsidR="007E413D" w:rsidRPr="00E81F4B" w14:paraId="42DE3BB8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72ED0A62" w14:textId="3D720E29" w:rsidR="007E413D" w:rsidRPr="007E37BD" w:rsidRDefault="002074F1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074F1">
              <w:rPr>
                <w:rFonts w:eastAsia="Times New Roman" w:cs="Times New Roman"/>
                <w:color w:val="000000"/>
                <w:sz w:val="20"/>
                <w:szCs w:val="20"/>
              </w:rPr>
              <w:t>VABCDS-596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B452EE" w14:textId="540E2406" w:rsidR="007E413D" w:rsidRPr="007E37BD" w:rsidRDefault="002074F1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074F1">
              <w:rPr>
                <w:rFonts w:eastAsia="Times New Roman" w:cs="Times New Roman"/>
                <w:color w:val="000000"/>
                <w:sz w:val="20"/>
                <w:szCs w:val="20"/>
              </w:rPr>
              <w:t>BCDS - Develop modeling engine SOAP web service client using JAXWS for UI integration</w:t>
            </w:r>
          </w:p>
        </w:tc>
      </w:tr>
      <w:tr w:rsidR="003940EA" w:rsidRPr="00E81F4B" w14:paraId="21A6771B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2C0792D2" w14:textId="7B9DBA7B" w:rsidR="003940EA" w:rsidRPr="007E37BD" w:rsidRDefault="002074F1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074F1">
              <w:rPr>
                <w:rFonts w:eastAsia="Times New Roman" w:cs="Times New Roman"/>
                <w:color w:val="000000"/>
                <w:sz w:val="20"/>
                <w:szCs w:val="20"/>
              </w:rPr>
              <w:t>VABCDS-597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984547" w14:textId="133E5D12" w:rsidR="003940EA" w:rsidRPr="007E37BD" w:rsidRDefault="002074F1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074F1">
              <w:rPr>
                <w:rFonts w:eastAsia="Times New Roman" w:cs="Times New Roman"/>
                <w:color w:val="000000"/>
                <w:sz w:val="20"/>
                <w:szCs w:val="20"/>
              </w:rPr>
              <w:t>BCDS - Develop modeling engine SOAP web</w:t>
            </w:r>
            <w:r w:rsidR="000E2B8B">
              <w:rPr>
                <w:rFonts w:eastAsia="Times New Roman" w:cs="Times New Roman"/>
                <w:color w:val="000000"/>
                <w:sz w:val="20"/>
                <w:szCs w:val="20"/>
              </w:rPr>
              <w:t>-</w:t>
            </w:r>
            <w:r w:rsidRPr="002074F1">
              <w:rPr>
                <w:rFonts w:eastAsia="Times New Roman" w:cs="Times New Roman"/>
                <w:color w:val="000000"/>
                <w:sz w:val="20"/>
                <w:szCs w:val="20"/>
              </w:rPr>
              <w:t>service implementation using Java, Jaxws APIs</w:t>
            </w:r>
          </w:p>
        </w:tc>
      </w:tr>
      <w:tr w:rsidR="003940EA" w:rsidRPr="00E81F4B" w14:paraId="2201B05F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5A90EDC2" w14:textId="5DED8339" w:rsidR="003940EA" w:rsidRPr="007E37BD" w:rsidRDefault="002074F1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074F1">
              <w:rPr>
                <w:rFonts w:eastAsia="Times New Roman" w:cs="Times New Roman"/>
                <w:color w:val="000000"/>
                <w:sz w:val="20"/>
                <w:szCs w:val="20"/>
              </w:rPr>
              <w:t>VABCDS-598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FE11E8" w14:textId="4EE66E93" w:rsidR="003940EA" w:rsidRPr="007E37BD" w:rsidRDefault="002074F1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074F1">
              <w:rPr>
                <w:rFonts w:eastAsia="Times New Roman" w:cs="Times New Roman"/>
                <w:color w:val="000000"/>
                <w:sz w:val="20"/>
                <w:szCs w:val="20"/>
              </w:rPr>
              <w:t>BCDS - Develop Knee aggregate contention and decision components</w:t>
            </w:r>
          </w:p>
        </w:tc>
      </w:tr>
      <w:tr w:rsidR="00B76D25" w:rsidRPr="00E81F4B" w14:paraId="480CE5EF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1D0914B4" w14:textId="1D34DE55" w:rsidR="00B76D25" w:rsidRPr="007E37BD" w:rsidRDefault="002074F1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074F1">
              <w:rPr>
                <w:rFonts w:eastAsia="Times New Roman" w:cs="Times New Roman"/>
                <w:color w:val="000000"/>
                <w:sz w:val="20"/>
                <w:szCs w:val="20"/>
              </w:rPr>
              <w:t>VABCDS-599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6BF118" w14:textId="5AA7D611" w:rsidR="00B76D25" w:rsidRPr="007E37BD" w:rsidRDefault="002074F1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074F1">
              <w:rPr>
                <w:rFonts w:eastAsia="Times New Roman" w:cs="Times New Roman"/>
                <w:color w:val="000000"/>
                <w:sz w:val="20"/>
                <w:szCs w:val="20"/>
              </w:rPr>
              <w:t>BCDS - Develop Knee rating calculations and matching components using Java</w:t>
            </w:r>
          </w:p>
        </w:tc>
      </w:tr>
      <w:tr w:rsidR="00B76D25" w:rsidRPr="00E81F4B" w14:paraId="204785F0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1276B11C" w14:textId="1415DACB" w:rsidR="00B76D25" w:rsidRPr="007E37BD" w:rsidRDefault="002074F1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074F1">
              <w:rPr>
                <w:rFonts w:eastAsia="Times New Roman" w:cs="Times New Roman"/>
                <w:color w:val="000000"/>
                <w:sz w:val="20"/>
                <w:szCs w:val="20"/>
              </w:rPr>
              <w:t>VABCDS-600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752CE0" w14:textId="25CD0140" w:rsidR="00B76D25" w:rsidRPr="007E37BD" w:rsidRDefault="002074F1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074F1">
              <w:rPr>
                <w:rFonts w:eastAsia="Times New Roman" w:cs="Times New Roman"/>
                <w:color w:val="000000"/>
                <w:sz w:val="20"/>
                <w:szCs w:val="20"/>
              </w:rPr>
              <w:t>BCDS - Develop Ear rating calculations and matching components using Java</w:t>
            </w:r>
          </w:p>
        </w:tc>
      </w:tr>
      <w:tr w:rsidR="00B76D25" w:rsidRPr="00E81F4B" w14:paraId="50CB1E77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1941DF76" w14:textId="65556CE5" w:rsidR="00B76D25" w:rsidRPr="007E37BD" w:rsidRDefault="002074F1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074F1">
              <w:rPr>
                <w:rFonts w:eastAsia="Times New Roman" w:cs="Times New Roman"/>
                <w:color w:val="000000"/>
                <w:sz w:val="20"/>
                <w:szCs w:val="20"/>
              </w:rPr>
              <w:t>VABCDS-601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267109" w14:textId="36E535F8" w:rsidR="00B76D25" w:rsidRPr="007E37BD" w:rsidRDefault="002074F1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074F1">
              <w:rPr>
                <w:rFonts w:eastAsia="Times New Roman" w:cs="Times New Roman"/>
                <w:color w:val="000000"/>
                <w:sz w:val="20"/>
                <w:szCs w:val="20"/>
              </w:rPr>
              <w:t>BCDS - Develop Hibernate components for database object relation mapping</w:t>
            </w:r>
          </w:p>
        </w:tc>
      </w:tr>
      <w:tr w:rsidR="00B76D25" w:rsidRPr="0036457E" w14:paraId="0DA3F1B7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561ADA5F" w14:textId="1DB8B75A" w:rsidR="00B76D25" w:rsidRPr="007E37BD" w:rsidRDefault="0036457E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6457E">
              <w:rPr>
                <w:rFonts w:eastAsia="Times New Roman" w:cs="Times New Roman"/>
                <w:color w:val="000000"/>
                <w:sz w:val="20"/>
                <w:szCs w:val="20"/>
              </w:rPr>
              <w:t>VABCDS-602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384B0C" w14:textId="0897EC7E" w:rsidR="00B76D25" w:rsidRPr="007E37BD" w:rsidRDefault="0036457E" w:rsidP="0036457E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6457E">
              <w:rPr>
                <w:rFonts w:eastAsia="Times New Roman" w:cs="Times New Roman"/>
                <w:color w:val="000000"/>
                <w:sz w:val="20"/>
                <w:szCs w:val="20"/>
              </w:rPr>
              <w:t>BCDS - Implement Accept/Reject workflow</w:t>
            </w:r>
          </w:p>
        </w:tc>
      </w:tr>
      <w:tr w:rsidR="002074F1" w:rsidRPr="00E81F4B" w14:paraId="5E69DDBA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01B13995" w14:textId="66B77781" w:rsidR="002074F1" w:rsidRPr="007E37BD" w:rsidRDefault="0036457E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6457E">
              <w:rPr>
                <w:rFonts w:eastAsia="Times New Roman" w:cs="Times New Roman"/>
                <w:color w:val="000000"/>
                <w:sz w:val="20"/>
                <w:szCs w:val="20"/>
              </w:rPr>
              <w:t>VABCDS-628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FACBD2" w14:textId="3C01E709" w:rsidR="002074F1" w:rsidRPr="007E37BD" w:rsidRDefault="0036457E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6457E">
              <w:rPr>
                <w:rFonts w:eastAsia="Times New Roman" w:cs="Times New Roman"/>
                <w:color w:val="000000"/>
                <w:sz w:val="20"/>
                <w:szCs w:val="20"/>
              </w:rPr>
              <w:t>BCDS - Populate Data into BCDSS database tables</w:t>
            </w:r>
          </w:p>
        </w:tc>
      </w:tr>
      <w:tr w:rsidR="002074F1" w:rsidRPr="00E81F4B" w14:paraId="618CE80F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7C30FD89" w14:textId="478C4EF2" w:rsidR="002074F1" w:rsidRPr="007E37BD" w:rsidRDefault="0036457E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6457E">
              <w:rPr>
                <w:rFonts w:eastAsia="Times New Roman" w:cs="Times New Roman"/>
                <w:color w:val="000000"/>
                <w:sz w:val="20"/>
                <w:szCs w:val="20"/>
              </w:rPr>
              <w:t>VABCDS-647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7B76E3" w14:textId="7A4099E6" w:rsidR="002074F1" w:rsidRPr="007E37BD" w:rsidRDefault="0036457E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6457E">
              <w:rPr>
                <w:rFonts w:eastAsia="Times New Roman" w:cs="Times New Roman"/>
                <w:color w:val="000000"/>
                <w:sz w:val="20"/>
                <w:szCs w:val="20"/>
              </w:rPr>
              <w:t>BCDS - User ID format</w:t>
            </w:r>
          </w:p>
        </w:tc>
      </w:tr>
      <w:tr w:rsidR="002074F1" w:rsidRPr="00E81F4B" w14:paraId="26CA5951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2DF52506" w14:textId="7AE95112" w:rsidR="002074F1" w:rsidRPr="007E37BD" w:rsidRDefault="0036457E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6457E">
              <w:rPr>
                <w:rFonts w:eastAsia="Times New Roman" w:cs="Times New Roman"/>
                <w:color w:val="000000"/>
                <w:sz w:val="20"/>
                <w:szCs w:val="20"/>
              </w:rPr>
              <w:t>VABCDS-649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9A3404" w14:textId="57E17755" w:rsidR="002074F1" w:rsidRPr="007E37BD" w:rsidRDefault="0036457E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6457E">
              <w:rPr>
                <w:rFonts w:eastAsia="Times New Roman" w:cs="Times New Roman"/>
                <w:color w:val="000000"/>
                <w:sz w:val="20"/>
                <w:szCs w:val="20"/>
              </w:rPr>
              <w:t>BCDS - Regenerate/Review Hibernate component for Model Engine</w:t>
            </w:r>
          </w:p>
        </w:tc>
      </w:tr>
      <w:tr w:rsidR="002074F1" w:rsidRPr="00E81F4B" w14:paraId="164DE520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7B381B82" w14:textId="55DD6B81" w:rsidR="002074F1" w:rsidRPr="007E37BD" w:rsidRDefault="0036457E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6457E">
              <w:rPr>
                <w:rFonts w:eastAsia="Times New Roman" w:cs="Times New Roman"/>
                <w:color w:val="000000"/>
                <w:sz w:val="20"/>
                <w:szCs w:val="20"/>
              </w:rPr>
              <w:t>VABCDS-654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843E11" w14:textId="08A44B08" w:rsidR="002074F1" w:rsidRPr="007E37BD" w:rsidRDefault="0036457E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6457E">
              <w:rPr>
                <w:rFonts w:eastAsia="Times New Roman" w:cs="Times New Roman"/>
                <w:color w:val="000000"/>
                <w:sz w:val="20"/>
                <w:szCs w:val="20"/>
              </w:rPr>
              <w:t>BCDS - Develop implementation for all modeling web service operations</w:t>
            </w:r>
          </w:p>
        </w:tc>
      </w:tr>
      <w:tr w:rsidR="002074F1" w:rsidRPr="00E81F4B" w14:paraId="63B1A5EC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534F7256" w14:textId="31B4CA1B" w:rsidR="002074F1" w:rsidRPr="007E37BD" w:rsidRDefault="0036457E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6457E">
              <w:rPr>
                <w:rFonts w:eastAsia="Times New Roman" w:cs="Times New Roman"/>
                <w:color w:val="000000"/>
                <w:sz w:val="20"/>
                <w:szCs w:val="20"/>
              </w:rPr>
              <w:t>VABCDS-655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E224FC" w14:textId="1A2725A4" w:rsidR="002074F1" w:rsidRPr="007E37BD" w:rsidRDefault="0036457E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6457E">
              <w:rPr>
                <w:rFonts w:eastAsia="Times New Roman" w:cs="Times New Roman"/>
                <w:color w:val="000000"/>
                <w:sz w:val="20"/>
                <w:szCs w:val="20"/>
              </w:rPr>
              <w:t>BCDS - Modeling engine DDM tables Data load</w:t>
            </w:r>
          </w:p>
        </w:tc>
      </w:tr>
      <w:tr w:rsidR="002074F1" w:rsidRPr="00E81F4B" w14:paraId="6DB4611C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1441BAF1" w14:textId="22952387" w:rsidR="002074F1" w:rsidRPr="007E37BD" w:rsidRDefault="00F870EB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70EB">
              <w:rPr>
                <w:rFonts w:eastAsia="Times New Roman" w:cs="Times New Roman"/>
                <w:color w:val="000000"/>
                <w:sz w:val="20"/>
                <w:szCs w:val="20"/>
              </w:rPr>
              <w:t>VABCDS-523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AD5C22" w14:textId="6A22DAC7" w:rsidR="002074F1" w:rsidRPr="007E37BD" w:rsidRDefault="00F870EB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70EB">
              <w:rPr>
                <w:rFonts w:eastAsia="Times New Roman" w:cs="Times New Roman"/>
                <w:color w:val="000000"/>
                <w:sz w:val="20"/>
                <w:szCs w:val="20"/>
              </w:rPr>
              <w:t>Collect and Analyze requirements for Ear and Knee model processing</w:t>
            </w:r>
          </w:p>
        </w:tc>
      </w:tr>
      <w:tr w:rsidR="00731CFF" w:rsidRPr="00E81F4B" w14:paraId="6943EBFB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10D49C86" w14:textId="3ED427E3" w:rsidR="00731CFF" w:rsidRPr="007E37BD" w:rsidRDefault="00F870EB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70EB">
              <w:rPr>
                <w:rFonts w:eastAsia="Times New Roman" w:cs="Times New Roman"/>
                <w:color w:val="000000"/>
                <w:sz w:val="20"/>
                <w:szCs w:val="20"/>
              </w:rPr>
              <w:t>VABCDS-525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858B75" w14:textId="480BE5B1" w:rsidR="00731CFF" w:rsidRPr="007E37BD" w:rsidRDefault="00F870EB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70EB">
              <w:rPr>
                <w:rFonts w:eastAsia="Times New Roman" w:cs="Times New Roman"/>
                <w:color w:val="000000"/>
                <w:sz w:val="20"/>
                <w:szCs w:val="20"/>
              </w:rPr>
              <w:t>Data model design for model processing</w:t>
            </w:r>
          </w:p>
        </w:tc>
      </w:tr>
      <w:tr w:rsidR="00731CFF" w:rsidRPr="00E81F4B" w14:paraId="2511A17D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46DFDFF5" w14:textId="0C6FF0D7" w:rsidR="00731CFF" w:rsidRPr="007E37BD" w:rsidRDefault="00F870EB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70EB">
              <w:rPr>
                <w:rFonts w:eastAsia="Times New Roman" w:cs="Times New Roman"/>
                <w:color w:val="000000"/>
                <w:sz w:val="20"/>
                <w:szCs w:val="20"/>
              </w:rPr>
              <w:t>VABCDS-527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9F8DDA" w14:textId="5F29CE42" w:rsidR="00731CFF" w:rsidRPr="007E37BD" w:rsidRDefault="00F870EB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70EB">
              <w:rPr>
                <w:rFonts w:eastAsia="Times New Roman" w:cs="Times New Roman"/>
                <w:color w:val="000000"/>
                <w:sz w:val="20"/>
                <w:szCs w:val="20"/>
              </w:rPr>
              <w:t>Resolution for the overlapping Footer issue</w:t>
            </w:r>
          </w:p>
        </w:tc>
      </w:tr>
      <w:tr w:rsidR="00731CFF" w:rsidRPr="00E81F4B" w14:paraId="1897E69E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73DE0305" w14:textId="5977FDE2" w:rsidR="00731CFF" w:rsidRPr="007E37BD" w:rsidRDefault="00F870EB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70EB">
              <w:rPr>
                <w:rFonts w:eastAsia="Times New Roman" w:cs="Times New Roman"/>
                <w:color w:val="000000"/>
                <w:sz w:val="20"/>
                <w:szCs w:val="20"/>
              </w:rPr>
              <w:t>VABCDS-529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26DA78" w14:textId="09725AA9" w:rsidR="00731CFF" w:rsidRPr="007E37BD" w:rsidRDefault="00F870EB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70EB">
              <w:rPr>
                <w:rFonts w:eastAsia="Times New Roman" w:cs="Times New Roman"/>
                <w:color w:val="000000"/>
                <w:sz w:val="20"/>
                <w:szCs w:val="20"/>
              </w:rPr>
              <w:t>Fix Dashboard - UI Issues.</w:t>
            </w:r>
          </w:p>
        </w:tc>
      </w:tr>
      <w:tr w:rsidR="00731CFF" w:rsidRPr="00E81F4B" w14:paraId="2D54706E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009806BA" w14:textId="40B55F7C" w:rsidR="00731CFF" w:rsidRPr="007E37BD" w:rsidRDefault="00F870EB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70EB">
              <w:rPr>
                <w:rFonts w:eastAsia="Times New Roman" w:cs="Times New Roman"/>
                <w:color w:val="000000"/>
                <w:sz w:val="20"/>
                <w:szCs w:val="20"/>
              </w:rPr>
              <w:t>VABCDS-531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46C730" w14:textId="29ECAE87" w:rsidR="00731CFF" w:rsidRPr="007E37BD" w:rsidRDefault="00F870EB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70EB">
              <w:rPr>
                <w:rFonts w:eastAsia="Times New Roman" w:cs="Times New Roman"/>
                <w:color w:val="000000"/>
                <w:sz w:val="20"/>
                <w:szCs w:val="20"/>
              </w:rPr>
              <w:t>Remove button icons.</w:t>
            </w:r>
          </w:p>
        </w:tc>
      </w:tr>
      <w:tr w:rsidR="00731CFF" w:rsidRPr="00E81F4B" w14:paraId="430E129B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7D2FEAA3" w14:textId="6CE33285" w:rsidR="00731CFF" w:rsidRPr="007E37BD" w:rsidRDefault="00F870EB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70EB">
              <w:rPr>
                <w:rFonts w:eastAsia="Times New Roman" w:cs="Times New Roman"/>
                <w:color w:val="000000"/>
                <w:sz w:val="20"/>
                <w:szCs w:val="20"/>
              </w:rPr>
              <w:t>VABCDS-532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4959FD" w14:textId="742820F5" w:rsidR="00731CFF" w:rsidRPr="007E37BD" w:rsidRDefault="00F870EB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70EB">
              <w:rPr>
                <w:rFonts w:eastAsia="Times New Roman" w:cs="Times New Roman"/>
                <w:color w:val="000000"/>
                <w:sz w:val="20"/>
                <w:szCs w:val="20"/>
              </w:rPr>
              <w:t>update claims page to "BCDSS Claims"</w:t>
            </w:r>
          </w:p>
        </w:tc>
      </w:tr>
      <w:tr w:rsidR="00731CFF" w:rsidRPr="00E81F4B" w14:paraId="7C614B67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58B48342" w14:textId="15831FF5" w:rsidR="00731CFF" w:rsidRPr="007E37BD" w:rsidRDefault="00F870EB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70EB">
              <w:rPr>
                <w:rFonts w:eastAsia="Times New Roman" w:cs="Times New Roman"/>
                <w:color w:val="000000"/>
                <w:sz w:val="20"/>
                <w:szCs w:val="20"/>
              </w:rPr>
              <w:t>VABCDS-534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1C6527" w14:textId="59493461" w:rsidR="00731CFF" w:rsidRPr="007E37BD" w:rsidRDefault="00F870EB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70EB">
              <w:rPr>
                <w:rFonts w:eastAsia="Times New Roman" w:cs="Times New Roman"/>
                <w:color w:val="000000"/>
                <w:sz w:val="20"/>
                <w:szCs w:val="20"/>
              </w:rPr>
              <w:t>Modify Listener Config</w:t>
            </w:r>
          </w:p>
        </w:tc>
      </w:tr>
      <w:tr w:rsidR="00731CFF" w:rsidRPr="00E81F4B" w14:paraId="62812896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08B8D65D" w14:textId="64F3C13B" w:rsidR="00731CFF" w:rsidRPr="007E37BD" w:rsidRDefault="00F870EB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70EB">
              <w:rPr>
                <w:rFonts w:eastAsia="Times New Roman" w:cs="Times New Roman"/>
                <w:color w:val="000000"/>
                <w:sz w:val="20"/>
                <w:szCs w:val="20"/>
              </w:rPr>
              <w:t>VABCDS-536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046AC7" w14:textId="0DB320C2" w:rsidR="00731CFF" w:rsidRPr="007E37BD" w:rsidRDefault="000E2B8B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A</w:t>
            </w:r>
            <w:r w:rsidR="00F870EB" w:rsidRPr="00F870EB">
              <w:rPr>
                <w:rFonts w:eastAsia="Times New Roman" w:cs="Times New Roman"/>
                <w:color w:val="000000"/>
                <w:sz w:val="20"/>
                <w:szCs w:val="20"/>
              </w:rPr>
              <w:t>dd tabs for Rater's dashboard</w:t>
            </w:r>
          </w:p>
        </w:tc>
      </w:tr>
      <w:tr w:rsidR="00731CFF" w:rsidRPr="00E81F4B" w14:paraId="538BEBEE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631C10F5" w14:textId="74C1795C" w:rsidR="00731CFF" w:rsidRPr="007E37BD" w:rsidRDefault="00F870EB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70EB">
              <w:rPr>
                <w:rFonts w:eastAsia="Times New Roman" w:cs="Times New Roman"/>
                <w:color w:val="000000"/>
                <w:sz w:val="20"/>
                <w:szCs w:val="20"/>
              </w:rPr>
              <w:t>VABCDS-547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C375D3" w14:textId="5A76D996" w:rsidR="00731CFF" w:rsidRPr="007E37BD" w:rsidRDefault="00F870EB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70EB">
              <w:rPr>
                <w:rFonts w:eastAsia="Times New Roman" w:cs="Times New Roman"/>
                <w:color w:val="000000"/>
                <w:sz w:val="20"/>
                <w:szCs w:val="20"/>
              </w:rPr>
              <w:t>Modeling web</w:t>
            </w:r>
            <w:r w:rsidR="000E2B8B">
              <w:rPr>
                <w:rFonts w:eastAsia="Times New Roman" w:cs="Times New Roman"/>
                <w:color w:val="000000"/>
                <w:sz w:val="20"/>
                <w:szCs w:val="20"/>
              </w:rPr>
              <w:t>-</w:t>
            </w:r>
            <w:r w:rsidRPr="00F870EB">
              <w:rPr>
                <w:rFonts w:eastAsia="Times New Roman" w:cs="Times New Roman"/>
                <w:color w:val="000000"/>
                <w:sz w:val="20"/>
                <w:szCs w:val="20"/>
              </w:rPr>
              <w:t>service WSDL development</w:t>
            </w:r>
          </w:p>
        </w:tc>
      </w:tr>
      <w:tr w:rsidR="00731CFF" w:rsidRPr="00E81F4B" w14:paraId="522D61FD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202B8D97" w14:textId="3E93CD21" w:rsidR="00731CFF" w:rsidRPr="007E37BD" w:rsidRDefault="00F870EB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70EB">
              <w:rPr>
                <w:rFonts w:eastAsia="Times New Roman" w:cs="Times New Roman"/>
                <w:color w:val="000000"/>
                <w:sz w:val="20"/>
                <w:szCs w:val="20"/>
              </w:rPr>
              <w:t>VABCDS-548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E3908E" w14:textId="0DF7A5D7" w:rsidR="00731CFF" w:rsidRPr="007E37BD" w:rsidRDefault="00F870EB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70EB">
              <w:rPr>
                <w:rFonts w:eastAsia="Times New Roman" w:cs="Times New Roman"/>
                <w:color w:val="000000"/>
                <w:sz w:val="20"/>
                <w:szCs w:val="20"/>
              </w:rPr>
              <w:t>Apply changes to login warning message.</w:t>
            </w:r>
          </w:p>
        </w:tc>
      </w:tr>
      <w:tr w:rsidR="00731CFF" w:rsidRPr="00E81F4B" w14:paraId="4981282A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54A50261" w14:textId="5C4AE665" w:rsidR="00731CFF" w:rsidRPr="007E37BD" w:rsidRDefault="00F870EB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70EB">
              <w:rPr>
                <w:rFonts w:eastAsia="Times New Roman" w:cs="Times New Roman"/>
                <w:color w:val="000000"/>
                <w:sz w:val="20"/>
                <w:szCs w:val="20"/>
              </w:rPr>
              <w:lastRenderedPageBreak/>
              <w:t>VABCDS-552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5914D5" w14:textId="01026249" w:rsidR="00731CFF" w:rsidRPr="007E37BD" w:rsidRDefault="00F870EB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70EB">
              <w:rPr>
                <w:rFonts w:eastAsia="Times New Roman" w:cs="Times New Roman"/>
                <w:color w:val="000000"/>
                <w:sz w:val="20"/>
                <w:szCs w:val="20"/>
              </w:rPr>
              <w:t>Load DDM Data Set in the BCDSS_DEV schema</w:t>
            </w:r>
          </w:p>
        </w:tc>
      </w:tr>
      <w:tr w:rsidR="00731CFF" w:rsidRPr="00E81F4B" w14:paraId="552F8E56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73F52795" w14:textId="6A1F968C" w:rsidR="00731CFF" w:rsidRPr="007E37BD" w:rsidRDefault="00F870EB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70EB">
              <w:rPr>
                <w:rFonts w:eastAsia="Times New Roman" w:cs="Times New Roman"/>
                <w:color w:val="000000"/>
                <w:sz w:val="20"/>
                <w:szCs w:val="20"/>
              </w:rPr>
              <w:t>VABCDS-554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FC6EB3" w14:textId="3D561914" w:rsidR="00731CFF" w:rsidRPr="007E37BD" w:rsidRDefault="00F870EB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70EB">
              <w:rPr>
                <w:rFonts w:eastAsia="Times New Roman" w:cs="Times New Roman"/>
                <w:color w:val="000000"/>
                <w:sz w:val="20"/>
                <w:szCs w:val="20"/>
              </w:rPr>
              <w:t>Implement filter for claims using various fields which are present</w:t>
            </w:r>
          </w:p>
        </w:tc>
      </w:tr>
      <w:tr w:rsidR="00731CFF" w:rsidRPr="00E81F4B" w14:paraId="2B208ABB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5BF6C8BB" w14:textId="4E3CDB4E" w:rsidR="00731CFF" w:rsidRPr="007E37BD" w:rsidRDefault="00F870EB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70EB">
              <w:rPr>
                <w:rFonts w:eastAsia="Times New Roman" w:cs="Times New Roman"/>
                <w:color w:val="000000"/>
                <w:sz w:val="20"/>
                <w:szCs w:val="20"/>
              </w:rPr>
              <w:t>VABCDS-555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7F9915" w14:textId="49C55255" w:rsidR="00731CFF" w:rsidRPr="007E37BD" w:rsidRDefault="00F870EB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70EB">
              <w:rPr>
                <w:rFonts w:eastAsia="Times New Roman" w:cs="Times New Roman"/>
                <w:color w:val="000000"/>
                <w:sz w:val="20"/>
                <w:szCs w:val="20"/>
              </w:rPr>
              <w:t>Provide edit user functionality</w:t>
            </w:r>
          </w:p>
        </w:tc>
      </w:tr>
      <w:tr w:rsidR="00731CFF" w:rsidRPr="00E81F4B" w14:paraId="409419FB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1ECE96A9" w14:textId="09C720EF" w:rsidR="00731CFF" w:rsidRPr="007E37BD" w:rsidRDefault="00F870EB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70EB">
              <w:rPr>
                <w:rFonts w:eastAsia="Times New Roman" w:cs="Times New Roman"/>
                <w:color w:val="000000"/>
                <w:sz w:val="20"/>
                <w:szCs w:val="20"/>
              </w:rPr>
              <w:t>VABCDS-557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76A490" w14:textId="0294332C" w:rsidR="00731CFF" w:rsidRPr="007E37BD" w:rsidRDefault="00F870EB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70EB">
              <w:rPr>
                <w:rFonts w:eastAsia="Times New Roman" w:cs="Times New Roman"/>
                <w:color w:val="000000"/>
                <w:sz w:val="20"/>
                <w:szCs w:val="20"/>
              </w:rPr>
              <w:t>Refactor dashboard related codes and views</w:t>
            </w:r>
          </w:p>
        </w:tc>
      </w:tr>
      <w:tr w:rsidR="00F870EB" w:rsidRPr="00E81F4B" w14:paraId="37C2F801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2A13C2E0" w14:textId="337BD76E" w:rsidR="00F870EB" w:rsidRPr="007E37BD" w:rsidRDefault="00C23B84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23B84">
              <w:rPr>
                <w:rFonts w:eastAsia="Times New Roman" w:cs="Times New Roman"/>
                <w:color w:val="000000"/>
                <w:sz w:val="20"/>
                <w:szCs w:val="20"/>
              </w:rPr>
              <w:t>VABCDS-559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27C525" w14:textId="533F0BC5" w:rsidR="00F870EB" w:rsidRPr="007E37BD" w:rsidRDefault="00C23B84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23B84">
              <w:rPr>
                <w:rFonts w:eastAsia="Times New Roman" w:cs="Times New Roman"/>
                <w:color w:val="000000"/>
                <w:sz w:val="20"/>
                <w:szCs w:val="20"/>
              </w:rPr>
              <w:t>Design a framework for model processing</w:t>
            </w:r>
          </w:p>
        </w:tc>
      </w:tr>
      <w:tr w:rsidR="00F870EB" w:rsidRPr="00E81F4B" w14:paraId="24D6D509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2CA72991" w14:textId="24D4402C" w:rsidR="00F870EB" w:rsidRPr="007E37BD" w:rsidRDefault="00C23B84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23B84">
              <w:rPr>
                <w:rFonts w:eastAsia="Times New Roman" w:cs="Times New Roman"/>
                <w:color w:val="000000"/>
                <w:sz w:val="20"/>
                <w:szCs w:val="20"/>
              </w:rPr>
              <w:t>VABCDS-560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F26343" w14:textId="3570CFB1" w:rsidR="00F870EB" w:rsidRPr="007E37BD" w:rsidRDefault="00C23B84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23B84">
              <w:rPr>
                <w:rFonts w:eastAsia="Times New Roman" w:cs="Times New Roman"/>
                <w:color w:val="000000"/>
                <w:sz w:val="20"/>
                <w:szCs w:val="20"/>
              </w:rPr>
              <w:t>Identify required utilities for model processing</w:t>
            </w:r>
          </w:p>
        </w:tc>
      </w:tr>
      <w:tr w:rsidR="00C23B84" w:rsidRPr="00E81F4B" w14:paraId="6900D7CA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69179663" w14:textId="67376CDC" w:rsidR="00C23B84" w:rsidRPr="007E37BD" w:rsidRDefault="00C23B84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23B84">
              <w:rPr>
                <w:rFonts w:eastAsia="Times New Roman" w:cs="Times New Roman"/>
                <w:color w:val="000000"/>
                <w:sz w:val="20"/>
                <w:szCs w:val="20"/>
              </w:rPr>
              <w:t>VABCDS-574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F13812" w14:textId="5AD72C9F" w:rsidR="00C23B84" w:rsidRPr="007E37BD" w:rsidRDefault="00C23B84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23B84">
              <w:rPr>
                <w:rFonts w:eastAsia="Times New Roman" w:cs="Times New Roman"/>
                <w:color w:val="000000"/>
                <w:sz w:val="20"/>
                <w:szCs w:val="20"/>
              </w:rPr>
              <w:t>Add email field to the user entity</w:t>
            </w:r>
          </w:p>
        </w:tc>
      </w:tr>
      <w:tr w:rsidR="00F870EB" w:rsidRPr="00E81F4B" w14:paraId="03BDB104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06D50D0F" w14:textId="7D7570DF" w:rsidR="00F870EB" w:rsidRPr="007E37BD" w:rsidRDefault="00C23B84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23B84">
              <w:rPr>
                <w:rFonts w:eastAsia="Times New Roman" w:cs="Times New Roman"/>
                <w:color w:val="000000"/>
                <w:sz w:val="20"/>
                <w:szCs w:val="20"/>
              </w:rPr>
              <w:t>VABCDS-576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62B4C5" w14:textId="49C6A730" w:rsidR="00F870EB" w:rsidRPr="007E37BD" w:rsidRDefault="00C23B84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23B84">
              <w:rPr>
                <w:rFonts w:eastAsia="Times New Roman" w:cs="Times New Roman"/>
                <w:color w:val="000000"/>
                <w:sz w:val="20"/>
                <w:szCs w:val="20"/>
              </w:rPr>
              <w:t>Update DDM Physical Data Model</w:t>
            </w:r>
          </w:p>
        </w:tc>
      </w:tr>
      <w:tr w:rsidR="00F870EB" w:rsidRPr="00E81F4B" w14:paraId="57D6D882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66977FAB" w14:textId="29900EA7" w:rsidR="00F870EB" w:rsidRPr="007E37BD" w:rsidRDefault="00C23B84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23B84">
              <w:rPr>
                <w:rFonts w:eastAsia="Times New Roman" w:cs="Times New Roman"/>
                <w:color w:val="000000"/>
                <w:sz w:val="20"/>
                <w:szCs w:val="20"/>
              </w:rPr>
              <w:t>VABCDS-578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09B0F7" w14:textId="19CC042E" w:rsidR="00F870EB" w:rsidRPr="007E37BD" w:rsidRDefault="00C23B84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23B84">
              <w:rPr>
                <w:rFonts w:eastAsia="Times New Roman" w:cs="Times New Roman"/>
                <w:color w:val="000000"/>
                <w:sz w:val="20"/>
                <w:szCs w:val="20"/>
              </w:rPr>
              <w:t>Modeling web</w:t>
            </w:r>
            <w:r w:rsidR="000E2B8B">
              <w:rPr>
                <w:rFonts w:eastAsia="Times New Roman" w:cs="Times New Roman"/>
                <w:color w:val="000000"/>
                <w:sz w:val="20"/>
                <w:szCs w:val="20"/>
              </w:rPr>
              <w:t>-</w:t>
            </w:r>
            <w:r w:rsidRPr="00C23B84">
              <w:rPr>
                <w:rFonts w:eastAsia="Times New Roman" w:cs="Times New Roman"/>
                <w:color w:val="000000"/>
                <w:sz w:val="20"/>
                <w:szCs w:val="20"/>
              </w:rPr>
              <w:t>service WSDL review</w:t>
            </w:r>
          </w:p>
        </w:tc>
      </w:tr>
      <w:tr w:rsidR="00F870EB" w:rsidRPr="00E81F4B" w14:paraId="2B27AA66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270F1AA1" w14:textId="6B08407C" w:rsidR="00F870EB" w:rsidRPr="007E37BD" w:rsidRDefault="00C23B84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23B84">
              <w:rPr>
                <w:rFonts w:eastAsia="Times New Roman" w:cs="Times New Roman"/>
                <w:color w:val="000000"/>
                <w:sz w:val="20"/>
                <w:szCs w:val="20"/>
              </w:rPr>
              <w:t>VABCDS-582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7D68BC" w14:textId="433BBEEE" w:rsidR="00F870EB" w:rsidRPr="007E37BD" w:rsidRDefault="00C23B84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23B84">
              <w:rPr>
                <w:rFonts w:eastAsia="Times New Roman" w:cs="Times New Roman"/>
                <w:color w:val="000000"/>
                <w:sz w:val="20"/>
                <w:szCs w:val="20"/>
              </w:rPr>
              <w:t>Create add user functionality</w:t>
            </w:r>
          </w:p>
        </w:tc>
      </w:tr>
      <w:tr w:rsidR="00F870EB" w:rsidRPr="00E81F4B" w14:paraId="7471CCC7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21CC7E1B" w14:textId="033115FC" w:rsidR="00F870EB" w:rsidRPr="007E37BD" w:rsidRDefault="00C23B84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23B84">
              <w:rPr>
                <w:rFonts w:eastAsia="Times New Roman" w:cs="Times New Roman"/>
                <w:color w:val="000000"/>
                <w:sz w:val="20"/>
                <w:szCs w:val="20"/>
              </w:rPr>
              <w:t>VABCDS-583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0E9B8A" w14:textId="42C9122E" w:rsidR="00F870EB" w:rsidRPr="007E37BD" w:rsidRDefault="00C23B84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23B84">
              <w:rPr>
                <w:rFonts w:eastAsia="Times New Roman" w:cs="Times New Roman"/>
                <w:color w:val="000000"/>
                <w:sz w:val="20"/>
                <w:szCs w:val="20"/>
              </w:rPr>
              <w:t>Modeling web</w:t>
            </w:r>
            <w:r w:rsidR="000E2B8B">
              <w:rPr>
                <w:rFonts w:eastAsia="Times New Roman" w:cs="Times New Roman"/>
                <w:color w:val="000000"/>
                <w:sz w:val="20"/>
                <w:szCs w:val="20"/>
              </w:rPr>
              <w:t>-</w:t>
            </w:r>
            <w:r w:rsidRPr="00C23B84">
              <w:rPr>
                <w:rFonts w:eastAsia="Times New Roman" w:cs="Times New Roman"/>
                <w:color w:val="000000"/>
                <w:sz w:val="20"/>
                <w:szCs w:val="20"/>
              </w:rPr>
              <w:t>service client and mock service design</w:t>
            </w:r>
          </w:p>
        </w:tc>
      </w:tr>
      <w:tr w:rsidR="00F870EB" w:rsidRPr="00E81F4B" w14:paraId="5BB2FFF5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74B2F3B0" w14:textId="62DBF722" w:rsidR="00F870EB" w:rsidRPr="007E37BD" w:rsidRDefault="00C23B84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23B84">
              <w:rPr>
                <w:rFonts w:eastAsia="Times New Roman" w:cs="Times New Roman"/>
                <w:color w:val="000000"/>
                <w:sz w:val="20"/>
                <w:szCs w:val="20"/>
              </w:rPr>
              <w:t>VABCDS-606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3BA844" w14:textId="6B6C7FB5" w:rsidR="00F870EB" w:rsidRPr="007E37BD" w:rsidRDefault="00C23B84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23B84">
              <w:rPr>
                <w:rFonts w:eastAsia="Times New Roman" w:cs="Times New Roman"/>
                <w:color w:val="000000"/>
                <w:sz w:val="20"/>
                <w:szCs w:val="20"/>
              </w:rPr>
              <w:t>Create SOAP producer domain classes</w:t>
            </w:r>
          </w:p>
        </w:tc>
      </w:tr>
      <w:tr w:rsidR="00731CFF" w:rsidRPr="00E81F4B" w14:paraId="68D31E90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4D8E3976" w14:textId="2FF238A8" w:rsidR="00731CFF" w:rsidRPr="007E37BD" w:rsidRDefault="00C23B84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23B84">
              <w:rPr>
                <w:rFonts w:eastAsia="Times New Roman" w:cs="Times New Roman"/>
                <w:color w:val="000000"/>
                <w:sz w:val="20"/>
                <w:szCs w:val="20"/>
              </w:rPr>
              <w:t>VABCDS-636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3F3B4E" w14:textId="7B8CAABA" w:rsidR="00731CFF" w:rsidRPr="007E37BD" w:rsidRDefault="00C23B84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23B84">
              <w:rPr>
                <w:rFonts w:eastAsia="Times New Roman" w:cs="Times New Roman"/>
                <w:color w:val="000000"/>
                <w:sz w:val="20"/>
                <w:szCs w:val="20"/>
              </w:rPr>
              <w:t>Create SOAP endpoint</w:t>
            </w:r>
          </w:p>
        </w:tc>
      </w:tr>
      <w:tr w:rsidR="002074F1" w:rsidRPr="00E81F4B" w14:paraId="5E0A24C4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2B822D78" w14:textId="42C376EF" w:rsidR="002074F1" w:rsidRPr="007E37BD" w:rsidRDefault="00C23B84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23B84">
              <w:rPr>
                <w:rFonts w:eastAsia="Times New Roman" w:cs="Times New Roman"/>
                <w:color w:val="000000"/>
                <w:sz w:val="20"/>
                <w:szCs w:val="20"/>
              </w:rPr>
              <w:t>VABCDS-646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171EEC" w14:textId="50705EA3" w:rsidR="002074F1" w:rsidRPr="007E37BD" w:rsidRDefault="00C23B84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23B84">
              <w:rPr>
                <w:rFonts w:eastAsia="Times New Roman" w:cs="Times New Roman"/>
                <w:color w:val="000000"/>
                <w:sz w:val="20"/>
                <w:szCs w:val="20"/>
              </w:rPr>
              <w:t>Develop Knee aggregate contention and decision calculator</w:t>
            </w:r>
          </w:p>
        </w:tc>
      </w:tr>
      <w:tr w:rsidR="003940EA" w:rsidRPr="00E81F4B" w14:paraId="138A04DF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7E13EBE7" w14:textId="523E1320" w:rsidR="003940EA" w:rsidRPr="007E37BD" w:rsidRDefault="00C23B84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23B84">
              <w:rPr>
                <w:rFonts w:eastAsia="Times New Roman" w:cs="Times New Roman"/>
                <w:color w:val="000000"/>
                <w:sz w:val="20"/>
                <w:szCs w:val="20"/>
              </w:rPr>
              <w:t>VABCDS-650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4DFA59" w14:textId="2DE0D1EE" w:rsidR="003940EA" w:rsidRPr="007E37BD" w:rsidRDefault="00C23B84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23B84">
              <w:rPr>
                <w:rFonts w:eastAsia="Times New Roman" w:cs="Times New Roman"/>
                <w:color w:val="000000"/>
                <w:sz w:val="20"/>
                <w:szCs w:val="20"/>
              </w:rPr>
              <w:t>Bypass spring security csrf for soap client</w:t>
            </w:r>
          </w:p>
        </w:tc>
      </w:tr>
      <w:tr w:rsidR="003940EA" w:rsidRPr="00E81F4B" w14:paraId="0D96BE8B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500E9B3F" w14:textId="69DFA964" w:rsidR="003940EA" w:rsidRPr="007E37BD" w:rsidRDefault="00C23B84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23B84">
              <w:rPr>
                <w:rFonts w:eastAsia="Times New Roman" w:cs="Times New Roman"/>
                <w:color w:val="000000"/>
                <w:sz w:val="20"/>
                <w:szCs w:val="20"/>
              </w:rPr>
              <w:t>VABCDS-651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66B0BA" w14:textId="39552A98" w:rsidR="003940EA" w:rsidRPr="007E37BD" w:rsidRDefault="00C23B84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23B84">
              <w:rPr>
                <w:rFonts w:eastAsia="Times New Roman" w:cs="Times New Roman"/>
                <w:color w:val="000000"/>
                <w:sz w:val="20"/>
                <w:szCs w:val="20"/>
              </w:rPr>
              <w:t>Add other SOAP methods to the existing endpoint</w:t>
            </w:r>
          </w:p>
        </w:tc>
      </w:tr>
    </w:tbl>
    <w:p w14:paraId="5D1E460B" w14:textId="1C0D458F" w:rsidR="00036120" w:rsidRDefault="00036120" w:rsidP="00036120">
      <w:pPr>
        <w:jc w:val="center"/>
        <w:rPr>
          <w:b/>
          <w:color w:val="000000" w:themeColor="text1"/>
          <w:sz w:val="20"/>
          <w:szCs w:val="20"/>
        </w:rPr>
      </w:pPr>
      <w:r w:rsidRPr="000C31B0">
        <w:rPr>
          <w:b/>
          <w:color w:val="000000" w:themeColor="text1"/>
          <w:sz w:val="20"/>
          <w:szCs w:val="20"/>
        </w:rPr>
        <w:t xml:space="preserve">Table </w:t>
      </w:r>
      <w:r w:rsidRPr="000C31B0">
        <w:rPr>
          <w:b/>
          <w:color w:val="000000" w:themeColor="text1"/>
          <w:sz w:val="20"/>
          <w:szCs w:val="20"/>
        </w:rPr>
        <w:fldChar w:fldCharType="begin"/>
      </w:r>
      <w:r w:rsidRPr="000C31B0">
        <w:rPr>
          <w:b/>
          <w:color w:val="000000" w:themeColor="text1"/>
          <w:sz w:val="20"/>
          <w:szCs w:val="20"/>
        </w:rPr>
        <w:instrText xml:space="preserve"> SEQ Table \* ARABIC </w:instrText>
      </w:r>
      <w:r w:rsidRPr="000C31B0">
        <w:rPr>
          <w:b/>
          <w:color w:val="000000" w:themeColor="text1"/>
          <w:sz w:val="20"/>
          <w:szCs w:val="20"/>
        </w:rPr>
        <w:fldChar w:fldCharType="separate"/>
      </w:r>
      <w:r w:rsidR="001F2CBB">
        <w:rPr>
          <w:b/>
          <w:noProof/>
          <w:color w:val="000000" w:themeColor="text1"/>
          <w:sz w:val="20"/>
          <w:szCs w:val="20"/>
        </w:rPr>
        <w:t>1</w:t>
      </w:r>
      <w:r w:rsidRPr="000C31B0">
        <w:rPr>
          <w:b/>
          <w:noProof/>
          <w:color w:val="000000" w:themeColor="text1"/>
          <w:sz w:val="20"/>
          <w:szCs w:val="20"/>
        </w:rPr>
        <w:fldChar w:fldCharType="end"/>
      </w:r>
      <w:r w:rsidRPr="000C31B0">
        <w:rPr>
          <w:b/>
          <w:color w:val="000000" w:themeColor="text1"/>
          <w:sz w:val="20"/>
          <w:szCs w:val="20"/>
        </w:rPr>
        <w:t xml:space="preserve">: </w:t>
      </w:r>
      <w:r>
        <w:rPr>
          <w:b/>
          <w:color w:val="000000" w:themeColor="text1"/>
          <w:sz w:val="20"/>
          <w:szCs w:val="20"/>
        </w:rPr>
        <w:t xml:space="preserve">Stories </w:t>
      </w:r>
      <w:r w:rsidRPr="000C31B0">
        <w:rPr>
          <w:b/>
          <w:color w:val="000000" w:themeColor="text1"/>
          <w:sz w:val="20"/>
          <w:szCs w:val="20"/>
        </w:rPr>
        <w:t xml:space="preserve">Resolved in </w:t>
      </w:r>
      <w:r w:rsidR="00C15003">
        <w:rPr>
          <w:b/>
          <w:color w:val="000000" w:themeColor="text1"/>
          <w:sz w:val="20"/>
          <w:szCs w:val="20"/>
        </w:rPr>
        <w:t>BCDSS</w:t>
      </w:r>
      <w:r w:rsidRPr="000C31B0">
        <w:rPr>
          <w:b/>
          <w:color w:val="000000" w:themeColor="text1"/>
          <w:sz w:val="20"/>
          <w:szCs w:val="20"/>
        </w:rPr>
        <w:t xml:space="preserve"> </w:t>
      </w:r>
      <w:r w:rsidR="009E1038">
        <w:rPr>
          <w:b/>
          <w:color w:val="000000" w:themeColor="text1"/>
          <w:sz w:val="20"/>
          <w:szCs w:val="20"/>
        </w:rPr>
        <w:t xml:space="preserve">Sprints </w:t>
      </w:r>
      <w:r w:rsidR="00CC5B06">
        <w:rPr>
          <w:b/>
          <w:color w:val="000000" w:themeColor="text1"/>
          <w:sz w:val="20"/>
          <w:szCs w:val="20"/>
        </w:rPr>
        <w:t>9</w:t>
      </w:r>
      <w:r w:rsidR="00BA0F2B">
        <w:rPr>
          <w:b/>
          <w:color w:val="000000" w:themeColor="text1"/>
          <w:sz w:val="20"/>
          <w:szCs w:val="20"/>
        </w:rPr>
        <w:t>-12</w:t>
      </w:r>
    </w:p>
    <w:p w14:paraId="44725864" w14:textId="77777777" w:rsidR="00C23B84" w:rsidRDefault="00C23B84" w:rsidP="00036120">
      <w:pPr>
        <w:jc w:val="center"/>
        <w:rPr>
          <w:b/>
          <w:color w:val="000000" w:themeColor="text1"/>
          <w:sz w:val="20"/>
          <w:szCs w:val="20"/>
        </w:rPr>
      </w:pPr>
    </w:p>
    <w:p w14:paraId="4A24F53A" w14:textId="7C2D7CB3" w:rsidR="009627F9" w:rsidRPr="000C31B0" w:rsidRDefault="009627F9" w:rsidP="009627F9">
      <w:pPr>
        <w:pStyle w:val="Heading2"/>
        <w:rPr>
          <w:color w:val="000000" w:themeColor="text1"/>
        </w:rPr>
      </w:pPr>
      <w:bookmarkStart w:id="33" w:name="_Defects_Resolved"/>
      <w:bookmarkStart w:id="34" w:name="_Toc464477401"/>
      <w:bookmarkEnd w:id="33"/>
      <w:r w:rsidRPr="000C31B0">
        <w:rPr>
          <w:color w:val="000000" w:themeColor="text1"/>
        </w:rPr>
        <w:t xml:space="preserve">Defects </w:t>
      </w:r>
      <w:r w:rsidR="00AE3E2B">
        <w:rPr>
          <w:color w:val="000000" w:themeColor="text1"/>
        </w:rPr>
        <w:t>Open</w:t>
      </w:r>
      <w:r w:rsidR="003C6711">
        <w:rPr>
          <w:color w:val="000000" w:themeColor="text1"/>
        </w:rPr>
        <w:t>/</w:t>
      </w:r>
      <w:r w:rsidRPr="000C31B0">
        <w:rPr>
          <w:color w:val="000000" w:themeColor="text1"/>
        </w:rPr>
        <w:t>Resolved</w:t>
      </w:r>
      <w:bookmarkEnd w:id="34"/>
    </w:p>
    <w:p w14:paraId="06E09CD9" w14:textId="1BA3179F" w:rsidR="00874A97" w:rsidRDefault="00615D57" w:rsidP="008F78AB">
      <w:pPr>
        <w:rPr>
          <w:color w:val="000000" w:themeColor="text1"/>
          <w:szCs w:val="24"/>
        </w:rPr>
      </w:pPr>
      <w:r w:rsidRPr="000C31B0">
        <w:rPr>
          <w:color w:val="000000" w:themeColor="text1"/>
          <w:szCs w:val="24"/>
        </w:rPr>
        <w:t xml:space="preserve">During release </w:t>
      </w:r>
      <w:r w:rsidR="009E1038">
        <w:rPr>
          <w:color w:val="000000" w:themeColor="text1"/>
          <w:szCs w:val="24"/>
        </w:rPr>
        <w:t>S</w:t>
      </w:r>
      <w:r w:rsidR="003B59C6">
        <w:rPr>
          <w:color w:val="000000" w:themeColor="text1"/>
          <w:szCs w:val="24"/>
        </w:rPr>
        <w:t xml:space="preserve">prints </w:t>
      </w:r>
      <w:r w:rsidR="00CC5B06">
        <w:rPr>
          <w:color w:val="000000" w:themeColor="text1"/>
          <w:szCs w:val="24"/>
        </w:rPr>
        <w:t>9</w:t>
      </w:r>
      <w:r w:rsidR="00BA0F2B">
        <w:rPr>
          <w:color w:val="000000" w:themeColor="text1"/>
          <w:szCs w:val="24"/>
        </w:rPr>
        <w:t>-12</w:t>
      </w:r>
      <w:r w:rsidR="00874A97">
        <w:rPr>
          <w:color w:val="000000" w:themeColor="text1"/>
          <w:szCs w:val="24"/>
        </w:rPr>
        <w:t>,</w:t>
      </w:r>
      <w:r w:rsidR="000533A3">
        <w:rPr>
          <w:color w:val="000000" w:themeColor="text1"/>
          <w:szCs w:val="24"/>
        </w:rPr>
        <w:t xml:space="preserve"> </w:t>
      </w:r>
      <w:r w:rsidR="00AF344B" w:rsidRPr="000C31B0">
        <w:rPr>
          <w:color w:val="000000" w:themeColor="text1"/>
          <w:szCs w:val="24"/>
        </w:rPr>
        <w:t>the team resolved</w:t>
      </w:r>
      <w:r w:rsidR="002C4993">
        <w:rPr>
          <w:color w:val="000000" w:themeColor="text1"/>
          <w:szCs w:val="24"/>
        </w:rPr>
        <w:t xml:space="preserve"> 20 </w:t>
      </w:r>
      <w:r w:rsidR="00181202">
        <w:rPr>
          <w:color w:val="000000" w:themeColor="text1"/>
          <w:szCs w:val="24"/>
        </w:rPr>
        <w:t>defect</w:t>
      </w:r>
      <w:r w:rsidR="002C33B3">
        <w:rPr>
          <w:color w:val="000000" w:themeColor="text1"/>
          <w:szCs w:val="24"/>
        </w:rPr>
        <w:t>s</w:t>
      </w:r>
      <w:r w:rsidR="00AF344B" w:rsidRPr="000C31B0">
        <w:rPr>
          <w:color w:val="000000" w:themeColor="text1"/>
          <w:szCs w:val="24"/>
        </w:rPr>
        <w:t>.</w:t>
      </w:r>
      <w:r w:rsidR="00874A97">
        <w:rPr>
          <w:color w:val="000000" w:themeColor="text1"/>
          <w:szCs w:val="24"/>
        </w:rPr>
        <w:t xml:space="preserve"> </w:t>
      </w:r>
      <w:r w:rsidR="00AF344B" w:rsidRPr="000C31B0">
        <w:rPr>
          <w:color w:val="000000" w:themeColor="text1"/>
          <w:szCs w:val="24"/>
        </w:rPr>
        <w:t>The following table lists the defect</w:t>
      </w:r>
      <w:r w:rsidR="002C33B3">
        <w:rPr>
          <w:color w:val="000000" w:themeColor="text1"/>
          <w:szCs w:val="24"/>
        </w:rPr>
        <w:t>s</w:t>
      </w:r>
      <w:r w:rsidR="00AF344B" w:rsidRPr="000C31B0">
        <w:rPr>
          <w:color w:val="000000" w:themeColor="text1"/>
          <w:szCs w:val="24"/>
        </w:rPr>
        <w:t xml:space="preserve"> </w:t>
      </w:r>
      <w:r w:rsidR="003F532B" w:rsidRPr="000C31B0">
        <w:rPr>
          <w:color w:val="000000" w:themeColor="text1"/>
          <w:szCs w:val="24"/>
        </w:rPr>
        <w:t xml:space="preserve">resolved </w:t>
      </w:r>
      <w:r w:rsidR="00AF344B" w:rsidRPr="000C31B0">
        <w:rPr>
          <w:color w:val="000000" w:themeColor="text1"/>
          <w:szCs w:val="24"/>
        </w:rPr>
        <w:t xml:space="preserve">in </w:t>
      </w:r>
      <w:r w:rsidR="009E1038">
        <w:rPr>
          <w:color w:val="000000" w:themeColor="text1"/>
          <w:szCs w:val="24"/>
        </w:rPr>
        <w:t xml:space="preserve">Sprints </w:t>
      </w:r>
      <w:r w:rsidR="00CC5B06">
        <w:rPr>
          <w:color w:val="000000" w:themeColor="text1"/>
          <w:szCs w:val="24"/>
        </w:rPr>
        <w:t>9</w:t>
      </w:r>
      <w:r w:rsidR="00BA0F2B">
        <w:rPr>
          <w:color w:val="000000" w:themeColor="text1"/>
          <w:szCs w:val="24"/>
        </w:rPr>
        <w:t>-12</w:t>
      </w:r>
      <w:r w:rsidR="00AF344B" w:rsidRPr="000C31B0">
        <w:rPr>
          <w:color w:val="000000" w:themeColor="text1"/>
          <w:szCs w:val="24"/>
        </w:rPr>
        <w:t>:</w:t>
      </w:r>
    </w:p>
    <w:tbl>
      <w:tblPr>
        <w:tblStyle w:val="TableGrid"/>
        <w:tblW w:w="10002" w:type="dxa"/>
        <w:tblLook w:val="04A0" w:firstRow="1" w:lastRow="0" w:firstColumn="1" w:lastColumn="0" w:noHBand="0" w:noVBand="1"/>
      </w:tblPr>
      <w:tblGrid>
        <w:gridCol w:w="1435"/>
        <w:gridCol w:w="6082"/>
        <w:gridCol w:w="1141"/>
        <w:gridCol w:w="1344"/>
      </w:tblGrid>
      <w:tr w:rsidR="003C6711" w:rsidRPr="003C6711" w14:paraId="78019730" w14:textId="77777777" w:rsidTr="003C6711">
        <w:trPr>
          <w:trHeight w:val="315"/>
        </w:trPr>
        <w:tc>
          <w:tcPr>
            <w:tcW w:w="1435" w:type="dxa"/>
            <w:shd w:val="clear" w:color="auto" w:fill="D9D9D9" w:themeFill="background1" w:themeFillShade="D9"/>
            <w:noWrap/>
            <w:hideMark/>
          </w:tcPr>
          <w:p w14:paraId="1D1A505D" w14:textId="77777777" w:rsidR="003C6711" w:rsidRPr="003C6711" w:rsidRDefault="003C6711" w:rsidP="003C6711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3C6711">
              <w:rPr>
                <w:b/>
                <w:bCs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6082" w:type="dxa"/>
            <w:shd w:val="clear" w:color="auto" w:fill="D9D9D9" w:themeFill="background1" w:themeFillShade="D9"/>
            <w:noWrap/>
            <w:hideMark/>
          </w:tcPr>
          <w:p w14:paraId="1589C04D" w14:textId="77777777" w:rsidR="003C6711" w:rsidRPr="003C6711" w:rsidRDefault="003C6711" w:rsidP="003C6711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3C6711">
              <w:rPr>
                <w:b/>
                <w:bCs/>
                <w:color w:val="000000" w:themeColor="text1"/>
                <w:sz w:val="20"/>
                <w:szCs w:val="20"/>
              </w:rPr>
              <w:t>Summary</w:t>
            </w:r>
          </w:p>
        </w:tc>
        <w:tc>
          <w:tcPr>
            <w:tcW w:w="1141" w:type="dxa"/>
            <w:shd w:val="clear" w:color="auto" w:fill="D9D9D9" w:themeFill="background1" w:themeFillShade="D9"/>
            <w:noWrap/>
            <w:hideMark/>
          </w:tcPr>
          <w:p w14:paraId="60A30C82" w14:textId="77777777" w:rsidR="003C6711" w:rsidRPr="003C6711" w:rsidRDefault="003C6711" w:rsidP="003C6711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3C6711">
              <w:rPr>
                <w:b/>
                <w:bCs/>
                <w:color w:val="000000" w:themeColor="text1"/>
                <w:sz w:val="20"/>
                <w:szCs w:val="20"/>
              </w:rPr>
              <w:t>Date Open</w:t>
            </w:r>
          </w:p>
        </w:tc>
        <w:tc>
          <w:tcPr>
            <w:tcW w:w="1344" w:type="dxa"/>
            <w:shd w:val="clear" w:color="auto" w:fill="D9D9D9" w:themeFill="background1" w:themeFillShade="D9"/>
            <w:noWrap/>
            <w:hideMark/>
          </w:tcPr>
          <w:p w14:paraId="6A23BC74" w14:textId="77777777" w:rsidR="003C6711" w:rsidRPr="003C6711" w:rsidRDefault="003C6711" w:rsidP="003C6711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3C6711">
              <w:rPr>
                <w:b/>
                <w:bCs/>
                <w:color w:val="000000" w:themeColor="text1"/>
                <w:sz w:val="20"/>
                <w:szCs w:val="20"/>
              </w:rPr>
              <w:t>Date Closed</w:t>
            </w:r>
          </w:p>
        </w:tc>
      </w:tr>
      <w:tr w:rsidR="00D53311" w:rsidRPr="003C6711" w14:paraId="71D2DFBF" w14:textId="77777777" w:rsidTr="003C6711">
        <w:trPr>
          <w:trHeight w:val="300"/>
        </w:trPr>
        <w:tc>
          <w:tcPr>
            <w:tcW w:w="1435" w:type="dxa"/>
            <w:noWrap/>
          </w:tcPr>
          <w:p w14:paraId="54CEA04D" w14:textId="3EFC50BF" w:rsidR="00D53311" w:rsidRPr="00731582" w:rsidRDefault="00E06492">
            <w:pPr>
              <w:rPr>
                <w:color w:val="000000" w:themeColor="text1"/>
                <w:sz w:val="20"/>
                <w:szCs w:val="20"/>
              </w:rPr>
            </w:pPr>
            <w:r w:rsidRPr="00731582">
              <w:rPr>
                <w:color w:val="000000" w:themeColor="text1"/>
                <w:sz w:val="20"/>
                <w:szCs w:val="20"/>
              </w:rPr>
              <w:t>VABCDS-465</w:t>
            </w:r>
          </w:p>
        </w:tc>
        <w:tc>
          <w:tcPr>
            <w:tcW w:w="6082" w:type="dxa"/>
            <w:noWrap/>
          </w:tcPr>
          <w:p w14:paraId="15E89BDE" w14:textId="2BFC65CE" w:rsidR="00D53311" w:rsidRPr="00731582" w:rsidRDefault="000E2B8B" w:rsidP="00C355DC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R</w:t>
            </w:r>
            <w:r w:rsidR="00E06492" w:rsidRPr="00731582">
              <w:rPr>
                <w:color w:val="000000" w:themeColor="text1"/>
                <w:sz w:val="20"/>
                <w:szCs w:val="20"/>
              </w:rPr>
              <w:t>ater/modeling agent log in screen missing tab items</w:t>
            </w:r>
          </w:p>
        </w:tc>
        <w:tc>
          <w:tcPr>
            <w:tcW w:w="1141" w:type="dxa"/>
            <w:noWrap/>
          </w:tcPr>
          <w:p w14:paraId="17B04AB9" w14:textId="5C8A4D0D" w:rsidR="00D53311" w:rsidRPr="00EB2A81" w:rsidRDefault="003F3693" w:rsidP="00EB2A81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B2A81">
              <w:rPr>
                <w:rFonts w:eastAsia="Times New Roman" w:cs="Times New Roman"/>
                <w:color w:val="000000"/>
                <w:sz w:val="20"/>
                <w:szCs w:val="20"/>
              </w:rPr>
              <w:t>08/04/16</w:t>
            </w:r>
          </w:p>
        </w:tc>
        <w:tc>
          <w:tcPr>
            <w:tcW w:w="1344" w:type="dxa"/>
            <w:noWrap/>
          </w:tcPr>
          <w:p w14:paraId="612F6216" w14:textId="56E57D56" w:rsidR="00D53311" w:rsidRPr="00731582" w:rsidRDefault="00E06492" w:rsidP="003F3693">
            <w:pPr>
              <w:rPr>
                <w:color w:val="000000" w:themeColor="text1"/>
                <w:sz w:val="20"/>
                <w:szCs w:val="20"/>
              </w:rPr>
            </w:pPr>
            <w:r w:rsidRPr="00731582">
              <w:rPr>
                <w:color w:val="000000" w:themeColor="text1"/>
                <w:sz w:val="20"/>
                <w:szCs w:val="20"/>
              </w:rPr>
              <w:t>09/08/16</w:t>
            </w:r>
          </w:p>
        </w:tc>
      </w:tr>
      <w:tr w:rsidR="00D53311" w:rsidRPr="003C6711" w14:paraId="3B8BCFF5" w14:textId="77777777" w:rsidTr="003C6711">
        <w:trPr>
          <w:trHeight w:val="300"/>
        </w:trPr>
        <w:tc>
          <w:tcPr>
            <w:tcW w:w="1435" w:type="dxa"/>
            <w:noWrap/>
          </w:tcPr>
          <w:p w14:paraId="32FFCA77" w14:textId="30A91EE9" w:rsidR="00D53311" w:rsidRPr="00731582" w:rsidRDefault="00E06492" w:rsidP="00C355DC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31582">
              <w:rPr>
                <w:rFonts w:eastAsia="Times New Roman" w:cs="Times New Roman"/>
                <w:color w:val="000000"/>
                <w:sz w:val="20"/>
                <w:szCs w:val="20"/>
              </w:rPr>
              <w:t>VABCDS-510</w:t>
            </w:r>
          </w:p>
        </w:tc>
        <w:tc>
          <w:tcPr>
            <w:tcW w:w="6082" w:type="dxa"/>
            <w:noWrap/>
          </w:tcPr>
          <w:p w14:paraId="1A07169E" w14:textId="58021D0C" w:rsidR="00D53311" w:rsidRPr="00731582" w:rsidRDefault="00E06492" w:rsidP="00C355DC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31582">
              <w:rPr>
                <w:rFonts w:eastAsia="Times New Roman" w:cs="Times New Roman"/>
                <w:color w:val="000000"/>
                <w:sz w:val="20"/>
                <w:szCs w:val="20"/>
              </w:rPr>
              <w:t>Rater/Modeler Dashboard - Menu items shows - "Setting" it should be "Tools"</w:t>
            </w:r>
          </w:p>
        </w:tc>
        <w:tc>
          <w:tcPr>
            <w:tcW w:w="1141" w:type="dxa"/>
            <w:noWrap/>
          </w:tcPr>
          <w:p w14:paraId="1CFB67A5" w14:textId="7FF4DE3A" w:rsidR="00D53311" w:rsidRPr="00731582" w:rsidRDefault="00E06492" w:rsidP="003F3693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31582">
              <w:rPr>
                <w:rFonts w:eastAsia="Times New Roman" w:cs="Times New Roman"/>
                <w:color w:val="000000"/>
                <w:sz w:val="20"/>
                <w:szCs w:val="20"/>
              </w:rPr>
              <w:t>08/19/16</w:t>
            </w:r>
          </w:p>
        </w:tc>
        <w:tc>
          <w:tcPr>
            <w:tcW w:w="1344" w:type="dxa"/>
            <w:noWrap/>
          </w:tcPr>
          <w:p w14:paraId="73C3D9EA" w14:textId="4BAE8995" w:rsidR="00D53311" w:rsidRPr="00731582" w:rsidRDefault="00E06492" w:rsidP="003F3693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31582">
              <w:rPr>
                <w:rFonts w:eastAsia="Times New Roman" w:cs="Times New Roman"/>
                <w:color w:val="000000"/>
                <w:sz w:val="20"/>
                <w:szCs w:val="20"/>
              </w:rPr>
              <w:t>09/13/16</w:t>
            </w:r>
          </w:p>
        </w:tc>
      </w:tr>
      <w:tr w:rsidR="00D53311" w:rsidRPr="003C6711" w14:paraId="005866F6" w14:textId="77777777" w:rsidTr="003C6711">
        <w:trPr>
          <w:trHeight w:val="300"/>
        </w:trPr>
        <w:tc>
          <w:tcPr>
            <w:tcW w:w="1435" w:type="dxa"/>
            <w:noWrap/>
          </w:tcPr>
          <w:p w14:paraId="1CA9F034" w14:textId="1D94E874" w:rsidR="00D53311" w:rsidRPr="00731582" w:rsidRDefault="00E06492" w:rsidP="00C355DC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31582">
              <w:rPr>
                <w:rFonts w:eastAsia="Times New Roman" w:cs="Times New Roman"/>
                <w:color w:val="000000"/>
                <w:sz w:val="20"/>
                <w:szCs w:val="20"/>
              </w:rPr>
              <w:t>VABCDS-513</w:t>
            </w:r>
          </w:p>
        </w:tc>
        <w:tc>
          <w:tcPr>
            <w:tcW w:w="6082" w:type="dxa"/>
            <w:noWrap/>
          </w:tcPr>
          <w:p w14:paraId="3E70C751" w14:textId="3FB0D5AF" w:rsidR="00D53311" w:rsidRPr="00731582" w:rsidRDefault="00E06492" w:rsidP="00C355DC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31582">
              <w:rPr>
                <w:rFonts w:eastAsia="Times New Roman" w:cs="Times New Roman"/>
                <w:color w:val="000000"/>
                <w:sz w:val="20"/>
                <w:szCs w:val="20"/>
              </w:rPr>
              <w:t>The Reset and Select model button should not have icons (stop and download)</w:t>
            </w:r>
          </w:p>
        </w:tc>
        <w:tc>
          <w:tcPr>
            <w:tcW w:w="1141" w:type="dxa"/>
            <w:noWrap/>
          </w:tcPr>
          <w:p w14:paraId="079B52C2" w14:textId="0A46A954" w:rsidR="00D53311" w:rsidRPr="00731582" w:rsidRDefault="00E06492" w:rsidP="003F3693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31582">
              <w:rPr>
                <w:rFonts w:eastAsia="Times New Roman" w:cs="Times New Roman"/>
                <w:color w:val="000000"/>
                <w:sz w:val="20"/>
                <w:szCs w:val="20"/>
              </w:rPr>
              <w:t>08/19/16</w:t>
            </w:r>
          </w:p>
        </w:tc>
        <w:tc>
          <w:tcPr>
            <w:tcW w:w="1344" w:type="dxa"/>
            <w:noWrap/>
          </w:tcPr>
          <w:p w14:paraId="6CC29844" w14:textId="7BF482C8" w:rsidR="00D53311" w:rsidRPr="00731582" w:rsidRDefault="00E06492" w:rsidP="003F3693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31582">
              <w:rPr>
                <w:rFonts w:eastAsia="Times New Roman" w:cs="Times New Roman"/>
                <w:color w:val="000000"/>
                <w:sz w:val="20"/>
                <w:szCs w:val="20"/>
              </w:rPr>
              <w:t>08/22/16</w:t>
            </w:r>
          </w:p>
        </w:tc>
      </w:tr>
      <w:tr w:rsidR="00D53311" w:rsidRPr="003C6711" w14:paraId="595961A4" w14:textId="77777777" w:rsidTr="003C6711">
        <w:trPr>
          <w:trHeight w:val="300"/>
        </w:trPr>
        <w:tc>
          <w:tcPr>
            <w:tcW w:w="1435" w:type="dxa"/>
            <w:noWrap/>
          </w:tcPr>
          <w:p w14:paraId="3E91BD8B" w14:textId="6D98A6EF" w:rsidR="00D53311" w:rsidRPr="00731582" w:rsidRDefault="00E06492" w:rsidP="00C355DC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31582">
              <w:rPr>
                <w:rFonts w:eastAsia="Times New Roman" w:cs="Times New Roman"/>
                <w:color w:val="000000"/>
                <w:sz w:val="20"/>
                <w:szCs w:val="20"/>
              </w:rPr>
              <w:t>VABCDS-514</w:t>
            </w:r>
          </w:p>
        </w:tc>
        <w:tc>
          <w:tcPr>
            <w:tcW w:w="6082" w:type="dxa"/>
            <w:noWrap/>
          </w:tcPr>
          <w:p w14:paraId="782157EE" w14:textId="5707519B" w:rsidR="00D53311" w:rsidRPr="00731582" w:rsidRDefault="00E06492" w:rsidP="00C355DC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31582">
              <w:rPr>
                <w:rFonts w:eastAsia="Times New Roman" w:cs="Times New Roman"/>
                <w:color w:val="000000"/>
                <w:sz w:val="20"/>
                <w:szCs w:val="20"/>
              </w:rPr>
              <w:t>The dashboard data Label should show BCDSS CLAIMS not just "C</w:t>
            </w:r>
            <w:r w:rsidR="001E083B" w:rsidRPr="00731582">
              <w:rPr>
                <w:rFonts w:eastAsia="Times New Roman" w:cs="Times New Roman"/>
                <w:color w:val="000000"/>
                <w:sz w:val="20"/>
                <w:szCs w:val="20"/>
              </w:rPr>
              <w:t>l</w:t>
            </w:r>
            <w:r w:rsidRPr="00731582">
              <w:rPr>
                <w:rFonts w:eastAsia="Times New Roman" w:cs="Times New Roman"/>
                <w:color w:val="000000"/>
                <w:sz w:val="20"/>
                <w:szCs w:val="20"/>
              </w:rPr>
              <w:t>aim"</w:t>
            </w:r>
          </w:p>
        </w:tc>
        <w:tc>
          <w:tcPr>
            <w:tcW w:w="1141" w:type="dxa"/>
            <w:noWrap/>
          </w:tcPr>
          <w:p w14:paraId="32374EE1" w14:textId="45517607" w:rsidR="00D53311" w:rsidRPr="00731582" w:rsidRDefault="001E083B" w:rsidP="003F3693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31582">
              <w:rPr>
                <w:rFonts w:eastAsia="Times New Roman" w:cs="Times New Roman"/>
                <w:color w:val="000000"/>
                <w:sz w:val="20"/>
                <w:szCs w:val="20"/>
              </w:rPr>
              <w:t>08/19/16</w:t>
            </w:r>
          </w:p>
        </w:tc>
        <w:tc>
          <w:tcPr>
            <w:tcW w:w="1344" w:type="dxa"/>
            <w:noWrap/>
          </w:tcPr>
          <w:p w14:paraId="0ED9ECAD" w14:textId="3116E23C" w:rsidR="00D53311" w:rsidRPr="00731582" w:rsidRDefault="001E083B" w:rsidP="003F3693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31582">
              <w:rPr>
                <w:rFonts w:eastAsia="Times New Roman" w:cs="Times New Roman"/>
                <w:color w:val="000000"/>
                <w:sz w:val="20"/>
                <w:szCs w:val="20"/>
              </w:rPr>
              <w:t>08/22/16</w:t>
            </w:r>
          </w:p>
        </w:tc>
      </w:tr>
      <w:tr w:rsidR="00D53311" w:rsidRPr="003C6711" w14:paraId="715A2B5C" w14:textId="77777777" w:rsidTr="003C6711">
        <w:trPr>
          <w:trHeight w:val="300"/>
        </w:trPr>
        <w:tc>
          <w:tcPr>
            <w:tcW w:w="1435" w:type="dxa"/>
            <w:noWrap/>
          </w:tcPr>
          <w:p w14:paraId="365427D6" w14:textId="0753E3D8" w:rsidR="00D53311" w:rsidRPr="00731582" w:rsidRDefault="001E083B" w:rsidP="00C355DC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31582">
              <w:rPr>
                <w:rFonts w:eastAsia="Times New Roman" w:cs="Times New Roman"/>
                <w:color w:val="000000"/>
                <w:sz w:val="20"/>
                <w:szCs w:val="20"/>
              </w:rPr>
              <w:t>VABCDS-515</w:t>
            </w:r>
          </w:p>
        </w:tc>
        <w:tc>
          <w:tcPr>
            <w:tcW w:w="6082" w:type="dxa"/>
            <w:noWrap/>
          </w:tcPr>
          <w:p w14:paraId="5589067E" w14:textId="2FFE02C0" w:rsidR="00D53311" w:rsidRPr="00731582" w:rsidRDefault="001E083B" w:rsidP="00C355DC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31582">
              <w:rPr>
                <w:rFonts w:eastAsia="Times New Roman" w:cs="Times New Roman"/>
                <w:color w:val="000000"/>
                <w:sz w:val="20"/>
                <w:szCs w:val="20"/>
              </w:rPr>
              <w:t>There Must be a Checkbox to Select All Claims</w:t>
            </w:r>
          </w:p>
        </w:tc>
        <w:tc>
          <w:tcPr>
            <w:tcW w:w="1141" w:type="dxa"/>
            <w:noWrap/>
          </w:tcPr>
          <w:p w14:paraId="04CB0591" w14:textId="027C2FC2" w:rsidR="00D53311" w:rsidRPr="00731582" w:rsidRDefault="001E083B" w:rsidP="003F3693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31582">
              <w:rPr>
                <w:rFonts w:eastAsia="Times New Roman" w:cs="Times New Roman"/>
                <w:color w:val="000000"/>
                <w:sz w:val="20"/>
                <w:szCs w:val="20"/>
              </w:rPr>
              <w:t>08/19/16</w:t>
            </w:r>
          </w:p>
        </w:tc>
        <w:tc>
          <w:tcPr>
            <w:tcW w:w="1344" w:type="dxa"/>
            <w:noWrap/>
          </w:tcPr>
          <w:p w14:paraId="7BA12D77" w14:textId="77777777" w:rsidR="00D53311" w:rsidRPr="00731582" w:rsidRDefault="00D53311" w:rsidP="003F3693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D53311" w:rsidRPr="003C6711" w14:paraId="1F1EDCD0" w14:textId="77777777" w:rsidTr="003C6711">
        <w:trPr>
          <w:trHeight w:val="300"/>
        </w:trPr>
        <w:tc>
          <w:tcPr>
            <w:tcW w:w="1435" w:type="dxa"/>
            <w:noWrap/>
          </w:tcPr>
          <w:p w14:paraId="5EE19A63" w14:textId="72D3A421" w:rsidR="00D53311" w:rsidRPr="00731582" w:rsidRDefault="001E083B" w:rsidP="00C355DC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31582">
              <w:rPr>
                <w:rFonts w:eastAsia="Times New Roman" w:cs="Times New Roman"/>
                <w:color w:val="000000"/>
                <w:sz w:val="20"/>
                <w:szCs w:val="20"/>
              </w:rPr>
              <w:t>VABCDS-516</w:t>
            </w:r>
          </w:p>
        </w:tc>
        <w:tc>
          <w:tcPr>
            <w:tcW w:w="6082" w:type="dxa"/>
            <w:noWrap/>
          </w:tcPr>
          <w:p w14:paraId="0FECBC7B" w14:textId="3CE22B11" w:rsidR="00D53311" w:rsidRPr="00731582" w:rsidRDefault="001E083B" w:rsidP="00C355DC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31582">
              <w:rPr>
                <w:rFonts w:eastAsia="Times New Roman" w:cs="Times New Roman"/>
                <w:color w:val="000000"/>
                <w:sz w:val="20"/>
                <w:szCs w:val="20"/>
              </w:rPr>
              <w:t>BCDS - Dashboard Claim Data Table - need table navigation feature</w:t>
            </w:r>
          </w:p>
        </w:tc>
        <w:tc>
          <w:tcPr>
            <w:tcW w:w="1141" w:type="dxa"/>
            <w:noWrap/>
          </w:tcPr>
          <w:p w14:paraId="08077F79" w14:textId="57960CEC" w:rsidR="00D53311" w:rsidRPr="00731582" w:rsidRDefault="001E083B" w:rsidP="003F3693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31582">
              <w:rPr>
                <w:rFonts w:eastAsia="Times New Roman" w:cs="Times New Roman"/>
                <w:color w:val="000000"/>
                <w:sz w:val="20"/>
                <w:szCs w:val="20"/>
              </w:rPr>
              <w:t>08/19/16</w:t>
            </w:r>
          </w:p>
        </w:tc>
        <w:tc>
          <w:tcPr>
            <w:tcW w:w="1344" w:type="dxa"/>
            <w:noWrap/>
          </w:tcPr>
          <w:p w14:paraId="22B1EEB2" w14:textId="77777777" w:rsidR="00D53311" w:rsidRPr="00731582" w:rsidRDefault="00D53311" w:rsidP="003F3693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D53311" w:rsidRPr="003C6711" w14:paraId="0673C3F7" w14:textId="77777777" w:rsidTr="003C6711">
        <w:trPr>
          <w:trHeight w:val="300"/>
        </w:trPr>
        <w:tc>
          <w:tcPr>
            <w:tcW w:w="1435" w:type="dxa"/>
            <w:noWrap/>
          </w:tcPr>
          <w:p w14:paraId="009D1693" w14:textId="0DD5E0CA" w:rsidR="00D53311" w:rsidRPr="00731582" w:rsidRDefault="001E083B" w:rsidP="00C355DC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31582">
              <w:rPr>
                <w:rFonts w:eastAsia="Times New Roman" w:cs="Times New Roman"/>
                <w:color w:val="000000"/>
                <w:sz w:val="20"/>
                <w:szCs w:val="20"/>
              </w:rPr>
              <w:t>VABCDS-535</w:t>
            </w:r>
          </w:p>
        </w:tc>
        <w:tc>
          <w:tcPr>
            <w:tcW w:w="6082" w:type="dxa"/>
            <w:noWrap/>
          </w:tcPr>
          <w:p w14:paraId="2577BBBA" w14:textId="0C02B8FC" w:rsidR="00D53311" w:rsidRPr="00731582" w:rsidRDefault="001E083B" w:rsidP="00C355DC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31582">
              <w:rPr>
                <w:rFonts w:eastAsia="Times New Roman" w:cs="Times New Roman"/>
                <w:color w:val="000000"/>
                <w:sz w:val="20"/>
                <w:szCs w:val="20"/>
              </w:rPr>
              <w:t>Rater and Modeler Logged-in Dashboard Shows Data in the Middle of Screen</w:t>
            </w:r>
          </w:p>
        </w:tc>
        <w:tc>
          <w:tcPr>
            <w:tcW w:w="1141" w:type="dxa"/>
            <w:noWrap/>
          </w:tcPr>
          <w:p w14:paraId="7D699C7E" w14:textId="2AC59A69" w:rsidR="00D53311" w:rsidRPr="00731582" w:rsidRDefault="001E083B" w:rsidP="003F3693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31582">
              <w:rPr>
                <w:rFonts w:eastAsia="Times New Roman" w:cs="Times New Roman"/>
                <w:color w:val="000000"/>
                <w:sz w:val="20"/>
                <w:szCs w:val="20"/>
              </w:rPr>
              <w:t>08/23/16</w:t>
            </w:r>
          </w:p>
        </w:tc>
        <w:tc>
          <w:tcPr>
            <w:tcW w:w="1344" w:type="dxa"/>
            <w:noWrap/>
          </w:tcPr>
          <w:p w14:paraId="57A595E1" w14:textId="77777777" w:rsidR="00D53311" w:rsidRPr="00731582" w:rsidRDefault="00D53311" w:rsidP="003F3693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D53311" w:rsidRPr="003C6711" w14:paraId="242EBA9C" w14:textId="77777777" w:rsidTr="003C6711">
        <w:trPr>
          <w:trHeight w:val="300"/>
        </w:trPr>
        <w:tc>
          <w:tcPr>
            <w:tcW w:w="1435" w:type="dxa"/>
            <w:noWrap/>
          </w:tcPr>
          <w:p w14:paraId="0FC8B6D9" w14:textId="6737EBCF" w:rsidR="00D53311" w:rsidRPr="00731582" w:rsidRDefault="001E083B" w:rsidP="00C355DC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31582">
              <w:rPr>
                <w:rFonts w:eastAsia="Times New Roman" w:cs="Times New Roman"/>
                <w:color w:val="000000"/>
                <w:sz w:val="20"/>
                <w:szCs w:val="20"/>
              </w:rPr>
              <w:t>VABCDS-544</w:t>
            </w:r>
          </w:p>
        </w:tc>
        <w:tc>
          <w:tcPr>
            <w:tcW w:w="6082" w:type="dxa"/>
            <w:noWrap/>
          </w:tcPr>
          <w:p w14:paraId="221B4D3E" w14:textId="17B83628" w:rsidR="00D53311" w:rsidRPr="00731582" w:rsidRDefault="001E083B" w:rsidP="00C355DC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31582">
              <w:rPr>
                <w:rFonts w:eastAsia="Times New Roman" w:cs="Times New Roman"/>
                <w:color w:val="000000"/>
                <w:sz w:val="20"/>
                <w:szCs w:val="20"/>
              </w:rPr>
              <w:t>Warning message - some minor editing needed</w:t>
            </w:r>
          </w:p>
        </w:tc>
        <w:tc>
          <w:tcPr>
            <w:tcW w:w="1141" w:type="dxa"/>
            <w:noWrap/>
          </w:tcPr>
          <w:p w14:paraId="0C6F1606" w14:textId="7FE6CA80" w:rsidR="00D53311" w:rsidRPr="00731582" w:rsidRDefault="001E083B" w:rsidP="003F3693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31582">
              <w:rPr>
                <w:rFonts w:eastAsia="Times New Roman" w:cs="Times New Roman"/>
                <w:color w:val="000000"/>
                <w:sz w:val="20"/>
                <w:szCs w:val="20"/>
              </w:rPr>
              <w:t>08/23/16</w:t>
            </w:r>
          </w:p>
        </w:tc>
        <w:tc>
          <w:tcPr>
            <w:tcW w:w="1344" w:type="dxa"/>
            <w:noWrap/>
          </w:tcPr>
          <w:p w14:paraId="1CAC9722" w14:textId="2DDD7377" w:rsidR="00D53311" w:rsidRPr="00731582" w:rsidRDefault="001E083B" w:rsidP="003F3693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31582">
              <w:rPr>
                <w:rFonts w:eastAsia="Times New Roman" w:cs="Times New Roman"/>
                <w:color w:val="000000"/>
                <w:sz w:val="20"/>
                <w:szCs w:val="20"/>
              </w:rPr>
              <w:t>08/25/16</w:t>
            </w:r>
          </w:p>
        </w:tc>
      </w:tr>
      <w:tr w:rsidR="00D53311" w:rsidRPr="003C6711" w14:paraId="27A2B373" w14:textId="77777777" w:rsidTr="003C6711">
        <w:trPr>
          <w:trHeight w:val="300"/>
        </w:trPr>
        <w:tc>
          <w:tcPr>
            <w:tcW w:w="1435" w:type="dxa"/>
            <w:noWrap/>
          </w:tcPr>
          <w:p w14:paraId="6AFFFFEA" w14:textId="5E1871A0" w:rsidR="00D53311" w:rsidRPr="00731582" w:rsidRDefault="00DE3C6F" w:rsidP="00C355DC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31582">
              <w:rPr>
                <w:rFonts w:eastAsia="Times New Roman" w:cs="Times New Roman"/>
                <w:color w:val="000000"/>
                <w:sz w:val="20"/>
                <w:szCs w:val="20"/>
              </w:rPr>
              <w:t>VABCDS-556</w:t>
            </w:r>
          </w:p>
        </w:tc>
        <w:tc>
          <w:tcPr>
            <w:tcW w:w="6082" w:type="dxa"/>
            <w:noWrap/>
          </w:tcPr>
          <w:p w14:paraId="7A09A84B" w14:textId="0CDA5393" w:rsidR="00D53311" w:rsidRPr="00731582" w:rsidRDefault="00DE3C6F" w:rsidP="000E2B8B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31582">
              <w:rPr>
                <w:rFonts w:eastAsia="Times New Roman" w:cs="Times New Roman"/>
                <w:color w:val="000000"/>
                <w:sz w:val="20"/>
                <w:szCs w:val="20"/>
              </w:rPr>
              <w:t>Admin Login screen - items missing</w:t>
            </w:r>
          </w:p>
        </w:tc>
        <w:tc>
          <w:tcPr>
            <w:tcW w:w="1141" w:type="dxa"/>
            <w:noWrap/>
          </w:tcPr>
          <w:p w14:paraId="5F8A4D64" w14:textId="55F503B7" w:rsidR="00D53311" w:rsidRPr="00731582" w:rsidRDefault="00DE3C6F" w:rsidP="003F3693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31582">
              <w:rPr>
                <w:rFonts w:eastAsia="Times New Roman" w:cs="Times New Roman"/>
                <w:color w:val="000000"/>
                <w:sz w:val="20"/>
                <w:szCs w:val="20"/>
              </w:rPr>
              <w:t>08/29/16</w:t>
            </w:r>
          </w:p>
        </w:tc>
        <w:tc>
          <w:tcPr>
            <w:tcW w:w="1344" w:type="dxa"/>
            <w:noWrap/>
          </w:tcPr>
          <w:p w14:paraId="57C7D0D0" w14:textId="77777777" w:rsidR="00D53311" w:rsidRPr="00731582" w:rsidRDefault="00D53311" w:rsidP="003F3693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670D44" w:rsidRPr="003C6711" w14:paraId="33B17F0C" w14:textId="77777777" w:rsidTr="003C6711">
        <w:trPr>
          <w:trHeight w:val="300"/>
        </w:trPr>
        <w:tc>
          <w:tcPr>
            <w:tcW w:w="1435" w:type="dxa"/>
            <w:noWrap/>
          </w:tcPr>
          <w:p w14:paraId="0A74F8F6" w14:textId="2BC93254" w:rsidR="00670D44" w:rsidRPr="00731582" w:rsidRDefault="00DE3C6F" w:rsidP="00C355DC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31582">
              <w:rPr>
                <w:rFonts w:eastAsia="Times New Roman" w:cs="Times New Roman"/>
                <w:color w:val="000000"/>
                <w:sz w:val="20"/>
                <w:szCs w:val="20"/>
              </w:rPr>
              <w:t>VABCDS-563</w:t>
            </w:r>
          </w:p>
        </w:tc>
        <w:tc>
          <w:tcPr>
            <w:tcW w:w="6082" w:type="dxa"/>
            <w:noWrap/>
          </w:tcPr>
          <w:p w14:paraId="447FBD39" w14:textId="2EC4E9AC" w:rsidR="00670D44" w:rsidRPr="00731582" w:rsidRDefault="00DE3C6F" w:rsidP="00C355DC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31582">
              <w:rPr>
                <w:rFonts w:eastAsia="Times New Roman" w:cs="Times New Roman"/>
                <w:color w:val="000000"/>
                <w:sz w:val="20"/>
                <w:szCs w:val="20"/>
              </w:rPr>
              <w:t>Admin login Edit User - validation in Dev environment. Feedback</w:t>
            </w:r>
          </w:p>
        </w:tc>
        <w:tc>
          <w:tcPr>
            <w:tcW w:w="1141" w:type="dxa"/>
            <w:noWrap/>
          </w:tcPr>
          <w:p w14:paraId="738B14F6" w14:textId="29B0AFC5" w:rsidR="00670D44" w:rsidRPr="00731582" w:rsidRDefault="00DE3C6F" w:rsidP="003F3693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31582">
              <w:rPr>
                <w:rFonts w:eastAsia="Times New Roman" w:cs="Times New Roman"/>
                <w:color w:val="000000"/>
                <w:sz w:val="20"/>
                <w:szCs w:val="20"/>
              </w:rPr>
              <w:t>09/02/16</w:t>
            </w:r>
          </w:p>
        </w:tc>
        <w:tc>
          <w:tcPr>
            <w:tcW w:w="1344" w:type="dxa"/>
            <w:noWrap/>
          </w:tcPr>
          <w:p w14:paraId="39B018BB" w14:textId="6E868486" w:rsidR="00670D44" w:rsidRPr="00731582" w:rsidRDefault="00DE3C6F" w:rsidP="003F3693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31582">
              <w:rPr>
                <w:rFonts w:eastAsia="Times New Roman" w:cs="Times New Roman"/>
                <w:color w:val="000000"/>
                <w:sz w:val="20"/>
                <w:szCs w:val="20"/>
              </w:rPr>
              <w:t>09/06/16</w:t>
            </w:r>
          </w:p>
        </w:tc>
      </w:tr>
      <w:tr w:rsidR="00670D44" w:rsidRPr="003C6711" w14:paraId="47761693" w14:textId="77777777" w:rsidTr="003C6711">
        <w:trPr>
          <w:trHeight w:val="300"/>
        </w:trPr>
        <w:tc>
          <w:tcPr>
            <w:tcW w:w="1435" w:type="dxa"/>
            <w:noWrap/>
          </w:tcPr>
          <w:p w14:paraId="6AC6C6DA" w14:textId="54205EE1" w:rsidR="00670D44" w:rsidRPr="00731582" w:rsidRDefault="00DE3C6F" w:rsidP="00C355DC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31582">
              <w:rPr>
                <w:rFonts w:eastAsia="Times New Roman" w:cs="Times New Roman"/>
                <w:color w:val="000000"/>
                <w:sz w:val="20"/>
                <w:szCs w:val="20"/>
              </w:rPr>
              <w:lastRenderedPageBreak/>
              <w:t>VABCDS-572</w:t>
            </w:r>
          </w:p>
        </w:tc>
        <w:tc>
          <w:tcPr>
            <w:tcW w:w="6082" w:type="dxa"/>
            <w:noWrap/>
          </w:tcPr>
          <w:p w14:paraId="66C778F4" w14:textId="2F8FB7BA" w:rsidR="00670D44" w:rsidRPr="00731582" w:rsidRDefault="00DE3C6F" w:rsidP="00C355DC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31582">
              <w:rPr>
                <w:rFonts w:eastAsia="Times New Roman" w:cs="Times New Roman"/>
                <w:color w:val="000000"/>
                <w:sz w:val="20"/>
                <w:szCs w:val="20"/>
              </w:rPr>
              <w:t>Ref Admin Login - Edit User - Activation Button Missing</w:t>
            </w:r>
          </w:p>
        </w:tc>
        <w:tc>
          <w:tcPr>
            <w:tcW w:w="1141" w:type="dxa"/>
            <w:noWrap/>
          </w:tcPr>
          <w:p w14:paraId="0D7807E1" w14:textId="02994650" w:rsidR="00670D44" w:rsidRPr="00731582" w:rsidRDefault="00DE3C6F" w:rsidP="003F3693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31582">
              <w:rPr>
                <w:rFonts w:eastAsia="Times New Roman" w:cs="Times New Roman"/>
                <w:color w:val="000000"/>
                <w:sz w:val="20"/>
                <w:szCs w:val="20"/>
              </w:rPr>
              <w:t>09/06/16</w:t>
            </w:r>
          </w:p>
        </w:tc>
        <w:tc>
          <w:tcPr>
            <w:tcW w:w="1344" w:type="dxa"/>
            <w:noWrap/>
          </w:tcPr>
          <w:p w14:paraId="50D2F10B" w14:textId="77777777" w:rsidR="00670D44" w:rsidRPr="00731582" w:rsidRDefault="00670D44" w:rsidP="003F3693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670D44" w:rsidRPr="003C6711" w14:paraId="58813645" w14:textId="77777777" w:rsidTr="003C6711">
        <w:trPr>
          <w:trHeight w:val="300"/>
        </w:trPr>
        <w:tc>
          <w:tcPr>
            <w:tcW w:w="1435" w:type="dxa"/>
            <w:noWrap/>
          </w:tcPr>
          <w:p w14:paraId="618CBCA9" w14:textId="5074A315" w:rsidR="00670D44" w:rsidRPr="00731582" w:rsidRDefault="00DE3C6F" w:rsidP="00C355DC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31582">
              <w:rPr>
                <w:rFonts w:eastAsia="Times New Roman" w:cs="Times New Roman"/>
                <w:color w:val="000000"/>
                <w:sz w:val="20"/>
                <w:szCs w:val="20"/>
              </w:rPr>
              <w:t>VABCDS-579</w:t>
            </w:r>
          </w:p>
        </w:tc>
        <w:tc>
          <w:tcPr>
            <w:tcW w:w="6082" w:type="dxa"/>
            <w:noWrap/>
          </w:tcPr>
          <w:p w14:paraId="6F2E7808" w14:textId="44E4DD7E" w:rsidR="00670D44" w:rsidRPr="00731582" w:rsidRDefault="00DE3C6F" w:rsidP="00C355DC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31582">
              <w:rPr>
                <w:rFonts w:eastAsia="Times New Roman" w:cs="Times New Roman"/>
                <w:color w:val="000000"/>
                <w:sz w:val="20"/>
                <w:szCs w:val="20"/>
              </w:rPr>
              <w:t>Admin Login and Edit User - Clicking Edit Button and Next Screen Layout</w:t>
            </w:r>
          </w:p>
        </w:tc>
        <w:tc>
          <w:tcPr>
            <w:tcW w:w="1141" w:type="dxa"/>
            <w:noWrap/>
          </w:tcPr>
          <w:p w14:paraId="64BFC689" w14:textId="29404E22" w:rsidR="00670D44" w:rsidRPr="00731582" w:rsidRDefault="00DE3C6F" w:rsidP="003F3693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31582">
              <w:rPr>
                <w:rFonts w:eastAsia="Times New Roman" w:cs="Times New Roman"/>
                <w:color w:val="000000"/>
                <w:sz w:val="20"/>
                <w:szCs w:val="20"/>
              </w:rPr>
              <w:t>09/06/16</w:t>
            </w:r>
          </w:p>
        </w:tc>
        <w:tc>
          <w:tcPr>
            <w:tcW w:w="1344" w:type="dxa"/>
            <w:noWrap/>
          </w:tcPr>
          <w:p w14:paraId="2C306AE2" w14:textId="77777777" w:rsidR="00670D44" w:rsidRPr="00731582" w:rsidRDefault="00670D44" w:rsidP="003F3693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670D44" w:rsidRPr="003C6711" w14:paraId="76D7B8FE" w14:textId="77777777" w:rsidTr="003C6711">
        <w:trPr>
          <w:trHeight w:val="300"/>
        </w:trPr>
        <w:tc>
          <w:tcPr>
            <w:tcW w:w="1435" w:type="dxa"/>
            <w:noWrap/>
          </w:tcPr>
          <w:p w14:paraId="70703496" w14:textId="4FACA038" w:rsidR="00670D44" w:rsidRPr="00731582" w:rsidRDefault="00DE3C6F" w:rsidP="00C355DC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731582">
              <w:rPr>
                <w:color w:val="000000" w:themeColor="text1"/>
                <w:sz w:val="20"/>
                <w:szCs w:val="20"/>
              </w:rPr>
              <w:t>VABCDS-580</w:t>
            </w:r>
          </w:p>
        </w:tc>
        <w:tc>
          <w:tcPr>
            <w:tcW w:w="6082" w:type="dxa"/>
            <w:noWrap/>
          </w:tcPr>
          <w:p w14:paraId="1B9E3EED" w14:textId="428455B4" w:rsidR="00670D44" w:rsidRPr="00731582" w:rsidRDefault="00DE3C6F" w:rsidP="00137F74">
            <w:pPr>
              <w:tabs>
                <w:tab w:val="left" w:pos="1875"/>
              </w:tabs>
              <w:rPr>
                <w:color w:val="000000" w:themeColor="text1"/>
                <w:sz w:val="20"/>
                <w:szCs w:val="20"/>
              </w:rPr>
            </w:pPr>
            <w:r w:rsidRPr="00731582">
              <w:rPr>
                <w:color w:val="000000" w:themeColor="text1"/>
                <w:sz w:val="20"/>
                <w:szCs w:val="20"/>
              </w:rPr>
              <w:t>Admin log in - Edit user Screen - Sub Header "User editor &amp; all other fields</w:t>
            </w:r>
          </w:p>
        </w:tc>
        <w:tc>
          <w:tcPr>
            <w:tcW w:w="1141" w:type="dxa"/>
            <w:noWrap/>
          </w:tcPr>
          <w:p w14:paraId="20E0DB3F" w14:textId="4E02103B" w:rsidR="00670D44" w:rsidRPr="00731582" w:rsidRDefault="00DE3C6F" w:rsidP="003F3693">
            <w:pPr>
              <w:rPr>
                <w:color w:val="000000" w:themeColor="text1"/>
                <w:sz w:val="20"/>
                <w:szCs w:val="20"/>
              </w:rPr>
            </w:pPr>
            <w:r w:rsidRPr="00731582">
              <w:rPr>
                <w:color w:val="000000" w:themeColor="text1"/>
                <w:sz w:val="20"/>
                <w:szCs w:val="20"/>
              </w:rPr>
              <w:t>09/06/16</w:t>
            </w:r>
          </w:p>
        </w:tc>
        <w:tc>
          <w:tcPr>
            <w:tcW w:w="1344" w:type="dxa"/>
            <w:noWrap/>
          </w:tcPr>
          <w:p w14:paraId="6D47CEDC" w14:textId="11A0D7F2" w:rsidR="00670D44" w:rsidRPr="00731582" w:rsidRDefault="00DE3C6F" w:rsidP="003F3693">
            <w:pPr>
              <w:rPr>
                <w:color w:val="000000" w:themeColor="text1"/>
                <w:sz w:val="20"/>
                <w:szCs w:val="20"/>
              </w:rPr>
            </w:pPr>
            <w:r w:rsidRPr="00731582">
              <w:rPr>
                <w:color w:val="000000" w:themeColor="text1"/>
                <w:sz w:val="20"/>
                <w:szCs w:val="20"/>
              </w:rPr>
              <w:t>09/08/16</w:t>
            </w:r>
          </w:p>
        </w:tc>
      </w:tr>
      <w:tr w:rsidR="00D53311" w:rsidRPr="003C6711" w14:paraId="5AE3C260" w14:textId="77777777" w:rsidTr="003C6711">
        <w:trPr>
          <w:trHeight w:val="300"/>
        </w:trPr>
        <w:tc>
          <w:tcPr>
            <w:tcW w:w="1435" w:type="dxa"/>
            <w:noWrap/>
          </w:tcPr>
          <w:p w14:paraId="52CF8F16" w14:textId="01C80436" w:rsidR="00D53311" w:rsidRPr="00731582" w:rsidRDefault="00807D67" w:rsidP="00C355DC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731582">
              <w:rPr>
                <w:color w:val="000000" w:themeColor="text1"/>
                <w:sz w:val="20"/>
                <w:szCs w:val="20"/>
              </w:rPr>
              <w:t>VABCDS-581</w:t>
            </w:r>
          </w:p>
        </w:tc>
        <w:tc>
          <w:tcPr>
            <w:tcW w:w="6082" w:type="dxa"/>
            <w:noWrap/>
          </w:tcPr>
          <w:p w14:paraId="7FB125B7" w14:textId="197E4086" w:rsidR="00D53311" w:rsidRPr="00731582" w:rsidRDefault="00807D67" w:rsidP="00137F74">
            <w:pPr>
              <w:rPr>
                <w:color w:val="000000" w:themeColor="text1"/>
                <w:sz w:val="20"/>
                <w:szCs w:val="20"/>
              </w:rPr>
            </w:pPr>
            <w:r w:rsidRPr="00731582">
              <w:rPr>
                <w:color w:val="000000" w:themeColor="text1"/>
                <w:sz w:val="20"/>
                <w:szCs w:val="20"/>
              </w:rPr>
              <w:t>Admin Login - Edit Users (change password and editable fields)</w:t>
            </w:r>
          </w:p>
        </w:tc>
        <w:tc>
          <w:tcPr>
            <w:tcW w:w="1141" w:type="dxa"/>
            <w:noWrap/>
          </w:tcPr>
          <w:p w14:paraId="4A00DECE" w14:textId="41C7C7E5" w:rsidR="00D53311" w:rsidRPr="00731582" w:rsidRDefault="00807D67" w:rsidP="003F3693">
            <w:pPr>
              <w:rPr>
                <w:color w:val="000000" w:themeColor="text1"/>
                <w:sz w:val="20"/>
                <w:szCs w:val="20"/>
              </w:rPr>
            </w:pPr>
            <w:r w:rsidRPr="00731582">
              <w:rPr>
                <w:color w:val="000000" w:themeColor="text1"/>
                <w:sz w:val="20"/>
                <w:szCs w:val="20"/>
              </w:rPr>
              <w:t>09/06/16</w:t>
            </w:r>
          </w:p>
        </w:tc>
        <w:tc>
          <w:tcPr>
            <w:tcW w:w="1344" w:type="dxa"/>
            <w:noWrap/>
          </w:tcPr>
          <w:p w14:paraId="1E707275" w14:textId="77777777" w:rsidR="00D53311" w:rsidRPr="00731582" w:rsidRDefault="00D53311" w:rsidP="003F3693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D53311" w:rsidRPr="003C6711" w14:paraId="018934B3" w14:textId="77777777" w:rsidTr="003C6711">
        <w:trPr>
          <w:trHeight w:val="300"/>
        </w:trPr>
        <w:tc>
          <w:tcPr>
            <w:tcW w:w="1435" w:type="dxa"/>
            <w:noWrap/>
          </w:tcPr>
          <w:p w14:paraId="0F5A3C3C" w14:textId="7029B625" w:rsidR="00D53311" w:rsidRPr="00731582" w:rsidRDefault="00807D67">
            <w:pPr>
              <w:rPr>
                <w:color w:val="000000" w:themeColor="text1"/>
                <w:sz w:val="20"/>
                <w:szCs w:val="20"/>
              </w:rPr>
            </w:pPr>
            <w:r w:rsidRPr="00731582">
              <w:rPr>
                <w:color w:val="000000" w:themeColor="text1"/>
                <w:sz w:val="20"/>
                <w:szCs w:val="20"/>
              </w:rPr>
              <w:t>VABCDS-588</w:t>
            </w:r>
          </w:p>
        </w:tc>
        <w:tc>
          <w:tcPr>
            <w:tcW w:w="6082" w:type="dxa"/>
            <w:noWrap/>
          </w:tcPr>
          <w:p w14:paraId="13C58B96" w14:textId="4790EC60" w:rsidR="00D53311" w:rsidRPr="00731582" w:rsidRDefault="00807D67" w:rsidP="00137F74">
            <w:pPr>
              <w:rPr>
                <w:color w:val="000000" w:themeColor="text1"/>
                <w:sz w:val="20"/>
                <w:szCs w:val="20"/>
              </w:rPr>
            </w:pPr>
            <w:r w:rsidRPr="00731582">
              <w:rPr>
                <w:color w:val="000000" w:themeColor="text1"/>
                <w:sz w:val="20"/>
                <w:szCs w:val="20"/>
              </w:rPr>
              <w:t>Rater Logged in Screen Layout - Need to Expand so that Columns are Further Apart</w:t>
            </w:r>
          </w:p>
        </w:tc>
        <w:tc>
          <w:tcPr>
            <w:tcW w:w="1141" w:type="dxa"/>
            <w:noWrap/>
          </w:tcPr>
          <w:p w14:paraId="1C88BF67" w14:textId="04D36647" w:rsidR="00D53311" w:rsidRPr="00731582" w:rsidRDefault="00807D67" w:rsidP="003F3693">
            <w:pPr>
              <w:rPr>
                <w:color w:val="000000" w:themeColor="text1"/>
                <w:sz w:val="20"/>
                <w:szCs w:val="20"/>
              </w:rPr>
            </w:pPr>
            <w:r w:rsidRPr="00731582">
              <w:rPr>
                <w:color w:val="000000" w:themeColor="text1"/>
                <w:sz w:val="20"/>
                <w:szCs w:val="20"/>
              </w:rPr>
              <w:t>09/13/16</w:t>
            </w:r>
          </w:p>
        </w:tc>
        <w:tc>
          <w:tcPr>
            <w:tcW w:w="1344" w:type="dxa"/>
            <w:noWrap/>
          </w:tcPr>
          <w:p w14:paraId="452397F4" w14:textId="77777777" w:rsidR="00D53311" w:rsidRPr="00731582" w:rsidRDefault="00D53311" w:rsidP="003F3693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3C6711" w:rsidRPr="003C6711" w14:paraId="1CD26FBB" w14:textId="77777777" w:rsidTr="00D53311">
        <w:trPr>
          <w:trHeight w:val="300"/>
        </w:trPr>
        <w:tc>
          <w:tcPr>
            <w:tcW w:w="1435" w:type="dxa"/>
            <w:noWrap/>
          </w:tcPr>
          <w:p w14:paraId="0DB8D4C5" w14:textId="534CFD97" w:rsidR="003C6711" w:rsidRPr="003C6711" w:rsidRDefault="00807D67">
            <w:pPr>
              <w:rPr>
                <w:color w:val="000000" w:themeColor="text1"/>
                <w:sz w:val="20"/>
                <w:szCs w:val="20"/>
              </w:rPr>
            </w:pPr>
            <w:r w:rsidRPr="00807D67">
              <w:rPr>
                <w:color w:val="000000" w:themeColor="text1"/>
                <w:sz w:val="20"/>
                <w:szCs w:val="20"/>
              </w:rPr>
              <w:t>VABCDS-589</w:t>
            </w:r>
          </w:p>
        </w:tc>
        <w:tc>
          <w:tcPr>
            <w:tcW w:w="6082" w:type="dxa"/>
            <w:noWrap/>
          </w:tcPr>
          <w:p w14:paraId="06C73541" w14:textId="08589F55" w:rsidR="003C6711" w:rsidRPr="003C6711" w:rsidRDefault="00807D67" w:rsidP="00137F74">
            <w:pPr>
              <w:rPr>
                <w:color w:val="000000" w:themeColor="text1"/>
                <w:sz w:val="20"/>
                <w:szCs w:val="20"/>
              </w:rPr>
            </w:pPr>
            <w:r w:rsidRPr="00807D67">
              <w:rPr>
                <w:color w:val="000000" w:themeColor="text1"/>
                <w:sz w:val="20"/>
                <w:szCs w:val="20"/>
              </w:rPr>
              <w:t>Admin: Adding User - Even Active User - False Shows its Status "Active"</w:t>
            </w:r>
          </w:p>
        </w:tc>
        <w:tc>
          <w:tcPr>
            <w:tcW w:w="1141" w:type="dxa"/>
            <w:noWrap/>
          </w:tcPr>
          <w:p w14:paraId="2352AE1F" w14:textId="74DD49B4" w:rsidR="003C6711" w:rsidRPr="003C6711" w:rsidRDefault="00807D67" w:rsidP="003F3693">
            <w:pPr>
              <w:rPr>
                <w:color w:val="000000" w:themeColor="text1"/>
                <w:sz w:val="20"/>
                <w:szCs w:val="20"/>
              </w:rPr>
            </w:pPr>
            <w:r w:rsidRPr="00807D67">
              <w:rPr>
                <w:color w:val="000000" w:themeColor="text1"/>
                <w:sz w:val="20"/>
                <w:szCs w:val="20"/>
              </w:rPr>
              <w:t>09/13/16</w:t>
            </w:r>
          </w:p>
        </w:tc>
        <w:tc>
          <w:tcPr>
            <w:tcW w:w="1344" w:type="dxa"/>
            <w:noWrap/>
          </w:tcPr>
          <w:p w14:paraId="35EE94E2" w14:textId="04876E5E" w:rsidR="003C6711" w:rsidRPr="003C6711" w:rsidRDefault="003C6711" w:rsidP="003F3693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3C6711" w:rsidRPr="003C6711" w14:paraId="74EF155D" w14:textId="77777777" w:rsidTr="00D53311">
        <w:trPr>
          <w:trHeight w:val="300"/>
        </w:trPr>
        <w:tc>
          <w:tcPr>
            <w:tcW w:w="1435" w:type="dxa"/>
            <w:noWrap/>
          </w:tcPr>
          <w:p w14:paraId="5015134D" w14:textId="0026ACBF" w:rsidR="003C6711" w:rsidRPr="003C6711" w:rsidRDefault="00807D67">
            <w:pPr>
              <w:rPr>
                <w:color w:val="000000" w:themeColor="text1"/>
                <w:sz w:val="20"/>
                <w:szCs w:val="20"/>
              </w:rPr>
            </w:pPr>
            <w:r w:rsidRPr="00807D67">
              <w:rPr>
                <w:color w:val="000000" w:themeColor="text1"/>
                <w:sz w:val="20"/>
                <w:szCs w:val="20"/>
              </w:rPr>
              <w:t>VABCDS-590</w:t>
            </w:r>
          </w:p>
        </w:tc>
        <w:tc>
          <w:tcPr>
            <w:tcW w:w="6082" w:type="dxa"/>
            <w:noWrap/>
          </w:tcPr>
          <w:p w14:paraId="53925DEB" w14:textId="4E84321F" w:rsidR="003C6711" w:rsidRPr="003C6711" w:rsidRDefault="00807D67" w:rsidP="00137F74">
            <w:pPr>
              <w:rPr>
                <w:color w:val="000000" w:themeColor="text1"/>
                <w:sz w:val="20"/>
                <w:szCs w:val="20"/>
              </w:rPr>
            </w:pPr>
            <w:r w:rsidRPr="00807D67">
              <w:rPr>
                <w:color w:val="000000" w:themeColor="text1"/>
                <w:sz w:val="20"/>
                <w:szCs w:val="20"/>
              </w:rPr>
              <w:t>Created User without Assigning Any Role - Can Still Login</w:t>
            </w:r>
          </w:p>
        </w:tc>
        <w:tc>
          <w:tcPr>
            <w:tcW w:w="1141" w:type="dxa"/>
            <w:noWrap/>
          </w:tcPr>
          <w:p w14:paraId="3129DE42" w14:textId="2845C1F6" w:rsidR="003C6711" w:rsidRPr="003C6711" w:rsidRDefault="00807D67" w:rsidP="003F3693">
            <w:pPr>
              <w:rPr>
                <w:color w:val="000000" w:themeColor="text1"/>
                <w:sz w:val="20"/>
                <w:szCs w:val="20"/>
              </w:rPr>
            </w:pPr>
            <w:r w:rsidRPr="00807D67">
              <w:rPr>
                <w:color w:val="000000" w:themeColor="text1"/>
                <w:sz w:val="20"/>
                <w:szCs w:val="20"/>
              </w:rPr>
              <w:t>09/13/16</w:t>
            </w:r>
          </w:p>
        </w:tc>
        <w:tc>
          <w:tcPr>
            <w:tcW w:w="1344" w:type="dxa"/>
            <w:noWrap/>
          </w:tcPr>
          <w:p w14:paraId="2E40544F" w14:textId="12BF2BFA" w:rsidR="003C6711" w:rsidRPr="003C6711" w:rsidRDefault="003C6711" w:rsidP="003F3693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807D67" w:rsidRPr="003C6711" w14:paraId="6E1BFAED" w14:textId="77777777" w:rsidTr="00D53311">
        <w:trPr>
          <w:trHeight w:val="300"/>
        </w:trPr>
        <w:tc>
          <w:tcPr>
            <w:tcW w:w="1435" w:type="dxa"/>
            <w:noWrap/>
          </w:tcPr>
          <w:p w14:paraId="5EA66FF4" w14:textId="2A4D62CC" w:rsidR="00807D67" w:rsidRPr="003C6711" w:rsidRDefault="00807D67" w:rsidP="00807D67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807D67">
              <w:rPr>
                <w:color w:val="000000" w:themeColor="text1"/>
                <w:sz w:val="20"/>
                <w:szCs w:val="20"/>
              </w:rPr>
              <w:t>VABCDS-592</w:t>
            </w:r>
          </w:p>
        </w:tc>
        <w:tc>
          <w:tcPr>
            <w:tcW w:w="6082" w:type="dxa"/>
            <w:noWrap/>
          </w:tcPr>
          <w:p w14:paraId="3221D695" w14:textId="3EED290F" w:rsidR="00807D67" w:rsidRPr="003C6711" w:rsidRDefault="00807D67" w:rsidP="00137F74">
            <w:pPr>
              <w:rPr>
                <w:color w:val="000000" w:themeColor="text1"/>
                <w:sz w:val="20"/>
                <w:szCs w:val="20"/>
              </w:rPr>
            </w:pPr>
            <w:r w:rsidRPr="00807D67">
              <w:rPr>
                <w:color w:val="000000" w:themeColor="text1"/>
                <w:sz w:val="20"/>
                <w:szCs w:val="20"/>
              </w:rPr>
              <w:t>Session termination test- Session terminated - logs it back to page where we left</w:t>
            </w:r>
          </w:p>
        </w:tc>
        <w:tc>
          <w:tcPr>
            <w:tcW w:w="1141" w:type="dxa"/>
            <w:noWrap/>
          </w:tcPr>
          <w:p w14:paraId="5731DE08" w14:textId="2C9088F8" w:rsidR="00807D67" w:rsidRPr="003C6711" w:rsidRDefault="00807D67" w:rsidP="003F3693">
            <w:pPr>
              <w:rPr>
                <w:color w:val="000000" w:themeColor="text1"/>
                <w:sz w:val="20"/>
                <w:szCs w:val="20"/>
              </w:rPr>
            </w:pPr>
            <w:r w:rsidRPr="00807D67">
              <w:rPr>
                <w:color w:val="000000" w:themeColor="text1"/>
                <w:sz w:val="20"/>
                <w:szCs w:val="20"/>
              </w:rPr>
              <w:t>09/15/16</w:t>
            </w:r>
          </w:p>
        </w:tc>
        <w:tc>
          <w:tcPr>
            <w:tcW w:w="1344" w:type="dxa"/>
            <w:noWrap/>
          </w:tcPr>
          <w:p w14:paraId="2F1FB2D2" w14:textId="5FC78B64" w:rsidR="00807D67" w:rsidRPr="003C6711" w:rsidRDefault="00807D67" w:rsidP="003F3693">
            <w:pPr>
              <w:rPr>
                <w:color w:val="000000" w:themeColor="text1"/>
                <w:sz w:val="20"/>
                <w:szCs w:val="20"/>
              </w:rPr>
            </w:pPr>
            <w:r w:rsidRPr="00807D67">
              <w:rPr>
                <w:color w:val="000000" w:themeColor="text1"/>
                <w:sz w:val="20"/>
                <w:szCs w:val="20"/>
              </w:rPr>
              <w:t>09/15/16</w:t>
            </w:r>
          </w:p>
        </w:tc>
      </w:tr>
      <w:tr w:rsidR="00E06492" w:rsidRPr="003C6711" w14:paraId="43F50E92" w14:textId="77777777" w:rsidTr="00D53311">
        <w:trPr>
          <w:trHeight w:val="300"/>
        </w:trPr>
        <w:tc>
          <w:tcPr>
            <w:tcW w:w="1435" w:type="dxa"/>
            <w:noWrap/>
          </w:tcPr>
          <w:p w14:paraId="41E0B92D" w14:textId="682765F7" w:rsidR="00E06492" w:rsidRPr="003C6711" w:rsidRDefault="00807D67">
            <w:pPr>
              <w:rPr>
                <w:color w:val="000000" w:themeColor="text1"/>
                <w:sz w:val="20"/>
                <w:szCs w:val="20"/>
              </w:rPr>
            </w:pPr>
            <w:r w:rsidRPr="00807D67">
              <w:rPr>
                <w:color w:val="000000" w:themeColor="text1"/>
                <w:sz w:val="20"/>
                <w:szCs w:val="20"/>
              </w:rPr>
              <w:t>VABCDS-593</w:t>
            </w:r>
          </w:p>
        </w:tc>
        <w:tc>
          <w:tcPr>
            <w:tcW w:w="6082" w:type="dxa"/>
            <w:noWrap/>
          </w:tcPr>
          <w:p w14:paraId="652CD37B" w14:textId="534538F6" w:rsidR="00E06492" w:rsidRPr="003C6711" w:rsidRDefault="00807D67" w:rsidP="000E2B8B">
            <w:pPr>
              <w:rPr>
                <w:color w:val="000000" w:themeColor="text1"/>
                <w:sz w:val="20"/>
                <w:szCs w:val="20"/>
              </w:rPr>
            </w:pPr>
            <w:r w:rsidRPr="00807D67">
              <w:rPr>
                <w:color w:val="000000" w:themeColor="text1"/>
                <w:sz w:val="20"/>
                <w:szCs w:val="20"/>
              </w:rPr>
              <w:t>Rater login tab- Message- Results Tab shows "model page under construction</w:t>
            </w:r>
          </w:p>
        </w:tc>
        <w:tc>
          <w:tcPr>
            <w:tcW w:w="1141" w:type="dxa"/>
            <w:noWrap/>
          </w:tcPr>
          <w:p w14:paraId="03B9F140" w14:textId="674D5E22" w:rsidR="00E06492" w:rsidRPr="003C6711" w:rsidRDefault="00807D67" w:rsidP="003F3693">
            <w:pPr>
              <w:rPr>
                <w:color w:val="000000" w:themeColor="text1"/>
                <w:sz w:val="20"/>
                <w:szCs w:val="20"/>
              </w:rPr>
            </w:pPr>
            <w:r w:rsidRPr="00807D67">
              <w:rPr>
                <w:color w:val="000000" w:themeColor="text1"/>
                <w:sz w:val="20"/>
                <w:szCs w:val="20"/>
              </w:rPr>
              <w:t>09/16/16</w:t>
            </w:r>
          </w:p>
        </w:tc>
        <w:tc>
          <w:tcPr>
            <w:tcW w:w="1344" w:type="dxa"/>
            <w:noWrap/>
          </w:tcPr>
          <w:p w14:paraId="0F68D661" w14:textId="6DBF43EB" w:rsidR="00E06492" w:rsidRPr="003C6711" w:rsidRDefault="00807D67" w:rsidP="003F3693">
            <w:pPr>
              <w:rPr>
                <w:color w:val="000000" w:themeColor="text1"/>
                <w:sz w:val="20"/>
                <w:szCs w:val="20"/>
              </w:rPr>
            </w:pPr>
            <w:r w:rsidRPr="00807D67">
              <w:rPr>
                <w:color w:val="000000" w:themeColor="text1"/>
                <w:sz w:val="20"/>
                <w:szCs w:val="20"/>
              </w:rPr>
              <w:t>09/26/16</w:t>
            </w:r>
          </w:p>
        </w:tc>
      </w:tr>
      <w:tr w:rsidR="003C6711" w:rsidRPr="003C6711" w14:paraId="69A297D4" w14:textId="77777777" w:rsidTr="00D53311">
        <w:trPr>
          <w:trHeight w:val="300"/>
        </w:trPr>
        <w:tc>
          <w:tcPr>
            <w:tcW w:w="1435" w:type="dxa"/>
            <w:noWrap/>
          </w:tcPr>
          <w:p w14:paraId="1313999B" w14:textId="683693CD" w:rsidR="003C6711" w:rsidRPr="003C6711" w:rsidRDefault="00807D67">
            <w:pPr>
              <w:rPr>
                <w:color w:val="000000" w:themeColor="text1"/>
                <w:sz w:val="20"/>
                <w:szCs w:val="20"/>
              </w:rPr>
            </w:pPr>
            <w:r w:rsidRPr="00807D67">
              <w:rPr>
                <w:color w:val="000000" w:themeColor="text1"/>
                <w:sz w:val="20"/>
                <w:szCs w:val="20"/>
              </w:rPr>
              <w:t>VABCDS-648</w:t>
            </w:r>
          </w:p>
        </w:tc>
        <w:tc>
          <w:tcPr>
            <w:tcW w:w="6082" w:type="dxa"/>
            <w:noWrap/>
          </w:tcPr>
          <w:p w14:paraId="71F89CDB" w14:textId="21A7082A" w:rsidR="003C6711" w:rsidRPr="003C6711" w:rsidRDefault="00807D67" w:rsidP="000E2B8B">
            <w:pPr>
              <w:rPr>
                <w:color w:val="000000" w:themeColor="text1"/>
                <w:sz w:val="20"/>
                <w:szCs w:val="20"/>
              </w:rPr>
            </w:pPr>
            <w:r w:rsidRPr="00807D67">
              <w:rPr>
                <w:color w:val="000000" w:themeColor="text1"/>
                <w:sz w:val="20"/>
                <w:szCs w:val="20"/>
              </w:rPr>
              <w:t>Admin login dashboard - Following features not working</w:t>
            </w:r>
          </w:p>
        </w:tc>
        <w:tc>
          <w:tcPr>
            <w:tcW w:w="1141" w:type="dxa"/>
            <w:noWrap/>
          </w:tcPr>
          <w:p w14:paraId="69A67DAF" w14:textId="4A120EA5" w:rsidR="003C6711" w:rsidRPr="003C6711" w:rsidRDefault="00807D67" w:rsidP="003F3693">
            <w:pPr>
              <w:rPr>
                <w:color w:val="000000" w:themeColor="text1"/>
                <w:sz w:val="20"/>
                <w:szCs w:val="20"/>
              </w:rPr>
            </w:pPr>
            <w:r w:rsidRPr="00807D67">
              <w:rPr>
                <w:color w:val="000000" w:themeColor="text1"/>
                <w:sz w:val="20"/>
                <w:szCs w:val="20"/>
              </w:rPr>
              <w:t>10/10/16</w:t>
            </w:r>
          </w:p>
        </w:tc>
        <w:tc>
          <w:tcPr>
            <w:tcW w:w="1344" w:type="dxa"/>
            <w:noWrap/>
          </w:tcPr>
          <w:p w14:paraId="333093CB" w14:textId="06DA109D" w:rsidR="003C6711" w:rsidRPr="003C6711" w:rsidRDefault="003C6711" w:rsidP="003F3693">
            <w:pPr>
              <w:rPr>
                <w:color w:val="000000" w:themeColor="text1"/>
                <w:sz w:val="20"/>
                <w:szCs w:val="20"/>
              </w:rPr>
            </w:pPr>
          </w:p>
        </w:tc>
      </w:tr>
    </w:tbl>
    <w:p w14:paraId="45800E82" w14:textId="3288F4ED" w:rsidR="00534E10" w:rsidRDefault="00874A97" w:rsidP="00874A97">
      <w:pPr>
        <w:jc w:val="center"/>
        <w:rPr>
          <w:b/>
          <w:color w:val="000000" w:themeColor="text1"/>
          <w:sz w:val="20"/>
          <w:szCs w:val="20"/>
        </w:rPr>
      </w:pPr>
      <w:r w:rsidRPr="000C31B0">
        <w:rPr>
          <w:b/>
          <w:color w:val="000000" w:themeColor="text1"/>
          <w:sz w:val="20"/>
          <w:szCs w:val="20"/>
        </w:rPr>
        <w:t xml:space="preserve">Table </w:t>
      </w:r>
      <w:r w:rsidRPr="000C31B0">
        <w:rPr>
          <w:b/>
          <w:color w:val="000000" w:themeColor="text1"/>
          <w:sz w:val="20"/>
          <w:szCs w:val="20"/>
        </w:rPr>
        <w:fldChar w:fldCharType="begin"/>
      </w:r>
      <w:r w:rsidRPr="000C31B0">
        <w:rPr>
          <w:b/>
          <w:color w:val="000000" w:themeColor="text1"/>
          <w:sz w:val="20"/>
          <w:szCs w:val="20"/>
        </w:rPr>
        <w:instrText xml:space="preserve"> SEQ Table \* ARABIC </w:instrText>
      </w:r>
      <w:r w:rsidRPr="000C31B0">
        <w:rPr>
          <w:b/>
          <w:color w:val="000000" w:themeColor="text1"/>
          <w:sz w:val="20"/>
          <w:szCs w:val="20"/>
        </w:rPr>
        <w:fldChar w:fldCharType="separate"/>
      </w:r>
      <w:r w:rsidR="001F2CBB">
        <w:rPr>
          <w:b/>
          <w:noProof/>
          <w:color w:val="000000" w:themeColor="text1"/>
          <w:sz w:val="20"/>
          <w:szCs w:val="20"/>
        </w:rPr>
        <w:t>2</w:t>
      </w:r>
      <w:r w:rsidRPr="000C31B0">
        <w:rPr>
          <w:b/>
          <w:noProof/>
          <w:color w:val="000000" w:themeColor="text1"/>
          <w:sz w:val="20"/>
          <w:szCs w:val="20"/>
        </w:rPr>
        <w:fldChar w:fldCharType="end"/>
      </w:r>
      <w:r w:rsidRPr="000C31B0">
        <w:rPr>
          <w:b/>
          <w:color w:val="000000" w:themeColor="text1"/>
          <w:sz w:val="20"/>
          <w:szCs w:val="20"/>
        </w:rPr>
        <w:t>: Defect</w:t>
      </w:r>
      <w:r w:rsidR="00036120">
        <w:rPr>
          <w:b/>
          <w:color w:val="000000" w:themeColor="text1"/>
          <w:sz w:val="20"/>
          <w:szCs w:val="20"/>
        </w:rPr>
        <w:t>s</w:t>
      </w:r>
      <w:r w:rsidRPr="000C31B0">
        <w:rPr>
          <w:b/>
          <w:color w:val="000000" w:themeColor="text1"/>
          <w:sz w:val="20"/>
          <w:szCs w:val="20"/>
        </w:rPr>
        <w:t xml:space="preserve"> </w:t>
      </w:r>
      <w:r w:rsidR="003C6711">
        <w:rPr>
          <w:b/>
          <w:color w:val="000000" w:themeColor="text1"/>
          <w:sz w:val="20"/>
          <w:szCs w:val="20"/>
        </w:rPr>
        <w:t>Open/</w:t>
      </w:r>
      <w:r w:rsidRPr="000C31B0">
        <w:rPr>
          <w:b/>
          <w:color w:val="000000" w:themeColor="text1"/>
          <w:sz w:val="20"/>
          <w:szCs w:val="20"/>
        </w:rPr>
        <w:t xml:space="preserve">Resolved in </w:t>
      </w:r>
      <w:r w:rsidR="009E1038">
        <w:rPr>
          <w:b/>
          <w:color w:val="000000" w:themeColor="text1"/>
          <w:sz w:val="20"/>
          <w:szCs w:val="20"/>
        </w:rPr>
        <w:t xml:space="preserve">Sprints </w:t>
      </w:r>
      <w:r w:rsidR="00CC5B06">
        <w:rPr>
          <w:b/>
          <w:color w:val="000000" w:themeColor="text1"/>
          <w:sz w:val="20"/>
          <w:szCs w:val="20"/>
        </w:rPr>
        <w:t>9</w:t>
      </w:r>
      <w:r w:rsidR="00BA0F2B">
        <w:rPr>
          <w:b/>
          <w:color w:val="000000" w:themeColor="text1"/>
          <w:sz w:val="20"/>
          <w:szCs w:val="20"/>
        </w:rPr>
        <w:t>-12</w:t>
      </w:r>
    </w:p>
    <w:p w14:paraId="5CB97B2C" w14:textId="77777777" w:rsidR="00534E10" w:rsidRDefault="00534E10" w:rsidP="00874A97">
      <w:pPr>
        <w:jc w:val="center"/>
        <w:rPr>
          <w:b/>
          <w:color w:val="000000" w:themeColor="text1"/>
          <w:sz w:val="20"/>
          <w:szCs w:val="20"/>
        </w:rPr>
      </w:pPr>
    </w:p>
    <w:p w14:paraId="73AB54E9" w14:textId="77777777" w:rsidR="00276BB5" w:rsidRPr="000C31B0" w:rsidRDefault="00276BB5" w:rsidP="00874A97">
      <w:pPr>
        <w:jc w:val="center"/>
        <w:rPr>
          <w:b/>
          <w:color w:val="000000" w:themeColor="text1"/>
          <w:sz w:val="20"/>
          <w:szCs w:val="20"/>
        </w:rPr>
      </w:pPr>
    </w:p>
    <w:p w14:paraId="0EE55719" w14:textId="77777777" w:rsidR="00652981" w:rsidRPr="000C31B0" w:rsidRDefault="00652981" w:rsidP="00B102FF">
      <w:pPr>
        <w:pStyle w:val="Attachment"/>
        <w:pageBreakBefore/>
        <w:numPr>
          <w:ilvl w:val="0"/>
          <w:numId w:val="1"/>
        </w:numPr>
        <w:rPr>
          <w:color w:val="000000" w:themeColor="text1"/>
        </w:rPr>
      </w:pPr>
      <w:bookmarkStart w:id="35" w:name="_Toc374704020"/>
      <w:bookmarkStart w:id="36" w:name="_Toc464477402"/>
      <w:r w:rsidRPr="000C31B0">
        <w:rPr>
          <w:color w:val="000000" w:themeColor="text1"/>
        </w:rPr>
        <w:lastRenderedPageBreak/>
        <w:t>Approval Signatures</w:t>
      </w:r>
      <w:bookmarkEnd w:id="35"/>
      <w:bookmarkEnd w:id="36"/>
    </w:p>
    <w:p w14:paraId="0F4B15A7" w14:textId="7FE89E19" w:rsidR="00276BB5" w:rsidRPr="005554B8" w:rsidRDefault="008F78AB" w:rsidP="00276BB5">
      <w:pPr>
        <w:pStyle w:val="BodyText"/>
      </w:pPr>
      <w:r w:rsidRPr="000C31B0">
        <w:rPr>
          <w:color w:val="000000" w:themeColor="text1"/>
        </w:rPr>
        <w:t xml:space="preserve">This section is used to document the approval of the </w:t>
      </w:r>
      <w:r w:rsidR="00C15003">
        <w:rPr>
          <w:color w:val="000000" w:themeColor="text1"/>
        </w:rPr>
        <w:t>BCDSS</w:t>
      </w:r>
      <w:r w:rsidRPr="000C31B0">
        <w:rPr>
          <w:color w:val="000000" w:themeColor="text1"/>
        </w:rPr>
        <w:t xml:space="preserve"> Release Notification – </w:t>
      </w:r>
      <w:r w:rsidR="009E1038">
        <w:rPr>
          <w:color w:val="000000" w:themeColor="text1"/>
        </w:rPr>
        <w:t xml:space="preserve">Sprints </w:t>
      </w:r>
      <w:r w:rsidR="00CC5B06">
        <w:rPr>
          <w:color w:val="000000" w:themeColor="text1"/>
        </w:rPr>
        <w:t>9</w:t>
      </w:r>
      <w:r w:rsidR="00BA0F2B">
        <w:rPr>
          <w:color w:val="000000" w:themeColor="text1"/>
        </w:rPr>
        <w:t xml:space="preserve">-12 </w:t>
      </w:r>
      <w:r w:rsidR="00252F74">
        <w:rPr>
          <w:color w:val="000000" w:themeColor="text1"/>
        </w:rPr>
        <w:t>during</w:t>
      </w:r>
      <w:r w:rsidRPr="000C31B0">
        <w:rPr>
          <w:color w:val="000000" w:themeColor="text1"/>
        </w:rPr>
        <w:t xml:space="preserve"> the Formal Review. </w:t>
      </w:r>
      <w:r w:rsidR="00276BB5" w:rsidRPr="005554B8">
        <w:t xml:space="preserve">The review should be ideally conducted face to face where signatures can be obtained ‘live’ during the review however the following forms of approval are acceptable: </w:t>
      </w:r>
    </w:p>
    <w:p w14:paraId="4E8A6AA7" w14:textId="77777777" w:rsidR="00276BB5" w:rsidRPr="00616125" w:rsidRDefault="00276BB5" w:rsidP="00276BB5">
      <w:pPr>
        <w:pStyle w:val="InstructionalBullet1"/>
        <w:rPr>
          <w:i w:val="0"/>
          <w:color w:val="auto"/>
        </w:rPr>
      </w:pPr>
      <w:r w:rsidRPr="00616125">
        <w:rPr>
          <w:i w:val="0"/>
          <w:color w:val="auto"/>
        </w:rPr>
        <w:t xml:space="preserve">Physical signatures obtained face to face or via fax </w:t>
      </w:r>
    </w:p>
    <w:p w14:paraId="2F2A7158" w14:textId="77777777" w:rsidR="003B7927" w:rsidRDefault="00276BB5" w:rsidP="003B7927">
      <w:pPr>
        <w:pStyle w:val="InstructionalBullet1"/>
        <w:rPr>
          <w:i w:val="0"/>
          <w:color w:val="auto"/>
        </w:rPr>
      </w:pPr>
      <w:r w:rsidRPr="00616125">
        <w:rPr>
          <w:i w:val="0"/>
          <w:color w:val="auto"/>
        </w:rPr>
        <w:t xml:space="preserve">Digital signatures tied cryptographically to the signer </w:t>
      </w:r>
    </w:p>
    <w:p w14:paraId="0A4B0D4C" w14:textId="77777777" w:rsidR="003B7927" w:rsidRPr="003B7927" w:rsidRDefault="00276BB5" w:rsidP="003B7927">
      <w:pPr>
        <w:pStyle w:val="InstructionalBullet1"/>
        <w:rPr>
          <w:i w:val="0"/>
          <w:color w:val="auto"/>
        </w:rPr>
      </w:pPr>
      <w:r w:rsidRPr="003B7927">
        <w:rPr>
          <w:i w:val="0"/>
          <w:color w:val="auto"/>
        </w:rPr>
        <w:t>/es/ in the signature block provided that a separate digitally signed e-mail indicating the signer’s approval is provided and kept with the document</w:t>
      </w:r>
      <w:r w:rsidR="003B7927" w:rsidRPr="003B7927">
        <w:rPr>
          <w:i w:val="0"/>
          <w:color w:val="auto"/>
        </w:rPr>
        <w:t xml:space="preserve"> </w:t>
      </w:r>
    </w:p>
    <w:p w14:paraId="7C49C54B" w14:textId="77777777" w:rsidR="003B7927" w:rsidRPr="00616125" w:rsidRDefault="003B7927" w:rsidP="003B7927">
      <w:pPr>
        <w:pStyle w:val="InstructionalText1"/>
        <w:spacing w:before="120"/>
        <w:rPr>
          <w:i w:val="0"/>
          <w:color w:val="auto"/>
        </w:rPr>
      </w:pPr>
      <w:r w:rsidRPr="009D4CD4">
        <w:rPr>
          <w:i w:val="0"/>
          <w:color w:val="auto"/>
        </w:rPr>
        <w:t>The Business Sponsor and Project Manager are required to sign.</w:t>
      </w:r>
    </w:p>
    <w:p w14:paraId="3522C04A" w14:textId="77777777" w:rsidR="003B7927" w:rsidRDefault="003B7927" w:rsidP="003B7927"/>
    <w:p w14:paraId="11379C0B" w14:textId="77777777" w:rsidR="003B7927" w:rsidRDefault="003B7927" w:rsidP="003B7927">
      <w:pPr>
        <w:pStyle w:val="BodyText"/>
      </w:pPr>
      <w:r>
        <w:t xml:space="preserve">REVIEW DATE: </w:t>
      </w:r>
    </w:p>
    <w:p w14:paraId="1D6A1E93" w14:textId="77777777" w:rsidR="003B7927" w:rsidRDefault="003B7927" w:rsidP="003B7927">
      <w:pPr>
        <w:pStyle w:val="BodyText"/>
      </w:pPr>
      <w:r>
        <w:t xml:space="preserve">SCRIBE: </w:t>
      </w:r>
    </w:p>
    <w:p w14:paraId="0B23B94F" w14:textId="77777777" w:rsidR="003B7927" w:rsidRDefault="003B7927" w:rsidP="003B7927">
      <w:pPr>
        <w:pStyle w:val="BodyText"/>
      </w:pPr>
    </w:p>
    <w:p w14:paraId="7488BF3F" w14:textId="77777777" w:rsidR="003B7927" w:rsidRDefault="003B7927" w:rsidP="003B7927">
      <w:pPr>
        <w:pStyle w:val="BodyText"/>
      </w:pPr>
      <w:r>
        <w:t>______________________________________________________________________________</w:t>
      </w:r>
    </w:p>
    <w:p w14:paraId="3D1DD2E4" w14:textId="77777777" w:rsidR="003B7927" w:rsidRDefault="003B7927" w:rsidP="003B7927">
      <w:pPr>
        <w:pStyle w:val="BodyText"/>
        <w:tabs>
          <w:tab w:val="left" w:pos="7200"/>
        </w:tabs>
      </w:pPr>
      <w:r>
        <w:t>Signed:</w:t>
      </w:r>
      <w:r>
        <w:tab/>
        <w:t xml:space="preserve">Date: </w:t>
      </w:r>
    </w:p>
    <w:p w14:paraId="3C304A2C" w14:textId="77777777" w:rsidR="003B7927" w:rsidRDefault="003B7927" w:rsidP="003B7927">
      <w:pPr>
        <w:pStyle w:val="InstructionalText1"/>
      </w:pPr>
      <w:r>
        <w:t>&lt; Business Sponsor &gt;</w:t>
      </w:r>
    </w:p>
    <w:p w14:paraId="239A4F8E" w14:textId="77777777" w:rsidR="003B7927" w:rsidRDefault="003B7927" w:rsidP="003B7927">
      <w:pPr>
        <w:pStyle w:val="BodyText"/>
      </w:pPr>
    </w:p>
    <w:p w14:paraId="71EABEB1" w14:textId="77777777" w:rsidR="003B7927" w:rsidRDefault="003B7927" w:rsidP="003B7927">
      <w:pPr>
        <w:pStyle w:val="BodyText"/>
      </w:pPr>
      <w:r>
        <w:t>______________________________________________________________________________</w:t>
      </w:r>
    </w:p>
    <w:p w14:paraId="55A290C6" w14:textId="77777777" w:rsidR="003B7927" w:rsidRDefault="003B7927" w:rsidP="003B7927">
      <w:pPr>
        <w:pStyle w:val="BodyText"/>
        <w:tabs>
          <w:tab w:val="left" w:pos="7200"/>
        </w:tabs>
      </w:pPr>
      <w:r>
        <w:t>Signed:</w:t>
      </w:r>
      <w:r>
        <w:tab/>
        <w:t xml:space="preserve">Date: </w:t>
      </w:r>
    </w:p>
    <w:p w14:paraId="5898DB2A" w14:textId="77777777" w:rsidR="003B7927" w:rsidRDefault="003B7927" w:rsidP="003B7927">
      <w:pPr>
        <w:pStyle w:val="InstructionalText1"/>
      </w:pPr>
      <w:r>
        <w:t>&lt; Project Manager &gt;</w:t>
      </w:r>
    </w:p>
    <w:p w14:paraId="7B1CAEEC" w14:textId="77777777" w:rsidR="003B7927" w:rsidRPr="009E4199" w:rsidRDefault="003B7927" w:rsidP="003B7927">
      <w:pPr>
        <w:pStyle w:val="BodyText"/>
      </w:pPr>
    </w:p>
    <w:p w14:paraId="166F9DAE" w14:textId="77777777" w:rsidR="00276BB5" w:rsidRPr="00616125" w:rsidRDefault="00276BB5" w:rsidP="00276BB5">
      <w:pPr>
        <w:pStyle w:val="InstructionalBullet1"/>
        <w:rPr>
          <w:i w:val="0"/>
          <w:color w:val="auto"/>
        </w:rPr>
      </w:pPr>
    </w:p>
    <w:sectPr w:rsidR="00276BB5" w:rsidRPr="00616125" w:rsidSect="00FF7DBE">
      <w:footerReference w:type="default" r:id="rId12"/>
      <w:type w:val="continuous"/>
      <w:pgSz w:w="12240" w:h="15840"/>
      <w:pgMar w:top="1440" w:right="1440" w:bottom="1440" w:left="1440" w:header="720" w:footer="720" w:gutter="0"/>
      <w:pgNumType w:start="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6BA308" w14:textId="77777777" w:rsidR="00AE7EF4" w:rsidRDefault="00AE7EF4" w:rsidP="00512C6C">
      <w:pPr>
        <w:spacing w:after="0"/>
      </w:pPr>
      <w:r>
        <w:separator/>
      </w:r>
    </w:p>
  </w:endnote>
  <w:endnote w:type="continuationSeparator" w:id="0">
    <w:p w14:paraId="28AB9CAF" w14:textId="77777777" w:rsidR="00AE7EF4" w:rsidRDefault="00AE7EF4" w:rsidP="00512C6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91C007" w14:textId="77777777" w:rsidR="00276BB5" w:rsidRDefault="00276BB5" w:rsidP="00FF7DBE">
    <w:pPr>
      <w:pStyle w:val="Footer"/>
      <w:spacing w:befor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CCF9B1" w14:textId="77777777" w:rsidR="00276BB5" w:rsidRPr="008E0265" w:rsidRDefault="00C15003" w:rsidP="00FF7DBE">
    <w:pPr>
      <w:pStyle w:val="Footer"/>
      <w:spacing w:before="0"/>
    </w:pPr>
    <w:r w:rsidRPr="00C15003">
      <w:t>Benefits Claims Decision Support System (BCDSS)</w:t>
    </w:r>
  </w:p>
  <w:p w14:paraId="0693DDAF" w14:textId="1636536A" w:rsidR="00276BB5" w:rsidRPr="008E0265" w:rsidRDefault="00276BB5" w:rsidP="00FF7DBE">
    <w:pPr>
      <w:pStyle w:val="Footer"/>
      <w:spacing w:before="0"/>
    </w:pPr>
    <w:r>
      <w:t xml:space="preserve">Release Notification – </w:t>
    </w:r>
    <w:r w:rsidR="009E1038">
      <w:t xml:space="preserve">Sprints </w:t>
    </w:r>
    <w:r w:rsidR="00CC5B06">
      <w:t>9</w:t>
    </w:r>
    <w:r w:rsidR="00BA0F2B">
      <w:t>-12</w:t>
    </w:r>
    <w:r w:rsidR="009E1038">
      <w:t xml:space="preserve"> </w:t>
    </w:r>
    <w:r w:rsidRPr="008E0265">
      <w:tab/>
    </w:r>
    <w:r w:rsidRPr="00F0774B">
      <w:rPr>
        <w:lang w:val="da-DK"/>
      </w:rPr>
      <w:fldChar w:fldCharType="begin"/>
    </w:r>
    <w:r w:rsidRPr="008E0265">
      <w:instrText xml:space="preserve"> PAGE   \* MERGEFORMAT </w:instrText>
    </w:r>
    <w:r w:rsidRPr="00F0774B">
      <w:rPr>
        <w:lang w:val="da-DK"/>
      </w:rPr>
      <w:fldChar w:fldCharType="separate"/>
    </w:r>
    <w:r w:rsidR="00EB2A81">
      <w:rPr>
        <w:noProof/>
      </w:rPr>
      <w:t>iii</w:t>
    </w:r>
    <w:r w:rsidRPr="00F0774B">
      <w:rPr>
        <w:noProof/>
        <w:lang w:val="da-DK"/>
      </w:rPr>
      <w:fldChar w:fldCharType="end"/>
    </w:r>
    <w:r w:rsidRPr="008E0265">
      <w:rPr>
        <w:noProof/>
      </w:rPr>
      <w:tab/>
    </w:r>
    <w:r w:rsidR="00CC5B06">
      <w:rPr>
        <w:noProof/>
      </w:rPr>
      <w:t xml:space="preserve">October </w:t>
    </w:r>
    <w:r>
      <w:rPr>
        <w:noProof/>
      </w:rPr>
      <w:t>2016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79A1AC" w14:textId="77777777" w:rsidR="00276BB5" w:rsidRPr="008E0265" w:rsidRDefault="00C15003" w:rsidP="00FF7DBE">
    <w:pPr>
      <w:pStyle w:val="Footer"/>
      <w:tabs>
        <w:tab w:val="clear" w:pos="4680"/>
        <w:tab w:val="clear" w:pos="9360"/>
        <w:tab w:val="center" w:pos="6480"/>
        <w:tab w:val="right" w:pos="12960"/>
      </w:tabs>
      <w:spacing w:before="0"/>
    </w:pPr>
    <w:r w:rsidRPr="00C15003">
      <w:t>Benefits Claims Decision Support System (BCDSS)</w:t>
    </w:r>
  </w:p>
  <w:p w14:paraId="4A3C3C7E" w14:textId="2FE53014" w:rsidR="00276BB5" w:rsidRPr="008E0265" w:rsidRDefault="00276BB5" w:rsidP="00FF7DBE">
    <w:pPr>
      <w:pStyle w:val="Footer"/>
      <w:tabs>
        <w:tab w:val="clear" w:pos="4680"/>
        <w:tab w:val="center" w:pos="5040"/>
        <w:tab w:val="right" w:pos="12960"/>
      </w:tabs>
      <w:spacing w:before="0"/>
    </w:pPr>
    <w:r>
      <w:t xml:space="preserve">Release Notification – </w:t>
    </w:r>
    <w:r w:rsidR="009E1038">
      <w:t xml:space="preserve">Sprints </w:t>
    </w:r>
    <w:r w:rsidR="00CC5B06">
      <w:t>9</w:t>
    </w:r>
    <w:r w:rsidR="00BA0F2B">
      <w:t>-12</w:t>
    </w:r>
    <w:r w:rsidRPr="008E0265">
      <w:tab/>
    </w:r>
    <w:r w:rsidRPr="00F0774B">
      <w:rPr>
        <w:lang w:val="da-DK"/>
      </w:rPr>
      <w:fldChar w:fldCharType="begin"/>
    </w:r>
    <w:r w:rsidRPr="008E0265">
      <w:instrText xml:space="preserve"> PAGE   \* MERGEFORMAT </w:instrText>
    </w:r>
    <w:r w:rsidRPr="00F0774B">
      <w:rPr>
        <w:lang w:val="da-DK"/>
      </w:rPr>
      <w:fldChar w:fldCharType="separate"/>
    </w:r>
    <w:r w:rsidR="00EB2A81">
      <w:rPr>
        <w:noProof/>
      </w:rPr>
      <w:t>5</w:t>
    </w:r>
    <w:r w:rsidRPr="00F0774B">
      <w:rPr>
        <w:noProof/>
        <w:lang w:val="da-DK"/>
      </w:rPr>
      <w:fldChar w:fldCharType="end"/>
    </w:r>
    <w:r w:rsidRPr="00BF2BC9">
      <w:rPr>
        <w:noProof/>
      </w:rPr>
      <w:tab/>
    </w:r>
    <w:r w:rsidR="00CC5B06">
      <w:rPr>
        <w:noProof/>
      </w:rPr>
      <w:t>October</w:t>
    </w:r>
    <w:r w:rsidR="008516E3">
      <w:rPr>
        <w:noProof/>
      </w:rPr>
      <w:t xml:space="preserve"> </w:t>
    </w:r>
    <w:r>
      <w:rPr>
        <w:noProof/>
      </w:rPr>
      <w:t>2016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ACE963" w14:textId="77777777" w:rsidR="00AE7EF4" w:rsidRDefault="00AE7EF4" w:rsidP="00512C6C">
      <w:pPr>
        <w:spacing w:after="0"/>
      </w:pPr>
      <w:r>
        <w:separator/>
      </w:r>
    </w:p>
  </w:footnote>
  <w:footnote w:type="continuationSeparator" w:id="0">
    <w:p w14:paraId="0FD6AAAF" w14:textId="77777777" w:rsidR="00AE7EF4" w:rsidRDefault="00AE7EF4" w:rsidP="00512C6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448887" w14:textId="77777777" w:rsidR="00276BB5" w:rsidRDefault="00276BB5" w:rsidP="00FF7DBE">
    <w:pPr>
      <w:pStyle w:val="Header"/>
      <w:spacing w:befor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C57C1"/>
    <w:multiLevelType w:val="hybridMultilevel"/>
    <w:tmpl w:val="0AD864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7E6EC5"/>
    <w:multiLevelType w:val="hybridMultilevel"/>
    <w:tmpl w:val="9E3E3F8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48510B8"/>
    <w:multiLevelType w:val="hybridMultilevel"/>
    <w:tmpl w:val="1AF8EB8E"/>
    <w:lvl w:ilvl="0" w:tplc="3A4846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C247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0BC47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863D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504C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46C2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9278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4EB7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E96C2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4987388"/>
    <w:multiLevelType w:val="hybridMultilevel"/>
    <w:tmpl w:val="FAF2D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DE7908"/>
    <w:multiLevelType w:val="hybridMultilevel"/>
    <w:tmpl w:val="064C0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4C4804"/>
    <w:multiLevelType w:val="hybridMultilevel"/>
    <w:tmpl w:val="30A46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505671"/>
    <w:multiLevelType w:val="hybridMultilevel"/>
    <w:tmpl w:val="ACBC2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BA3551"/>
    <w:multiLevelType w:val="hybridMultilevel"/>
    <w:tmpl w:val="46BE5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7363E7"/>
    <w:multiLevelType w:val="multilevel"/>
    <w:tmpl w:val="9A08A932"/>
    <w:lvl w:ilvl="0">
      <w:start w:val="1"/>
      <w:numFmt w:val="decimal"/>
      <w:lvlText w:val="%1."/>
      <w:lvlJc w:val="left"/>
      <w:pPr>
        <w:tabs>
          <w:tab w:val="num" w:pos="756"/>
        </w:tabs>
        <w:ind w:left="756" w:hanging="396"/>
      </w:pPr>
      <w:rPr>
        <w:rFonts w:ascii="Calibri" w:hAnsi="Calibri" w:hint="default"/>
        <w:sz w:val="22"/>
      </w:rPr>
    </w:lvl>
    <w:lvl w:ilvl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  <w:rPr>
        <w:rFonts w:ascii="Corbel" w:hAnsi="Corbel" w:hint="default"/>
      </w:rPr>
    </w:lvl>
    <w:lvl w:ilvl="2">
      <w:start w:val="1"/>
      <w:numFmt w:val="lowerRoman"/>
      <w:lvlText w:val="%3)"/>
      <w:lvlJc w:val="left"/>
      <w:pPr>
        <w:tabs>
          <w:tab w:val="num" w:pos="-1260"/>
        </w:tabs>
        <w:ind w:left="-1260" w:hanging="360"/>
      </w:pPr>
      <w:rPr>
        <w:rFonts w:hint="default"/>
      </w:rPr>
    </w:lvl>
    <w:lvl w:ilvl="3">
      <w:start w:val="1"/>
      <w:numFmt w:val="decimal"/>
      <w:pStyle w:val="ListNumber"/>
      <w:lvlText w:val="%4."/>
      <w:lvlJc w:val="left"/>
      <w:pPr>
        <w:tabs>
          <w:tab w:val="num" w:pos="-900"/>
        </w:tabs>
        <w:ind w:left="-900" w:hanging="360"/>
      </w:pPr>
      <w:rPr>
        <w:rFonts w:ascii="Arial" w:hAnsi="Arial" w:hint="default"/>
        <w:b w:val="0"/>
        <w:i w:val="0"/>
        <w:sz w:val="20"/>
      </w:rPr>
    </w:lvl>
    <w:lvl w:ilvl="4">
      <w:start w:val="1"/>
      <w:numFmt w:val="lowerLetter"/>
      <w:lvlText w:val="(%5)"/>
      <w:lvlJc w:val="left"/>
      <w:pPr>
        <w:tabs>
          <w:tab w:val="num" w:pos="-540"/>
        </w:tabs>
        <w:ind w:left="-54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-180"/>
        </w:tabs>
        <w:ind w:left="-1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8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</w:abstractNum>
  <w:abstractNum w:abstractNumId="9" w15:restartNumberingAfterBreak="0">
    <w:nsid w:val="104A0DBE"/>
    <w:multiLevelType w:val="hybridMultilevel"/>
    <w:tmpl w:val="3DC29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04D0772"/>
    <w:multiLevelType w:val="hybridMultilevel"/>
    <w:tmpl w:val="1DD00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9C6B5E"/>
    <w:multiLevelType w:val="hybridMultilevel"/>
    <w:tmpl w:val="6A082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3C729D"/>
    <w:multiLevelType w:val="hybridMultilevel"/>
    <w:tmpl w:val="D3260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88381C"/>
    <w:multiLevelType w:val="hybridMultilevel"/>
    <w:tmpl w:val="BA7EF7CE"/>
    <w:lvl w:ilvl="0" w:tplc="A8B48666">
      <w:start w:val="1"/>
      <w:numFmt w:val="bullet"/>
      <w:pStyle w:val="Instructional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8905A2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BECEF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722A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348F26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0384A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145B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9B64C8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580E1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0C01AF"/>
    <w:multiLevelType w:val="hybridMultilevel"/>
    <w:tmpl w:val="832A5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EB5FDF"/>
    <w:multiLevelType w:val="hybridMultilevel"/>
    <w:tmpl w:val="76147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271C3E"/>
    <w:multiLevelType w:val="hybridMultilevel"/>
    <w:tmpl w:val="4B5429E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28B67963"/>
    <w:multiLevelType w:val="hybridMultilevel"/>
    <w:tmpl w:val="31D8A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693841"/>
    <w:multiLevelType w:val="multilevel"/>
    <w:tmpl w:val="79540B26"/>
    <w:styleLink w:val="Multi-LevelList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9" w15:restartNumberingAfterBreak="0">
    <w:nsid w:val="2AFB111D"/>
    <w:multiLevelType w:val="hybridMultilevel"/>
    <w:tmpl w:val="690AF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94288D"/>
    <w:multiLevelType w:val="hybridMultilevel"/>
    <w:tmpl w:val="CCD8F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3D5241C"/>
    <w:multiLevelType w:val="hybridMultilevel"/>
    <w:tmpl w:val="7FDCB3D2"/>
    <w:lvl w:ilvl="0" w:tplc="309C4076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5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4" w:hanging="360"/>
      </w:pPr>
      <w:rPr>
        <w:rFonts w:ascii="Wingdings" w:hAnsi="Wingdings" w:hint="default"/>
      </w:rPr>
    </w:lvl>
  </w:abstractNum>
  <w:abstractNum w:abstractNumId="22" w15:restartNumberingAfterBreak="0">
    <w:nsid w:val="37197D84"/>
    <w:multiLevelType w:val="hybridMultilevel"/>
    <w:tmpl w:val="F618B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D8515A"/>
    <w:multiLevelType w:val="hybridMultilevel"/>
    <w:tmpl w:val="7B249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4C558D"/>
    <w:multiLevelType w:val="hybridMultilevel"/>
    <w:tmpl w:val="78CED9F2"/>
    <w:lvl w:ilvl="0" w:tplc="9392C9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9CFC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F60C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DE07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567F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44CA8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060EA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7C51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71C5E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45F226BC"/>
    <w:multiLevelType w:val="hybridMultilevel"/>
    <w:tmpl w:val="5E1CD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820B7E"/>
    <w:multiLevelType w:val="hybridMultilevel"/>
    <w:tmpl w:val="03E0188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7" w15:restartNumberingAfterBreak="0">
    <w:nsid w:val="49A168EC"/>
    <w:multiLevelType w:val="hybridMultilevel"/>
    <w:tmpl w:val="01D83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A65C33"/>
    <w:multiLevelType w:val="multilevel"/>
    <w:tmpl w:val="16C26FCE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9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9" w15:restartNumberingAfterBreak="0">
    <w:nsid w:val="51B542BD"/>
    <w:multiLevelType w:val="hybridMultilevel"/>
    <w:tmpl w:val="57DAA3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364704C"/>
    <w:multiLevelType w:val="hybridMultilevel"/>
    <w:tmpl w:val="25F0EEA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922B63"/>
    <w:multiLevelType w:val="hybridMultilevel"/>
    <w:tmpl w:val="5B0C7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DA5A26"/>
    <w:multiLevelType w:val="hybridMultilevel"/>
    <w:tmpl w:val="584E1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AF08BE"/>
    <w:multiLevelType w:val="multilevel"/>
    <w:tmpl w:val="98CC64C2"/>
    <w:lvl w:ilvl="0">
      <w:start w:val="1"/>
      <w:numFmt w:val="upperLetter"/>
      <w:pStyle w:val="Attachment"/>
      <w:lvlText w:val="Attachment %1."/>
      <w:lvlJc w:val="left"/>
      <w:pPr>
        <w:tabs>
          <w:tab w:val="num" w:pos="504"/>
        </w:tabs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160"/>
        </w:tabs>
        <w:ind w:left="2160" w:hanging="54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4320"/>
        </w:tabs>
        <w:ind w:left="4320" w:hanging="360"/>
      </w:pPr>
      <w:rPr>
        <w:rFonts w:hint="default"/>
      </w:rPr>
    </w:lvl>
  </w:abstractNum>
  <w:abstractNum w:abstractNumId="34" w15:restartNumberingAfterBreak="0">
    <w:nsid w:val="5BFA49B6"/>
    <w:multiLevelType w:val="hybridMultilevel"/>
    <w:tmpl w:val="3DA67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143FA3"/>
    <w:multiLevelType w:val="hybridMultilevel"/>
    <w:tmpl w:val="1F68644C"/>
    <w:lvl w:ilvl="0" w:tplc="12B291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40DFC4">
      <w:start w:val="47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46445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C62A9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7E0B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4B897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5ECC6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CE55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AEF5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6BE45C81"/>
    <w:multiLevelType w:val="hybridMultilevel"/>
    <w:tmpl w:val="0FCEAB4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CC042DD"/>
    <w:multiLevelType w:val="hybridMultilevel"/>
    <w:tmpl w:val="C3680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062138"/>
    <w:multiLevelType w:val="multilevel"/>
    <w:tmpl w:val="DD24461E"/>
    <w:lvl w:ilvl="0">
      <w:start w:val="1"/>
      <w:numFmt w:val="upperLetter"/>
      <w:pStyle w:val="Appendix"/>
      <w:lvlText w:val="Appendix 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Appendix2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39" w15:restartNumberingAfterBreak="0">
    <w:nsid w:val="72156FD8"/>
    <w:multiLevelType w:val="hybridMultilevel"/>
    <w:tmpl w:val="03183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3F5F0F"/>
    <w:multiLevelType w:val="hybridMultilevel"/>
    <w:tmpl w:val="25988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A832E5"/>
    <w:multiLevelType w:val="hybridMultilevel"/>
    <w:tmpl w:val="57280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B068FF"/>
    <w:multiLevelType w:val="hybridMultilevel"/>
    <w:tmpl w:val="BC221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BF453E"/>
    <w:multiLevelType w:val="hybridMultilevel"/>
    <w:tmpl w:val="59F43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28"/>
  </w:num>
  <w:num w:numId="3">
    <w:abstractNumId w:val="18"/>
  </w:num>
  <w:num w:numId="4">
    <w:abstractNumId w:val="28"/>
  </w:num>
  <w:num w:numId="5">
    <w:abstractNumId w:val="8"/>
  </w:num>
  <w:num w:numId="6">
    <w:abstractNumId w:val="33"/>
  </w:num>
  <w:num w:numId="7">
    <w:abstractNumId w:val="38"/>
  </w:num>
  <w:num w:numId="8">
    <w:abstractNumId w:val="28"/>
  </w:num>
  <w:num w:numId="9">
    <w:abstractNumId w:val="27"/>
  </w:num>
  <w:num w:numId="10">
    <w:abstractNumId w:val="30"/>
  </w:num>
  <w:num w:numId="11">
    <w:abstractNumId w:val="32"/>
  </w:num>
  <w:num w:numId="12">
    <w:abstractNumId w:val="22"/>
  </w:num>
  <w:num w:numId="13">
    <w:abstractNumId w:val="25"/>
  </w:num>
  <w:num w:numId="14">
    <w:abstractNumId w:val="37"/>
  </w:num>
  <w:num w:numId="15">
    <w:abstractNumId w:val="21"/>
  </w:num>
  <w:num w:numId="16">
    <w:abstractNumId w:val="17"/>
  </w:num>
  <w:num w:numId="17">
    <w:abstractNumId w:val="14"/>
  </w:num>
  <w:num w:numId="18">
    <w:abstractNumId w:val="36"/>
  </w:num>
  <w:num w:numId="19">
    <w:abstractNumId w:val="6"/>
  </w:num>
  <w:num w:numId="20">
    <w:abstractNumId w:val="28"/>
  </w:num>
  <w:num w:numId="21">
    <w:abstractNumId w:val="41"/>
  </w:num>
  <w:num w:numId="22">
    <w:abstractNumId w:val="20"/>
  </w:num>
  <w:num w:numId="23">
    <w:abstractNumId w:val="5"/>
  </w:num>
  <w:num w:numId="24">
    <w:abstractNumId w:val="0"/>
  </w:num>
  <w:num w:numId="25">
    <w:abstractNumId w:val="3"/>
  </w:num>
  <w:num w:numId="26">
    <w:abstractNumId w:val="4"/>
  </w:num>
  <w:num w:numId="27">
    <w:abstractNumId w:val="31"/>
  </w:num>
  <w:num w:numId="28">
    <w:abstractNumId w:val="42"/>
  </w:num>
  <w:num w:numId="29">
    <w:abstractNumId w:val="15"/>
  </w:num>
  <w:num w:numId="30">
    <w:abstractNumId w:val="34"/>
  </w:num>
  <w:num w:numId="31">
    <w:abstractNumId w:val="43"/>
  </w:num>
  <w:num w:numId="32">
    <w:abstractNumId w:val="23"/>
  </w:num>
  <w:num w:numId="33">
    <w:abstractNumId w:val="40"/>
  </w:num>
  <w:num w:numId="34">
    <w:abstractNumId w:val="9"/>
  </w:num>
  <w:num w:numId="35">
    <w:abstractNumId w:val="10"/>
  </w:num>
  <w:num w:numId="36">
    <w:abstractNumId w:val="7"/>
  </w:num>
  <w:num w:numId="37">
    <w:abstractNumId w:val="11"/>
  </w:num>
  <w:num w:numId="38">
    <w:abstractNumId w:val="39"/>
  </w:num>
  <w:num w:numId="39">
    <w:abstractNumId w:val="13"/>
  </w:num>
  <w:num w:numId="40">
    <w:abstractNumId w:val="29"/>
  </w:num>
  <w:num w:numId="41">
    <w:abstractNumId w:val="1"/>
  </w:num>
  <w:num w:numId="42">
    <w:abstractNumId w:val="19"/>
  </w:num>
  <w:num w:numId="43">
    <w:abstractNumId w:val="16"/>
  </w:num>
  <w:num w:numId="44">
    <w:abstractNumId w:val="26"/>
  </w:num>
  <w:num w:numId="45">
    <w:abstractNumId w:val="12"/>
  </w:num>
  <w:num w:numId="46">
    <w:abstractNumId w:val="35"/>
  </w:num>
  <w:num w:numId="47">
    <w:abstractNumId w:val="24"/>
  </w:num>
  <w:num w:numId="48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336"/>
    <w:rsid w:val="00000C70"/>
    <w:rsid w:val="00001620"/>
    <w:rsid w:val="00006FB2"/>
    <w:rsid w:val="00013B17"/>
    <w:rsid w:val="00016801"/>
    <w:rsid w:val="00017F98"/>
    <w:rsid w:val="00020BB9"/>
    <w:rsid w:val="00031E58"/>
    <w:rsid w:val="00036120"/>
    <w:rsid w:val="00040BBA"/>
    <w:rsid w:val="00042170"/>
    <w:rsid w:val="00042D4F"/>
    <w:rsid w:val="00047296"/>
    <w:rsid w:val="00050051"/>
    <w:rsid w:val="00050C8D"/>
    <w:rsid w:val="00051282"/>
    <w:rsid w:val="00052007"/>
    <w:rsid w:val="000533A3"/>
    <w:rsid w:val="000542F4"/>
    <w:rsid w:val="000545FA"/>
    <w:rsid w:val="00056A24"/>
    <w:rsid w:val="00060913"/>
    <w:rsid w:val="00067457"/>
    <w:rsid w:val="00070084"/>
    <w:rsid w:val="00071637"/>
    <w:rsid w:val="00071E05"/>
    <w:rsid w:val="00074BEF"/>
    <w:rsid w:val="00076896"/>
    <w:rsid w:val="0007726E"/>
    <w:rsid w:val="0007782A"/>
    <w:rsid w:val="000830AD"/>
    <w:rsid w:val="00090D2B"/>
    <w:rsid w:val="0009222F"/>
    <w:rsid w:val="000947F8"/>
    <w:rsid w:val="000956EE"/>
    <w:rsid w:val="0009712E"/>
    <w:rsid w:val="000A22AE"/>
    <w:rsid w:val="000A3243"/>
    <w:rsid w:val="000A3353"/>
    <w:rsid w:val="000A7644"/>
    <w:rsid w:val="000B2A2C"/>
    <w:rsid w:val="000B45E5"/>
    <w:rsid w:val="000B48EE"/>
    <w:rsid w:val="000C0817"/>
    <w:rsid w:val="000C31B0"/>
    <w:rsid w:val="000D1220"/>
    <w:rsid w:val="000D3412"/>
    <w:rsid w:val="000D7737"/>
    <w:rsid w:val="000E2B8B"/>
    <w:rsid w:val="000E5D5E"/>
    <w:rsid w:val="000E656E"/>
    <w:rsid w:val="000F30B4"/>
    <w:rsid w:val="000F7110"/>
    <w:rsid w:val="00100657"/>
    <w:rsid w:val="00112F55"/>
    <w:rsid w:val="00117F7E"/>
    <w:rsid w:val="00122458"/>
    <w:rsid w:val="00126719"/>
    <w:rsid w:val="00126FB0"/>
    <w:rsid w:val="00127817"/>
    <w:rsid w:val="00131D5F"/>
    <w:rsid w:val="001367CA"/>
    <w:rsid w:val="00136B8A"/>
    <w:rsid w:val="00137F74"/>
    <w:rsid w:val="00140BBD"/>
    <w:rsid w:val="001424B7"/>
    <w:rsid w:val="00144DF1"/>
    <w:rsid w:val="00150537"/>
    <w:rsid w:val="001530DD"/>
    <w:rsid w:val="001620B5"/>
    <w:rsid w:val="00165A53"/>
    <w:rsid w:val="00171843"/>
    <w:rsid w:val="00172F60"/>
    <w:rsid w:val="00181202"/>
    <w:rsid w:val="00184224"/>
    <w:rsid w:val="00185C75"/>
    <w:rsid w:val="00187452"/>
    <w:rsid w:val="00197FA1"/>
    <w:rsid w:val="001A1D84"/>
    <w:rsid w:val="001A2646"/>
    <w:rsid w:val="001A4E64"/>
    <w:rsid w:val="001A64ED"/>
    <w:rsid w:val="001B19A6"/>
    <w:rsid w:val="001B1ADA"/>
    <w:rsid w:val="001B1E76"/>
    <w:rsid w:val="001B2DBD"/>
    <w:rsid w:val="001B6356"/>
    <w:rsid w:val="001B6694"/>
    <w:rsid w:val="001B7337"/>
    <w:rsid w:val="001C270F"/>
    <w:rsid w:val="001C3908"/>
    <w:rsid w:val="001C3997"/>
    <w:rsid w:val="001C6EC3"/>
    <w:rsid w:val="001D1A79"/>
    <w:rsid w:val="001D79D4"/>
    <w:rsid w:val="001E028D"/>
    <w:rsid w:val="001E083B"/>
    <w:rsid w:val="001E3922"/>
    <w:rsid w:val="001E40C8"/>
    <w:rsid w:val="001E4F2D"/>
    <w:rsid w:val="001E5869"/>
    <w:rsid w:val="001E5B65"/>
    <w:rsid w:val="001E6178"/>
    <w:rsid w:val="001E680C"/>
    <w:rsid w:val="001F1619"/>
    <w:rsid w:val="001F17DC"/>
    <w:rsid w:val="001F2CBB"/>
    <w:rsid w:val="001F5C17"/>
    <w:rsid w:val="0020265A"/>
    <w:rsid w:val="002041A4"/>
    <w:rsid w:val="002074F1"/>
    <w:rsid w:val="0021175B"/>
    <w:rsid w:val="00213EEE"/>
    <w:rsid w:val="0021481E"/>
    <w:rsid w:val="00217544"/>
    <w:rsid w:val="002203CB"/>
    <w:rsid w:val="002220FA"/>
    <w:rsid w:val="00222131"/>
    <w:rsid w:val="0022708A"/>
    <w:rsid w:val="00227F6C"/>
    <w:rsid w:val="0023056F"/>
    <w:rsid w:val="00232EA3"/>
    <w:rsid w:val="002355DC"/>
    <w:rsid w:val="00241AC4"/>
    <w:rsid w:val="00246890"/>
    <w:rsid w:val="00250766"/>
    <w:rsid w:val="00251BE5"/>
    <w:rsid w:val="00252F74"/>
    <w:rsid w:val="002538AB"/>
    <w:rsid w:val="00263308"/>
    <w:rsid w:val="00266411"/>
    <w:rsid w:val="00271E47"/>
    <w:rsid w:val="00276BB5"/>
    <w:rsid w:val="002856BC"/>
    <w:rsid w:val="00286112"/>
    <w:rsid w:val="002952A8"/>
    <w:rsid w:val="00296423"/>
    <w:rsid w:val="002A5CC7"/>
    <w:rsid w:val="002A6AED"/>
    <w:rsid w:val="002B0E08"/>
    <w:rsid w:val="002B3F41"/>
    <w:rsid w:val="002B3F57"/>
    <w:rsid w:val="002B44EF"/>
    <w:rsid w:val="002B6D55"/>
    <w:rsid w:val="002B76AF"/>
    <w:rsid w:val="002B79B4"/>
    <w:rsid w:val="002C0643"/>
    <w:rsid w:val="002C1528"/>
    <w:rsid w:val="002C33B3"/>
    <w:rsid w:val="002C4993"/>
    <w:rsid w:val="002D7195"/>
    <w:rsid w:val="002D7DA1"/>
    <w:rsid w:val="002E09D0"/>
    <w:rsid w:val="002E32AB"/>
    <w:rsid w:val="002F07DB"/>
    <w:rsid w:val="002F559E"/>
    <w:rsid w:val="002F6D7A"/>
    <w:rsid w:val="002F7E35"/>
    <w:rsid w:val="00300ECD"/>
    <w:rsid w:val="00302AB7"/>
    <w:rsid w:val="00307AC0"/>
    <w:rsid w:val="00311574"/>
    <w:rsid w:val="003115EB"/>
    <w:rsid w:val="00312A26"/>
    <w:rsid w:val="00322364"/>
    <w:rsid w:val="00330604"/>
    <w:rsid w:val="00330DFA"/>
    <w:rsid w:val="003310D7"/>
    <w:rsid w:val="003311ED"/>
    <w:rsid w:val="00334A06"/>
    <w:rsid w:val="003355F9"/>
    <w:rsid w:val="00342FBF"/>
    <w:rsid w:val="00345148"/>
    <w:rsid w:val="00351D66"/>
    <w:rsid w:val="00353FEB"/>
    <w:rsid w:val="0035466F"/>
    <w:rsid w:val="00355B8E"/>
    <w:rsid w:val="00357F1B"/>
    <w:rsid w:val="00360805"/>
    <w:rsid w:val="0036170B"/>
    <w:rsid w:val="00364164"/>
    <w:rsid w:val="0036457E"/>
    <w:rsid w:val="00365040"/>
    <w:rsid w:val="00365B52"/>
    <w:rsid w:val="003706EA"/>
    <w:rsid w:val="003711E6"/>
    <w:rsid w:val="00374985"/>
    <w:rsid w:val="00375279"/>
    <w:rsid w:val="00375D74"/>
    <w:rsid w:val="00377608"/>
    <w:rsid w:val="0038189F"/>
    <w:rsid w:val="00383E55"/>
    <w:rsid w:val="003856E8"/>
    <w:rsid w:val="00386094"/>
    <w:rsid w:val="00393205"/>
    <w:rsid w:val="003940EA"/>
    <w:rsid w:val="00394115"/>
    <w:rsid w:val="00395CD6"/>
    <w:rsid w:val="003A344D"/>
    <w:rsid w:val="003A6EC0"/>
    <w:rsid w:val="003B59C6"/>
    <w:rsid w:val="003B7512"/>
    <w:rsid w:val="003B7927"/>
    <w:rsid w:val="003C2636"/>
    <w:rsid w:val="003C27CE"/>
    <w:rsid w:val="003C6711"/>
    <w:rsid w:val="003D15BE"/>
    <w:rsid w:val="003D1768"/>
    <w:rsid w:val="003D303C"/>
    <w:rsid w:val="003D53AA"/>
    <w:rsid w:val="003D6C51"/>
    <w:rsid w:val="003E3C52"/>
    <w:rsid w:val="003E7922"/>
    <w:rsid w:val="003F267B"/>
    <w:rsid w:val="003F3693"/>
    <w:rsid w:val="003F532B"/>
    <w:rsid w:val="003F54AA"/>
    <w:rsid w:val="003F5FE0"/>
    <w:rsid w:val="003F62A5"/>
    <w:rsid w:val="00401549"/>
    <w:rsid w:val="00402A45"/>
    <w:rsid w:val="00403EDD"/>
    <w:rsid w:val="00407C37"/>
    <w:rsid w:val="0041138D"/>
    <w:rsid w:val="004125DC"/>
    <w:rsid w:val="00412AAE"/>
    <w:rsid w:val="00415409"/>
    <w:rsid w:val="00415B15"/>
    <w:rsid w:val="004165AF"/>
    <w:rsid w:val="004213DE"/>
    <w:rsid w:val="00421D70"/>
    <w:rsid w:val="00424B8A"/>
    <w:rsid w:val="004261B6"/>
    <w:rsid w:val="004277B8"/>
    <w:rsid w:val="004277EE"/>
    <w:rsid w:val="0043069B"/>
    <w:rsid w:val="0043437C"/>
    <w:rsid w:val="004430F7"/>
    <w:rsid w:val="00443E9B"/>
    <w:rsid w:val="00447CD9"/>
    <w:rsid w:val="00450F4C"/>
    <w:rsid w:val="00452779"/>
    <w:rsid w:val="00452C98"/>
    <w:rsid w:val="0045525F"/>
    <w:rsid w:val="0045528C"/>
    <w:rsid w:val="00461826"/>
    <w:rsid w:val="00462A37"/>
    <w:rsid w:val="004632FC"/>
    <w:rsid w:val="00466DF8"/>
    <w:rsid w:val="00474B02"/>
    <w:rsid w:val="004751C8"/>
    <w:rsid w:val="00475BC7"/>
    <w:rsid w:val="00484795"/>
    <w:rsid w:val="004857E8"/>
    <w:rsid w:val="00485C68"/>
    <w:rsid w:val="0048619F"/>
    <w:rsid w:val="00490842"/>
    <w:rsid w:val="00497597"/>
    <w:rsid w:val="004A0AA7"/>
    <w:rsid w:val="004A273F"/>
    <w:rsid w:val="004A2EC4"/>
    <w:rsid w:val="004A36EF"/>
    <w:rsid w:val="004A465E"/>
    <w:rsid w:val="004B161F"/>
    <w:rsid w:val="004B17D1"/>
    <w:rsid w:val="004B5246"/>
    <w:rsid w:val="004C24FE"/>
    <w:rsid w:val="004C5FBE"/>
    <w:rsid w:val="004D08A7"/>
    <w:rsid w:val="004D108F"/>
    <w:rsid w:val="004D3557"/>
    <w:rsid w:val="004D65B3"/>
    <w:rsid w:val="004E3DDC"/>
    <w:rsid w:val="004E5B08"/>
    <w:rsid w:val="004E7316"/>
    <w:rsid w:val="004F08F0"/>
    <w:rsid w:val="004F25A9"/>
    <w:rsid w:val="004F2880"/>
    <w:rsid w:val="004F3AEE"/>
    <w:rsid w:val="004F5B9C"/>
    <w:rsid w:val="00501CF6"/>
    <w:rsid w:val="00503489"/>
    <w:rsid w:val="0050356B"/>
    <w:rsid w:val="00504367"/>
    <w:rsid w:val="00504620"/>
    <w:rsid w:val="00512C6C"/>
    <w:rsid w:val="00522D06"/>
    <w:rsid w:val="00523C96"/>
    <w:rsid w:val="00523D66"/>
    <w:rsid w:val="00534E10"/>
    <w:rsid w:val="0054243F"/>
    <w:rsid w:val="00544AD7"/>
    <w:rsid w:val="005450F2"/>
    <w:rsid w:val="00551090"/>
    <w:rsid w:val="005554C6"/>
    <w:rsid w:val="0055573E"/>
    <w:rsid w:val="0055795C"/>
    <w:rsid w:val="00565A5A"/>
    <w:rsid w:val="005672F7"/>
    <w:rsid w:val="005710B2"/>
    <w:rsid w:val="0057303C"/>
    <w:rsid w:val="005748F2"/>
    <w:rsid w:val="00580E43"/>
    <w:rsid w:val="005851B3"/>
    <w:rsid w:val="00590377"/>
    <w:rsid w:val="00591F1D"/>
    <w:rsid w:val="005977C5"/>
    <w:rsid w:val="005A55FE"/>
    <w:rsid w:val="005A72A7"/>
    <w:rsid w:val="005B213F"/>
    <w:rsid w:val="005B2E43"/>
    <w:rsid w:val="005C1C8F"/>
    <w:rsid w:val="005C2EC0"/>
    <w:rsid w:val="005C39FF"/>
    <w:rsid w:val="005C44F9"/>
    <w:rsid w:val="005C5F3F"/>
    <w:rsid w:val="005D1B79"/>
    <w:rsid w:val="005D2181"/>
    <w:rsid w:val="005D3DC7"/>
    <w:rsid w:val="005D508C"/>
    <w:rsid w:val="005E4ECA"/>
    <w:rsid w:val="005E576C"/>
    <w:rsid w:val="005E759F"/>
    <w:rsid w:val="005E79DE"/>
    <w:rsid w:val="005F03DC"/>
    <w:rsid w:val="005F05AA"/>
    <w:rsid w:val="005F1D03"/>
    <w:rsid w:val="005F26DB"/>
    <w:rsid w:val="005F2F10"/>
    <w:rsid w:val="005F4464"/>
    <w:rsid w:val="005F68FA"/>
    <w:rsid w:val="00600E5B"/>
    <w:rsid w:val="00614B4B"/>
    <w:rsid w:val="006157A7"/>
    <w:rsid w:val="00615D57"/>
    <w:rsid w:val="006176D8"/>
    <w:rsid w:val="006207BB"/>
    <w:rsid w:val="00623AA3"/>
    <w:rsid w:val="00631730"/>
    <w:rsid w:val="00635581"/>
    <w:rsid w:val="0064774E"/>
    <w:rsid w:val="00647D8B"/>
    <w:rsid w:val="00652981"/>
    <w:rsid w:val="00656D94"/>
    <w:rsid w:val="00666694"/>
    <w:rsid w:val="00666769"/>
    <w:rsid w:val="00667726"/>
    <w:rsid w:val="0067079F"/>
    <w:rsid w:val="00670D44"/>
    <w:rsid w:val="00675E52"/>
    <w:rsid w:val="0067680D"/>
    <w:rsid w:val="00677D32"/>
    <w:rsid w:val="00681F39"/>
    <w:rsid w:val="0068279D"/>
    <w:rsid w:val="00682AA8"/>
    <w:rsid w:val="00684B0B"/>
    <w:rsid w:val="00692DED"/>
    <w:rsid w:val="006A122F"/>
    <w:rsid w:val="006A5DDB"/>
    <w:rsid w:val="006A6264"/>
    <w:rsid w:val="006B079B"/>
    <w:rsid w:val="006D1873"/>
    <w:rsid w:val="006D2D7C"/>
    <w:rsid w:val="006D4706"/>
    <w:rsid w:val="006D6834"/>
    <w:rsid w:val="006D7C02"/>
    <w:rsid w:val="006D7DCA"/>
    <w:rsid w:val="006E0A9D"/>
    <w:rsid w:val="006E2E6E"/>
    <w:rsid w:val="006E4A91"/>
    <w:rsid w:val="006E559E"/>
    <w:rsid w:val="006E692A"/>
    <w:rsid w:val="006E7190"/>
    <w:rsid w:val="006F14C6"/>
    <w:rsid w:val="006F1A24"/>
    <w:rsid w:val="006F5138"/>
    <w:rsid w:val="007022C7"/>
    <w:rsid w:val="00703D01"/>
    <w:rsid w:val="0070658A"/>
    <w:rsid w:val="007071E3"/>
    <w:rsid w:val="00707288"/>
    <w:rsid w:val="00707D41"/>
    <w:rsid w:val="00715599"/>
    <w:rsid w:val="00717E31"/>
    <w:rsid w:val="00731582"/>
    <w:rsid w:val="00731747"/>
    <w:rsid w:val="00731CFF"/>
    <w:rsid w:val="007327A2"/>
    <w:rsid w:val="00736580"/>
    <w:rsid w:val="007431C5"/>
    <w:rsid w:val="00743B7A"/>
    <w:rsid w:val="00745E73"/>
    <w:rsid w:val="007601B0"/>
    <w:rsid w:val="00772D6C"/>
    <w:rsid w:val="00774445"/>
    <w:rsid w:val="00774B09"/>
    <w:rsid w:val="0077596A"/>
    <w:rsid w:val="0077790D"/>
    <w:rsid w:val="0078194A"/>
    <w:rsid w:val="007847A1"/>
    <w:rsid w:val="00785397"/>
    <w:rsid w:val="00786C5F"/>
    <w:rsid w:val="007874DD"/>
    <w:rsid w:val="0079011D"/>
    <w:rsid w:val="0079648A"/>
    <w:rsid w:val="007A3C1F"/>
    <w:rsid w:val="007A46D9"/>
    <w:rsid w:val="007A70A9"/>
    <w:rsid w:val="007B4693"/>
    <w:rsid w:val="007B5189"/>
    <w:rsid w:val="007C1AD6"/>
    <w:rsid w:val="007C4A2D"/>
    <w:rsid w:val="007C732A"/>
    <w:rsid w:val="007D391D"/>
    <w:rsid w:val="007D4C9D"/>
    <w:rsid w:val="007E13A9"/>
    <w:rsid w:val="007E22C0"/>
    <w:rsid w:val="007E413D"/>
    <w:rsid w:val="007E596E"/>
    <w:rsid w:val="007E789C"/>
    <w:rsid w:val="007F0A41"/>
    <w:rsid w:val="007F0F4B"/>
    <w:rsid w:val="007F36D5"/>
    <w:rsid w:val="007F5872"/>
    <w:rsid w:val="00801C82"/>
    <w:rsid w:val="00807D67"/>
    <w:rsid w:val="008117E6"/>
    <w:rsid w:val="00811FDE"/>
    <w:rsid w:val="008148AB"/>
    <w:rsid w:val="008167FD"/>
    <w:rsid w:val="00816C93"/>
    <w:rsid w:val="008224BA"/>
    <w:rsid w:val="008240D8"/>
    <w:rsid w:val="00824F92"/>
    <w:rsid w:val="008250C3"/>
    <w:rsid w:val="00831AB0"/>
    <w:rsid w:val="00834008"/>
    <w:rsid w:val="0083479A"/>
    <w:rsid w:val="008356D7"/>
    <w:rsid w:val="008374D8"/>
    <w:rsid w:val="00843B66"/>
    <w:rsid w:val="00844111"/>
    <w:rsid w:val="0084643E"/>
    <w:rsid w:val="00847B31"/>
    <w:rsid w:val="00850A34"/>
    <w:rsid w:val="00851252"/>
    <w:rsid w:val="008516E3"/>
    <w:rsid w:val="00852765"/>
    <w:rsid w:val="008566E9"/>
    <w:rsid w:val="00860D05"/>
    <w:rsid w:val="008648FC"/>
    <w:rsid w:val="00867526"/>
    <w:rsid w:val="00867E45"/>
    <w:rsid w:val="00874A97"/>
    <w:rsid w:val="008755F4"/>
    <w:rsid w:val="00877CD5"/>
    <w:rsid w:val="00877EC3"/>
    <w:rsid w:val="008831BB"/>
    <w:rsid w:val="00884F7F"/>
    <w:rsid w:val="00885431"/>
    <w:rsid w:val="00885E36"/>
    <w:rsid w:val="008921F7"/>
    <w:rsid w:val="0089328E"/>
    <w:rsid w:val="00894818"/>
    <w:rsid w:val="00896109"/>
    <w:rsid w:val="00896491"/>
    <w:rsid w:val="0089737B"/>
    <w:rsid w:val="008A1AB6"/>
    <w:rsid w:val="008A20EF"/>
    <w:rsid w:val="008A42B8"/>
    <w:rsid w:val="008A472C"/>
    <w:rsid w:val="008B19C7"/>
    <w:rsid w:val="008B63E5"/>
    <w:rsid w:val="008C1CCB"/>
    <w:rsid w:val="008C459C"/>
    <w:rsid w:val="008C5460"/>
    <w:rsid w:val="008D32C1"/>
    <w:rsid w:val="008D3C95"/>
    <w:rsid w:val="008D44B8"/>
    <w:rsid w:val="008E0265"/>
    <w:rsid w:val="008E66D4"/>
    <w:rsid w:val="008F0DDE"/>
    <w:rsid w:val="008F4F3B"/>
    <w:rsid w:val="008F78AB"/>
    <w:rsid w:val="0090051F"/>
    <w:rsid w:val="00901727"/>
    <w:rsid w:val="0090412B"/>
    <w:rsid w:val="00904F85"/>
    <w:rsid w:val="00930FCC"/>
    <w:rsid w:val="009346D6"/>
    <w:rsid w:val="00935E51"/>
    <w:rsid w:val="00936849"/>
    <w:rsid w:val="00941C51"/>
    <w:rsid w:val="00943F83"/>
    <w:rsid w:val="0094437A"/>
    <w:rsid w:val="0094442E"/>
    <w:rsid w:val="00945140"/>
    <w:rsid w:val="0094610B"/>
    <w:rsid w:val="00946BF6"/>
    <w:rsid w:val="0094760B"/>
    <w:rsid w:val="00951DB5"/>
    <w:rsid w:val="00957F2C"/>
    <w:rsid w:val="009608D6"/>
    <w:rsid w:val="00962193"/>
    <w:rsid w:val="009627F9"/>
    <w:rsid w:val="00963317"/>
    <w:rsid w:val="00963D3B"/>
    <w:rsid w:val="00966DBA"/>
    <w:rsid w:val="00973CE2"/>
    <w:rsid w:val="00981A90"/>
    <w:rsid w:val="00981ACF"/>
    <w:rsid w:val="00981D94"/>
    <w:rsid w:val="00990478"/>
    <w:rsid w:val="009931BA"/>
    <w:rsid w:val="00995881"/>
    <w:rsid w:val="00996294"/>
    <w:rsid w:val="009A16F4"/>
    <w:rsid w:val="009A3746"/>
    <w:rsid w:val="009A3D7E"/>
    <w:rsid w:val="009B0C1F"/>
    <w:rsid w:val="009B2C78"/>
    <w:rsid w:val="009B36FA"/>
    <w:rsid w:val="009B5E6A"/>
    <w:rsid w:val="009B6D73"/>
    <w:rsid w:val="009C029B"/>
    <w:rsid w:val="009C2A2C"/>
    <w:rsid w:val="009C7079"/>
    <w:rsid w:val="009C73C3"/>
    <w:rsid w:val="009D1369"/>
    <w:rsid w:val="009D16C8"/>
    <w:rsid w:val="009D1B2B"/>
    <w:rsid w:val="009D388B"/>
    <w:rsid w:val="009D3FBB"/>
    <w:rsid w:val="009D4957"/>
    <w:rsid w:val="009D49ED"/>
    <w:rsid w:val="009D6E6B"/>
    <w:rsid w:val="009E0135"/>
    <w:rsid w:val="009E1038"/>
    <w:rsid w:val="009E33F0"/>
    <w:rsid w:val="009E45CC"/>
    <w:rsid w:val="009E6849"/>
    <w:rsid w:val="009F46EB"/>
    <w:rsid w:val="009F508F"/>
    <w:rsid w:val="009F677A"/>
    <w:rsid w:val="00A00185"/>
    <w:rsid w:val="00A0191D"/>
    <w:rsid w:val="00A01E86"/>
    <w:rsid w:val="00A01EBF"/>
    <w:rsid w:val="00A021B8"/>
    <w:rsid w:val="00A1431A"/>
    <w:rsid w:val="00A2482D"/>
    <w:rsid w:val="00A312CB"/>
    <w:rsid w:val="00A3272E"/>
    <w:rsid w:val="00A32B3A"/>
    <w:rsid w:val="00A33329"/>
    <w:rsid w:val="00A40215"/>
    <w:rsid w:val="00A44B2E"/>
    <w:rsid w:val="00A515DD"/>
    <w:rsid w:val="00A516B6"/>
    <w:rsid w:val="00A61055"/>
    <w:rsid w:val="00A61FD5"/>
    <w:rsid w:val="00A73E8A"/>
    <w:rsid w:val="00A813CA"/>
    <w:rsid w:val="00A81725"/>
    <w:rsid w:val="00A828F8"/>
    <w:rsid w:val="00A82DFE"/>
    <w:rsid w:val="00A8409B"/>
    <w:rsid w:val="00A8665D"/>
    <w:rsid w:val="00A8786C"/>
    <w:rsid w:val="00A91074"/>
    <w:rsid w:val="00A91717"/>
    <w:rsid w:val="00A921B4"/>
    <w:rsid w:val="00A93576"/>
    <w:rsid w:val="00A96244"/>
    <w:rsid w:val="00A96872"/>
    <w:rsid w:val="00A979D4"/>
    <w:rsid w:val="00AA1CFE"/>
    <w:rsid w:val="00AA34C2"/>
    <w:rsid w:val="00AA70F4"/>
    <w:rsid w:val="00AB5667"/>
    <w:rsid w:val="00AC1215"/>
    <w:rsid w:val="00AC3A97"/>
    <w:rsid w:val="00AC4D65"/>
    <w:rsid w:val="00AD5D2A"/>
    <w:rsid w:val="00AE0B66"/>
    <w:rsid w:val="00AE102C"/>
    <w:rsid w:val="00AE3D8B"/>
    <w:rsid w:val="00AE3E2B"/>
    <w:rsid w:val="00AE53E0"/>
    <w:rsid w:val="00AE58B4"/>
    <w:rsid w:val="00AE7EF4"/>
    <w:rsid w:val="00AF344B"/>
    <w:rsid w:val="00AF72B4"/>
    <w:rsid w:val="00AF7E46"/>
    <w:rsid w:val="00B00C0E"/>
    <w:rsid w:val="00B0189A"/>
    <w:rsid w:val="00B04FF0"/>
    <w:rsid w:val="00B05BCC"/>
    <w:rsid w:val="00B07A2A"/>
    <w:rsid w:val="00B102FF"/>
    <w:rsid w:val="00B12DE8"/>
    <w:rsid w:val="00B16E8E"/>
    <w:rsid w:val="00B17DFA"/>
    <w:rsid w:val="00B23C2E"/>
    <w:rsid w:val="00B50479"/>
    <w:rsid w:val="00B52F74"/>
    <w:rsid w:val="00B54752"/>
    <w:rsid w:val="00B6360D"/>
    <w:rsid w:val="00B644EB"/>
    <w:rsid w:val="00B67B0B"/>
    <w:rsid w:val="00B72CD4"/>
    <w:rsid w:val="00B73BCA"/>
    <w:rsid w:val="00B75C4A"/>
    <w:rsid w:val="00B76D25"/>
    <w:rsid w:val="00B81328"/>
    <w:rsid w:val="00B82AE1"/>
    <w:rsid w:val="00B82B24"/>
    <w:rsid w:val="00B85538"/>
    <w:rsid w:val="00B900F6"/>
    <w:rsid w:val="00B93642"/>
    <w:rsid w:val="00BA0F2B"/>
    <w:rsid w:val="00BA533C"/>
    <w:rsid w:val="00BA7241"/>
    <w:rsid w:val="00BB0FE9"/>
    <w:rsid w:val="00BB1D16"/>
    <w:rsid w:val="00BB45F9"/>
    <w:rsid w:val="00BC4190"/>
    <w:rsid w:val="00BC5191"/>
    <w:rsid w:val="00BC57F8"/>
    <w:rsid w:val="00BC583D"/>
    <w:rsid w:val="00BD08AB"/>
    <w:rsid w:val="00BD50C5"/>
    <w:rsid w:val="00BE0AEA"/>
    <w:rsid w:val="00BE0C08"/>
    <w:rsid w:val="00BE0EE1"/>
    <w:rsid w:val="00BE174A"/>
    <w:rsid w:val="00BE19FD"/>
    <w:rsid w:val="00BE24D9"/>
    <w:rsid w:val="00BE5556"/>
    <w:rsid w:val="00BF1F27"/>
    <w:rsid w:val="00BF2BC9"/>
    <w:rsid w:val="00BF2DC8"/>
    <w:rsid w:val="00BF34B2"/>
    <w:rsid w:val="00C013C7"/>
    <w:rsid w:val="00C015FF"/>
    <w:rsid w:val="00C01BB2"/>
    <w:rsid w:val="00C01EA5"/>
    <w:rsid w:val="00C039B9"/>
    <w:rsid w:val="00C0485A"/>
    <w:rsid w:val="00C06C64"/>
    <w:rsid w:val="00C12E4C"/>
    <w:rsid w:val="00C148E2"/>
    <w:rsid w:val="00C14955"/>
    <w:rsid w:val="00C14D03"/>
    <w:rsid w:val="00C15003"/>
    <w:rsid w:val="00C15D9D"/>
    <w:rsid w:val="00C20207"/>
    <w:rsid w:val="00C20C49"/>
    <w:rsid w:val="00C23B84"/>
    <w:rsid w:val="00C27822"/>
    <w:rsid w:val="00C30F06"/>
    <w:rsid w:val="00C32196"/>
    <w:rsid w:val="00C34143"/>
    <w:rsid w:val="00C355DC"/>
    <w:rsid w:val="00C451AE"/>
    <w:rsid w:val="00C46697"/>
    <w:rsid w:val="00C4722D"/>
    <w:rsid w:val="00C54DAF"/>
    <w:rsid w:val="00C62B96"/>
    <w:rsid w:val="00C67967"/>
    <w:rsid w:val="00C750C9"/>
    <w:rsid w:val="00C75E4E"/>
    <w:rsid w:val="00C75FF3"/>
    <w:rsid w:val="00C76F85"/>
    <w:rsid w:val="00C778A7"/>
    <w:rsid w:val="00C8204C"/>
    <w:rsid w:val="00C860FC"/>
    <w:rsid w:val="00C9009F"/>
    <w:rsid w:val="00C94098"/>
    <w:rsid w:val="00C956AE"/>
    <w:rsid w:val="00C96510"/>
    <w:rsid w:val="00C967A0"/>
    <w:rsid w:val="00C96AFA"/>
    <w:rsid w:val="00CA2639"/>
    <w:rsid w:val="00CA4A5B"/>
    <w:rsid w:val="00CA5B1E"/>
    <w:rsid w:val="00CA7B51"/>
    <w:rsid w:val="00CB5091"/>
    <w:rsid w:val="00CB74F6"/>
    <w:rsid w:val="00CB7709"/>
    <w:rsid w:val="00CC4B0C"/>
    <w:rsid w:val="00CC5B06"/>
    <w:rsid w:val="00CD4D16"/>
    <w:rsid w:val="00CD4DB3"/>
    <w:rsid w:val="00CE0420"/>
    <w:rsid w:val="00CE0E94"/>
    <w:rsid w:val="00CE452E"/>
    <w:rsid w:val="00CE6EC3"/>
    <w:rsid w:val="00CF6BBF"/>
    <w:rsid w:val="00CF7D4C"/>
    <w:rsid w:val="00D02D68"/>
    <w:rsid w:val="00D067BD"/>
    <w:rsid w:val="00D15B6A"/>
    <w:rsid w:val="00D16455"/>
    <w:rsid w:val="00D26DD3"/>
    <w:rsid w:val="00D272A3"/>
    <w:rsid w:val="00D34B3E"/>
    <w:rsid w:val="00D353A0"/>
    <w:rsid w:val="00D36CE4"/>
    <w:rsid w:val="00D42D48"/>
    <w:rsid w:val="00D47E60"/>
    <w:rsid w:val="00D50399"/>
    <w:rsid w:val="00D53311"/>
    <w:rsid w:val="00D632BA"/>
    <w:rsid w:val="00D720E7"/>
    <w:rsid w:val="00D744E9"/>
    <w:rsid w:val="00D821EE"/>
    <w:rsid w:val="00D87081"/>
    <w:rsid w:val="00D871B8"/>
    <w:rsid w:val="00D90F4A"/>
    <w:rsid w:val="00D932FF"/>
    <w:rsid w:val="00D94468"/>
    <w:rsid w:val="00D957CC"/>
    <w:rsid w:val="00DA1B4E"/>
    <w:rsid w:val="00DB5E12"/>
    <w:rsid w:val="00DC030D"/>
    <w:rsid w:val="00DC43DA"/>
    <w:rsid w:val="00DC4528"/>
    <w:rsid w:val="00DC4FB3"/>
    <w:rsid w:val="00DC5697"/>
    <w:rsid w:val="00DD4B76"/>
    <w:rsid w:val="00DE06FD"/>
    <w:rsid w:val="00DE247A"/>
    <w:rsid w:val="00DE3C6F"/>
    <w:rsid w:val="00DE5C85"/>
    <w:rsid w:val="00DF00EA"/>
    <w:rsid w:val="00DF2E27"/>
    <w:rsid w:val="00DF5582"/>
    <w:rsid w:val="00DF5F45"/>
    <w:rsid w:val="00DF73FE"/>
    <w:rsid w:val="00E050AA"/>
    <w:rsid w:val="00E06492"/>
    <w:rsid w:val="00E11ECC"/>
    <w:rsid w:val="00E14791"/>
    <w:rsid w:val="00E15547"/>
    <w:rsid w:val="00E177AE"/>
    <w:rsid w:val="00E209C9"/>
    <w:rsid w:val="00E23CCB"/>
    <w:rsid w:val="00E26688"/>
    <w:rsid w:val="00E270EA"/>
    <w:rsid w:val="00E427CF"/>
    <w:rsid w:val="00E42EA4"/>
    <w:rsid w:val="00E45D9A"/>
    <w:rsid w:val="00E56BD6"/>
    <w:rsid w:val="00E63D9F"/>
    <w:rsid w:val="00E643B8"/>
    <w:rsid w:val="00E64AAF"/>
    <w:rsid w:val="00E65E09"/>
    <w:rsid w:val="00E67350"/>
    <w:rsid w:val="00E70272"/>
    <w:rsid w:val="00E81F4B"/>
    <w:rsid w:val="00E845F6"/>
    <w:rsid w:val="00E85C87"/>
    <w:rsid w:val="00E90A5B"/>
    <w:rsid w:val="00E9558C"/>
    <w:rsid w:val="00E97962"/>
    <w:rsid w:val="00EB2A81"/>
    <w:rsid w:val="00ED51F5"/>
    <w:rsid w:val="00EE083C"/>
    <w:rsid w:val="00EE1175"/>
    <w:rsid w:val="00EE446D"/>
    <w:rsid w:val="00EE7C8D"/>
    <w:rsid w:val="00EF1B74"/>
    <w:rsid w:val="00EF5961"/>
    <w:rsid w:val="00EF6B9F"/>
    <w:rsid w:val="00F030A8"/>
    <w:rsid w:val="00F049AA"/>
    <w:rsid w:val="00F0774B"/>
    <w:rsid w:val="00F07C46"/>
    <w:rsid w:val="00F11529"/>
    <w:rsid w:val="00F12D37"/>
    <w:rsid w:val="00F203C9"/>
    <w:rsid w:val="00F231B4"/>
    <w:rsid w:val="00F2454B"/>
    <w:rsid w:val="00F24E87"/>
    <w:rsid w:val="00F2542D"/>
    <w:rsid w:val="00F31F5D"/>
    <w:rsid w:val="00F34B5F"/>
    <w:rsid w:val="00F419D4"/>
    <w:rsid w:val="00F42EB0"/>
    <w:rsid w:val="00F4477B"/>
    <w:rsid w:val="00F471B1"/>
    <w:rsid w:val="00F52FEE"/>
    <w:rsid w:val="00F5665E"/>
    <w:rsid w:val="00F56B43"/>
    <w:rsid w:val="00F60957"/>
    <w:rsid w:val="00F62E5A"/>
    <w:rsid w:val="00F64ED5"/>
    <w:rsid w:val="00F779D3"/>
    <w:rsid w:val="00F8075D"/>
    <w:rsid w:val="00F819C2"/>
    <w:rsid w:val="00F84D1C"/>
    <w:rsid w:val="00F86544"/>
    <w:rsid w:val="00F870EB"/>
    <w:rsid w:val="00F91B97"/>
    <w:rsid w:val="00F91C8B"/>
    <w:rsid w:val="00F94B14"/>
    <w:rsid w:val="00FA61D1"/>
    <w:rsid w:val="00FB03F2"/>
    <w:rsid w:val="00FB1ABB"/>
    <w:rsid w:val="00FB2098"/>
    <w:rsid w:val="00FB39EE"/>
    <w:rsid w:val="00FB4336"/>
    <w:rsid w:val="00FB458E"/>
    <w:rsid w:val="00FB5A86"/>
    <w:rsid w:val="00FC37C1"/>
    <w:rsid w:val="00FC3CD5"/>
    <w:rsid w:val="00FC4BED"/>
    <w:rsid w:val="00FC74BE"/>
    <w:rsid w:val="00FC7FED"/>
    <w:rsid w:val="00FE301B"/>
    <w:rsid w:val="00FE6519"/>
    <w:rsid w:val="00FE6AD3"/>
    <w:rsid w:val="00FF14AD"/>
    <w:rsid w:val="00FF1DB4"/>
    <w:rsid w:val="00FF29E1"/>
    <w:rsid w:val="00FF3457"/>
    <w:rsid w:val="00FF4011"/>
    <w:rsid w:val="00FF77F4"/>
    <w:rsid w:val="00FF7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9D84D9C"/>
  <w15:docId w15:val="{601C0C07-FC39-4096-BC64-A75F71AD3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unhideWhenUsed="1" w:qFormat="1"/>
    <w:lsdException w:name="heading 7" w:semiHidden="1" w:uiPriority="9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6120"/>
    <w:pPr>
      <w:spacing w:before="120" w:after="120"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BodyText"/>
    <w:link w:val="Heading1Char"/>
    <w:autoRedefine/>
    <w:uiPriority w:val="9"/>
    <w:qFormat/>
    <w:rsid w:val="00F31F5D"/>
    <w:pPr>
      <w:keepNext/>
      <w:keepLines/>
      <w:numPr>
        <w:numId w:val="2"/>
      </w:numPr>
      <w:ind w:left="720" w:hanging="720"/>
      <w:outlineLvl w:val="0"/>
    </w:pPr>
    <w:rPr>
      <w:rFonts w:ascii="Arial" w:eastAsiaTheme="majorEastAsia" w:hAnsi="Arial" w:cs="Arial"/>
      <w:b/>
      <w:bCs/>
      <w:color w:val="000000" w:themeColor="text1"/>
      <w:sz w:val="36"/>
      <w:szCs w:val="28"/>
      <w:lang w:val="da-DK"/>
    </w:rPr>
  </w:style>
  <w:style w:type="paragraph" w:styleId="Heading2">
    <w:name w:val="heading 2"/>
    <w:basedOn w:val="Normal"/>
    <w:next w:val="BodyText"/>
    <w:link w:val="Heading2Char"/>
    <w:autoRedefine/>
    <w:uiPriority w:val="9"/>
    <w:qFormat/>
    <w:rsid w:val="009D4957"/>
    <w:pPr>
      <w:keepNext/>
      <w:keepLines/>
      <w:numPr>
        <w:ilvl w:val="1"/>
        <w:numId w:val="8"/>
      </w:numPr>
      <w:spacing w:after="60"/>
      <w:ind w:left="907" w:hanging="907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Heading3">
    <w:name w:val="heading 3"/>
    <w:basedOn w:val="Normal"/>
    <w:next w:val="BodyText"/>
    <w:link w:val="Heading3Char"/>
    <w:uiPriority w:val="9"/>
    <w:qFormat/>
    <w:rsid w:val="007E789C"/>
    <w:pPr>
      <w:keepNext/>
      <w:keepLines/>
      <w:numPr>
        <w:ilvl w:val="2"/>
        <w:numId w:val="8"/>
      </w:numPr>
      <w:spacing w:before="200" w:after="0"/>
      <w:outlineLvl w:val="2"/>
    </w:pPr>
    <w:rPr>
      <w:rFonts w:ascii="Arial" w:eastAsiaTheme="majorEastAsia" w:hAnsi="Arial" w:cstheme="majorBidi"/>
      <w:b/>
      <w:bCs/>
      <w:sz w:val="28"/>
    </w:rPr>
  </w:style>
  <w:style w:type="paragraph" w:styleId="Heading4">
    <w:name w:val="heading 4"/>
    <w:basedOn w:val="Normal"/>
    <w:next w:val="BodyText"/>
    <w:link w:val="Heading4Char"/>
    <w:uiPriority w:val="9"/>
    <w:qFormat/>
    <w:rsid w:val="007E789C"/>
    <w:pPr>
      <w:keepNext/>
      <w:keepLines/>
      <w:numPr>
        <w:ilvl w:val="3"/>
        <w:numId w:val="8"/>
      </w:numPr>
      <w:spacing w:before="200" w:after="0"/>
      <w:outlineLvl w:val="3"/>
    </w:pPr>
    <w:rPr>
      <w:rFonts w:ascii="Arial" w:eastAsiaTheme="majorEastAsia" w:hAnsi="Arial" w:cstheme="majorBidi"/>
      <w:b/>
      <w:bCs/>
      <w:iCs/>
      <w:sz w:val="26"/>
    </w:rPr>
  </w:style>
  <w:style w:type="paragraph" w:styleId="Heading5">
    <w:name w:val="heading 5"/>
    <w:basedOn w:val="Heading4"/>
    <w:next w:val="BodyText"/>
    <w:link w:val="Heading5Char"/>
    <w:uiPriority w:val="9"/>
    <w:qFormat/>
    <w:rsid w:val="007E789C"/>
    <w:pPr>
      <w:numPr>
        <w:ilvl w:val="4"/>
        <w:numId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semiHidden/>
    <w:qFormat/>
    <w:rsid w:val="00AC3A97"/>
    <w:pPr>
      <w:numPr>
        <w:ilvl w:val="5"/>
      </w:numPr>
      <w:outlineLvl w:val="5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AC3A97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F31F5D"/>
    <w:rPr>
      <w:rFonts w:ascii="Arial" w:eastAsiaTheme="majorEastAsia" w:hAnsi="Arial" w:cs="Arial"/>
      <w:b/>
      <w:bCs/>
      <w:color w:val="000000" w:themeColor="text1"/>
      <w:sz w:val="36"/>
      <w:szCs w:val="28"/>
      <w:lang w:val="da-DK"/>
    </w:rPr>
  </w:style>
  <w:style w:type="paragraph" w:customStyle="1" w:styleId="Appendix">
    <w:name w:val="Appendix"/>
    <w:next w:val="BodyText"/>
    <w:uiPriority w:val="37"/>
    <w:qFormat/>
    <w:rsid w:val="00351D66"/>
    <w:pPr>
      <w:keepNext/>
      <w:numPr>
        <w:numId w:val="7"/>
      </w:numPr>
      <w:spacing w:before="240" w:after="240" w:line="240" w:lineRule="auto"/>
    </w:pPr>
    <w:rPr>
      <w:rFonts w:ascii="Arial" w:eastAsia="Times New Roman" w:hAnsi="Arial" w:cs="Times New Roman"/>
      <w:b/>
      <w:bCs/>
      <w:sz w:val="36"/>
      <w:szCs w:val="36"/>
    </w:rPr>
  </w:style>
  <w:style w:type="paragraph" w:styleId="BodyText">
    <w:name w:val="Body Text"/>
    <w:basedOn w:val="Normal"/>
    <w:link w:val="BodyTextChar"/>
    <w:rsid w:val="00AC3A97"/>
  </w:style>
  <w:style w:type="character" w:customStyle="1" w:styleId="BodyTextChar">
    <w:name w:val="Body Text Char"/>
    <w:basedOn w:val="DefaultParagraphFont"/>
    <w:link w:val="BodyText"/>
    <w:rsid w:val="00AC3A97"/>
    <w:rPr>
      <w:rFonts w:ascii="Times New Roman" w:hAnsi="Times New Roman"/>
    </w:rPr>
  </w:style>
  <w:style w:type="paragraph" w:customStyle="1" w:styleId="Appendix2">
    <w:name w:val="Appendix 2"/>
    <w:next w:val="BodyText"/>
    <w:uiPriority w:val="38"/>
    <w:qFormat/>
    <w:rsid w:val="00351D66"/>
    <w:pPr>
      <w:keepNext/>
      <w:numPr>
        <w:ilvl w:val="1"/>
        <w:numId w:val="7"/>
      </w:numPr>
      <w:spacing w:before="240" w:after="240" w:line="240" w:lineRule="auto"/>
    </w:pPr>
    <w:rPr>
      <w:rFonts w:ascii="Arial" w:eastAsiaTheme="majorEastAsia" w:hAnsi="Arial" w:cstheme="majorBidi"/>
      <w:b/>
      <w:bCs/>
      <w:sz w:val="32"/>
      <w:szCs w:val="26"/>
    </w:rPr>
  </w:style>
  <w:style w:type="paragraph" w:customStyle="1" w:styleId="Attachment">
    <w:name w:val="Attachment"/>
    <w:next w:val="BodyText"/>
    <w:uiPriority w:val="34"/>
    <w:qFormat/>
    <w:rsid w:val="00AC3A97"/>
    <w:pPr>
      <w:numPr>
        <w:numId w:val="6"/>
      </w:numPr>
      <w:spacing w:before="240" w:after="240" w:line="240" w:lineRule="auto"/>
    </w:pPr>
    <w:rPr>
      <w:rFonts w:ascii="Arial" w:eastAsiaTheme="majorEastAsia" w:hAnsi="Arial" w:cs="Times New Roman"/>
      <w:b/>
      <w:bCs/>
      <w:sz w:val="36"/>
      <w:szCs w:val="36"/>
    </w:rPr>
  </w:style>
  <w:style w:type="character" w:customStyle="1" w:styleId="CodeChar">
    <w:name w:val="Code Char"/>
    <w:uiPriority w:val="1"/>
    <w:qFormat/>
    <w:rsid w:val="00AC3A97"/>
    <w:rPr>
      <w:rFonts w:ascii="Courier New" w:hAnsi="Courier New"/>
      <w:sz w:val="20"/>
    </w:rPr>
  </w:style>
  <w:style w:type="character" w:customStyle="1" w:styleId="Heading2Char">
    <w:name w:val="Heading 2 Char"/>
    <w:link w:val="Heading2"/>
    <w:uiPriority w:val="9"/>
    <w:rsid w:val="009D4957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Heading3Char">
    <w:name w:val="Heading 3 Char"/>
    <w:link w:val="Heading3"/>
    <w:uiPriority w:val="9"/>
    <w:rsid w:val="00AC3A97"/>
    <w:rPr>
      <w:rFonts w:ascii="Arial" w:eastAsiaTheme="majorEastAsia" w:hAnsi="Arial" w:cstheme="majorBidi"/>
      <w:b/>
      <w:bCs/>
      <w:sz w:val="28"/>
    </w:rPr>
  </w:style>
  <w:style w:type="character" w:customStyle="1" w:styleId="Heading4Char">
    <w:name w:val="Heading 4 Char"/>
    <w:link w:val="Heading4"/>
    <w:uiPriority w:val="9"/>
    <w:rsid w:val="00AC3A97"/>
    <w:rPr>
      <w:rFonts w:ascii="Arial" w:eastAsiaTheme="majorEastAsia" w:hAnsi="Arial" w:cstheme="majorBidi"/>
      <w:b/>
      <w:bCs/>
      <w:iCs/>
      <w:sz w:val="26"/>
    </w:rPr>
  </w:style>
  <w:style w:type="paragraph" w:styleId="Subtitle">
    <w:name w:val="Subtitle"/>
    <w:basedOn w:val="Normal"/>
    <w:next w:val="BodyText"/>
    <w:link w:val="SubtitleChar"/>
    <w:uiPriority w:val="11"/>
    <w:rsid w:val="00AC3A97"/>
    <w:pPr>
      <w:numPr>
        <w:ilvl w:val="1"/>
      </w:numPr>
      <w:jc w:val="center"/>
    </w:pPr>
    <w:rPr>
      <w:rFonts w:ascii="Arial" w:eastAsiaTheme="majorEastAsia" w:hAnsi="Arial" w:cstheme="majorBidi"/>
      <w:b/>
      <w:iCs/>
      <w:spacing w:val="15"/>
      <w:sz w:val="32"/>
      <w:szCs w:val="24"/>
    </w:rPr>
  </w:style>
  <w:style w:type="character" w:customStyle="1" w:styleId="SubtitleChar">
    <w:name w:val="Subtitle Char"/>
    <w:link w:val="Subtitle"/>
    <w:uiPriority w:val="11"/>
    <w:rsid w:val="00AC3A97"/>
    <w:rPr>
      <w:rFonts w:ascii="Arial" w:eastAsiaTheme="majorEastAsia" w:hAnsi="Arial" w:cstheme="majorBidi"/>
      <w:b/>
      <w:iCs/>
      <w:spacing w:val="15"/>
      <w:sz w:val="32"/>
      <w:szCs w:val="24"/>
    </w:rPr>
  </w:style>
  <w:style w:type="paragraph" w:styleId="Title">
    <w:name w:val="Title"/>
    <w:basedOn w:val="Normal"/>
    <w:next w:val="BodyText"/>
    <w:link w:val="TitleChar"/>
    <w:uiPriority w:val="10"/>
    <w:rsid w:val="00AC3A97"/>
    <w:pPr>
      <w:spacing w:before="300" w:after="300"/>
      <w:jc w:val="center"/>
    </w:pPr>
    <w:rPr>
      <w:rFonts w:ascii="Arial" w:eastAsiaTheme="majorEastAsia" w:hAnsi="Arial" w:cstheme="majorBidi"/>
      <w:b/>
      <w:spacing w:val="5"/>
      <w:kern w:val="28"/>
      <w:sz w:val="36"/>
      <w:szCs w:val="52"/>
    </w:rPr>
  </w:style>
  <w:style w:type="character" w:customStyle="1" w:styleId="TitleChar">
    <w:name w:val="Title Char"/>
    <w:link w:val="Title"/>
    <w:uiPriority w:val="10"/>
    <w:rsid w:val="00AC3A97"/>
    <w:rPr>
      <w:rFonts w:ascii="Arial" w:eastAsiaTheme="majorEastAsia" w:hAnsi="Arial" w:cstheme="majorBidi"/>
      <w:b/>
      <w:spacing w:val="5"/>
      <w:kern w:val="28"/>
      <w:sz w:val="36"/>
      <w:szCs w:val="52"/>
    </w:rPr>
  </w:style>
  <w:style w:type="paragraph" w:styleId="Header">
    <w:name w:val="header"/>
    <w:basedOn w:val="Normal"/>
    <w:link w:val="HeaderChar"/>
    <w:uiPriority w:val="99"/>
    <w:unhideWhenUsed/>
    <w:rsid w:val="00AC3A9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C3A97"/>
  </w:style>
  <w:style w:type="paragraph" w:styleId="Footer">
    <w:name w:val="footer"/>
    <w:basedOn w:val="Normal"/>
    <w:link w:val="FooterChar"/>
    <w:uiPriority w:val="99"/>
    <w:unhideWhenUsed/>
    <w:rsid w:val="00AC3A9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C3A97"/>
  </w:style>
  <w:style w:type="paragraph" w:styleId="BalloonText">
    <w:name w:val="Balloon Text"/>
    <w:basedOn w:val="Normal"/>
    <w:link w:val="BalloonTextChar"/>
    <w:uiPriority w:val="99"/>
    <w:semiHidden/>
    <w:unhideWhenUsed/>
    <w:rsid w:val="00AC3A9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3A9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C3A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AC3A97"/>
    <w:pPr>
      <w:tabs>
        <w:tab w:val="left" w:pos="440"/>
        <w:tab w:val="right" w:leader="dot" w:pos="9350"/>
      </w:tabs>
      <w:spacing w:after="100"/>
    </w:pPr>
    <w:rPr>
      <w:rFonts w:ascii="Arial" w:hAnsi="Arial"/>
      <w:b/>
    </w:rPr>
  </w:style>
  <w:style w:type="character" w:styleId="Hyperlink">
    <w:name w:val="Hyperlink"/>
    <w:basedOn w:val="DefaultParagraphFont"/>
    <w:uiPriority w:val="99"/>
    <w:unhideWhenUsed/>
    <w:rsid w:val="00AC3A97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C3A97"/>
    <w:pPr>
      <w:spacing w:after="100"/>
      <w:ind w:left="216"/>
    </w:pPr>
    <w:rPr>
      <w:rFonts w:ascii="Arial" w:hAnsi="Arial"/>
      <w:b/>
    </w:rPr>
  </w:style>
  <w:style w:type="paragraph" w:styleId="TOC3">
    <w:name w:val="toc 3"/>
    <w:basedOn w:val="Normal"/>
    <w:next w:val="Normal"/>
    <w:autoRedefine/>
    <w:uiPriority w:val="39"/>
    <w:unhideWhenUsed/>
    <w:rsid w:val="00AC3A97"/>
    <w:pPr>
      <w:spacing w:after="100"/>
      <w:ind w:left="440"/>
    </w:pPr>
    <w:rPr>
      <w:rFonts w:ascii="Arial" w:hAnsi="Arial"/>
      <w:b/>
    </w:rPr>
  </w:style>
  <w:style w:type="character" w:customStyle="1" w:styleId="Heading5Char">
    <w:name w:val="Heading 5 Char"/>
    <w:basedOn w:val="DefaultParagraphFont"/>
    <w:link w:val="Heading5"/>
    <w:uiPriority w:val="9"/>
    <w:rsid w:val="007E789C"/>
    <w:rPr>
      <w:rFonts w:ascii="Arial" w:eastAsiaTheme="majorEastAsia" w:hAnsi="Arial" w:cstheme="majorBidi"/>
      <w:b/>
      <w:bCs/>
      <w:iCs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3A97"/>
    <w:rPr>
      <w:rFonts w:ascii="Arial" w:eastAsiaTheme="majorEastAsia" w:hAnsi="Arial" w:cstheme="majorBidi"/>
      <w:b/>
      <w:bCs/>
      <w:iCs/>
      <w:sz w:val="26"/>
    </w:rPr>
  </w:style>
  <w:style w:type="paragraph" w:styleId="Caption">
    <w:name w:val="caption"/>
    <w:next w:val="BodyText"/>
    <w:uiPriority w:val="35"/>
    <w:semiHidden/>
    <w:qFormat/>
    <w:rsid w:val="00AC3A97"/>
    <w:pPr>
      <w:keepNext/>
      <w:keepLines/>
      <w:spacing w:before="240" w:after="60" w:line="240" w:lineRule="auto"/>
    </w:pPr>
    <w:rPr>
      <w:rFonts w:ascii="Arial" w:eastAsia="Times New Roman" w:hAnsi="Arial" w:cs="Arial"/>
      <w:b/>
      <w:bCs/>
      <w:szCs w:val="20"/>
    </w:rPr>
  </w:style>
  <w:style w:type="character" w:styleId="PageNumber">
    <w:name w:val="page number"/>
    <w:basedOn w:val="DefaultParagraphFont"/>
    <w:uiPriority w:val="99"/>
    <w:rsid w:val="00AC3A97"/>
  </w:style>
  <w:style w:type="numbering" w:customStyle="1" w:styleId="Multi-LevelList">
    <w:name w:val="Multi-Level List"/>
    <w:uiPriority w:val="99"/>
    <w:rsid w:val="00AC3A97"/>
    <w:pPr>
      <w:numPr>
        <w:numId w:val="3"/>
      </w:numPr>
    </w:pPr>
  </w:style>
  <w:style w:type="paragraph" w:styleId="TOC4">
    <w:name w:val="toc 4"/>
    <w:basedOn w:val="Normal"/>
    <w:next w:val="Normal"/>
    <w:autoRedefine/>
    <w:uiPriority w:val="39"/>
    <w:semiHidden/>
    <w:rsid w:val="00AC3A97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semiHidden/>
    <w:rsid w:val="00AC3A97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semiHidden/>
    <w:rsid w:val="00AC3A97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semiHidden/>
    <w:rsid w:val="00AC3A97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semiHidden/>
    <w:rsid w:val="00AC3A97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semiHidden/>
    <w:rsid w:val="00AC3A97"/>
    <w:pPr>
      <w:spacing w:after="100"/>
      <w:ind w:left="1760"/>
    </w:pPr>
    <w:rPr>
      <w:rFonts w:eastAsiaTheme="minorEastAsia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C3A9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C3A97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AC3A97"/>
    <w:rPr>
      <w:sz w:val="16"/>
      <w:szCs w:val="16"/>
    </w:rPr>
  </w:style>
  <w:style w:type="paragraph" w:styleId="ListNumber">
    <w:name w:val="List Number"/>
    <w:basedOn w:val="Normal"/>
    <w:semiHidden/>
    <w:rsid w:val="00AC3A97"/>
    <w:pPr>
      <w:keepNext/>
      <w:numPr>
        <w:ilvl w:val="3"/>
        <w:numId w:val="5"/>
      </w:numPr>
      <w:spacing w:after="0"/>
    </w:pPr>
    <w:rPr>
      <w:rFonts w:eastAsia="Times New Roman" w:cs="Times New Roman"/>
      <w:sz w:val="20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AC3A97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C3A97"/>
  </w:style>
  <w:style w:type="paragraph" w:styleId="BodyText3">
    <w:name w:val="Body Text 3"/>
    <w:basedOn w:val="Normal"/>
    <w:link w:val="BodyText3Char"/>
    <w:uiPriority w:val="99"/>
    <w:semiHidden/>
    <w:unhideWhenUsed/>
    <w:rsid w:val="00AC3A97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C3A97"/>
    <w:rPr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AC3A97"/>
    <w:rPr>
      <w:color w:val="800080" w:themeColor="followedHyperlink"/>
      <w:u w:val="single"/>
    </w:rPr>
  </w:style>
  <w:style w:type="character" w:styleId="Strong">
    <w:name w:val="Strong"/>
    <w:uiPriority w:val="22"/>
    <w:semiHidden/>
    <w:qFormat/>
    <w:rsid w:val="00AC3A97"/>
    <w:rPr>
      <w:rFonts w:cs="Times New Roman"/>
      <w:b/>
    </w:rPr>
  </w:style>
  <w:style w:type="character" w:styleId="Emphasis">
    <w:name w:val="Emphasis"/>
    <w:uiPriority w:val="20"/>
    <w:semiHidden/>
    <w:qFormat/>
    <w:rsid w:val="00AC3A97"/>
    <w:rPr>
      <w:rFonts w:cs="Times New Roman"/>
      <w:i/>
    </w:rPr>
  </w:style>
  <w:style w:type="paragraph" w:styleId="NormalWeb">
    <w:name w:val="Normal (Web)"/>
    <w:basedOn w:val="Normal"/>
    <w:uiPriority w:val="99"/>
    <w:rsid w:val="00AC3A97"/>
    <w:pPr>
      <w:keepNext/>
      <w:spacing w:after="0"/>
    </w:pPr>
    <w:rPr>
      <w:rFonts w:eastAsia="Times New Roman" w:cs="Times New Roman"/>
      <w:szCs w:val="20"/>
    </w:rPr>
  </w:style>
  <w:style w:type="character" w:styleId="HTMLCode">
    <w:name w:val="HTML Code"/>
    <w:uiPriority w:val="99"/>
    <w:semiHidden/>
    <w:rsid w:val="00AC3A97"/>
    <w:rPr>
      <w:rFonts w:ascii="Courier New" w:hAnsi="Courier New" w:cs="Times New Roman"/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C3A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C3A97"/>
    <w:rPr>
      <w:b/>
      <w:bCs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F86544"/>
    <w:pPr>
      <w:keepNext/>
      <w:spacing w:after="0"/>
      <w:ind w:left="216" w:hanging="216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144DF1"/>
    <w:pPr>
      <w:spacing w:after="0"/>
      <w:ind w:left="440" w:hanging="220"/>
    </w:pPr>
  </w:style>
  <w:style w:type="table" w:customStyle="1" w:styleId="TableGrid1">
    <w:name w:val="Table Grid1"/>
    <w:basedOn w:val="TableNormal"/>
    <w:next w:val="TableGrid"/>
    <w:uiPriority w:val="59"/>
    <w:rsid w:val="00452C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452C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FC74BE"/>
    <w:pPr>
      <w:spacing w:after="0" w:line="240" w:lineRule="auto"/>
    </w:pPr>
  </w:style>
  <w:style w:type="paragraph" w:styleId="NoSpacing">
    <w:name w:val="No Spacing"/>
    <w:uiPriority w:val="1"/>
    <w:qFormat/>
    <w:rsid w:val="00623AA3"/>
    <w:pPr>
      <w:spacing w:after="0" w:line="240" w:lineRule="auto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580E43"/>
    <w:rPr>
      <w:rFonts w:ascii="Times New Roman" w:hAnsi="Times New Roman"/>
      <w:sz w:val="24"/>
    </w:rPr>
  </w:style>
  <w:style w:type="paragraph" w:customStyle="1" w:styleId="UseCase-TableText">
    <w:name w:val="Use Case - Table Text"/>
    <w:basedOn w:val="Normal"/>
    <w:qFormat/>
    <w:rsid w:val="00FF14AD"/>
    <w:pPr>
      <w:spacing w:before="60" w:after="60"/>
    </w:pPr>
    <w:rPr>
      <w:rFonts w:asciiTheme="minorHAnsi" w:eastAsia="Times New Roman" w:hAnsiTheme="minorHAnsi" w:cs="Calibri"/>
      <w:color w:val="000000"/>
      <w:sz w:val="22"/>
      <w:szCs w:val="20"/>
    </w:rPr>
  </w:style>
  <w:style w:type="paragraph" w:customStyle="1" w:styleId="InstructionalText1">
    <w:name w:val="Instructional Text 1"/>
    <w:basedOn w:val="Normal"/>
    <w:next w:val="BodyText"/>
    <w:link w:val="InstructionalText1Char"/>
    <w:rsid w:val="00276BB5"/>
    <w:pPr>
      <w:keepLines/>
      <w:autoSpaceDE w:val="0"/>
      <w:autoSpaceDN w:val="0"/>
      <w:adjustRightInd w:val="0"/>
      <w:spacing w:before="60" w:line="240" w:lineRule="atLeast"/>
    </w:pPr>
    <w:rPr>
      <w:rFonts w:eastAsia="Times New Roman" w:cs="Times New Roman"/>
      <w:i/>
      <w:iCs/>
      <w:color w:val="0000FF"/>
      <w:szCs w:val="20"/>
    </w:rPr>
  </w:style>
  <w:style w:type="character" w:customStyle="1" w:styleId="InstructionalText1Char">
    <w:name w:val="Instructional Text 1 Char"/>
    <w:link w:val="InstructionalText1"/>
    <w:rsid w:val="00276BB5"/>
    <w:rPr>
      <w:rFonts w:ascii="Times New Roman" w:eastAsia="Times New Roman" w:hAnsi="Times New Roman" w:cs="Times New Roman"/>
      <w:i/>
      <w:iCs/>
      <w:color w:val="0000FF"/>
      <w:sz w:val="24"/>
      <w:szCs w:val="20"/>
    </w:rPr>
  </w:style>
  <w:style w:type="paragraph" w:customStyle="1" w:styleId="InstructionalBullet1">
    <w:name w:val="Instructional Bullet 1"/>
    <w:rsid w:val="00276BB5"/>
    <w:pPr>
      <w:numPr>
        <w:numId w:val="39"/>
      </w:numPr>
      <w:tabs>
        <w:tab w:val="clear" w:pos="720"/>
        <w:tab w:val="num" w:pos="900"/>
      </w:tabs>
      <w:spacing w:before="60" w:after="60" w:line="240" w:lineRule="auto"/>
      <w:ind w:left="907"/>
    </w:pPr>
    <w:rPr>
      <w:rFonts w:ascii="Times New Roman" w:eastAsia="Times New Roman" w:hAnsi="Times New Roman" w:cs="Times New Roman"/>
      <w:i/>
      <w:color w:val="0000F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6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4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5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2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7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3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7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6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haislemersm\Documents\VA\Templates\user_documentation_templ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527BA509-A155-4305-82FE-190AF7F2DF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user_documentation_template</Template>
  <TotalTime>0</TotalTime>
  <Pages>9</Pages>
  <Words>1639</Words>
  <Characters>9348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Dept. of Veterans Affairs</Company>
  <LinksUpToDate>false</LinksUpToDate>
  <CharactersWithSpaces>10966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Emerson, Mason (BYLIGHT)</dc:creator>
  <cp:lastModifiedBy>Darrell Dorman</cp:lastModifiedBy>
  <cp:revision>2</cp:revision>
  <cp:lastPrinted>2016-07-18T14:46:00Z</cp:lastPrinted>
  <dcterms:created xsi:type="dcterms:W3CDTF">2016-10-17T19:27:00Z</dcterms:created>
  <dcterms:modified xsi:type="dcterms:W3CDTF">2016-10-17T19:27:00Z</dcterms:modified>
</cp:coreProperties>
</file>