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4B1DBA1C" w:rsidR="00234AB8" w:rsidRPr="00234AB8" w:rsidRDefault="00CF00CA" w:rsidP="00234AB8">
      <w:pPr>
        <w:pStyle w:val="BodyText"/>
        <w:jc w:val="center"/>
        <w:rPr>
          <w:rFonts w:ascii="Arial" w:hAnsi="Arial" w:cs="Arial"/>
          <w:b/>
          <w:sz w:val="32"/>
          <w:szCs w:val="32"/>
        </w:rPr>
      </w:pPr>
      <w:r>
        <w:rPr>
          <w:rFonts w:ascii="Arial" w:hAnsi="Arial" w:cs="Arial"/>
          <w:b/>
          <w:sz w:val="32"/>
          <w:szCs w:val="32"/>
        </w:rPr>
        <w:t>October</w:t>
      </w:r>
      <w:r w:rsidR="000821EE">
        <w:rPr>
          <w:rFonts w:ascii="Arial" w:hAnsi="Arial" w:cs="Arial"/>
          <w:b/>
          <w:sz w:val="32"/>
          <w:szCs w:val="32"/>
        </w:rPr>
        <w:t xml:space="preserve"> </w:t>
      </w:r>
      <w:r w:rsidR="00234AB8">
        <w:rPr>
          <w:rFonts w:ascii="Arial" w:hAnsi="Arial" w:cs="Arial"/>
          <w:b/>
          <w:sz w:val="32"/>
          <w:szCs w:val="32"/>
        </w:rPr>
        <w:t>2016</w:t>
      </w:r>
    </w:p>
    <w:p w14:paraId="0FD93145" w14:textId="28DDFFB7"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CF00CA">
        <w:rPr>
          <w:lang w:val="da-DK"/>
        </w:rPr>
        <w:t>6</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347BB02B" w14:textId="77777777" w:rsidR="005C5C08" w:rsidRDefault="005C5C08" w:rsidP="005C5C08">
      <w:pPr>
        <w:rPr>
          <w:lang w:val="da-DK"/>
        </w:rPr>
      </w:pPr>
      <w:r>
        <w:rPr>
          <w:lang w:val="da-DK"/>
        </w:rPr>
        <w:br w:type="page"/>
      </w:r>
    </w:p>
    <w:p w14:paraId="0822219D"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0D3AEB" w:rsidRPr="004737E3" w14:paraId="3E8201E4" w14:textId="77777777" w:rsidTr="000C4220">
        <w:tc>
          <w:tcPr>
            <w:tcW w:w="1435" w:type="dxa"/>
          </w:tcPr>
          <w:p w14:paraId="76CFF8BE" w14:textId="211078AE" w:rsidR="000D3AEB" w:rsidRDefault="000D3AEB" w:rsidP="000D3AEB">
            <w:pPr>
              <w:pStyle w:val="BodyText"/>
              <w:rPr>
                <w:lang w:val="da-DK"/>
              </w:rPr>
            </w:pPr>
            <w:r>
              <w:rPr>
                <w:lang w:val="da-DK"/>
              </w:rPr>
              <w:t>2016-10-17</w:t>
            </w:r>
          </w:p>
        </w:tc>
        <w:tc>
          <w:tcPr>
            <w:tcW w:w="1080" w:type="dxa"/>
          </w:tcPr>
          <w:p w14:paraId="23867DAC" w14:textId="654EBC3F" w:rsidR="000D3AEB" w:rsidRDefault="000D3AEB" w:rsidP="000D3AEB">
            <w:pPr>
              <w:pStyle w:val="BodyText"/>
              <w:rPr>
                <w:lang w:val="da-DK"/>
              </w:rPr>
            </w:pPr>
            <w:r>
              <w:rPr>
                <w:lang w:val="da-DK"/>
              </w:rPr>
              <w:t>0.6</w:t>
            </w:r>
          </w:p>
        </w:tc>
        <w:tc>
          <w:tcPr>
            <w:tcW w:w="3727" w:type="dxa"/>
          </w:tcPr>
          <w:p w14:paraId="798FF1A5" w14:textId="34C6621C" w:rsidR="000D3AEB" w:rsidRDefault="000D3AEB" w:rsidP="000D3AEB">
            <w:pPr>
              <w:pStyle w:val="BodyText"/>
            </w:pPr>
            <w:r>
              <w:t>No updates</w:t>
            </w:r>
          </w:p>
        </w:tc>
        <w:tc>
          <w:tcPr>
            <w:tcW w:w="2241" w:type="dxa"/>
          </w:tcPr>
          <w:p w14:paraId="22362FB1" w14:textId="11254D8D" w:rsidR="000D3AEB" w:rsidRDefault="000D3AEB" w:rsidP="000D3AEB">
            <w:pPr>
              <w:pStyle w:val="BodyText"/>
            </w:pPr>
            <w:r>
              <w:t>Vasu</w:t>
            </w:r>
            <w:bookmarkStart w:id="0" w:name="_GoBack"/>
            <w:bookmarkEnd w:id="0"/>
            <w:r>
              <w:t xml:space="preserve"> Rayapati</w:t>
            </w:r>
          </w:p>
        </w:tc>
        <w:tc>
          <w:tcPr>
            <w:tcW w:w="1975" w:type="dxa"/>
          </w:tcPr>
          <w:p w14:paraId="13D070BF" w14:textId="77777777" w:rsidR="000D3AEB" w:rsidRDefault="000D3AEB" w:rsidP="000D3AEB">
            <w:pPr>
              <w:pStyle w:val="BodyText"/>
            </w:pPr>
          </w:p>
        </w:tc>
      </w:tr>
      <w:tr w:rsidR="000D3AEB" w:rsidRPr="004737E3" w14:paraId="491893F4" w14:textId="77777777" w:rsidTr="000C4220">
        <w:tc>
          <w:tcPr>
            <w:tcW w:w="1435" w:type="dxa"/>
          </w:tcPr>
          <w:p w14:paraId="0DF86D9E" w14:textId="725B630D" w:rsidR="000D3AEB" w:rsidRDefault="000D3AEB" w:rsidP="000D3AEB">
            <w:pPr>
              <w:pStyle w:val="BodyText"/>
              <w:rPr>
                <w:lang w:val="da-DK"/>
              </w:rPr>
            </w:pPr>
            <w:r>
              <w:rPr>
                <w:lang w:val="da-DK"/>
              </w:rPr>
              <w:t>2016-09-20</w:t>
            </w:r>
          </w:p>
        </w:tc>
        <w:tc>
          <w:tcPr>
            <w:tcW w:w="1080" w:type="dxa"/>
          </w:tcPr>
          <w:p w14:paraId="0E920963" w14:textId="77777777" w:rsidR="000D3AEB" w:rsidRDefault="000D3AEB" w:rsidP="000D3AEB">
            <w:pPr>
              <w:pStyle w:val="BodyText"/>
              <w:rPr>
                <w:lang w:val="da-DK"/>
              </w:rPr>
            </w:pPr>
            <w:r>
              <w:rPr>
                <w:lang w:val="da-DK"/>
              </w:rPr>
              <w:t>0.5</w:t>
            </w:r>
          </w:p>
        </w:tc>
        <w:tc>
          <w:tcPr>
            <w:tcW w:w="3727" w:type="dxa"/>
          </w:tcPr>
          <w:p w14:paraId="137EDD48" w14:textId="3AF30B1F" w:rsidR="000D3AEB" w:rsidRDefault="000D3AEB" w:rsidP="000D3AEB">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0D3AEB" w:rsidRDefault="000D3AEB" w:rsidP="000D3AEB">
            <w:pPr>
              <w:pStyle w:val="BodyText"/>
            </w:pPr>
            <w:r>
              <w:t>J</w:t>
            </w:r>
            <w:r>
              <w:rPr>
                <w:rStyle w:val="bidi"/>
              </w:rPr>
              <w:t>effrey Bamba</w:t>
            </w:r>
          </w:p>
        </w:tc>
        <w:tc>
          <w:tcPr>
            <w:tcW w:w="1975" w:type="dxa"/>
          </w:tcPr>
          <w:p w14:paraId="4892F6F3" w14:textId="77777777" w:rsidR="000D3AEB" w:rsidRDefault="000D3AEB" w:rsidP="000D3AEB">
            <w:pPr>
              <w:pStyle w:val="BodyText"/>
            </w:pPr>
            <w:r>
              <w:t>Evan Weber</w:t>
            </w:r>
          </w:p>
        </w:tc>
      </w:tr>
      <w:tr w:rsidR="000D3AEB" w:rsidRPr="004737E3" w14:paraId="16376010" w14:textId="77777777" w:rsidTr="000C4220">
        <w:tc>
          <w:tcPr>
            <w:tcW w:w="1435" w:type="dxa"/>
          </w:tcPr>
          <w:p w14:paraId="4EF0E303" w14:textId="77777777" w:rsidR="000D3AEB" w:rsidRDefault="000D3AEB" w:rsidP="000D3AEB">
            <w:pPr>
              <w:pStyle w:val="BodyText"/>
              <w:rPr>
                <w:lang w:val="da-DK"/>
              </w:rPr>
            </w:pPr>
            <w:r>
              <w:rPr>
                <w:lang w:val="da-DK"/>
              </w:rPr>
              <w:t>2016-08-22</w:t>
            </w:r>
          </w:p>
        </w:tc>
        <w:tc>
          <w:tcPr>
            <w:tcW w:w="1080" w:type="dxa"/>
          </w:tcPr>
          <w:p w14:paraId="0A41CF19" w14:textId="77777777" w:rsidR="000D3AEB" w:rsidRDefault="000D3AEB" w:rsidP="000D3AEB">
            <w:pPr>
              <w:pStyle w:val="BodyText"/>
              <w:rPr>
                <w:lang w:val="da-DK"/>
              </w:rPr>
            </w:pPr>
            <w:r>
              <w:rPr>
                <w:lang w:val="da-DK"/>
              </w:rPr>
              <w:t>0.4</w:t>
            </w:r>
          </w:p>
        </w:tc>
        <w:tc>
          <w:tcPr>
            <w:tcW w:w="3727" w:type="dxa"/>
          </w:tcPr>
          <w:p w14:paraId="19B29FDE" w14:textId="77777777" w:rsidR="000D3AEB" w:rsidRDefault="000D3AEB" w:rsidP="000D3AEB">
            <w:pPr>
              <w:pStyle w:val="BodyText"/>
            </w:pPr>
            <w:r>
              <w:t>No updated</w:t>
            </w:r>
          </w:p>
        </w:tc>
        <w:tc>
          <w:tcPr>
            <w:tcW w:w="2241" w:type="dxa"/>
          </w:tcPr>
          <w:p w14:paraId="74ABBA72" w14:textId="77777777" w:rsidR="000D3AEB" w:rsidRDefault="000D3AEB" w:rsidP="000D3AEB">
            <w:pPr>
              <w:pStyle w:val="BodyText"/>
            </w:pPr>
            <w:r>
              <w:t>Ganesh Panneer</w:t>
            </w:r>
          </w:p>
        </w:tc>
        <w:tc>
          <w:tcPr>
            <w:tcW w:w="1975" w:type="dxa"/>
          </w:tcPr>
          <w:p w14:paraId="7B1CAD75" w14:textId="77777777" w:rsidR="000D3AEB" w:rsidRDefault="000D3AEB" w:rsidP="000D3AEB">
            <w:pPr>
              <w:pStyle w:val="BodyText"/>
            </w:pPr>
          </w:p>
        </w:tc>
      </w:tr>
      <w:tr w:rsidR="000D3AEB" w:rsidRPr="004737E3" w14:paraId="22DDF01A" w14:textId="77777777" w:rsidTr="000C4220">
        <w:tc>
          <w:tcPr>
            <w:tcW w:w="1435" w:type="dxa"/>
          </w:tcPr>
          <w:p w14:paraId="656CF158" w14:textId="77777777" w:rsidR="000D3AEB" w:rsidRDefault="000D3AEB" w:rsidP="000D3AEB">
            <w:pPr>
              <w:pStyle w:val="BodyText"/>
              <w:rPr>
                <w:lang w:val="da-DK"/>
              </w:rPr>
            </w:pPr>
            <w:r>
              <w:rPr>
                <w:lang w:val="da-DK"/>
              </w:rPr>
              <w:t>2016-07-18</w:t>
            </w:r>
          </w:p>
        </w:tc>
        <w:tc>
          <w:tcPr>
            <w:tcW w:w="1080" w:type="dxa"/>
          </w:tcPr>
          <w:p w14:paraId="1F73AB44" w14:textId="77777777" w:rsidR="000D3AEB" w:rsidRDefault="000D3AEB" w:rsidP="000D3AEB">
            <w:pPr>
              <w:pStyle w:val="BodyText"/>
              <w:rPr>
                <w:lang w:val="da-DK"/>
              </w:rPr>
            </w:pPr>
            <w:r>
              <w:rPr>
                <w:lang w:val="da-DK"/>
              </w:rPr>
              <w:t>0.4</w:t>
            </w:r>
          </w:p>
        </w:tc>
        <w:tc>
          <w:tcPr>
            <w:tcW w:w="3727" w:type="dxa"/>
          </w:tcPr>
          <w:p w14:paraId="337E1191" w14:textId="77777777" w:rsidR="000D3AEB" w:rsidRDefault="000D3AEB" w:rsidP="000D3AEB">
            <w:pPr>
              <w:pStyle w:val="BodyText"/>
            </w:pPr>
            <w:r>
              <w:t xml:space="preserve">Release plan updates </w:t>
            </w:r>
          </w:p>
          <w:p w14:paraId="0674B48E" w14:textId="77777777" w:rsidR="000D3AEB" w:rsidRDefault="000D3AEB" w:rsidP="000D3AEB">
            <w:pPr>
              <w:pStyle w:val="BodyText"/>
            </w:pPr>
            <w:hyperlink w:anchor="_Release_Plan" w:history="1">
              <w:r w:rsidRPr="002209D4">
                <w:rPr>
                  <w:rStyle w:val="Hyperlink"/>
                </w:rPr>
                <w:t>6.0</w:t>
              </w:r>
            </w:hyperlink>
          </w:p>
        </w:tc>
        <w:tc>
          <w:tcPr>
            <w:tcW w:w="2241" w:type="dxa"/>
          </w:tcPr>
          <w:p w14:paraId="463F6D00" w14:textId="77777777" w:rsidR="000D3AEB" w:rsidRDefault="000D3AEB" w:rsidP="000D3AEB">
            <w:pPr>
              <w:pStyle w:val="BodyText"/>
            </w:pPr>
            <w:r>
              <w:t>Vasu Rayapati</w:t>
            </w:r>
          </w:p>
        </w:tc>
        <w:tc>
          <w:tcPr>
            <w:tcW w:w="1975" w:type="dxa"/>
          </w:tcPr>
          <w:p w14:paraId="0A45626F" w14:textId="77777777" w:rsidR="000D3AEB" w:rsidRDefault="000D3AEB" w:rsidP="000D3AEB">
            <w:pPr>
              <w:pStyle w:val="BodyText"/>
            </w:pPr>
          </w:p>
        </w:tc>
      </w:tr>
      <w:tr w:rsidR="000D3AEB" w:rsidRPr="004737E3" w14:paraId="442A03E2" w14:textId="77777777" w:rsidTr="000C4220">
        <w:tc>
          <w:tcPr>
            <w:tcW w:w="1435" w:type="dxa"/>
          </w:tcPr>
          <w:p w14:paraId="3750DCA1" w14:textId="77777777" w:rsidR="000D3AEB" w:rsidRDefault="000D3AEB" w:rsidP="000D3AEB">
            <w:pPr>
              <w:pStyle w:val="BodyText"/>
              <w:rPr>
                <w:lang w:val="da-DK"/>
              </w:rPr>
            </w:pPr>
            <w:r>
              <w:rPr>
                <w:lang w:val="da-DK"/>
              </w:rPr>
              <w:t>2016-06-20</w:t>
            </w:r>
          </w:p>
        </w:tc>
        <w:tc>
          <w:tcPr>
            <w:tcW w:w="1080" w:type="dxa"/>
          </w:tcPr>
          <w:p w14:paraId="342CD565" w14:textId="77777777" w:rsidR="000D3AEB" w:rsidRDefault="000D3AEB" w:rsidP="000D3AEB">
            <w:pPr>
              <w:pStyle w:val="BodyText"/>
              <w:rPr>
                <w:lang w:val="da-DK"/>
              </w:rPr>
            </w:pPr>
            <w:r>
              <w:rPr>
                <w:lang w:val="da-DK"/>
              </w:rPr>
              <w:t>0.3</w:t>
            </w:r>
          </w:p>
        </w:tc>
        <w:tc>
          <w:tcPr>
            <w:tcW w:w="3727" w:type="dxa"/>
          </w:tcPr>
          <w:p w14:paraId="3703536A" w14:textId="77777777" w:rsidR="000D3AEB" w:rsidRDefault="000D3AEB" w:rsidP="000D3AEB">
            <w:pPr>
              <w:pStyle w:val="BodyText"/>
            </w:pPr>
            <w:r>
              <w:t>Document updates</w:t>
            </w:r>
          </w:p>
        </w:tc>
        <w:tc>
          <w:tcPr>
            <w:tcW w:w="2241" w:type="dxa"/>
          </w:tcPr>
          <w:p w14:paraId="15A3ED8A" w14:textId="77777777" w:rsidR="000D3AEB" w:rsidRDefault="000D3AEB" w:rsidP="000D3AEB">
            <w:pPr>
              <w:pStyle w:val="BodyText"/>
            </w:pPr>
            <w:r>
              <w:t>Vasu Rayapati</w:t>
            </w:r>
          </w:p>
        </w:tc>
        <w:tc>
          <w:tcPr>
            <w:tcW w:w="1975" w:type="dxa"/>
          </w:tcPr>
          <w:p w14:paraId="4CDC8D6A" w14:textId="77777777" w:rsidR="000D3AEB" w:rsidRDefault="000D3AEB" w:rsidP="000D3AEB">
            <w:pPr>
              <w:pStyle w:val="BodyText"/>
            </w:pPr>
            <w:r>
              <w:t>Rebecca Garcia DeJesus</w:t>
            </w:r>
          </w:p>
        </w:tc>
      </w:tr>
      <w:tr w:rsidR="000D3AEB" w:rsidRPr="004737E3" w14:paraId="143AEBE8" w14:textId="77777777" w:rsidTr="000C4220">
        <w:tc>
          <w:tcPr>
            <w:tcW w:w="1435" w:type="dxa"/>
          </w:tcPr>
          <w:p w14:paraId="1AE3CFEB" w14:textId="77777777" w:rsidR="000D3AEB" w:rsidRDefault="000D3AEB" w:rsidP="000D3AEB">
            <w:pPr>
              <w:pStyle w:val="BodyText"/>
              <w:rPr>
                <w:lang w:val="da-DK"/>
              </w:rPr>
            </w:pPr>
            <w:r>
              <w:rPr>
                <w:lang w:val="da-DK"/>
              </w:rPr>
              <w:t>2016-05-16</w:t>
            </w:r>
          </w:p>
        </w:tc>
        <w:tc>
          <w:tcPr>
            <w:tcW w:w="1080" w:type="dxa"/>
          </w:tcPr>
          <w:p w14:paraId="30AC238B" w14:textId="77777777" w:rsidR="000D3AEB" w:rsidRDefault="000D3AEB" w:rsidP="000D3AEB">
            <w:pPr>
              <w:pStyle w:val="BodyText"/>
              <w:rPr>
                <w:lang w:val="da-DK"/>
              </w:rPr>
            </w:pPr>
            <w:r>
              <w:rPr>
                <w:lang w:val="da-DK"/>
              </w:rPr>
              <w:t>0.2</w:t>
            </w:r>
          </w:p>
        </w:tc>
        <w:tc>
          <w:tcPr>
            <w:tcW w:w="3727" w:type="dxa"/>
          </w:tcPr>
          <w:p w14:paraId="56DC55AD" w14:textId="77777777" w:rsidR="000D3AEB" w:rsidRPr="004737E3" w:rsidRDefault="000D3AEB" w:rsidP="000D3AEB">
            <w:pPr>
              <w:pStyle w:val="BodyText"/>
            </w:pPr>
            <w:r>
              <w:t>Document updates</w:t>
            </w:r>
          </w:p>
        </w:tc>
        <w:tc>
          <w:tcPr>
            <w:tcW w:w="2241" w:type="dxa"/>
          </w:tcPr>
          <w:p w14:paraId="5DCFA0F1" w14:textId="77777777" w:rsidR="000D3AEB" w:rsidRPr="004737E3" w:rsidRDefault="000D3AEB" w:rsidP="000D3AEB">
            <w:pPr>
              <w:pStyle w:val="BodyText"/>
            </w:pPr>
            <w:r>
              <w:t>Vasu Rayapati, J</w:t>
            </w:r>
            <w:r>
              <w:rPr>
                <w:rStyle w:val="bidi"/>
              </w:rPr>
              <w:t>effrey Bamba</w:t>
            </w:r>
          </w:p>
        </w:tc>
        <w:tc>
          <w:tcPr>
            <w:tcW w:w="1975" w:type="dxa"/>
          </w:tcPr>
          <w:p w14:paraId="015E2841" w14:textId="77777777" w:rsidR="000D3AEB" w:rsidRPr="004737E3" w:rsidRDefault="000D3AEB" w:rsidP="000D3AEB">
            <w:pPr>
              <w:pStyle w:val="BodyText"/>
            </w:pPr>
            <w:r>
              <w:t>Erik Rothwell</w:t>
            </w:r>
          </w:p>
        </w:tc>
      </w:tr>
      <w:tr w:rsidR="000D3AEB" w:rsidRPr="004737E3" w14:paraId="70F4DE80" w14:textId="77777777" w:rsidTr="000C4220">
        <w:tc>
          <w:tcPr>
            <w:tcW w:w="1435" w:type="dxa"/>
          </w:tcPr>
          <w:p w14:paraId="3378CFCA" w14:textId="77777777" w:rsidR="000D3AEB" w:rsidRDefault="000D3AEB" w:rsidP="000D3AEB">
            <w:pPr>
              <w:pStyle w:val="BodyText"/>
              <w:rPr>
                <w:lang w:val="da-DK"/>
              </w:rPr>
            </w:pPr>
            <w:r>
              <w:rPr>
                <w:lang w:val="da-DK"/>
              </w:rPr>
              <w:t>2016-04-20</w:t>
            </w:r>
          </w:p>
        </w:tc>
        <w:tc>
          <w:tcPr>
            <w:tcW w:w="1080" w:type="dxa"/>
          </w:tcPr>
          <w:p w14:paraId="3CC859AD" w14:textId="77777777" w:rsidR="000D3AEB" w:rsidRDefault="000D3AEB" w:rsidP="000D3AEB">
            <w:pPr>
              <w:pStyle w:val="BodyText"/>
              <w:rPr>
                <w:lang w:val="da-DK"/>
              </w:rPr>
            </w:pPr>
            <w:r>
              <w:rPr>
                <w:lang w:val="da-DK"/>
              </w:rPr>
              <w:t>0.1</w:t>
            </w:r>
          </w:p>
        </w:tc>
        <w:tc>
          <w:tcPr>
            <w:tcW w:w="3727" w:type="dxa"/>
          </w:tcPr>
          <w:p w14:paraId="6D252982" w14:textId="77777777" w:rsidR="000D3AEB" w:rsidRPr="004737E3" w:rsidRDefault="000D3AEB" w:rsidP="000D3AEB">
            <w:pPr>
              <w:pStyle w:val="BodyText"/>
            </w:pPr>
            <w:r>
              <w:t>Template Create</w:t>
            </w:r>
          </w:p>
        </w:tc>
        <w:tc>
          <w:tcPr>
            <w:tcW w:w="2241" w:type="dxa"/>
          </w:tcPr>
          <w:p w14:paraId="45B658B6" w14:textId="77777777" w:rsidR="000D3AEB" w:rsidRPr="004737E3" w:rsidRDefault="000D3AEB" w:rsidP="000D3AEB">
            <w:pPr>
              <w:pStyle w:val="BodyText"/>
            </w:pPr>
            <w:r>
              <w:t>Erik Rothwell</w:t>
            </w:r>
            <w:r w:rsidRPr="004737E3" w:rsidDel="00A71259">
              <w:t xml:space="preserve"> </w:t>
            </w:r>
          </w:p>
        </w:tc>
        <w:tc>
          <w:tcPr>
            <w:tcW w:w="1975" w:type="dxa"/>
          </w:tcPr>
          <w:p w14:paraId="7F761AF3" w14:textId="77777777" w:rsidR="000D3AEB" w:rsidRPr="004737E3" w:rsidRDefault="000D3AEB" w:rsidP="000D3AEB">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p w14:paraId="5F59CE19" w14:textId="77777777" w:rsidR="00C44975"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62295442" w:history="1">
        <w:r w:rsidR="00C44975" w:rsidRPr="00771FDD">
          <w:rPr>
            <w:rStyle w:val="Hyperlink"/>
            <w:noProof/>
            <w:lang w:val="da-DK"/>
          </w:rPr>
          <w:t>1</w:t>
        </w:r>
        <w:r w:rsidR="00C44975">
          <w:rPr>
            <w:rFonts w:asciiTheme="minorHAnsi" w:eastAsiaTheme="minorEastAsia" w:hAnsiTheme="minorHAnsi"/>
            <w:b w:val="0"/>
            <w:noProof/>
            <w:sz w:val="22"/>
          </w:rPr>
          <w:tab/>
        </w:r>
        <w:r w:rsidR="00C44975" w:rsidRPr="00771FDD">
          <w:rPr>
            <w:rStyle w:val="Hyperlink"/>
            <w:noProof/>
            <w:lang w:val="da-DK"/>
          </w:rPr>
          <w:t>Introduction</w:t>
        </w:r>
        <w:r w:rsidR="00C44975">
          <w:rPr>
            <w:noProof/>
            <w:webHidden/>
          </w:rPr>
          <w:tab/>
        </w:r>
        <w:r w:rsidR="00C44975">
          <w:rPr>
            <w:noProof/>
            <w:webHidden/>
          </w:rPr>
          <w:fldChar w:fldCharType="begin"/>
        </w:r>
        <w:r w:rsidR="00C44975">
          <w:rPr>
            <w:noProof/>
            <w:webHidden/>
          </w:rPr>
          <w:instrText xml:space="preserve"> PAGEREF _Toc462295442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13446DCD"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43" w:history="1">
        <w:r w:rsidR="00C44975" w:rsidRPr="00771FDD">
          <w:rPr>
            <w:rStyle w:val="Hyperlink"/>
            <w:noProof/>
          </w:rPr>
          <w:t>1.1</w:t>
        </w:r>
        <w:r w:rsidR="00C44975">
          <w:rPr>
            <w:rFonts w:asciiTheme="minorHAnsi" w:eastAsiaTheme="minorEastAsia" w:hAnsiTheme="minorHAnsi"/>
            <w:b w:val="0"/>
            <w:noProof/>
            <w:sz w:val="22"/>
          </w:rPr>
          <w:tab/>
        </w:r>
        <w:r w:rsidR="00C44975" w:rsidRPr="00771FDD">
          <w:rPr>
            <w:rStyle w:val="Hyperlink"/>
            <w:noProof/>
          </w:rPr>
          <w:t>Purpose</w:t>
        </w:r>
        <w:r w:rsidR="00C44975">
          <w:rPr>
            <w:noProof/>
            <w:webHidden/>
          </w:rPr>
          <w:tab/>
        </w:r>
        <w:r w:rsidR="00C44975">
          <w:rPr>
            <w:noProof/>
            <w:webHidden/>
          </w:rPr>
          <w:fldChar w:fldCharType="begin"/>
        </w:r>
        <w:r w:rsidR="00C44975">
          <w:rPr>
            <w:noProof/>
            <w:webHidden/>
          </w:rPr>
          <w:instrText xml:space="preserve"> PAGEREF _Toc462295443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43350759"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44" w:history="1">
        <w:r w:rsidR="00C44975" w:rsidRPr="00771FDD">
          <w:rPr>
            <w:rStyle w:val="Hyperlink"/>
            <w:noProof/>
          </w:rPr>
          <w:t>1.2</w:t>
        </w:r>
        <w:r w:rsidR="00C44975">
          <w:rPr>
            <w:rFonts w:asciiTheme="minorHAnsi" w:eastAsiaTheme="minorEastAsia" w:hAnsiTheme="minorHAnsi"/>
            <w:b w:val="0"/>
            <w:noProof/>
            <w:sz w:val="22"/>
          </w:rPr>
          <w:tab/>
        </w:r>
        <w:r w:rsidR="00C44975" w:rsidRPr="00771FDD">
          <w:rPr>
            <w:rStyle w:val="Hyperlink"/>
            <w:noProof/>
          </w:rPr>
          <w:t>Scope</w:t>
        </w:r>
        <w:r w:rsidR="00C44975">
          <w:rPr>
            <w:noProof/>
            <w:webHidden/>
          </w:rPr>
          <w:tab/>
        </w:r>
        <w:r w:rsidR="00C44975">
          <w:rPr>
            <w:noProof/>
            <w:webHidden/>
          </w:rPr>
          <w:fldChar w:fldCharType="begin"/>
        </w:r>
        <w:r w:rsidR="00C44975">
          <w:rPr>
            <w:noProof/>
            <w:webHidden/>
          </w:rPr>
          <w:instrText xml:space="preserve"> PAGEREF _Toc462295444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6467ABCF"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45" w:history="1">
        <w:r w:rsidR="00C44975" w:rsidRPr="00771FDD">
          <w:rPr>
            <w:rStyle w:val="Hyperlink"/>
            <w:noProof/>
          </w:rPr>
          <w:t>1.3</w:t>
        </w:r>
        <w:r w:rsidR="00C44975">
          <w:rPr>
            <w:rFonts w:asciiTheme="minorHAnsi" w:eastAsiaTheme="minorEastAsia" w:hAnsiTheme="minorHAnsi"/>
            <w:b w:val="0"/>
            <w:noProof/>
            <w:sz w:val="22"/>
          </w:rPr>
          <w:tab/>
        </w:r>
        <w:r w:rsidR="00C44975" w:rsidRPr="00771FDD">
          <w:rPr>
            <w:rStyle w:val="Hyperlink"/>
            <w:noProof/>
          </w:rPr>
          <w:t>Assumptions and Dependencies</w:t>
        </w:r>
        <w:r w:rsidR="00C44975">
          <w:rPr>
            <w:noProof/>
            <w:webHidden/>
          </w:rPr>
          <w:tab/>
        </w:r>
        <w:r w:rsidR="00C44975">
          <w:rPr>
            <w:noProof/>
            <w:webHidden/>
          </w:rPr>
          <w:fldChar w:fldCharType="begin"/>
        </w:r>
        <w:r w:rsidR="00C44975">
          <w:rPr>
            <w:noProof/>
            <w:webHidden/>
          </w:rPr>
          <w:instrText xml:space="preserve"> PAGEREF _Toc462295445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7837132A" w14:textId="77777777" w:rsidR="00C44975" w:rsidRDefault="00BB5AAF">
      <w:pPr>
        <w:pStyle w:val="TOC1"/>
        <w:rPr>
          <w:rFonts w:asciiTheme="minorHAnsi" w:eastAsiaTheme="minorEastAsia" w:hAnsiTheme="minorHAnsi"/>
          <w:b w:val="0"/>
          <w:noProof/>
          <w:sz w:val="22"/>
        </w:rPr>
      </w:pPr>
      <w:hyperlink w:anchor="_Toc462295446" w:history="1">
        <w:r w:rsidR="00C44975" w:rsidRPr="00771FDD">
          <w:rPr>
            <w:rStyle w:val="Hyperlink"/>
            <w:noProof/>
          </w:rPr>
          <w:t>2</w:t>
        </w:r>
        <w:r w:rsidR="00C44975">
          <w:rPr>
            <w:rFonts w:asciiTheme="minorHAnsi" w:eastAsiaTheme="minorEastAsia" w:hAnsiTheme="minorHAnsi"/>
            <w:b w:val="0"/>
            <w:noProof/>
            <w:sz w:val="22"/>
          </w:rPr>
          <w:tab/>
        </w:r>
        <w:r w:rsidR="00C44975" w:rsidRPr="00771FDD">
          <w:rPr>
            <w:rStyle w:val="Hyperlink"/>
            <w:noProof/>
          </w:rPr>
          <w:t>Environment Categories, Servers and Tomcat Instances</w:t>
        </w:r>
        <w:r w:rsidR="00C44975">
          <w:rPr>
            <w:noProof/>
            <w:webHidden/>
          </w:rPr>
          <w:tab/>
        </w:r>
        <w:r w:rsidR="00C44975">
          <w:rPr>
            <w:noProof/>
            <w:webHidden/>
          </w:rPr>
          <w:fldChar w:fldCharType="begin"/>
        </w:r>
        <w:r w:rsidR="00C44975">
          <w:rPr>
            <w:noProof/>
            <w:webHidden/>
          </w:rPr>
          <w:instrText xml:space="preserve"> PAGEREF _Toc462295446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73E732D5"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47" w:history="1">
        <w:r w:rsidR="00C44975" w:rsidRPr="00771FDD">
          <w:rPr>
            <w:rStyle w:val="Hyperlink"/>
            <w:noProof/>
          </w:rPr>
          <w:t>2.1</w:t>
        </w:r>
        <w:r w:rsidR="00C44975">
          <w:rPr>
            <w:rFonts w:asciiTheme="minorHAnsi" w:eastAsiaTheme="minorEastAsia" w:hAnsiTheme="minorHAnsi"/>
            <w:b w:val="0"/>
            <w:noProof/>
            <w:sz w:val="22"/>
          </w:rPr>
          <w:tab/>
        </w:r>
        <w:r w:rsidR="00C44975" w:rsidRPr="00771FDD">
          <w:rPr>
            <w:rStyle w:val="Hyperlink"/>
            <w:noProof/>
          </w:rPr>
          <w:t>Tomcat Instances</w:t>
        </w:r>
        <w:r w:rsidR="00C44975">
          <w:rPr>
            <w:noProof/>
            <w:webHidden/>
          </w:rPr>
          <w:tab/>
        </w:r>
        <w:r w:rsidR="00C44975">
          <w:rPr>
            <w:noProof/>
            <w:webHidden/>
          </w:rPr>
          <w:fldChar w:fldCharType="begin"/>
        </w:r>
        <w:r w:rsidR="00C44975">
          <w:rPr>
            <w:noProof/>
            <w:webHidden/>
          </w:rPr>
          <w:instrText xml:space="preserve"> PAGEREF _Toc462295447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079609E5"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48" w:history="1">
        <w:r w:rsidR="00C44975" w:rsidRPr="00771FDD">
          <w:rPr>
            <w:rStyle w:val="Hyperlink"/>
            <w:noProof/>
          </w:rPr>
          <w:t>2.2</w:t>
        </w:r>
        <w:r w:rsidR="00C44975">
          <w:rPr>
            <w:rFonts w:asciiTheme="minorHAnsi" w:eastAsiaTheme="minorEastAsia" w:hAnsiTheme="minorHAnsi"/>
            <w:b w:val="0"/>
            <w:noProof/>
            <w:sz w:val="22"/>
          </w:rPr>
          <w:tab/>
        </w:r>
        <w:r w:rsidR="00C44975" w:rsidRPr="00771FDD">
          <w:rPr>
            <w:rStyle w:val="Hyperlink"/>
            <w:noProof/>
          </w:rPr>
          <w:t>Environment Categories</w:t>
        </w:r>
        <w:r w:rsidR="00C44975">
          <w:rPr>
            <w:noProof/>
            <w:webHidden/>
          </w:rPr>
          <w:tab/>
        </w:r>
        <w:r w:rsidR="00C44975">
          <w:rPr>
            <w:noProof/>
            <w:webHidden/>
          </w:rPr>
          <w:fldChar w:fldCharType="begin"/>
        </w:r>
        <w:r w:rsidR="00C44975">
          <w:rPr>
            <w:noProof/>
            <w:webHidden/>
          </w:rPr>
          <w:instrText xml:space="preserve"> PAGEREF _Toc462295448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22065B0D" w14:textId="77777777" w:rsidR="00C44975" w:rsidRDefault="00BB5AAF">
      <w:pPr>
        <w:pStyle w:val="TOC1"/>
        <w:rPr>
          <w:rFonts w:asciiTheme="minorHAnsi" w:eastAsiaTheme="minorEastAsia" w:hAnsiTheme="minorHAnsi"/>
          <w:b w:val="0"/>
          <w:noProof/>
          <w:sz w:val="22"/>
        </w:rPr>
      </w:pPr>
      <w:hyperlink w:anchor="_Toc462295449" w:history="1">
        <w:r w:rsidR="00C44975" w:rsidRPr="00771FDD">
          <w:rPr>
            <w:rStyle w:val="Hyperlink"/>
            <w:noProof/>
          </w:rPr>
          <w:t>3</w:t>
        </w:r>
        <w:r w:rsidR="00C44975">
          <w:rPr>
            <w:rFonts w:asciiTheme="minorHAnsi" w:eastAsiaTheme="minorEastAsia" w:hAnsiTheme="minorHAnsi"/>
            <w:b w:val="0"/>
            <w:noProof/>
            <w:sz w:val="22"/>
          </w:rPr>
          <w:tab/>
        </w:r>
        <w:r w:rsidR="00C44975" w:rsidRPr="00771FDD">
          <w:rPr>
            <w:rStyle w:val="Hyperlink"/>
            <w:noProof/>
          </w:rPr>
          <w:t>Prerequisites</w:t>
        </w:r>
        <w:r w:rsidR="00C44975">
          <w:rPr>
            <w:noProof/>
            <w:webHidden/>
          </w:rPr>
          <w:tab/>
        </w:r>
        <w:r w:rsidR="00C44975">
          <w:rPr>
            <w:noProof/>
            <w:webHidden/>
          </w:rPr>
          <w:fldChar w:fldCharType="begin"/>
        </w:r>
        <w:r w:rsidR="00C44975">
          <w:rPr>
            <w:noProof/>
            <w:webHidden/>
          </w:rPr>
          <w:instrText xml:space="preserve"> PAGEREF _Toc462295449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68DFD8CA"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0" w:history="1">
        <w:r w:rsidR="00C44975" w:rsidRPr="00771FDD">
          <w:rPr>
            <w:rStyle w:val="Hyperlink"/>
            <w:noProof/>
          </w:rPr>
          <w:t>3.1</w:t>
        </w:r>
        <w:r w:rsidR="00C44975">
          <w:rPr>
            <w:rFonts w:asciiTheme="minorHAnsi" w:eastAsiaTheme="minorEastAsia" w:hAnsiTheme="minorHAnsi"/>
            <w:b w:val="0"/>
            <w:noProof/>
            <w:sz w:val="22"/>
          </w:rPr>
          <w:tab/>
        </w:r>
        <w:r w:rsidR="00C44975" w:rsidRPr="00771FDD">
          <w:rPr>
            <w:rStyle w:val="Hyperlink"/>
            <w:noProof/>
          </w:rPr>
          <w:t>Host Requirements</w:t>
        </w:r>
        <w:r w:rsidR="00C44975">
          <w:rPr>
            <w:noProof/>
            <w:webHidden/>
          </w:rPr>
          <w:tab/>
        </w:r>
        <w:r w:rsidR="00C44975">
          <w:rPr>
            <w:noProof/>
            <w:webHidden/>
          </w:rPr>
          <w:fldChar w:fldCharType="begin"/>
        </w:r>
        <w:r w:rsidR="00C44975">
          <w:rPr>
            <w:noProof/>
            <w:webHidden/>
          </w:rPr>
          <w:instrText xml:space="preserve"> PAGEREF _Toc462295450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6E8C99C4"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1" w:history="1">
        <w:r w:rsidR="00C44975" w:rsidRPr="00771FDD">
          <w:rPr>
            <w:rStyle w:val="Hyperlink"/>
            <w:noProof/>
          </w:rPr>
          <w:t>3.2</w:t>
        </w:r>
        <w:r w:rsidR="00C44975">
          <w:rPr>
            <w:rFonts w:asciiTheme="minorHAnsi" w:eastAsiaTheme="minorEastAsia" w:hAnsiTheme="minorHAnsi"/>
            <w:b w:val="0"/>
            <w:noProof/>
            <w:sz w:val="22"/>
          </w:rPr>
          <w:tab/>
        </w:r>
        <w:r w:rsidR="00C44975" w:rsidRPr="00771FDD">
          <w:rPr>
            <w:rStyle w:val="Hyperlink"/>
            <w:noProof/>
          </w:rPr>
          <w:t>VM Requirements</w:t>
        </w:r>
        <w:r w:rsidR="00C44975">
          <w:rPr>
            <w:noProof/>
            <w:webHidden/>
          </w:rPr>
          <w:tab/>
        </w:r>
        <w:r w:rsidR="00C44975">
          <w:rPr>
            <w:noProof/>
            <w:webHidden/>
          </w:rPr>
          <w:fldChar w:fldCharType="begin"/>
        </w:r>
        <w:r w:rsidR="00C44975">
          <w:rPr>
            <w:noProof/>
            <w:webHidden/>
          </w:rPr>
          <w:instrText xml:space="preserve"> PAGEREF _Toc462295451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22F3F2FC" w14:textId="77777777" w:rsidR="00C44975" w:rsidRDefault="00BB5AAF">
      <w:pPr>
        <w:pStyle w:val="TOC3"/>
        <w:tabs>
          <w:tab w:val="left" w:pos="1320"/>
        </w:tabs>
        <w:rPr>
          <w:rFonts w:asciiTheme="minorHAnsi" w:eastAsiaTheme="minorEastAsia" w:hAnsiTheme="minorHAnsi"/>
          <w:b w:val="0"/>
          <w:noProof/>
          <w:sz w:val="22"/>
        </w:rPr>
      </w:pPr>
      <w:hyperlink w:anchor="_Toc462295452" w:history="1">
        <w:r w:rsidR="00C44975" w:rsidRPr="00771FDD">
          <w:rPr>
            <w:rStyle w:val="Hyperlink"/>
            <w:noProof/>
          </w:rPr>
          <w:t>3.2.1</w:t>
        </w:r>
        <w:r w:rsidR="00C44975">
          <w:rPr>
            <w:rFonts w:asciiTheme="minorHAnsi" w:eastAsiaTheme="minorEastAsia" w:hAnsiTheme="minorHAnsi"/>
            <w:b w:val="0"/>
            <w:noProof/>
            <w:sz w:val="22"/>
          </w:rPr>
          <w:tab/>
        </w:r>
        <w:r w:rsidR="00C44975" w:rsidRPr="00771FDD">
          <w:rPr>
            <w:rStyle w:val="Hyperlink"/>
            <w:noProof/>
          </w:rPr>
          <w:t>VM Hardware Configuration</w:t>
        </w:r>
        <w:r w:rsidR="00C44975">
          <w:rPr>
            <w:noProof/>
            <w:webHidden/>
          </w:rPr>
          <w:tab/>
        </w:r>
        <w:r w:rsidR="00C44975">
          <w:rPr>
            <w:noProof/>
            <w:webHidden/>
          </w:rPr>
          <w:fldChar w:fldCharType="begin"/>
        </w:r>
        <w:r w:rsidR="00C44975">
          <w:rPr>
            <w:noProof/>
            <w:webHidden/>
          </w:rPr>
          <w:instrText xml:space="preserve"> PAGEREF _Toc462295452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3BD6DEA" w14:textId="77777777" w:rsidR="00C44975" w:rsidRDefault="00BB5AAF">
      <w:pPr>
        <w:pStyle w:val="TOC3"/>
        <w:tabs>
          <w:tab w:val="left" w:pos="1320"/>
        </w:tabs>
        <w:rPr>
          <w:rFonts w:asciiTheme="minorHAnsi" w:eastAsiaTheme="minorEastAsia" w:hAnsiTheme="minorHAnsi"/>
          <w:b w:val="0"/>
          <w:noProof/>
          <w:sz w:val="22"/>
        </w:rPr>
      </w:pPr>
      <w:hyperlink w:anchor="_Toc462295453" w:history="1">
        <w:r w:rsidR="00C44975" w:rsidRPr="00771FDD">
          <w:rPr>
            <w:rStyle w:val="Hyperlink"/>
            <w:noProof/>
          </w:rPr>
          <w:t>3.2.2</w:t>
        </w:r>
        <w:r w:rsidR="00C44975">
          <w:rPr>
            <w:rFonts w:asciiTheme="minorHAnsi" w:eastAsiaTheme="minorEastAsia" w:hAnsiTheme="minorHAnsi"/>
            <w:b w:val="0"/>
            <w:noProof/>
            <w:sz w:val="22"/>
          </w:rPr>
          <w:tab/>
        </w:r>
        <w:r w:rsidR="00C44975" w:rsidRPr="00771FDD">
          <w:rPr>
            <w:rStyle w:val="Hyperlink"/>
            <w:noProof/>
          </w:rPr>
          <w:t>VMware Version</w:t>
        </w:r>
        <w:r w:rsidR="00C44975">
          <w:rPr>
            <w:noProof/>
            <w:webHidden/>
          </w:rPr>
          <w:tab/>
        </w:r>
        <w:r w:rsidR="00C44975">
          <w:rPr>
            <w:noProof/>
            <w:webHidden/>
          </w:rPr>
          <w:fldChar w:fldCharType="begin"/>
        </w:r>
        <w:r w:rsidR="00C44975">
          <w:rPr>
            <w:noProof/>
            <w:webHidden/>
          </w:rPr>
          <w:instrText xml:space="preserve"> PAGEREF _Toc462295453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152E5E9C" w14:textId="77777777" w:rsidR="00C44975" w:rsidRDefault="00BB5AAF">
      <w:pPr>
        <w:pStyle w:val="TOC3"/>
        <w:tabs>
          <w:tab w:val="left" w:pos="1320"/>
        </w:tabs>
        <w:rPr>
          <w:rFonts w:asciiTheme="minorHAnsi" w:eastAsiaTheme="minorEastAsia" w:hAnsiTheme="minorHAnsi"/>
          <w:b w:val="0"/>
          <w:noProof/>
          <w:sz w:val="22"/>
        </w:rPr>
      </w:pPr>
      <w:hyperlink w:anchor="_Toc462295454" w:history="1">
        <w:r w:rsidR="00C44975" w:rsidRPr="00771FDD">
          <w:rPr>
            <w:rStyle w:val="Hyperlink"/>
            <w:noProof/>
          </w:rPr>
          <w:t>3.2.3</w:t>
        </w:r>
        <w:r w:rsidR="00C44975">
          <w:rPr>
            <w:rFonts w:asciiTheme="minorHAnsi" w:eastAsiaTheme="minorEastAsia" w:hAnsiTheme="minorHAnsi"/>
            <w:b w:val="0"/>
            <w:noProof/>
            <w:sz w:val="22"/>
          </w:rPr>
          <w:tab/>
        </w:r>
        <w:r w:rsidR="00C44975" w:rsidRPr="00771FDD">
          <w:rPr>
            <w:rStyle w:val="Hyperlink"/>
            <w:noProof/>
          </w:rPr>
          <w:t>VM Guest OS Configuration</w:t>
        </w:r>
        <w:r w:rsidR="00C44975">
          <w:rPr>
            <w:noProof/>
            <w:webHidden/>
          </w:rPr>
          <w:tab/>
        </w:r>
        <w:r w:rsidR="00C44975">
          <w:rPr>
            <w:noProof/>
            <w:webHidden/>
          </w:rPr>
          <w:fldChar w:fldCharType="begin"/>
        </w:r>
        <w:r w:rsidR="00C44975">
          <w:rPr>
            <w:noProof/>
            <w:webHidden/>
          </w:rPr>
          <w:instrText xml:space="preserve"> PAGEREF _Toc462295454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2EF04DC8"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5" w:history="1">
        <w:r w:rsidR="00C44975" w:rsidRPr="00771FDD">
          <w:rPr>
            <w:rStyle w:val="Hyperlink"/>
            <w:noProof/>
          </w:rPr>
          <w:t>3.3</w:t>
        </w:r>
        <w:r w:rsidR="00C44975">
          <w:rPr>
            <w:rFonts w:asciiTheme="minorHAnsi" w:eastAsiaTheme="minorEastAsia" w:hAnsiTheme="minorHAnsi"/>
            <w:b w:val="0"/>
            <w:noProof/>
            <w:sz w:val="22"/>
          </w:rPr>
          <w:tab/>
        </w:r>
        <w:r w:rsidR="00C44975" w:rsidRPr="00771FDD">
          <w:rPr>
            <w:rStyle w:val="Hyperlink"/>
            <w:noProof/>
          </w:rPr>
          <w:t>User Environment Settings</w:t>
        </w:r>
        <w:r w:rsidR="00C44975">
          <w:rPr>
            <w:noProof/>
            <w:webHidden/>
          </w:rPr>
          <w:tab/>
        </w:r>
        <w:r w:rsidR="00C44975">
          <w:rPr>
            <w:noProof/>
            <w:webHidden/>
          </w:rPr>
          <w:fldChar w:fldCharType="begin"/>
        </w:r>
        <w:r w:rsidR="00C44975">
          <w:rPr>
            <w:noProof/>
            <w:webHidden/>
          </w:rPr>
          <w:instrText xml:space="preserve"> PAGEREF _Toc462295455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53E4B398"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6" w:history="1">
        <w:r w:rsidR="00C44975" w:rsidRPr="00771FDD">
          <w:rPr>
            <w:rStyle w:val="Hyperlink"/>
            <w:noProof/>
          </w:rPr>
          <w:t>3.4</w:t>
        </w:r>
        <w:r w:rsidR="00C44975">
          <w:rPr>
            <w:rFonts w:asciiTheme="minorHAnsi" w:eastAsiaTheme="minorEastAsia" w:hAnsiTheme="minorHAnsi"/>
            <w:b w:val="0"/>
            <w:noProof/>
            <w:sz w:val="22"/>
          </w:rPr>
          <w:tab/>
        </w:r>
        <w:r w:rsidR="00C44975" w:rsidRPr="00771FDD">
          <w:rPr>
            <w:rStyle w:val="Hyperlink"/>
            <w:noProof/>
          </w:rPr>
          <w:t>Application Software Prerequisites</w:t>
        </w:r>
        <w:r w:rsidR="00C44975">
          <w:rPr>
            <w:noProof/>
            <w:webHidden/>
          </w:rPr>
          <w:tab/>
        </w:r>
        <w:r w:rsidR="00C44975">
          <w:rPr>
            <w:noProof/>
            <w:webHidden/>
          </w:rPr>
          <w:fldChar w:fldCharType="begin"/>
        </w:r>
        <w:r w:rsidR="00C44975">
          <w:rPr>
            <w:noProof/>
            <w:webHidden/>
          </w:rPr>
          <w:instrText xml:space="preserve"> PAGEREF _Toc462295456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7CAA211"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7" w:history="1">
        <w:r w:rsidR="00C44975" w:rsidRPr="00771FDD">
          <w:rPr>
            <w:rStyle w:val="Hyperlink"/>
            <w:noProof/>
          </w:rPr>
          <w:t>3.5</w:t>
        </w:r>
        <w:r w:rsidR="00C44975">
          <w:rPr>
            <w:rFonts w:asciiTheme="minorHAnsi" w:eastAsiaTheme="minorEastAsia" w:hAnsiTheme="minorHAnsi"/>
            <w:b w:val="0"/>
            <w:noProof/>
            <w:sz w:val="22"/>
          </w:rPr>
          <w:tab/>
        </w:r>
        <w:r w:rsidR="00C44975" w:rsidRPr="00771FDD">
          <w:rPr>
            <w:rStyle w:val="Hyperlink"/>
            <w:noProof/>
          </w:rPr>
          <w:t>Installing Apache Tomcat</w:t>
        </w:r>
        <w:r w:rsidR="00C44975">
          <w:rPr>
            <w:noProof/>
            <w:webHidden/>
          </w:rPr>
          <w:tab/>
        </w:r>
        <w:r w:rsidR="00C44975">
          <w:rPr>
            <w:noProof/>
            <w:webHidden/>
          </w:rPr>
          <w:fldChar w:fldCharType="begin"/>
        </w:r>
        <w:r w:rsidR="00C44975">
          <w:rPr>
            <w:noProof/>
            <w:webHidden/>
          </w:rPr>
          <w:instrText xml:space="preserve"> PAGEREF _Toc462295457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3B82379" w14:textId="77777777" w:rsidR="00C44975" w:rsidRDefault="00BB5AAF">
      <w:pPr>
        <w:pStyle w:val="TOC1"/>
        <w:rPr>
          <w:rFonts w:asciiTheme="minorHAnsi" w:eastAsiaTheme="minorEastAsia" w:hAnsiTheme="minorHAnsi"/>
          <w:b w:val="0"/>
          <w:noProof/>
          <w:sz w:val="22"/>
        </w:rPr>
      </w:pPr>
      <w:hyperlink w:anchor="_Toc462295458" w:history="1">
        <w:r w:rsidR="00C44975" w:rsidRPr="00771FDD">
          <w:rPr>
            <w:rStyle w:val="Hyperlink"/>
            <w:noProof/>
          </w:rPr>
          <w:t>4</w:t>
        </w:r>
        <w:r w:rsidR="00C44975">
          <w:rPr>
            <w:rFonts w:asciiTheme="minorHAnsi" w:eastAsiaTheme="minorEastAsia" w:hAnsiTheme="minorHAnsi"/>
            <w:b w:val="0"/>
            <w:noProof/>
            <w:sz w:val="22"/>
          </w:rPr>
          <w:tab/>
        </w:r>
        <w:r w:rsidR="00C44975" w:rsidRPr="00771FDD">
          <w:rPr>
            <w:rStyle w:val="Hyperlink"/>
            <w:noProof/>
          </w:rPr>
          <w:t>Installing and Updating the BCDSS Databases</w:t>
        </w:r>
        <w:r w:rsidR="00C44975">
          <w:rPr>
            <w:noProof/>
            <w:webHidden/>
          </w:rPr>
          <w:tab/>
        </w:r>
        <w:r w:rsidR="00C44975">
          <w:rPr>
            <w:noProof/>
            <w:webHidden/>
          </w:rPr>
          <w:fldChar w:fldCharType="begin"/>
        </w:r>
        <w:r w:rsidR="00C44975">
          <w:rPr>
            <w:noProof/>
            <w:webHidden/>
          </w:rPr>
          <w:instrText xml:space="preserve"> PAGEREF _Toc462295458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4A357C66"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59" w:history="1">
        <w:r w:rsidR="00C44975" w:rsidRPr="00771FDD">
          <w:rPr>
            <w:rStyle w:val="Hyperlink"/>
            <w:noProof/>
          </w:rPr>
          <w:t>4.1</w:t>
        </w:r>
        <w:r w:rsidR="00C44975">
          <w:rPr>
            <w:rFonts w:asciiTheme="minorHAnsi" w:eastAsiaTheme="minorEastAsia" w:hAnsiTheme="minorHAnsi"/>
            <w:b w:val="0"/>
            <w:noProof/>
            <w:sz w:val="22"/>
          </w:rPr>
          <w:tab/>
        </w:r>
        <w:r w:rsidR="00C44975" w:rsidRPr="00771FDD">
          <w:rPr>
            <w:rStyle w:val="Hyperlink"/>
            <w:noProof/>
          </w:rPr>
          <w:t>Script Components</w:t>
        </w:r>
        <w:r w:rsidR="00C44975">
          <w:rPr>
            <w:noProof/>
            <w:webHidden/>
          </w:rPr>
          <w:tab/>
        </w:r>
        <w:r w:rsidR="00C44975">
          <w:rPr>
            <w:noProof/>
            <w:webHidden/>
          </w:rPr>
          <w:fldChar w:fldCharType="begin"/>
        </w:r>
        <w:r w:rsidR="00C44975">
          <w:rPr>
            <w:noProof/>
            <w:webHidden/>
          </w:rPr>
          <w:instrText xml:space="preserve"> PAGEREF _Toc462295459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00F22BAD"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0" w:history="1">
        <w:r w:rsidR="00C44975" w:rsidRPr="00771FDD">
          <w:rPr>
            <w:rStyle w:val="Hyperlink"/>
            <w:noProof/>
          </w:rPr>
          <w:t>4.2</w:t>
        </w:r>
        <w:r w:rsidR="00C44975">
          <w:rPr>
            <w:rFonts w:asciiTheme="minorHAnsi" w:eastAsiaTheme="minorEastAsia" w:hAnsiTheme="minorHAnsi"/>
            <w:b w:val="0"/>
            <w:noProof/>
            <w:sz w:val="22"/>
          </w:rPr>
          <w:tab/>
        </w:r>
        <w:r w:rsidR="00C44975" w:rsidRPr="00771FDD">
          <w:rPr>
            <w:rStyle w:val="Hyperlink"/>
            <w:noProof/>
          </w:rPr>
          <w:t>Prerequisites</w:t>
        </w:r>
        <w:r w:rsidR="00C44975">
          <w:rPr>
            <w:noProof/>
            <w:webHidden/>
          </w:rPr>
          <w:tab/>
        </w:r>
        <w:r w:rsidR="00C44975">
          <w:rPr>
            <w:noProof/>
            <w:webHidden/>
          </w:rPr>
          <w:fldChar w:fldCharType="begin"/>
        </w:r>
        <w:r w:rsidR="00C44975">
          <w:rPr>
            <w:noProof/>
            <w:webHidden/>
          </w:rPr>
          <w:instrText xml:space="preserve"> PAGEREF _Toc462295460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65823E6C"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1" w:history="1">
        <w:r w:rsidR="00C44975" w:rsidRPr="00771FDD">
          <w:rPr>
            <w:rStyle w:val="Hyperlink"/>
            <w:noProof/>
          </w:rPr>
          <w:t>4.3</w:t>
        </w:r>
        <w:r w:rsidR="00C44975">
          <w:rPr>
            <w:rFonts w:asciiTheme="minorHAnsi" w:eastAsiaTheme="minorEastAsia" w:hAnsiTheme="minorHAnsi"/>
            <w:b w:val="0"/>
            <w:noProof/>
            <w:sz w:val="22"/>
          </w:rPr>
          <w:tab/>
        </w:r>
        <w:r w:rsidR="00C44975" w:rsidRPr="00771FDD">
          <w:rPr>
            <w:rStyle w:val="Hyperlink"/>
            <w:noProof/>
          </w:rPr>
          <w:t>Database Installation Procedure</w:t>
        </w:r>
        <w:r w:rsidR="00C44975">
          <w:rPr>
            <w:noProof/>
            <w:webHidden/>
          </w:rPr>
          <w:tab/>
        </w:r>
        <w:r w:rsidR="00C44975">
          <w:rPr>
            <w:noProof/>
            <w:webHidden/>
          </w:rPr>
          <w:fldChar w:fldCharType="begin"/>
        </w:r>
        <w:r w:rsidR="00C44975">
          <w:rPr>
            <w:noProof/>
            <w:webHidden/>
          </w:rPr>
          <w:instrText xml:space="preserve"> PAGEREF _Toc462295461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50A1A660"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2" w:history="1">
        <w:r w:rsidR="00C44975" w:rsidRPr="00771FDD">
          <w:rPr>
            <w:rStyle w:val="Hyperlink"/>
            <w:noProof/>
          </w:rPr>
          <w:t>4.4</w:t>
        </w:r>
        <w:r w:rsidR="00C44975">
          <w:rPr>
            <w:rFonts w:asciiTheme="minorHAnsi" w:eastAsiaTheme="minorEastAsia" w:hAnsiTheme="minorHAnsi"/>
            <w:b w:val="0"/>
            <w:noProof/>
            <w:sz w:val="22"/>
          </w:rPr>
          <w:tab/>
        </w:r>
        <w:r w:rsidR="00C44975" w:rsidRPr="00771FDD">
          <w:rPr>
            <w:rStyle w:val="Hyperlink"/>
            <w:noProof/>
          </w:rPr>
          <w:t>Database Update Procedure</w:t>
        </w:r>
        <w:r w:rsidR="00C44975">
          <w:rPr>
            <w:noProof/>
            <w:webHidden/>
          </w:rPr>
          <w:tab/>
        </w:r>
        <w:r w:rsidR="00C44975">
          <w:rPr>
            <w:noProof/>
            <w:webHidden/>
          </w:rPr>
          <w:fldChar w:fldCharType="begin"/>
        </w:r>
        <w:r w:rsidR="00C44975">
          <w:rPr>
            <w:noProof/>
            <w:webHidden/>
          </w:rPr>
          <w:instrText xml:space="preserve"> PAGEREF _Toc462295462 \h </w:instrText>
        </w:r>
        <w:r w:rsidR="00C44975">
          <w:rPr>
            <w:noProof/>
            <w:webHidden/>
          </w:rPr>
        </w:r>
        <w:r w:rsidR="00C44975">
          <w:rPr>
            <w:noProof/>
            <w:webHidden/>
          </w:rPr>
          <w:fldChar w:fldCharType="separate"/>
        </w:r>
        <w:r w:rsidR="00C44975">
          <w:rPr>
            <w:noProof/>
            <w:webHidden/>
          </w:rPr>
          <w:t>26</w:t>
        </w:r>
        <w:r w:rsidR="00C44975">
          <w:rPr>
            <w:noProof/>
            <w:webHidden/>
          </w:rPr>
          <w:fldChar w:fldCharType="end"/>
        </w:r>
      </w:hyperlink>
    </w:p>
    <w:p w14:paraId="6478A0D1"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3" w:history="1">
        <w:r w:rsidR="00C44975" w:rsidRPr="00771FDD">
          <w:rPr>
            <w:rStyle w:val="Hyperlink"/>
            <w:noProof/>
          </w:rPr>
          <w:t>4.5</w:t>
        </w:r>
        <w:r w:rsidR="00C44975">
          <w:rPr>
            <w:rFonts w:asciiTheme="minorHAnsi" w:eastAsiaTheme="minorEastAsia" w:hAnsiTheme="minorHAnsi"/>
            <w:b w:val="0"/>
            <w:noProof/>
            <w:sz w:val="22"/>
          </w:rPr>
          <w:tab/>
        </w:r>
        <w:r w:rsidR="00C44975" w:rsidRPr="00771FDD">
          <w:rPr>
            <w:rStyle w:val="Hyperlink"/>
            <w:noProof/>
          </w:rPr>
          <w:t>Uninstall the BCDSS Database</w:t>
        </w:r>
        <w:r w:rsidR="00C44975">
          <w:rPr>
            <w:noProof/>
            <w:webHidden/>
          </w:rPr>
          <w:tab/>
        </w:r>
        <w:r w:rsidR="00C44975">
          <w:rPr>
            <w:noProof/>
            <w:webHidden/>
          </w:rPr>
          <w:fldChar w:fldCharType="begin"/>
        </w:r>
        <w:r w:rsidR="00C44975">
          <w:rPr>
            <w:noProof/>
            <w:webHidden/>
          </w:rPr>
          <w:instrText xml:space="preserve"> PAGEREF _Toc462295463 \h </w:instrText>
        </w:r>
        <w:r w:rsidR="00C44975">
          <w:rPr>
            <w:noProof/>
            <w:webHidden/>
          </w:rPr>
        </w:r>
        <w:r w:rsidR="00C44975">
          <w:rPr>
            <w:noProof/>
            <w:webHidden/>
          </w:rPr>
          <w:fldChar w:fldCharType="separate"/>
        </w:r>
        <w:r w:rsidR="00C44975">
          <w:rPr>
            <w:noProof/>
            <w:webHidden/>
          </w:rPr>
          <w:t>26</w:t>
        </w:r>
        <w:r w:rsidR="00C44975">
          <w:rPr>
            <w:noProof/>
            <w:webHidden/>
          </w:rPr>
          <w:fldChar w:fldCharType="end"/>
        </w:r>
      </w:hyperlink>
    </w:p>
    <w:p w14:paraId="02BE5A01" w14:textId="77777777" w:rsidR="00C44975" w:rsidRDefault="00BB5AAF">
      <w:pPr>
        <w:pStyle w:val="TOC1"/>
        <w:rPr>
          <w:rFonts w:asciiTheme="minorHAnsi" w:eastAsiaTheme="minorEastAsia" w:hAnsiTheme="minorHAnsi"/>
          <w:b w:val="0"/>
          <w:noProof/>
          <w:sz w:val="22"/>
        </w:rPr>
      </w:pPr>
      <w:hyperlink w:anchor="_Toc462295464" w:history="1">
        <w:r w:rsidR="00C44975" w:rsidRPr="00771FDD">
          <w:rPr>
            <w:rStyle w:val="Hyperlink"/>
            <w:noProof/>
          </w:rPr>
          <w:t>5</w:t>
        </w:r>
        <w:r w:rsidR="00C44975">
          <w:rPr>
            <w:rFonts w:asciiTheme="minorHAnsi" w:eastAsiaTheme="minorEastAsia" w:hAnsiTheme="minorHAnsi"/>
            <w:b w:val="0"/>
            <w:noProof/>
            <w:sz w:val="22"/>
          </w:rPr>
          <w:tab/>
        </w:r>
        <w:r w:rsidR="00C44975" w:rsidRPr="00771FDD">
          <w:rPr>
            <w:rStyle w:val="Hyperlink"/>
            <w:noProof/>
          </w:rPr>
          <w:t>Deploying the Application</w:t>
        </w:r>
        <w:r w:rsidR="00C44975">
          <w:rPr>
            <w:noProof/>
            <w:webHidden/>
          </w:rPr>
          <w:tab/>
        </w:r>
        <w:r w:rsidR="00C44975">
          <w:rPr>
            <w:noProof/>
            <w:webHidden/>
          </w:rPr>
          <w:fldChar w:fldCharType="begin"/>
        </w:r>
        <w:r w:rsidR="00C44975">
          <w:rPr>
            <w:noProof/>
            <w:webHidden/>
          </w:rPr>
          <w:instrText xml:space="preserve"> PAGEREF _Toc462295464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5B8F974D"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5" w:history="1">
        <w:r w:rsidR="00C44975" w:rsidRPr="00771FDD">
          <w:rPr>
            <w:rStyle w:val="Hyperlink"/>
            <w:noProof/>
          </w:rPr>
          <w:t>5.1</w:t>
        </w:r>
        <w:r w:rsidR="00C44975">
          <w:rPr>
            <w:rFonts w:asciiTheme="minorHAnsi" w:eastAsiaTheme="minorEastAsia" w:hAnsiTheme="minorHAnsi"/>
            <w:b w:val="0"/>
            <w:noProof/>
            <w:sz w:val="22"/>
          </w:rPr>
          <w:tab/>
        </w:r>
        <w:r w:rsidR="00C44975" w:rsidRPr="00771FDD">
          <w:rPr>
            <w:rStyle w:val="Hyperlink"/>
            <w:noProof/>
          </w:rPr>
          <w:t>Overall Pre-Deployment Assumptions</w:t>
        </w:r>
        <w:r w:rsidR="00C44975">
          <w:rPr>
            <w:noProof/>
            <w:webHidden/>
          </w:rPr>
          <w:tab/>
        </w:r>
        <w:r w:rsidR="00C44975">
          <w:rPr>
            <w:noProof/>
            <w:webHidden/>
          </w:rPr>
          <w:fldChar w:fldCharType="begin"/>
        </w:r>
        <w:r w:rsidR="00C44975">
          <w:rPr>
            <w:noProof/>
            <w:webHidden/>
          </w:rPr>
          <w:instrText xml:space="preserve"> PAGEREF _Toc462295465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2EAC54FF"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6" w:history="1">
        <w:r w:rsidR="00C44975" w:rsidRPr="00771FDD">
          <w:rPr>
            <w:rStyle w:val="Hyperlink"/>
            <w:noProof/>
          </w:rPr>
          <w:t>5.2</w:t>
        </w:r>
        <w:r w:rsidR="00C44975">
          <w:rPr>
            <w:rFonts w:asciiTheme="minorHAnsi" w:eastAsiaTheme="minorEastAsia" w:hAnsiTheme="minorHAnsi"/>
            <w:b w:val="0"/>
            <w:noProof/>
            <w:sz w:val="22"/>
          </w:rPr>
          <w:tab/>
        </w:r>
        <w:r w:rsidR="00C44975" w:rsidRPr="00771FDD">
          <w:rPr>
            <w:rStyle w:val="Hyperlink"/>
            <w:noProof/>
          </w:rPr>
          <w:t>Deployments to Dev</w:t>
        </w:r>
        <w:r w:rsidR="00C44975">
          <w:rPr>
            <w:noProof/>
            <w:webHidden/>
          </w:rPr>
          <w:tab/>
        </w:r>
        <w:r w:rsidR="00C44975">
          <w:rPr>
            <w:noProof/>
            <w:webHidden/>
          </w:rPr>
          <w:fldChar w:fldCharType="begin"/>
        </w:r>
        <w:r w:rsidR="00C44975">
          <w:rPr>
            <w:noProof/>
            <w:webHidden/>
          </w:rPr>
          <w:instrText xml:space="preserve"> PAGEREF _Toc462295466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244573F5"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67" w:history="1">
        <w:r w:rsidR="00C44975" w:rsidRPr="00771FDD">
          <w:rPr>
            <w:rStyle w:val="Hyperlink"/>
            <w:noProof/>
          </w:rPr>
          <w:t>5.3</w:t>
        </w:r>
        <w:r w:rsidR="00C44975">
          <w:rPr>
            <w:rFonts w:asciiTheme="minorHAnsi" w:eastAsiaTheme="minorEastAsia" w:hAnsiTheme="minorHAnsi"/>
            <w:b w:val="0"/>
            <w:noProof/>
            <w:sz w:val="22"/>
          </w:rPr>
          <w:tab/>
        </w:r>
        <w:r w:rsidR="00C44975" w:rsidRPr="00771FDD">
          <w:rPr>
            <w:rStyle w:val="Hyperlink"/>
            <w:noProof/>
          </w:rPr>
          <w:t>Deployments to PILOT</w:t>
        </w:r>
        <w:r w:rsidR="00C44975">
          <w:rPr>
            <w:noProof/>
            <w:webHidden/>
          </w:rPr>
          <w:tab/>
        </w:r>
        <w:r w:rsidR="00C44975">
          <w:rPr>
            <w:noProof/>
            <w:webHidden/>
          </w:rPr>
          <w:fldChar w:fldCharType="begin"/>
        </w:r>
        <w:r w:rsidR="00C44975">
          <w:rPr>
            <w:noProof/>
            <w:webHidden/>
          </w:rPr>
          <w:instrText xml:space="preserve"> PAGEREF _Toc462295467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177E561F" w14:textId="77777777" w:rsidR="00C44975" w:rsidRDefault="00BB5AAF">
      <w:pPr>
        <w:pStyle w:val="TOC3"/>
        <w:tabs>
          <w:tab w:val="left" w:pos="1320"/>
        </w:tabs>
        <w:rPr>
          <w:rFonts w:asciiTheme="minorHAnsi" w:eastAsiaTheme="minorEastAsia" w:hAnsiTheme="minorHAnsi"/>
          <w:b w:val="0"/>
          <w:noProof/>
          <w:sz w:val="22"/>
        </w:rPr>
      </w:pPr>
      <w:hyperlink w:anchor="_Toc462295468" w:history="1">
        <w:r w:rsidR="00C44975" w:rsidRPr="00771FDD">
          <w:rPr>
            <w:rStyle w:val="Hyperlink"/>
            <w:noProof/>
          </w:rPr>
          <w:t>5.3.1</w:t>
        </w:r>
        <w:r w:rsidR="00C44975">
          <w:rPr>
            <w:rFonts w:asciiTheme="minorHAnsi" w:eastAsiaTheme="minorEastAsia" w:hAnsiTheme="minorHAnsi"/>
            <w:b w:val="0"/>
            <w:noProof/>
            <w:sz w:val="22"/>
          </w:rPr>
          <w:tab/>
        </w:r>
        <w:r w:rsidR="00C44975" w:rsidRPr="00771FDD">
          <w:rPr>
            <w:rStyle w:val="Hyperlink"/>
            <w:noProof/>
          </w:rPr>
          <w:t>Additional Pre-deployment Assumptions</w:t>
        </w:r>
        <w:r w:rsidR="00C44975">
          <w:rPr>
            <w:noProof/>
            <w:webHidden/>
          </w:rPr>
          <w:tab/>
        </w:r>
        <w:r w:rsidR="00C44975">
          <w:rPr>
            <w:noProof/>
            <w:webHidden/>
          </w:rPr>
          <w:fldChar w:fldCharType="begin"/>
        </w:r>
        <w:r w:rsidR="00C44975">
          <w:rPr>
            <w:noProof/>
            <w:webHidden/>
          </w:rPr>
          <w:instrText xml:space="preserve"> PAGEREF _Toc462295468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64BAAE1D" w14:textId="77777777" w:rsidR="00C44975" w:rsidRDefault="00BB5AAF">
      <w:pPr>
        <w:pStyle w:val="TOC3"/>
        <w:tabs>
          <w:tab w:val="left" w:pos="1320"/>
        </w:tabs>
        <w:rPr>
          <w:rFonts w:asciiTheme="minorHAnsi" w:eastAsiaTheme="minorEastAsia" w:hAnsiTheme="minorHAnsi"/>
          <w:b w:val="0"/>
          <w:noProof/>
          <w:sz w:val="22"/>
        </w:rPr>
      </w:pPr>
      <w:hyperlink w:anchor="_Toc462295469" w:history="1">
        <w:r w:rsidR="00C44975" w:rsidRPr="00771FDD">
          <w:rPr>
            <w:rStyle w:val="Hyperlink"/>
            <w:noProof/>
          </w:rPr>
          <w:t>5.3.2</w:t>
        </w:r>
        <w:r w:rsidR="00C44975">
          <w:rPr>
            <w:rFonts w:asciiTheme="minorHAnsi" w:eastAsiaTheme="minorEastAsia" w:hAnsiTheme="minorHAnsi"/>
            <w:b w:val="0"/>
            <w:noProof/>
            <w:sz w:val="22"/>
          </w:rPr>
          <w:tab/>
        </w:r>
        <w:r w:rsidR="00C44975" w:rsidRPr="00771FDD">
          <w:rPr>
            <w:rStyle w:val="Hyperlink"/>
            <w:noProof/>
          </w:rPr>
          <w:t>Configure Deployment Properties</w:t>
        </w:r>
        <w:r w:rsidR="00C44975">
          <w:rPr>
            <w:noProof/>
            <w:webHidden/>
          </w:rPr>
          <w:tab/>
        </w:r>
        <w:r w:rsidR="00C44975">
          <w:rPr>
            <w:noProof/>
            <w:webHidden/>
          </w:rPr>
          <w:fldChar w:fldCharType="begin"/>
        </w:r>
        <w:r w:rsidR="00C44975">
          <w:rPr>
            <w:noProof/>
            <w:webHidden/>
          </w:rPr>
          <w:instrText xml:space="preserve"> PAGEREF _Toc462295469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68B679FB" w14:textId="77777777" w:rsidR="00C44975" w:rsidRDefault="00BB5AAF">
      <w:pPr>
        <w:pStyle w:val="TOC3"/>
        <w:tabs>
          <w:tab w:val="left" w:pos="1320"/>
        </w:tabs>
        <w:rPr>
          <w:rFonts w:asciiTheme="minorHAnsi" w:eastAsiaTheme="minorEastAsia" w:hAnsiTheme="minorHAnsi"/>
          <w:b w:val="0"/>
          <w:noProof/>
          <w:sz w:val="22"/>
        </w:rPr>
      </w:pPr>
      <w:hyperlink w:anchor="_Toc462295470" w:history="1">
        <w:r w:rsidR="00C44975" w:rsidRPr="00771FDD">
          <w:rPr>
            <w:rStyle w:val="Hyperlink"/>
            <w:noProof/>
          </w:rPr>
          <w:t>5.3.3</w:t>
        </w:r>
        <w:r w:rsidR="00C44975">
          <w:rPr>
            <w:rFonts w:asciiTheme="minorHAnsi" w:eastAsiaTheme="minorEastAsia" w:hAnsiTheme="minorHAnsi"/>
            <w:b w:val="0"/>
            <w:noProof/>
            <w:sz w:val="22"/>
          </w:rPr>
          <w:tab/>
        </w:r>
        <w:r w:rsidR="00C44975" w:rsidRPr="00771FDD">
          <w:rPr>
            <w:rStyle w:val="Hyperlink"/>
            <w:noProof/>
          </w:rPr>
          <w:t>Deploy BCDSS</w:t>
        </w:r>
        <w:r w:rsidR="00C44975">
          <w:rPr>
            <w:noProof/>
            <w:webHidden/>
          </w:rPr>
          <w:tab/>
        </w:r>
        <w:r w:rsidR="00C44975">
          <w:rPr>
            <w:noProof/>
            <w:webHidden/>
          </w:rPr>
          <w:fldChar w:fldCharType="begin"/>
        </w:r>
        <w:r w:rsidR="00C44975">
          <w:rPr>
            <w:noProof/>
            <w:webHidden/>
          </w:rPr>
          <w:instrText xml:space="preserve"> PAGEREF _Toc462295470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3B727E28"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71" w:history="1">
        <w:r w:rsidR="00C44975" w:rsidRPr="00771FDD">
          <w:rPr>
            <w:rStyle w:val="Hyperlink"/>
            <w:noProof/>
          </w:rPr>
          <w:t>5.4</w:t>
        </w:r>
        <w:r w:rsidR="00C44975">
          <w:rPr>
            <w:rFonts w:asciiTheme="minorHAnsi" w:eastAsiaTheme="minorEastAsia" w:hAnsiTheme="minorHAnsi"/>
            <w:b w:val="0"/>
            <w:noProof/>
            <w:sz w:val="22"/>
          </w:rPr>
          <w:tab/>
        </w:r>
        <w:r w:rsidR="00C44975" w:rsidRPr="00771FDD">
          <w:rPr>
            <w:rStyle w:val="Hyperlink"/>
            <w:noProof/>
          </w:rPr>
          <w:t>Verify Application Availability and Version</w:t>
        </w:r>
        <w:r w:rsidR="00C44975">
          <w:rPr>
            <w:noProof/>
            <w:webHidden/>
          </w:rPr>
          <w:tab/>
        </w:r>
        <w:r w:rsidR="00C44975">
          <w:rPr>
            <w:noProof/>
            <w:webHidden/>
          </w:rPr>
          <w:fldChar w:fldCharType="begin"/>
        </w:r>
        <w:r w:rsidR="00C44975">
          <w:rPr>
            <w:noProof/>
            <w:webHidden/>
          </w:rPr>
          <w:instrText xml:space="preserve"> PAGEREF _Toc462295471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325E948E" w14:textId="77777777" w:rsidR="00C44975" w:rsidRDefault="00BB5AAF">
      <w:pPr>
        <w:pStyle w:val="TOC1"/>
        <w:rPr>
          <w:rFonts w:asciiTheme="minorHAnsi" w:eastAsiaTheme="minorEastAsia" w:hAnsiTheme="minorHAnsi"/>
          <w:b w:val="0"/>
          <w:noProof/>
          <w:sz w:val="22"/>
        </w:rPr>
      </w:pPr>
      <w:hyperlink w:anchor="_Toc462295472" w:history="1">
        <w:r w:rsidR="00C44975" w:rsidRPr="00771FDD">
          <w:rPr>
            <w:rStyle w:val="Hyperlink"/>
            <w:noProof/>
          </w:rPr>
          <w:t>6</w:t>
        </w:r>
        <w:r w:rsidR="00C44975">
          <w:rPr>
            <w:rFonts w:asciiTheme="minorHAnsi" w:eastAsiaTheme="minorEastAsia" w:hAnsiTheme="minorHAnsi"/>
            <w:b w:val="0"/>
            <w:noProof/>
            <w:sz w:val="22"/>
          </w:rPr>
          <w:tab/>
        </w:r>
        <w:r w:rsidR="00C44975" w:rsidRPr="00771FDD">
          <w:rPr>
            <w:rStyle w:val="Hyperlink"/>
            <w:noProof/>
          </w:rPr>
          <w:t>Release Plan</w:t>
        </w:r>
        <w:r w:rsidR="00C44975">
          <w:rPr>
            <w:noProof/>
            <w:webHidden/>
          </w:rPr>
          <w:tab/>
        </w:r>
        <w:r w:rsidR="00C44975">
          <w:rPr>
            <w:noProof/>
            <w:webHidden/>
          </w:rPr>
          <w:fldChar w:fldCharType="begin"/>
        </w:r>
        <w:r w:rsidR="00C44975">
          <w:rPr>
            <w:noProof/>
            <w:webHidden/>
          </w:rPr>
          <w:instrText xml:space="preserve"> PAGEREF _Toc462295472 \h </w:instrText>
        </w:r>
        <w:r w:rsidR="00C44975">
          <w:rPr>
            <w:noProof/>
            <w:webHidden/>
          </w:rPr>
        </w:r>
        <w:r w:rsidR="00C44975">
          <w:rPr>
            <w:noProof/>
            <w:webHidden/>
          </w:rPr>
          <w:fldChar w:fldCharType="separate"/>
        </w:r>
        <w:r w:rsidR="00C44975">
          <w:rPr>
            <w:noProof/>
            <w:webHidden/>
          </w:rPr>
          <w:t>29</w:t>
        </w:r>
        <w:r w:rsidR="00C44975">
          <w:rPr>
            <w:noProof/>
            <w:webHidden/>
          </w:rPr>
          <w:fldChar w:fldCharType="end"/>
        </w:r>
      </w:hyperlink>
    </w:p>
    <w:p w14:paraId="7175E51F" w14:textId="77777777" w:rsidR="00C44975" w:rsidRDefault="00BB5AAF">
      <w:pPr>
        <w:pStyle w:val="TOC2"/>
        <w:tabs>
          <w:tab w:val="left" w:pos="880"/>
          <w:tab w:val="right" w:leader="dot" w:pos="9350"/>
        </w:tabs>
        <w:rPr>
          <w:rFonts w:asciiTheme="minorHAnsi" w:eastAsiaTheme="minorEastAsia" w:hAnsiTheme="minorHAnsi"/>
          <w:b w:val="0"/>
          <w:noProof/>
          <w:sz w:val="22"/>
        </w:rPr>
      </w:pPr>
      <w:hyperlink w:anchor="_Toc462295473" w:history="1">
        <w:r w:rsidR="00C44975" w:rsidRPr="00771FDD">
          <w:rPr>
            <w:rStyle w:val="Hyperlink"/>
            <w:noProof/>
          </w:rPr>
          <w:t>6.1</w:t>
        </w:r>
        <w:r w:rsidR="00C44975">
          <w:rPr>
            <w:rFonts w:asciiTheme="minorHAnsi" w:eastAsiaTheme="minorEastAsia" w:hAnsiTheme="minorHAnsi"/>
            <w:b w:val="0"/>
            <w:noProof/>
            <w:sz w:val="22"/>
          </w:rPr>
          <w:tab/>
        </w:r>
        <w:r w:rsidR="00C44975" w:rsidRPr="00771FDD">
          <w:rPr>
            <w:rStyle w:val="Hyperlink"/>
            <w:noProof/>
          </w:rPr>
          <w:t>BCDSS Continuous Integration Process Flow</w:t>
        </w:r>
        <w:r w:rsidR="00C44975">
          <w:rPr>
            <w:noProof/>
            <w:webHidden/>
          </w:rPr>
          <w:tab/>
        </w:r>
        <w:r w:rsidR="00C44975">
          <w:rPr>
            <w:noProof/>
            <w:webHidden/>
          </w:rPr>
          <w:fldChar w:fldCharType="begin"/>
        </w:r>
        <w:r w:rsidR="00C44975">
          <w:rPr>
            <w:noProof/>
            <w:webHidden/>
          </w:rPr>
          <w:instrText xml:space="preserve"> PAGEREF _Toc462295473 \h </w:instrText>
        </w:r>
        <w:r w:rsidR="00C44975">
          <w:rPr>
            <w:noProof/>
            <w:webHidden/>
          </w:rPr>
        </w:r>
        <w:r w:rsidR="00C44975">
          <w:rPr>
            <w:noProof/>
            <w:webHidden/>
          </w:rPr>
          <w:fldChar w:fldCharType="separate"/>
        </w:r>
        <w:r w:rsidR="00C44975">
          <w:rPr>
            <w:noProof/>
            <w:webHidden/>
          </w:rPr>
          <w:t>29</w:t>
        </w:r>
        <w:r w:rsidR="00C44975">
          <w:rPr>
            <w:noProof/>
            <w:webHidden/>
          </w:rPr>
          <w:fldChar w:fldCharType="end"/>
        </w:r>
      </w:hyperlink>
    </w:p>
    <w:p w14:paraId="52E3D8C9" w14:textId="77777777" w:rsidR="00C44975" w:rsidRDefault="00BB5AAF">
      <w:pPr>
        <w:pStyle w:val="TOC1"/>
        <w:rPr>
          <w:rFonts w:asciiTheme="minorHAnsi" w:eastAsiaTheme="minorEastAsia" w:hAnsiTheme="minorHAnsi"/>
          <w:b w:val="0"/>
          <w:noProof/>
          <w:sz w:val="22"/>
        </w:rPr>
      </w:pPr>
      <w:hyperlink w:anchor="_Toc462295474" w:history="1">
        <w:r w:rsidR="00C44975" w:rsidRPr="00771FDD">
          <w:rPr>
            <w:rStyle w:val="Hyperlink"/>
            <w:noProof/>
          </w:rPr>
          <w:t>7</w:t>
        </w:r>
        <w:r w:rsidR="00C44975">
          <w:rPr>
            <w:rFonts w:asciiTheme="minorHAnsi" w:eastAsiaTheme="minorEastAsia" w:hAnsiTheme="minorHAnsi"/>
            <w:b w:val="0"/>
            <w:noProof/>
            <w:sz w:val="22"/>
          </w:rPr>
          <w:tab/>
        </w:r>
        <w:r w:rsidR="00C44975" w:rsidRPr="00771FDD">
          <w:rPr>
            <w:rStyle w:val="Hyperlink"/>
            <w:noProof/>
          </w:rPr>
          <w:t>Appendices</w:t>
        </w:r>
        <w:r w:rsidR="00C44975">
          <w:rPr>
            <w:noProof/>
            <w:webHidden/>
          </w:rPr>
          <w:tab/>
        </w:r>
        <w:r w:rsidR="00C44975">
          <w:rPr>
            <w:noProof/>
            <w:webHidden/>
          </w:rPr>
          <w:fldChar w:fldCharType="begin"/>
        </w:r>
        <w:r w:rsidR="00C44975">
          <w:rPr>
            <w:noProof/>
            <w:webHidden/>
          </w:rPr>
          <w:instrText xml:space="preserve"> PAGEREF _Toc462295474 \h </w:instrText>
        </w:r>
        <w:r w:rsidR="00C44975">
          <w:rPr>
            <w:noProof/>
            <w:webHidden/>
          </w:rPr>
        </w:r>
        <w:r w:rsidR="00C44975">
          <w:rPr>
            <w:noProof/>
            <w:webHidden/>
          </w:rPr>
          <w:fldChar w:fldCharType="separate"/>
        </w:r>
        <w:r w:rsidR="00C44975">
          <w:rPr>
            <w:noProof/>
            <w:webHidden/>
          </w:rPr>
          <w:t>31</w:t>
        </w:r>
        <w:r w:rsidR="00C44975">
          <w:rPr>
            <w:noProof/>
            <w:webHidden/>
          </w:rPr>
          <w:fldChar w:fldCharType="end"/>
        </w:r>
      </w:hyperlink>
    </w:p>
    <w:p w14:paraId="0A00810C" w14:textId="77777777" w:rsidR="00C44975" w:rsidRDefault="00BB5AAF">
      <w:pPr>
        <w:pStyle w:val="TOC1"/>
        <w:tabs>
          <w:tab w:val="left" w:pos="1760"/>
        </w:tabs>
        <w:rPr>
          <w:rFonts w:asciiTheme="minorHAnsi" w:eastAsiaTheme="minorEastAsia" w:hAnsiTheme="minorHAnsi"/>
          <w:b w:val="0"/>
          <w:noProof/>
          <w:sz w:val="22"/>
        </w:rPr>
      </w:pPr>
      <w:hyperlink w:anchor="_Toc462295475" w:history="1">
        <w:r w:rsidR="00C44975" w:rsidRPr="00771FDD">
          <w:rPr>
            <w:rStyle w:val="Hyperlink"/>
            <w:noProof/>
          </w:rPr>
          <w:t>Appendix A.</w:t>
        </w:r>
        <w:r w:rsidR="00C44975">
          <w:rPr>
            <w:rFonts w:asciiTheme="minorHAnsi" w:eastAsiaTheme="minorEastAsia" w:hAnsiTheme="minorHAnsi"/>
            <w:b w:val="0"/>
            <w:noProof/>
            <w:sz w:val="22"/>
          </w:rPr>
          <w:tab/>
        </w:r>
        <w:r w:rsidR="00C44975" w:rsidRPr="00771FDD">
          <w:rPr>
            <w:rStyle w:val="Hyperlink"/>
            <w:noProof/>
          </w:rPr>
          <w:t>Terminology</w:t>
        </w:r>
        <w:r w:rsidR="00C44975">
          <w:rPr>
            <w:noProof/>
            <w:webHidden/>
          </w:rPr>
          <w:tab/>
        </w:r>
        <w:r w:rsidR="00C44975">
          <w:rPr>
            <w:noProof/>
            <w:webHidden/>
          </w:rPr>
          <w:fldChar w:fldCharType="begin"/>
        </w:r>
        <w:r w:rsidR="00C44975">
          <w:rPr>
            <w:noProof/>
            <w:webHidden/>
          </w:rPr>
          <w:instrText xml:space="preserve"> PAGEREF _Toc462295475 \h </w:instrText>
        </w:r>
        <w:r w:rsidR="00C44975">
          <w:rPr>
            <w:noProof/>
            <w:webHidden/>
          </w:rPr>
        </w:r>
        <w:r w:rsidR="00C44975">
          <w:rPr>
            <w:noProof/>
            <w:webHidden/>
          </w:rPr>
          <w:fldChar w:fldCharType="separate"/>
        </w:r>
        <w:r w:rsidR="00C44975">
          <w:rPr>
            <w:noProof/>
            <w:webHidden/>
          </w:rPr>
          <w:t>32</w:t>
        </w:r>
        <w:r w:rsidR="00C44975">
          <w:rPr>
            <w:noProof/>
            <w:webHidden/>
          </w:rPr>
          <w:fldChar w:fldCharType="end"/>
        </w:r>
      </w:hyperlink>
    </w:p>
    <w:p w14:paraId="50635DA9" w14:textId="77777777" w:rsidR="00C44975" w:rsidRDefault="00BB5AAF">
      <w:pPr>
        <w:pStyle w:val="TOC1"/>
        <w:tabs>
          <w:tab w:val="left" w:pos="1760"/>
        </w:tabs>
        <w:rPr>
          <w:rFonts w:asciiTheme="minorHAnsi" w:eastAsiaTheme="minorEastAsia" w:hAnsiTheme="minorHAnsi"/>
          <w:b w:val="0"/>
          <w:noProof/>
          <w:sz w:val="22"/>
        </w:rPr>
      </w:pPr>
      <w:hyperlink w:anchor="_Toc462295476" w:history="1">
        <w:r w:rsidR="00C44975" w:rsidRPr="00771FDD">
          <w:rPr>
            <w:rStyle w:val="Hyperlink"/>
            <w:noProof/>
          </w:rPr>
          <w:t>Appendix B.</w:t>
        </w:r>
        <w:r w:rsidR="00C44975">
          <w:rPr>
            <w:rFonts w:asciiTheme="minorHAnsi" w:eastAsiaTheme="minorEastAsia" w:hAnsiTheme="minorHAnsi"/>
            <w:b w:val="0"/>
            <w:noProof/>
            <w:sz w:val="22"/>
          </w:rPr>
          <w:tab/>
        </w:r>
        <w:r w:rsidR="00C44975" w:rsidRPr="00771FDD">
          <w:rPr>
            <w:rStyle w:val="Hyperlink"/>
            <w:noProof/>
          </w:rPr>
          <w:t>References</w:t>
        </w:r>
        <w:r w:rsidR="00C44975">
          <w:rPr>
            <w:noProof/>
            <w:webHidden/>
          </w:rPr>
          <w:tab/>
        </w:r>
        <w:r w:rsidR="00C44975">
          <w:rPr>
            <w:noProof/>
            <w:webHidden/>
          </w:rPr>
          <w:fldChar w:fldCharType="begin"/>
        </w:r>
        <w:r w:rsidR="00C44975">
          <w:rPr>
            <w:noProof/>
            <w:webHidden/>
          </w:rPr>
          <w:instrText xml:space="preserve"> PAGEREF _Toc462295476 \h </w:instrText>
        </w:r>
        <w:r w:rsidR="00C44975">
          <w:rPr>
            <w:noProof/>
            <w:webHidden/>
          </w:rPr>
        </w:r>
        <w:r w:rsidR="00C44975">
          <w:rPr>
            <w:noProof/>
            <w:webHidden/>
          </w:rPr>
          <w:fldChar w:fldCharType="separate"/>
        </w:r>
        <w:r w:rsidR="00C44975">
          <w:rPr>
            <w:noProof/>
            <w:webHidden/>
          </w:rPr>
          <w:t>32</w:t>
        </w:r>
        <w:r w:rsidR="00C44975">
          <w:rPr>
            <w:noProof/>
            <w:webHidden/>
          </w:rPr>
          <w:fldChar w:fldCharType="end"/>
        </w:r>
      </w:hyperlink>
    </w:p>
    <w:p w14:paraId="0F0CEDFF" w14:textId="77777777" w:rsidR="00C44975" w:rsidRDefault="00BB5AAF">
      <w:pPr>
        <w:pStyle w:val="TOC1"/>
        <w:rPr>
          <w:rFonts w:asciiTheme="minorHAnsi" w:eastAsiaTheme="minorEastAsia" w:hAnsiTheme="minorHAnsi"/>
          <w:b w:val="0"/>
          <w:noProof/>
          <w:sz w:val="22"/>
        </w:rPr>
      </w:pPr>
      <w:hyperlink w:anchor="_Toc462295477" w:history="1">
        <w:r w:rsidR="00C44975" w:rsidRPr="00771FDD">
          <w:rPr>
            <w:rStyle w:val="Hyperlink"/>
            <w:noProof/>
          </w:rPr>
          <w:t>8</w:t>
        </w:r>
        <w:r w:rsidR="00C44975">
          <w:rPr>
            <w:rFonts w:asciiTheme="minorHAnsi" w:eastAsiaTheme="minorEastAsia" w:hAnsiTheme="minorHAnsi"/>
            <w:b w:val="0"/>
            <w:noProof/>
            <w:sz w:val="22"/>
          </w:rPr>
          <w:tab/>
        </w:r>
        <w:r w:rsidR="00C44975" w:rsidRPr="00771FDD">
          <w:rPr>
            <w:rStyle w:val="Hyperlink"/>
            <w:noProof/>
          </w:rPr>
          <w:t>Attachments</w:t>
        </w:r>
        <w:r w:rsidR="00C44975">
          <w:rPr>
            <w:noProof/>
            <w:webHidden/>
          </w:rPr>
          <w:tab/>
        </w:r>
        <w:r w:rsidR="00C44975">
          <w:rPr>
            <w:noProof/>
            <w:webHidden/>
          </w:rPr>
          <w:fldChar w:fldCharType="begin"/>
        </w:r>
        <w:r w:rsidR="00C44975">
          <w:rPr>
            <w:noProof/>
            <w:webHidden/>
          </w:rPr>
          <w:instrText xml:space="preserve"> PAGEREF _Toc462295477 \h </w:instrText>
        </w:r>
        <w:r w:rsidR="00C44975">
          <w:rPr>
            <w:noProof/>
            <w:webHidden/>
          </w:rPr>
        </w:r>
        <w:r w:rsidR="00C44975">
          <w:rPr>
            <w:noProof/>
            <w:webHidden/>
          </w:rPr>
          <w:fldChar w:fldCharType="separate"/>
        </w:r>
        <w:r w:rsidR="00C44975">
          <w:rPr>
            <w:noProof/>
            <w:webHidden/>
          </w:rPr>
          <w:t>33</w:t>
        </w:r>
        <w:r w:rsidR="00C44975">
          <w:rPr>
            <w:noProof/>
            <w:webHidden/>
          </w:rPr>
          <w:fldChar w:fldCharType="end"/>
        </w:r>
      </w:hyperlink>
    </w:p>
    <w:p w14:paraId="7E12FBB1" w14:textId="77777777" w:rsidR="00C44975" w:rsidRDefault="00BB5AAF">
      <w:pPr>
        <w:pStyle w:val="TOC1"/>
        <w:tabs>
          <w:tab w:val="left" w:pos="1847"/>
        </w:tabs>
        <w:rPr>
          <w:rFonts w:asciiTheme="minorHAnsi" w:eastAsiaTheme="minorEastAsia" w:hAnsiTheme="minorHAnsi"/>
          <w:b w:val="0"/>
          <w:noProof/>
          <w:sz w:val="22"/>
        </w:rPr>
      </w:pPr>
      <w:hyperlink w:anchor="_Toc462295478" w:history="1">
        <w:r w:rsidR="00C44975" w:rsidRPr="00771FDD">
          <w:rPr>
            <w:rStyle w:val="Hyperlink"/>
            <w:noProof/>
            <w:lang w:val="da-DK"/>
          </w:rPr>
          <w:t>Attachment A.</w:t>
        </w:r>
        <w:r w:rsidR="00C44975">
          <w:rPr>
            <w:rFonts w:asciiTheme="minorHAnsi" w:eastAsiaTheme="minorEastAsia" w:hAnsiTheme="minorHAnsi"/>
            <w:b w:val="0"/>
            <w:noProof/>
            <w:sz w:val="22"/>
          </w:rPr>
          <w:tab/>
        </w:r>
        <w:r w:rsidR="00C44975" w:rsidRPr="00771FDD">
          <w:rPr>
            <w:rStyle w:val="Hyperlink"/>
            <w:noProof/>
            <w:lang w:val="da-DK"/>
          </w:rPr>
          <w:t>Approval Signatures</w:t>
        </w:r>
        <w:r w:rsidR="00C44975">
          <w:rPr>
            <w:noProof/>
            <w:webHidden/>
          </w:rPr>
          <w:tab/>
        </w:r>
        <w:r w:rsidR="00C44975">
          <w:rPr>
            <w:noProof/>
            <w:webHidden/>
          </w:rPr>
          <w:fldChar w:fldCharType="begin"/>
        </w:r>
        <w:r w:rsidR="00C44975">
          <w:rPr>
            <w:noProof/>
            <w:webHidden/>
          </w:rPr>
          <w:instrText xml:space="preserve"> PAGEREF _Toc462295478 \h </w:instrText>
        </w:r>
        <w:r w:rsidR="00C44975">
          <w:rPr>
            <w:noProof/>
            <w:webHidden/>
          </w:rPr>
        </w:r>
        <w:r w:rsidR="00C44975">
          <w:rPr>
            <w:noProof/>
            <w:webHidden/>
          </w:rPr>
          <w:fldChar w:fldCharType="separate"/>
        </w:r>
        <w:r w:rsidR="00C44975">
          <w:rPr>
            <w:noProof/>
            <w:webHidden/>
          </w:rPr>
          <w:t>33</w:t>
        </w:r>
        <w:r w:rsidR="00C44975">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6229544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6229544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6229544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6229544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6229544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6229544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6229544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6229544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6229545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6229545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6229545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6229545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6229545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6229545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6229545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6229545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9"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r w:rsidR="006E7C5F">
        <w:t>,</w:t>
      </w:r>
      <w:r w:rsidRPr="002A62AD">
        <w:t>.</w:t>
      </w:r>
      <w:r w:rsidR="006E7C5F">
        <w:t xml:space="preserve">e.g.,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shutdown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AJP (Apache JServ Protocol) Connector Port</w:t>
      </w:r>
      <w:r>
        <w:t>:</w:t>
      </w:r>
      <w:r w:rsidR="00A2728C">
        <w:t xml:space="preserve"> </w:t>
      </w:r>
      <w:r>
        <w:t>The Apache JServ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redirectPort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r w:rsidR="00BB5AAF">
        <w:fldChar w:fldCharType="begin"/>
      </w:r>
      <w:r w:rsidR="00BB5AAF">
        <w:instrText xml:space="preserve"> SEQ Figure \* ARABIC </w:instrText>
      </w:r>
      <w:r w:rsidR="00BB5AAF">
        <w:fldChar w:fldCharType="separate"/>
      </w:r>
      <w:r w:rsidR="002641D2">
        <w:rPr>
          <w:noProof/>
        </w:rPr>
        <w:t>1</w:t>
      </w:r>
      <w:r w:rsidR="00BB5AAF">
        <w:rPr>
          <w:noProof/>
        </w:rPr>
        <w:fldChar w:fldCharType="end"/>
      </w:r>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r w:rsidRPr="00215545">
        <w:rPr>
          <w:rStyle w:val="HTMLCode"/>
          <w:rFonts w:ascii="Times New Roman" w:eastAsiaTheme="majorEastAsia" w:hAnsi="Times New Roman"/>
          <w:b/>
          <w:sz w:val="24"/>
          <w:szCs w:val="24"/>
        </w:rPr>
        <w:t>tomcat_dev/conf/server.xml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r w:rsidR="00BB5AAF">
        <w:fldChar w:fldCharType="begin"/>
      </w:r>
      <w:r w:rsidR="00BB5AAF">
        <w:instrText xml:space="preserve"> SEQ Figure \* ARABIC </w:instrText>
      </w:r>
      <w:r w:rsidR="00BB5AAF">
        <w:fldChar w:fldCharType="separate"/>
      </w:r>
      <w:r w:rsidR="002641D2">
        <w:rPr>
          <w:noProof/>
        </w:rPr>
        <w:t>2</w:t>
      </w:r>
      <w:r w:rsidR="00BB5AAF">
        <w:rPr>
          <w:noProof/>
        </w:rPr>
        <w:fldChar w:fldCharType="end"/>
      </w:r>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r w:rsidR="00BB5AAF">
        <w:fldChar w:fldCharType="begin"/>
      </w:r>
      <w:r w:rsidR="00BB5AAF">
        <w:instrText xml:space="preserve"> SEQ Figure \* ARABIC </w:instrText>
      </w:r>
      <w:r w:rsidR="00BB5AAF">
        <w:fldChar w:fldCharType="separate"/>
      </w:r>
      <w:r w:rsidR="002641D2">
        <w:rPr>
          <w:noProof/>
        </w:rPr>
        <w:t>3</w:t>
      </w:r>
      <w:r w:rsidR="00BB5AAF">
        <w:rPr>
          <w:noProof/>
        </w:rPr>
        <w:fldChar w:fldCharType="end"/>
      </w:r>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r w:rsidR="00BB5AAF">
        <w:fldChar w:fldCharType="begin"/>
      </w:r>
      <w:r w:rsidR="00BB5AAF">
        <w:instrText xml:space="preserve"> SEQ Figure \* ARABIC </w:instrText>
      </w:r>
      <w:r w:rsidR="00BB5AAF">
        <w:fldChar w:fldCharType="separate"/>
      </w:r>
      <w:r w:rsidR="002641D2">
        <w:rPr>
          <w:noProof/>
        </w:rPr>
        <w:t>4</w:t>
      </w:r>
      <w:r w:rsidR="00BB5AAF">
        <w:rPr>
          <w:noProof/>
        </w:rPr>
        <w:fldChar w:fldCharType="end"/>
      </w:r>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r w:rsidRPr="00215545">
        <w:rPr>
          <w:rStyle w:val="HTMLCode"/>
          <w:rFonts w:ascii="Times New Roman" w:eastAsiaTheme="majorEastAsia" w:hAnsi="Times New Roman"/>
          <w:b/>
          <w:sz w:val="24"/>
          <w:szCs w:val="24"/>
        </w:rPr>
        <w:t>tomcat_pilot/conf/server.xml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r w:rsidR="00BB5AAF">
        <w:fldChar w:fldCharType="begin"/>
      </w:r>
      <w:r w:rsidR="00BB5AAF">
        <w:instrText xml:space="preserve"> SEQ Figure \* ARABIC </w:instrText>
      </w:r>
      <w:r w:rsidR="00BB5AAF">
        <w:fldChar w:fldCharType="separate"/>
      </w:r>
      <w:r w:rsidR="002641D2">
        <w:rPr>
          <w:noProof/>
        </w:rPr>
        <w:t>5</w:t>
      </w:r>
      <w:r w:rsidR="00BB5AAF">
        <w:rPr>
          <w:noProof/>
        </w:rPr>
        <w:fldChar w:fldCharType="end"/>
      </w:r>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62295458"/>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62295459"/>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r w:rsidRPr="00ED2F21">
        <w:t>CreateBCDSSSchemaObject</w:t>
      </w:r>
      <w:r>
        <w:t>.sql</w:t>
      </w:r>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62295460"/>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Oracle</w:t>
      </w:r>
      <w:r w:rsidRPr="00EF268E">
        <w:rPr>
          <w:i/>
          <w:iCs/>
          <w:shd w:val="clear" w:color="auto" w:fill="FFFFFF"/>
        </w:rPr>
        <w:t>MetaLink</w:t>
      </w:r>
      <w:r w:rsidRPr="00EF268E">
        <w:rPr>
          <w:shd w:val="clear" w:color="auto" w:fill="FFFFFF"/>
        </w:rPr>
        <w:t>) at:</w:t>
      </w:r>
      <w:r w:rsidR="001E3BF6" w:rsidRPr="00EF268E">
        <w:rPr>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6"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62295461"/>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7</w:t>
      </w:r>
      <w:r w:rsidR="00BB5AAF">
        <w:rPr>
          <w:noProof/>
        </w:rPr>
        <w:fldChar w:fldCharType="end"/>
      </w:r>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r w:rsidR="00BB5AAF">
        <w:fldChar w:fldCharType="begin"/>
      </w:r>
      <w:r w:rsidR="00BB5AAF">
        <w:instrText xml:space="preserve"> SEQ Figure \* ARABIC </w:instrText>
      </w:r>
      <w:r w:rsidR="00BB5AAF">
        <w:fldChar w:fldCharType="separate"/>
      </w:r>
      <w:r w:rsidR="002641D2">
        <w:rPr>
          <w:noProof/>
        </w:rPr>
        <w:t>8</w:t>
      </w:r>
      <w:r w:rsidR="00BB5AAF">
        <w:rPr>
          <w:noProof/>
        </w:rPr>
        <w:fldChar w:fldCharType="end"/>
      </w:r>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r w:rsidR="00055C60" w:rsidRPr="00C44975">
        <w:rPr>
          <w:b/>
          <w:shd w:val="clear" w:color="auto" w:fill="FFFFFF"/>
        </w:rPr>
        <w:t>N</w:t>
      </w:r>
      <w:r w:rsidRPr="00C44975">
        <w:rPr>
          <w:b/>
          <w:shd w:val="clear" w:color="auto" w:fill="FFFFFF"/>
        </w:rPr>
        <w:t>ext</w:t>
      </w:r>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r w:rsidR="00BB5AAF">
        <w:fldChar w:fldCharType="begin"/>
      </w:r>
      <w:r w:rsidR="00BB5AAF">
        <w:instrText xml:space="preserve"> SEQ Figure \* ARABIC </w:instrText>
      </w:r>
      <w:r w:rsidR="00BB5AAF">
        <w:fldChar w:fldCharType="separate"/>
      </w:r>
      <w:r w:rsidR="002641D2">
        <w:rPr>
          <w:noProof/>
        </w:rPr>
        <w:t>9</w:t>
      </w:r>
      <w:r w:rsidR="00BB5AAF">
        <w:rPr>
          <w:noProof/>
        </w:rPr>
        <w:fldChar w:fldCharType="end"/>
      </w:r>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r w:rsidRPr="00215545">
        <w:rPr>
          <w:b/>
        </w:rPr>
        <w:t>Next</w:t>
      </w:r>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r w:rsidR="00BB5AAF">
        <w:fldChar w:fldCharType="begin"/>
      </w:r>
      <w:r w:rsidR="00BB5AAF">
        <w:instrText xml:space="preserve"> SEQ Figure \* ARABIC </w:instrText>
      </w:r>
      <w:r w:rsidR="00BB5AAF">
        <w:fldChar w:fldCharType="separate"/>
      </w:r>
      <w:r w:rsidR="002641D2">
        <w:rPr>
          <w:noProof/>
        </w:rPr>
        <w:t>10</w:t>
      </w:r>
      <w:r w:rsidR="00BB5AAF">
        <w:rPr>
          <w:noProof/>
        </w:rPr>
        <w:fldChar w:fldCharType="end"/>
      </w:r>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r w:rsidR="00BB5AAF">
        <w:fldChar w:fldCharType="begin"/>
      </w:r>
      <w:r w:rsidR="00BB5AAF">
        <w:instrText xml:space="preserve"> SEQ Figure \* ARABIC </w:instrText>
      </w:r>
      <w:r w:rsidR="00BB5AAF">
        <w:fldChar w:fldCharType="separate"/>
      </w:r>
      <w:r w:rsidR="002641D2">
        <w:rPr>
          <w:noProof/>
        </w:rPr>
        <w:t>11</w:t>
      </w:r>
      <w:r w:rsidR="00BB5AAF">
        <w:rPr>
          <w:noProof/>
        </w:rPr>
        <w:fldChar w:fldCharType="end"/>
      </w:r>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r w:rsidR="00B95189" w:rsidRPr="00215545">
        <w:rPr>
          <w:b/>
          <w:shd w:val="clear" w:color="auto" w:fill="FFFFFF"/>
        </w:rPr>
        <w:t>Next</w:t>
      </w:r>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r w:rsidR="00BB5AAF">
        <w:fldChar w:fldCharType="begin"/>
      </w:r>
      <w:r w:rsidR="00BB5AAF">
        <w:instrText xml:space="preserve"> SEQ Figure \* ARABIC </w:instrText>
      </w:r>
      <w:r w:rsidR="00BB5AAF">
        <w:fldChar w:fldCharType="separate"/>
      </w:r>
      <w:r w:rsidR="002641D2">
        <w:rPr>
          <w:noProof/>
        </w:rPr>
        <w:t>12</w:t>
      </w:r>
      <w:r w:rsidR="00BB5AAF">
        <w:rPr>
          <w:noProof/>
        </w:rPr>
        <w:fldChar w:fldCharType="end"/>
      </w:r>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13</w:t>
      </w:r>
      <w:r w:rsidR="00BB5AAF">
        <w:rPr>
          <w:noProof/>
        </w:rPr>
        <w:fldChar w:fldCharType="end"/>
      </w:r>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14</w:t>
      </w:r>
      <w:r w:rsidR="00BB5AAF">
        <w:rPr>
          <w:noProof/>
        </w:rPr>
        <w:fldChar w:fldCharType="end"/>
      </w:r>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15</w:t>
      </w:r>
      <w:r w:rsidR="00BB5AAF">
        <w:rPr>
          <w:noProof/>
        </w:rPr>
        <w:fldChar w:fldCharType="end"/>
      </w:r>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r w:rsidRPr="00215545">
        <w:rPr>
          <w:b/>
          <w:shd w:val="clear" w:color="auto" w:fill="FFFFFF"/>
        </w:rPr>
        <w:t>Yes</w:t>
      </w:r>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16</w:t>
      </w:r>
      <w:r w:rsidR="00BB5AAF">
        <w:rPr>
          <w:noProof/>
        </w:rPr>
        <w:fldChar w:fldCharType="end"/>
      </w:r>
      <w:r>
        <w:t>: Database Configuration Assistant In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r w:rsidR="00BB5AAF">
        <w:fldChar w:fldCharType="begin"/>
      </w:r>
      <w:r w:rsidR="00BB5AAF">
        <w:instrText xml:space="preserve"> SEQ Figure \* ARABIC </w:instrText>
      </w:r>
      <w:r w:rsidR="00BB5AAF">
        <w:fldChar w:fldCharType="separate"/>
      </w:r>
      <w:r w:rsidR="002641D2">
        <w:rPr>
          <w:noProof/>
        </w:rPr>
        <w:t>17</w:t>
      </w:r>
      <w:r w:rsidR="00BB5AAF">
        <w:rPr>
          <w:noProof/>
        </w:rPr>
        <w:fldChar w:fldCharType="end"/>
      </w:r>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r w:rsidR="00BB5AAF">
        <w:fldChar w:fldCharType="begin"/>
      </w:r>
      <w:r w:rsidR="00BB5AAF">
        <w:instrText xml:space="preserve"> SEQ Figure \* ARABIC </w:instrText>
      </w:r>
      <w:r w:rsidR="00BB5AAF">
        <w:fldChar w:fldCharType="separate"/>
      </w:r>
      <w:r w:rsidR="002641D2">
        <w:rPr>
          <w:noProof/>
        </w:rPr>
        <w:t>18</w:t>
      </w:r>
      <w:r w:rsidR="00BB5AAF">
        <w:rPr>
          <w:noProof/>
        </w:rPr>
        <w:fldChar w:fldCharType="end"/>
      </w:r>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62295462"/>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62295463"/>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Toc462295464"/>
      <w:r w:rsidRPr="00AB3790">
        <w:lastRenderedPageBreak/>
        <w:t>Deploying the Application</w:t>
      </w:r>
      <w:bookmarkEnd w:id="99"/>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0" w:name="_Toc462295465"/>
      <w:r>
        <w:t xml:space="preserve">Overall </w:t>
      </w:r>
      <w:r w:rsidR="005C5C08" w:rsidRPr="00AB3790">
        <w:t>Pre-Deployment Assumptions</w:t>
      </w:r>
      <w:bookmarkEnd w:id="100"/>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77777777" w:rsidR="00141E15" w:rsidRDefault="00141E15" w:rsidP="004030B3">
      <w:pPr>
        <w:pStyle w:val="Heading2"/>
      </w:pPr>
      <w:bookmarkStart w:id="101" w:name="_Toc462295466"/>
      <w:r>
        <w:t>Deployments to Dev</w:t>
      </w:r>
      <w:bookmarkEnd w:id="101"/>
    </w:p>
    <w:p w14:paraId="14A9C2A8" w14:textId="77777777"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4F9D75B5" w14:textId="77777777" w:rsidR="00F75795" w:rsidRDefault="00F75795" w:rsidP="007C6F02">
      <w:pPr>
        <w:pStyle w:val="BodyText"/>
      </w:pPr>
    </w:p>
    <w:p w14:paraId="7308BD41" w14:textId="77777777" w:rsidR="004030B3" w:rsidRDefault="00767941" w:rsidP="00215545">
      <w:pPr>
        <w:pStyle w:val="BodyText"/>
        <w:keepNext/>
        <w:spacing w:after="240"/>
        <w:jc w:val="center"/>
      </w:pPr>
      <w:r>
        <w:rPr>
          <w:b/>
          <w:noProof/>
          <w:sz w:val="20"/>
          <w:szCs w:val="20"/>
        </w:rPr>
        <w:drawing>
          <wp:inline distT="0" distB="0" distL="0" distR="0" wp14:anchorId="550E5E77" wp14:editId="234AEC73">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315149BF" w14:textId="77777777" w:rsidR="00234AB8" w:rsidRDefault="004030B3" w:rsidP="00215545">
      <w:pPr>
        <w:pStyle w:val="Caption"/>
        <w:jc w:val="center"/>
        <w:rPr>
          <w:sz w:val="20"/>
        </w:rPr>
      </w:pPr>
      <w:r>
        <w:t xml:space="preserve">Figure </w:t>
      </w:r>
      <w:r w:rsidR="00BB5AAF">
        <w:fldChar w:fldCharType="begin"/>
      </w:r>
      <w:r w:rsidR="00BB5AAF">
        <w:instrText xml:space="preserve"> SEQ Figure \* ARABIC </w:instrText>
      </w:r>
      <w:r w:rsidR="00BB5AAF">
        <w:fldChar w:fldCharType="separate"/>
      </w:r>
      <w:r w:rsidR="002641D2">
        <w:rPr>
          <w:noProof/>
        </w:rPr>
        <w:t>19</w:t>
      </w:r>
      <w:r w:rsidR="00BB5AAF">
        <w:rPr>
          <w:noProof/>
        </w:rPr>
        <w:fldChar w:fldCharType="end"/>
      </w:r>
      <w:r>
        <w:t xml:space="preserve">: </w:t>
      </w:r>
      <w:r w:rsidRPr="009C3E46">
        <w:t>Dev Deployments Dashboard</w:t>
      </w:r>
    </w:p>
    <w:p w14:paraId="1686E3DB" w14:textId="77777777" w:rsidR="008C6D73" w:rsidRDefault="008C6D73" w:rsidP="008C6D73">
      <w:pPr>
        <w:pStyle w:val="BodyText"/>
        <w:spacing w:after="240"/>
        <w:rPr>
          <w:b/>
          <w:sz w:val="20"/>
          <w:szCs w:val="20"/>
        </w:rPr>
      </w:pP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r w:rsidRPr="00957EF5">
        <w:rPr>
          <w:szCs w:val="24"/>
        </w:rPr>
        <w:t>Liquibase for database changes</w:t>
      </w:r>
    </w:p>
    <w:p w14:paraId="0BEB102B" w14:textId="77777777" w:rsidR="00234AB8" w:rsidRPr="00234AB8" w:rsidRDefault="00234AB8" w:rsidP="00234AB8">
      <w:pPr>
        <w:pStyle w:val="BodyText"/>
        <w:spacing w:after="240"/>
        <w:rPr>
          <w:b/>
          <w:sz w:val="20"/>
          <w:szCs w:val="20"/>
        </w:rPr>
      </w:pPr>
    </w:p>
    <w:p w14:paraId="53D7E9B5" w14:textId="77777777" w:rsidR="00C2365D" w:rsidRDefault="00C2365D" w:rsidP="004030B3">
      <w:pPr>
        <w:pStyle w:val="Heading2"/>
      </w:pPr>
      <w:bookmarkStart w:id="102" w:name="_Toc462295467"/>
      <w:r>
        <w:lastRenderedPageBreak/>
        <w:t>Deployments to P</w:t>
      </w:r>
      <w:r w:rsidR="00FD7C5B">
        <w:t>ILOT</w:t>
      </w:r>
      <w:bookmarkEnd w:id="102"/>
    </w:p>
    <w:p w14:paraId="7B2F931E" w14:textId="77777777" w:rsidR="00EC4665" w:rsidRDefault="00EC4665" w:rsidP="00CB603D">
      <w:pPr>
        <w:pStyle w:val="Heading3"/>
      </w:pPr>
      <w:bookmarkStart w:id="103" w:name="_Toc420422303"/>
      <w:bookmarkStart w:id="104" w:name="_Toc420422573"/>
      <w:bookmarkStart w:id="105" w:name="_Toc420496577"/>
      <w:bookmarkStart w:id="106" w:name="_Toc462295468"/>
      <w:bookmarkStart w:id="107" w:name="_Toc283798603"/>
      <w:bookmarkStart w:id="108" w:name="_Toc291959486"/>
      <w:bookmarkEnd w:id="103"/>
      <w:bookmarkEnd w:id="104"/>
      <w:bookmarkEnd w:id="105"/>
      <w:r>
        <w:t>Additional Pre-deployment Assumptions</w:t>
      </w:r>
      <w:bookmarkEnd w:id="106"/>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09" w:name="_Ref375577170"/>
      <w:bookmarkStart w:id="110" w:name="_Toc283798605"/>
      <w:bookmarkStart w:id="111" w:name="_Toc291959487"/>
      <w:bookmarkStart w:id="112" w:name="_Toc462295469"/>
      <w:bookmarkEnd w:id="107"/>
      <w:bookmarkEnd w:id="108"/>
      <w:r>
        <w:t xml:space="preserve">Configure Deployment </w:t>
      </w:r>
      <w:bookmarkEnd w:id="109"/>
      <w:bookmarkEnd w:id="110"/>
      <w:r>
        <w:t>Properties</w:t>
      </w:r>
      <w:bookmarkEnd w:id="111"/>
      <w:bookmarkEnd w:id="112"/>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rsidR="00CB603D">
        <w:t xml:space="preserve"> and </w:t>
      </w:r>
      <w:r>
        <w:t>update it to application-test</w:t>
      </w:r>
      <w:r w:rsidRPr="004E5FBA">
        <w:t>.yml</w:t>
      </w:r>
      <w:r>
        <w:t xml:space="preserve"> for </w:t>
      </w:r>
      <w:r w:rsidR="00CB603D">
        <w:t>the P</w:t>
      </w:r>
      <w:r>
        <w:t xml:space="preserve">ilot environment.  </w:t>
      </w:r>
    </w:p>
    <w:p w14:paraId="287DE015" w14:textId="77777777" w:rsidR="005C5C08" w:rsidRDefault="005C5C08" w:rsidP="00CB603D">
      <w:pPr>
        <w:pStyle w:val="Heading3"/>
      </w:pPr>
      <w:bookmarkStart w:id="113" w:name="_Toc420421769"/>
      <w:bookmarkStart w:id="114" w:name="_Toc420422039"/>
      <w:bookmarkStart w:id="115" w:name="_Toc420422309"/>
      <w:bookmarkStart w:id="116" w:name="_Toc420422579"/>
      <w:bookmarkStart w:id="117" w:name="_Toc420496583"/>
      <w:bookmarkStart w:id="118" w:name="_Toc420421770"/>
      <w:bookmarkStart w:id="119" w:name="_Toc420422040"/>
      <w:bookmarkStart w:id="120" w:name="_Toc420422310"/>
      <w:bookmarkStart w:id="121" w:name="_Toc420422580"/>
      <w:bookmarkStart w:id="122" w:name="_Toc420496584"/>
      <w:bookmarkStart w:id="123" w:name="_Toc420421771"/>
      <w:bookmarkStart w:id="124" w:name="_Toc420422041"/>
      <w:bookmarkStart w:id="125" w:name="_Toc420422311"/>
      <w:bookmarkStart w:id="126" w:name="_Toc420422581"/>
      <w:bookmarkStart w:id="127" w:name="_Toc420496585"/>
      <w:bookmarkStart w:id="128" w:name="_Toc420421772"/>
      <w:bookmarkStart w:id="129" w:name="_Toc420422042"/>
      <w:bookmarkStart w:id="130" w:name="_Toc420422312"/>
      <w:bookmarkStart w:id="131" w:name="_Toc420422582"/>
      <w:bookmarkStart w:id="132" w:name="_Toc420496586"/>
      <w:bookmarkStart w:id="133" w:name="_Toc420421773"/>
      <w:bookmarkStart w:id="134" w:name="_Toc420422043"/>
      <w:bookmarkStart w:id="135" w:name="_Toc420422313"/>
      <w:bookmarkStart w:id="136" w:name="_Toc420422583"/>
      <w:bookmarkStart w:id="137" w:name="_Toc420496587"/>
      <w:bookmarkStart w:id="138" w:name="_Toc420421774"/>
      <w:bookmarkStart w:id="139" w:name="_Toc420422044"/>
      <w:bookmarkStart w:id="140" w:name="_Toc420422314"/>
      <w:bookmarkStart w:id="141" w:name="_Toc420422584"/>
      <w:bookmarkStart w:id="142" w:name="_Toc420496588"/>
      <w:bookmarkStart w:id="143" w:name="_Toc420421775"/>
      <w:bookmarkStart w:id="144" w:name="_Toc420422045"/>
      <w:bookmarkStart w:id="145" w:name="_Toc420422315"/>
      <w:bookmarkStart w:id="146" w:name="_Toc420422585"/>
      <w:bookmarkStart w:id="147" w:name="_Toc420496589"/>
      <w:bookmarkStart w:id="148" w:name="_Toc420421776"/>
      <w:bookmarkStart w:id="149" w:name="_Toc420422046"/>
      <w:bookmarkStart w:id="150" w:name="_Toc420422316"/>
      <w:bookmarkStart w:id="151" w:name="_Toc420422586"/>
      <w:bookmarkStart w:id="152" w:name="_Toc420496590"/>
      <w:bookmarkStart w:id="153" w:name="_Toc420421777"/>
      <w:bookmarkStart w:id="154" w:name="_Toc420422047"/>
      <w:bookmarkStart w:id="155" w:name="_Toc420422317"/>
      <w:bookmarkStart w:id="156" w:name="_Toc420422587"/>
      <w:bookmarkStart w:id="157" w:name="_Toc420496591"/>
      <w:bookmarkStart w:id="158" w:name="_Toc420421778"/>
      <w:bookmarkStart w:id="159" w:name="_Toc420422048"/>
      <w:bookmarkStart w:id="160" w:name="_Toc420422318"/>
      <w:bookmarkStart w:id="161" w:name="_Toc420422588"/>
      <w:bookmarkStart w:id="162" w:name="_Toc420496592"/>
      <w:bookmarkStart w:id="163" w:name="_Toc420421779"/>
      <w:bookmarkStart w:id="164" w:name="_Toc420422049"/>
      <w:bookmarkStart w:id="165" w:name="_Toc420422319"/>
      <w:bookmarkStart w:id="166" w:name="_Toc420422589"/>
      <w:bookmarkStart w:id="167" w:name="_Toc420496593"/>
      <w:bookmarkStart w:id="168" w:name="_Toc420421780"/>
      <w:bookmarkStart w:id="169" w:name="_Toc420422050"/>
      <w:bookmarkStart w:id="170" w:name="_Toc420422320"/>
      <w:bookmarkStart w:id="171" w:name="_Toc420422590"/>
      <w:bookmarkStart w:id="172" w:name="_Toc420496594"/>
      <w:bookmarkStart w:id="173" w:name="_Toc420421781"/>
      <w:bookmarkStart w:id="174" w:name="_Toc420422051"/>
      <w:bookmarkStart w:id="175" w:name="_Toc420422321"/>
      <w:bookmarkStart w:id="176" w:name="_Toc420422591"/>
      <w:bookmarkStart w:id="177" w:name="_Toc420496595"/>
      <w:bookmarkStart w:id="178" w:name="_Toc420421782"/>
      <w:bookmarkStart w:id="179" w:name="_Toc420422052"/>
      <w:bookmarkStart w:id="180" w:name="_Toc420422322"/>
      <w:bookmarkStart w:id="181" w:name="_Toc420422592"/>
      <w:bookmarkStart w:id="182" w:name="_Toc420496596"/>
      <w:bookmarkStart w:id="183" w:name="_Toc420421783"/>
      <w:bookmarkStart w:id="184" w:name="_Toc420422053"/>
      <w:bookmarkStart w:id="185" w:name="_Toc420422323"/>
      <w:bookmarkStart w:id="186" w:name="_Toc420422593"/>
      <w:bookmarkStart w:id="187" w:name="_Toc420496597"/>
      <w:bookmarkStart w:id="188" w:name="_Toc420421784"/>
      <w:bookmarkStart w:id="189" w:name="_Toc420422054"/>
      <w:bookmarkStart w:id="190" w:name="_Toc420422324"/>
      <w:bookmarkStart w:id="191" w:name="_Toc420422594"/>
      <w:bookmarkStart w:id="192" w:name="_Toc420496598"/>
      <w:bookmarkStart w:id="193" w:name="_Toc420421785"/>
      <w:bookmarkStart w:id="194" w:name="_Toc420422055"/>
      <w:bookmarkStart w:id="195" w:name="_Toc420422325"/>
      <w:bookmarkStart w:id="196" w:name="_Toc420422595"/>
      <w:bookmarkStart w:id="197" w:name="_Toc420496599"/>
      <w:bookmarkStart w:id="198" w:name="_Toc420421786"/>
      <w:bookmarkStart w:id="199" w:name="_Toc420422056"/>
      <w:bookmarkStart w:id="200" w:name="_Toc420422326"/>
      <w:bookmarkStart w:id="201" w:name="_Toc420422596"/>
      <w:bookmarkStart w:id="202" w:name="_Toc420496600"/>
      <w:bookmarkStart w:id="203" w:name="_Toc381541610"/>
      <w:bookmarkStart w:id="204" w:name="_Toc381541900"/>
      <w:bookmarkStart w:id="205" w:name="_Toc381542190"/>
      <w:bookmarkStart w:id="206" w:name="_Toc381543647"/>
      <w:bookmarkStart w:id="207" w:name="_Toc381543940"/>
      <w:bookmarkStart w:id="208" w:name="_Toc381546358"/>
      <w:bookmarkStart w:id="209" w:name="_Toc381621828"/>
      <w:bookmarkStart w:id="210" w:name="_Toc381541611"/>
      <w:bookmarkStart w:id="211" w:name="_Toc381541901"/>
      <w:bookmarkStart w:id="212" w:name="_Toc381542191"/>
      <w:bookmarkStart w:id="213" w:name="_Toc381543648"/>
      <w:bookmarkStart w:id="214" w:name="_Toc381543941"/>
      <w:bookmarkStart w:id="215" w:name="_Toc381546359"/>
      <w:bookmarkStart w:id="216" w:name="_Toc381621829"/>
      <w:bookmarkStart w:id="217" w:name="_Toc381537552"/>
      <w:bookmarkStart w:id="218" w:name="_Toc381537839"/>
      <w:bookmarkStart w:id="219" w:name="_Toc381538126"/>
      <w:bookmarkStart w:id="220" w:name="_Toc381538414"/>
      <w:bookmarkStart w:id="221" w:name="_Toc381538702"/>
      <w:bookmarkStart w:id="222" w:name="_Toc381538989"/>
      <w:bookmarkStart w:id="223" w:name="_Toc381541612"/>
      <w:bookmarkStart w:id="224" w:name="_Toc381541902"/>
      <w:bookmarkStart w:id="225" w:name="_Toc381542192"/>
      <w:bookmarkStart w:id="226" w:name="_Toc381543649"/>
      <w:bookmarkStart w:id="227" w:name="_Toc381543942"/>
      <w:bookmarkStart w:id="228" w:name="_Toc381546360"/>
      <w:bookmarkStart w:id="229" w:name="_Toc381621830"/>
      <w:bookmarkStart w:id="230" w:name="_Toc381537553"/>
      <w:bookmarkStart w:id="231" w:name="_Toc381537840"/>
      <w:bookmarkStart w:id="232" w:name="_Toc381538127"/>
      <w:bookmarkStart w:id="233" w:name="_Toc381538415"/>
      <w:bookmarkStart w:id="234" w:name="_Toc381538703"/>
      <w:bookmarkStart w:id="235" w:name="_Toc381538990"/>
      <w:bookmarkStart w:id="236" w:name="_Toc381541613"/>
      <w:bookmarkStart w:id="237" w:name="_Toc381541903"/>
      <w:bookmarkStart w:id="238" w:name="_Toc381542193"/>
      <w:bookmarkStart w:id="239" w:name="_Toc381543650"/>
      <w:bookmarkStart w:id="240" w:name="_Toc381543943"/>
      <w:bookmarkStart w:id="241" w:name="_Toc381546361"/>
      <w:bookmarkStart w:id="242" w:name="_Toc381621831"/>
      <w:bookmarkStart w:id="243" w:name="_Toc381537554"/>
      <w:bookmarkStart w:id="244" w:name="_Toc381537841"/>
      <w:bookmarkStart w:id="245" w:name="_Toc381538128"/>
      <w:bookmarkStart w:id="246" w:name="_Toc381538416"/>
      <w:bookmarkStart w:id="247" w:name="_Toc381538704"/>
      <w:bookmarkStart w:id="248" w:name="_Toc381538991"/>
      <w:bookmarkStart w:id="249" w:name="_Toc381541614"/>
      <w:bookmarkStart w:id="250" w:name="_Toc381541904"/>
      <w:bookmarkStart w:id="251" w:name="_Toc381542194"/>
      <w:bookmarkStart w:id="252" w:name="_Toc381543651"/>
      <w:bookmarkStart w:id="253" w:name="_Toc381543944"/>
      <w:bookmarkStart w:id="254" w:name="_Toc381546362"/>
      <w:bookmarkStart w:id="255" w:name="_Toc381621832"/>
      <w:bookmarkStart w:id="256" w:name="_Toc381537555"/>
      <w:bookmarkStart w:id="257" w:name="_Toc381537842"/>
      <w:bookmarkStart w:id="258" w:name="_Toc381538129"/>
      <w:bookmarkStart w:id="259" w:name="_Toc381538417"/>
      <w:bookmarkStart w:id="260" w:name="_Toc381538705"/>
      <w:bookmarkStart w:id="261" w:name="_Toc381538992"/>
      <w:bookmarkStart w:id="262" w:name="_Toc381541615"/>
      <w:bookmarkStart w:id="263" w:name="_Toc381541905"/>
      <w:bookmarkStart w:id="264" w:name="_Toc381542195"/>
      <w:bookmarkStart w:id="265" w:name="_Toc381543652"/>
      <w:bookmarkStart w:id="266" w:name="_Toc381543945"/>
      <w:bookmarkStart w:id="267" w:name="_Toc381546363"/>
      <w:bookmarkStart w:id="268" w:name="_Toc381621833"/>
      <w:bookmarkStart w:id="269" w:name="_Toc381537556"/>
      <w:bookmarkStart w:id="270" w:name="_Toc381537843"/>
      <w:bookmarkStart w:id="271" w:name="_Toc381538130"/>
      <w:bookmarkStart w:id="272" w:name="_Toc381538418"/>
      <w:bookmarkStart w:id="273" w:name="_Toc381538706"/>
      <w:bookmarkStart w:id="274" w:name="_Toc381538993"/>
      <w:bookmarkStart w:id="275" w:name="_Toc381541616"/>
      <w:bookmarkStart w:id="276" w:name="_Toc381541906"/>
      <w:bookmarkStart w:id="277" w:name="_Toc381542196"/>
      <w:bookmarkStart w:id="278" w:name="_Toc381543653"/>
      <w:bookmarkStart w:id="279" w:name="_Toc381543946"/>
      <w:bookmarkStart w:id="280" w:name="_Toc381546364"/>
      <w:bookmarkStart w:id="281" w:name="_Toc381621834"/>
      <w:bookmarkStart w:id="282" w:name="_Toc420421787"/>
      <w:bookmarkStart w:id="283" w:name="_Toc420422057"/>
      <w:bookmarkStart w:id="284" w:name="_Toc420422327"/>
      <w:bookmarkStart w:id="285" w:name="_Toc420422597"/>
      <w:bookmarkStart w:id="286" w:name="_Toc420496601"/>
      <w:bookmarkStart w:id="287" w:name="_Toc420421788"/>
      <w:bookmarkStart w:id="288" w:name="_Toc420422058"/>
      <w:bookmarkStart w:id="289" w:name="_Toc420422328"/>
      <w:bookmarkStart w:id="290" w:name="_Toc420422598"/>
      <w:bookmarkStart w:id="291" w:name="_Toc420496602"/>
      <w:bookmarkStart w:id="292" w:name="_Toc420421789"/>
      <w:bookmarkStart w:id="293" w:name="_Toc420422059"/>
      <w:bookmarkStart w:id="294" w:name="_Toc420422329"/>
      <w:bookmarkStart w:id="295" w:name="_Toc420422599"/>
      <w:bookmarkStart w:id="296" w:name="_Toc420496603"/>
      <w:bookmarkStart w:id="297" w:name="_Toc420421790"/>
      <w:bookmarkStart w:id="298" w:name="_Toc420422060"/>
      <w:bookmarkStart w:id="299" w:name="_Toc420422330"/>
      <w:bookmarkStart w:id="300" w:name="_Toc420422600"/>
      <w:bookmarkStart w:id="301" w:name="_Toc420496604"/>
      <w:bookmarkStart w:id="302" w:name="_Toc420421791"/>
      <w:bookmarkStart w:id="303" w:name="_Toc420422061"/>
      <w:bookmarkStart w:id="304" w:name="_Toc420422331"/>
      <w:bookmarkStart w:id="305" w:name="_Toc420422601"/>
      <w:bookmarkStart w:id="306" w:name="_Toc420496605"/>
      <w:bookmarkStart w:id="307" w:name="_Toc420421792"/>
      <w:bookmarkStart w:id="308" w:name="_Toc420422062"/>
      <w:bookmarkStart w:id="309" w:name="_Toc420422332"/>
      <w:bookmarkStart w:id="310" w:name="_Toc420422602"/>
      <w:bookmarkStart w:id="311" w:name="_Toc420496606"/>
      <w:bookmarkStart w:id="312" w:name="_Toc420421793"/>
      <w:bookmarkStart w:id="313" w:name="_Toc420422063"/>
      <w:bookmarkStart w:id="314" w:name="_Toc420422333"/>
      <w:bookmarkStart w:id="315" w:name="_Toc420422603"/>
      <w:bookmarkStart w:id="316" w:name="_Toc420496607"/>
      <w:bookmarkStart w:id="317" w:name="_Toc420421794"/>
      <w:bookmarkStart w:id="318" w:name="_Toc420422064"/>
      <w:bookmarkStart w:id="319" w:name="_Toc420422334"/>
      <w:bookmarkStart w:id="320" w:name="_Toc420422604"/>
      <w:bookmarkStart w:id="321" w:name="_Toc420496608"/>
      <w:bookmarkStart w:id="322" w:name="_Toc420421795"/>
      <w:bookmarkStart w:id="323" w:name="_Toc420422065"/>
      <w:bookmarkStart w:id="324" w:name="_Toc420422335"/>
      <w:bookmarkStart w:id="325" w:name="_Toc420422605"/>
      <w:bookmarkStart w:id="326" w:name="_Toc420496609"/>
      <w:bookmarkStart w:id="327" w:name="_Toc420421796"/>
      <w:bookmarkStart w:id="328" w:name="_Toc420422066"/>
      <w:bookmarkStart w:id="329" w:name="_Toc420422336"/>
      <w:bookmarkStart w:id="330" w:name="_Toc420422606"/>
      <w:bookmarkStart w:id="331" w:name="_Toc420496610"/>
      <w:bookmarkStart w:id="332" w:name="_Toc420421797"/>
      <w:bookmarkStart w:id="333" w:name="_Toc420422067"/>
      <w:bookmarkStart w:id="334" w:name="_Toc420422337"/>
      <w:bookmarkStart w:id="335" w:name="_Toc420422607"/>
      <w:bookmarkStart w:id="336" w:name="_Toc420496611"/>
      <w:bookmarkStart w:id="337" w:name="_Toc420421798"/>
      <w:bookmarkStart w:id="338" w:name="_Toc420422068"/>
      <w:bookmarkStart w:id="339" w:name="_Toc420422338"/>
      <w:bookmarkStart w:id="340" w:name="_Toc420422608"/>
      <w:bookmarkStart w:id="341" w:name="_Toc420496612"/>
      <w:bookmarkStart w:id="342" w:name="_Toc420421799"/>
      <w:bookmarkStart w:id="343" w:name="_Toc420422069"/>
      <w:bookmarkStart w:id="344" w:name="_Toc420422339"/>
      <w:bookmarkStart w:id="345" w:name="_Toc420422609"/>
      <w:bookmarkStart w:id="346" w:name="_Toc420496613"/>
      <w:bookmarkStart w:id="347" w:name="_Toc420421800"/>
      <w:bookmarkStart w:id="348" w:name="_Toc420422070"/>
      <w:bookmarkStart w:id="349" w:name="_Toc420422340"/>
      <w:bookmarkStart w:id="350" w:name="_Toc420422610"/>
      <w:bookmarkStart w:id="351" w:name="_Toc420496614"/>
      <w:bookmarkStart w:id="352" w:name="_Toc420421801"/>
      <w:bookmarkStart w:id="353" w:name="_Toc420422071"/>
      <w:bookmarkStart w:id="354" w:name="_Toc420422341"/>
      <w:bookmarkStart w:id="355" w:name="_Toc420422611"/>
      <w:bookmarkStart w:id="356" w:name="_Toc420496615"/>
      <w:bookmarkStart w:id="357" w:name="_Toc420421802"/>
      <w:bookmarkStart w:id="358" w:name="_Toc420422072"/>
      <w:bookmarkStart w:id="359" w:name="_Toc420422342"/>
      <w:bookmarkStart w:id="360" w:name="_Toc420422612"/>
      <w:bookmarkStart w:id="361" w:name="_Toc420496616"/>
      <w:bookmarkStart w:id="362" w:name="_Toc420421803"/>
      <w:bookmarkStart w:id="363" w:name="_Toc420422073"/>
      <w:bookmarkStart w:id="364" w:name="_Toc420422343"/>
      <w:bookmarkStart w:id="365" w:name="_Toc420422613"/>
      <w:bookmarkStart w:id="366" w:name="_Toc420496617"/>
      <w:bookmarkStart w:id="367" w:name="_Toc420421804"/>
      <w:bookmarkStart w:id="368" w:name="_Toc420422074"/>
      <w:bookmarkStart w:id="369" w:name="_Toc420422344"/>
      <w:bookmarkStart w:id="370" w:name="_Toc420422614"/>
      <w:bookmarkStart w:id="371" w:name="_Toc420496618"/>
      <w:bookmarkStart w:id="372" w:name="_Toc420421805"/>
      <w:bookmarkStart w:id="373" w:name="_Toc420422075"/>
      <w:bookmarkStart w:id="374" w:name="_Toc420422345"/>
      <w:bookmarkStart w:id="375" w:name="_Toc420422615"/>
      <w:bookmarkStart w:id="376" w:name="_Toc420496619"/>
      <w:bookmarkStart w:id="377" w:name="_Toc381537559"/>
      <w:bookmarkStart w:id="378" w:name="_Toc381537846"/>
      <w:bookmarkStart w:id="379" w:name="_Toc381538133"/>
      <w:bookmarkStart w:id="380" w:name="_Toc381538421"/>
      <w:bookmarkStart w:id="381" w:name="_Toc381538709"/>
      <w:bookmarkStart w:id="382" w:name="_Toc381538996"/>
      <w:bookmarkStart w:id="383" w:name="_Toc381541619"/>
      <w:bookmarkStart w:id="384" w:name="_Toc381541909"/>
      <w:bookmarkStart w:id="385" w:name="_Toc381542199"/>
      <w:bookmarkStart w:id="386" w:name="_Toc381543656"/>
      <w:bookmarkStart w:id="387" w:name="_Toc381543949"/>
      <w:bookmarkStart w:id="388" w:name="_Toc381546367"/>
      <w:bookmarkStart w:id="389" w:name="_Toc381621837"/>
      <w:bookmarkStart w:id="390" w:name="_Toc381537560"/>
      <w:bookmarkStart w:id="391" w:name="_Toc381537847"/>
      <w:bookmarkStart w:id="392" w:name="_Toc381538134"/>
      <w:bookmarkStart w:id="393" w:name="_Toc381538422"/>
      <w:bookmarkStart w:id="394" w:name="_Toc381538710"/>
      <w:bookmarkStart w:id="395" w:name="_Toc381538997"/>
      <w:bookmarkStart w:id="396" w:name="_Toc381541620"/>
      <w:bookmarkStart w:id="397" w:name="_Toc381541910"/>
      <w:bookmarkStart w:id="398" w:name="_Toc381542200"/>
      <w:bookmarkStart w:id="399" w:name="_Toc381543657"/>
      <w:bookmarkStart w:id="400" w:name="_Toc381543950"/>
      <w:bookmarkStart w:id="401" w:name="_Toc381546368"/>
      <w:bookmarkStart w:id="402" w:name="_Toc381621838"/>
      <w:bookmarkStart w:id="403" w:name="_Toc381537561"/>
      <w:bookmarkStart w:id="404" w:name="_Toc381537848"/>
      <w:bookmarkStart w:id="405" w:name="_Toc381538135"/>
      <w:bookmarkStart w:id="406" w:name="_Toc381538423"/>
      <w:bookmarkStart w:id="407" w:name="_Toc381538711"/>
      <w:bookmarkStart w:id="408" w:name="_Toc381538998"/>
      <w:bookmarkStart w:id="409" w:name="_Toc381541621"/>
      <w:bookmarkStart w:id="410" w:name="_Toc381541911"/>
      <w:bookmarkStart w:id="411" w:name="_Toc381542201"/>
      <w:bookmarkStart w:id="412" w:name="_Toc381543658"/>
      <w:bookmarkStart w:id="413" w:name="_Toc381543951"/>
      <w:bookmarkStart w:id="414" w:name="_Toc381546369"/>
      <w:bookmarkStart w:id="415" w:name="_Toc381621839"/>
      <w:bookmarkStart w:id="416" w:name="_Toc381537562"/>
      <w:bookmarkStart w:id="417" w:name="_Toc381537849"/>
      <w:bookmarkStart w:id="418" w:name="_Toc381538136"/>
      <w:bookmarkStart w:id="419" w:name="_Toc381538424"/>
      <w:bookmarkStart w:id="420" w:name="_Toc381538712"/>
      <w:bookmarkStart w:id="421" w:name="_Toc381538999"/>
      <w:bookmarkStart w:id="422" w:name="_Toc381541622"/>
      <w:bookmarkStart w:id="423" w:name="_Toc381541912"/>
      <w:bookmarkStart w:id="424" w:name="_Toc381542202"/>
      <w:bookmarkStart w:id="425" w:name="_Toc381543659"/>
      <w:bookmarkStart w:id="426" w:name="_Toc381543952"/>
      <w:bookmarkStart w:id="427" w:name="_Toc381546370"/>
      <w:bookmarkStart w:id="428" w:name="_Toc381621840"/>
      <w:bookmarkStart w:id="429" w:name="_Toc381537563"/>
      <w:bookmarkStart w:id="430" w:name="_Toc381537850"/>
      <w:bookmarkStart w:id="431" w:name="_Toc381538137"/>
      <w:bookmarkStart w:id="432" w:name="_Toc381538425"/>
      <w:bookmarkStart w:id="433" w:name="_Toc381538713"/>
      <w:bookmarkStart w:id="434" w:name="_Toc381539000"/>
      <w:bookmarkStart w:id="435" w:name="_Toc381541623"/>
      <w:bookmarkStart w:id="436" w:name="_Toc381541913"/>
      <w:bookmarkStart w:id="437" w:name="_Toc381542203"/>
      <w:bookmarkStart w:id="438" w:name="_Toc381543660"/>
      <w:bookmarkStart w:id="439" w:name="_Toc381543953"/>
      <w:bookmarkStart w:id="440" w:name="_Toc381546371"/>
      <w:bookmarkStart w:id="441" w:name="_Toc381621841"/>
      <w:bookmarkStart w:id="442" w:name="_Toc381537564"/>
      <w:bookmarkStart w:id="443" w:name="_Toc381537851"/>
      <w:bookmarkStart w:id="444" w:name="_Toc381538138"/>
      <w:bookmarkStart w:id="445" w:name="_Toc381538426"/>
      <w:bookmarkStart w:id="446" w:name="_Toc381538714"/>
      <w:bookmarkStart w:id="447" w:name="_Toc381539001"/>
      <w:bookmarkStart w:id="448" w:name="_Toc381541624"/>
      <w:bookmarkStart w:id="449" w:name="_Toc381541914"/>
      <w:bookmarkStart w:id="450" w:name="_Toc381542204"/>
      <w:bookmarkStart w:id="451" w:name="_Toc381543661"/>
      <w:bookmarkStart w:id="452" w:name="_Toc381543954"/>
      <w:bookmarkStart w:id="453" w:name="_Toc381546372"/>
      <w:bookmarkStart w:id="454" w:name="_Toc381621842"/>
      <w:bookmarkStart w:id="455" w:name="_Toc381537565"/>
      <w:bookmarkStart w:id="456" w:name="_Toc381537852"/>
      <w:bookmarkStart w:id="457" w:name="_Toc381538139"/>
      <w:bookmarkStart w:id="458" w:name="_Toc381538427"/>
      <w:bookmarkStart w:id="459" w:name="_Toc381538715"/>
      <w:bookmarkStart w:id="460" w:name="_Toc381539002"/>
      <w:bookmarkStart w:id="461" w:name="_Toc381541625"/>
      <w:bookmarkStart w:id="462" w:name="_Toc381541915"/>
      <w:bookmarkStart w:id="463" w:name="_Toc381542205"/>
      <w:bookmarkStart w:id="464" w:name="_Toc381543662"/>
      <w:bookmarkStart w:id="465" w:name="_Toc381543955"/>
      <w:bookmarkStart w:id="466" w:name="_Toc381546373"/>
      <w:bookmarkStart w:id="467" w:name="_Toc381621843"/>
      <w:bookmarkStart w:id="468" w:name="_Toc381537566"/>
      <w:bookmarkStart w:id="469" w:name="_Toc381537853"/>
      <w:bookmarkStart w:id="470" w:name="_Toc381538140"/>
      <w:bookmarkStart w:id="471" w:name="_Toc381538428"/>
      <w:bookmarkStart w:id="472" w:name="_Toc381538716"/>
      <w:bookmarkStart w:id="473" w:name="_Toc381539003"/>
      <w:bookmarkStart w:id="474" w:name="_Toc381541626"/>
      <w:bookmarkStart w:id="475" w:name="_Toc381541916"/>
      <w:bookmarkStart w:id="476" w:name="_Toc381542206"/>
      <w:bookmarkStart w:id="477" w:name="_Toc381543663"/>
      <w:bookmarkStart w:id="478" w:name="_Toc381543956"/>
      <w:bookmarkStart w:id="479" w:name="_Toc381546374"/>
      <w:bookmarkStart w:id="480" w:name="_Toc381621844"/>
      <w:bookmarkStart w:id="481" w:name="_Toc381537567"/>
      <w:bookmarkStart w:id="482" w:name="_Toc381537854"/>
      <w:bookmarkStart w:id="483" w:name="_Toc381538141"/>
      <w:bookmarkStart w:id="484" w:name="_Toc381538429"/>
      <w:bookmarkStart w:id="485" w:name="_Toc381538717"/>
      <w:bookmarkStart w:id="486" w:name="_Toc381539004"/>
      <w:bookmarkStart w:id="487" w:name="_Toc381541627"/>
      <w:bookmarkStart w:id="488" w:name="_Toc381541917"/>
      <w:bookmarkStart w:id="489" w:name="_Toc381542207"/>
      <w:bookmarkStart w:id="490" w:name="_Toc381543664"/>
      <w:bookmarkStart w:id="491" w:name="_Toc381543957"/>
      <w:bookmarkStart w:id="492" w:name="_Toc381546375"/>
      <w:bookmarkStart w:id="493" w:name="_Toc381621845"/>
      <w:bookmarkStart w:id="494" w:name="_Toc381537568"/>
      <w:bookmarkStart w:id="495" w:name="_Toc381537855"/>
      <w:bookmarkStart w:id="496" w:name="_Toc381538142"/>
      <w:bookmarkStart w:id="497" w:name="_Toc381538430"/>
      <w:bookmarkStart w:id="498" w:name="_Toc381538718"/>
      <w:bookmarkStart w:id="499" w:name="_Toc381539005"/>
      <w:bookmarkStart w:id="500" w:name="_Toc381541628"/>
      <w:bookmarkStart w:id="501" w:name="_Toc381541918"/>
      <w:bookmarkStart w:id="502" w:name="_Toc381542208"/>
      <w:bookmarkStart w:id="503" w:name="_Toc381543665"/>
      <w:bookmarkStart w:id="504" w:name="_Toc381543958"/>
      <w:bookmarkStart w:id="505" w:name="_Toc381546376"/>
      <w:bookmarkStart w:id="506" w:name="_Toc381621846"/>
      <w:bookmarkStart w:id="507" w:name="_Toc381537569"/>
      <w:bookmarkStart w:id="508" w:name="_Toc381537856"/>
      <w:bookmarkStart w:id="509" w:name="_Toc381538143"/>
      <w:bookmarkStart w:id="510" w:name="_Toc381538431"/>
      <w:bookmarkStart w:id="511" w:name="_Toc381538719"/>
      <w:bookmarkStart w:id="512" w:name="_Toc381539006"/>
      <w:bookmarkStart w:id="513" w:name="_Toc381541629"/>
      <w:bookmarkStart w:id="514" w:name="_Toc381541919"/>
      <w:bookmarkStart w:id="515" w:name="_Toc381542209"/>
      <w:bookmarkStart w:id="516" w:name="_Toc381543666"/>
      <w:bookmarkStart w:id="517" w:name="_Toc381543959"/>
      <w:bookmarkStart w:id="518" w:name="_Toc381546377"/>
      <w:bookmarkStart w:id="519" w:name="_Toc381621847"/>
      <w:bookmarkStart w:id="520" w:name="_Toc381537570"/>
      <w:bookmarkStart w:id="521" w:name="_Toc381537857"/>
      <w:bookmarkStart w:id="522" w:name="_Toc381538144"/>
      <w:bookmarkStart w:id="523" w:name="_Toc381538432"/>
      <w:bookmarkStart w:id="524" w:name="_Toc381538720"/>
      <w:bookmarkStart w:id="525" w:name="_Toc381539007"/>
      <w:bookmarkStart w:id="526" w:name="_Toc381541630"/>
      <w:bookmarkStart w:id="527" w:name="_Toc381541920"/>
      <w:bookmarkStart w:id="528" w:name="_Toc381542210"/>
      <w:bookmarkStart w:id="529" w:name="_Toc381543667"/>
      <w:bookmarkStart w:id="530" w:name="_Toc381543960"/>
      <w:bookmarkStart w:id="531" w:name="_Toc381546378"/>
      <w:bookmarkStart w:id="532" w:name="_Toc381621848"/>
      <w:bookmarkStart w:id="533" w:name="_Toc381537571"/>
      <w:bookmarkStart w:id="534" w:name="_Toc381537858"/>
      <w:bookmarkStart w:id="535" w:name="_Toc381538145"/>
      <w:bookmarkStart w:id="536" w:name="_Toc381538433"/>
      <w:bookmarkStart w:id="537" w:name="_Toc381538721"/>
      <w:bookmarkStart w:id="538" w:name="_Toc381539008"/>
      <w:bookmarkStart w:id="539" w:name="_Toc381541631"/>
      <w:bookmarkStart w:id="540" w:name="_Toc381541921"/>
      <w:bookmarkStart w:id="541" w:name="_Toc381542211"/>
      <w:bookmarkStart w:id="542" w:name="_Toc381543668"/>
      <w:bookmarkStart w:id="543" w:name="_Toc381543961"/>
      <w:bookmarkStart w:id="544" w:name="_Toc381546379"/>
      <w:bookmarkStart w:id="545" w:name="_Toc381621849"/>
      <w:bookmarkStart w:id="546" w:name="_Toc381537572"/>
      <w:bookmarkStart w:id="547" w:name="_Toc381537859"/>
      <w:bookmarkStart w:id="548" w:name="_Toc381538146"/>
      <w:bookmarkStart w:id="549" w:name="_Toc381538434"/>
      <w:bookmarkStart w:id="550" w:name="_Toc381538722"/>
      <w:bookmarkStart w:id="551" w:name="_Toc381539009"/>
      <w:bookmarkStart w:id="552" w:name="_Toc381541632"/>
      <w:bookmarkStart w:id="553" w:name="_Toc381541922"/>
      <w:bookmarkStart w:id="554" w:name="_Toc381542212"/>
      <w:bookmarkStart w:id="555" w:name="_Toc381543669"/>
      <w:bookmarkStart w:id="556" w:name="_Toc381543962"/>
      <w:bookmarkStart w:id="557" w:name="_Toc381546380"/>
      <w:bookmarkStart w:id="558" w:name="_Toc381621850"/>
      <w:bookmarkStart w:id="559" w:name="_Toc381537573"/>
      <w:bookmarkStart w:id="560" w:name="_Toc381537860"/>
      <w:bookmarkStart w:id="561" w:name="_Toc381538147"/>
      <w:bookmarkStart w:id="562" w:name="_Toc381538435"/>
      <w:bookmarkStart w:id="563" w:name="_Toc381538723"/>
      <w:bookmarkStart w:id="564" w:name="_Toc381539010"/>
      <w:bookmarkStart w:id="565" w:name="_Toc381541633"/>
      <w:bookmarkStart w:id="566" w:name="_Toc381541923"/>
      <w:bookmarkStart w:id="567" w:name="_Toc381542213"/>
      <w:bookmarkStart w:id="568" w:name="_Toc381543670"/>
      <w:bookmarkStart w:id="569" w:name="_Toc381543963"/>
      <w:bookmarkStart w:id="570" w:name="_Toc381546381"/>
      <w:bookmarkStart w:id="571" w:name="_Toc381621851"/>
      <w:bookmarkStart w:id="572" w:name="_Toc381537574"/>
      <w:bookmarkStart w:id="573" w:name="_Toc381537861"/>
      <w:bookmarkStart w:id="574" w:name="_Toc381538148"/>
      <w:bookmarkStart w:id="575" w:name="_Toc381538436"/>
      <w:bookmarkStart w:id="576" w:name="_Toc381538724"/>
      <w:bookmarkStart w:id="577" w:name="_Toc381539011"/>
      <w:bookmarkStart w:id="578" w:name="_Toc381541634"/>
      <w:bookmarkStart w:id="579" w:name="_Toc381541924"/>
      <w:bookmarkStart w:id="580" w:name="_Toc381542214"/>
      <w:bookmarkStart w:id="581" w:name="_Toc381543671"/>
      <w:bookmarkStart w:id="582" w:name="_Toc381543964"/>
      <w:bookmarkStart w:id="583" w:name="_Toc381546382"/>
      <w:bookmarkStart w:id="584" w:name="_Toc381621852"/>
      <w:bookmarkStart w:id="585" w:name="_Toc381537575"/>
      <w:bookmarkStart w:id="586" w:name="_Toc381537862"/>
      <w:bookmarkStart w:id="587" w:name="_Toc381538149"/>
      <w:bookmarkStart w:id="588" w:name="_Toc381538437"/>
      <w:bookmarkStart w:id="589" w:name="_Toc381538725"/>
      <w:bookmarkStart w:id="590" w:name="_Toc381539012"/>
      <w:bookmarkStart w:id="591" w:name="_Toc381541635"/>
      <w:bookmarkStart w:id="592" w:name="_Toc381541925"/>
      <w:bookmarkStart w:id="593" w:name="_Toc381542215"/>
      <w:bookmarkStart w:id="594" w:name="_Toc381543672"/>
      <w:bookmarkStart w:id="595" w:name="_Toc381543965"/>
      <w:bookmarkStart w:id="596" w:name="_Toc381546383"/>
      <w:bookmarkStart w:id="597" w:name="_Toc381621853"/>
      <w:bookmarkStart w:id="598" w:name="_Toc381537576"/>
      <w:bookmarkStart w:id="599" w:name="_Toc381537863"/>
      <w:bookmarkStart w:id="600" w:name="_Toc381538150"/>
      <w:bookmarkStart w:id="601" w:name="_Toc381538438"/>
      <w:bookmarkStart w:id="602" w:name="_Toc381538726"/>
      <w:bookmarkStart w:id="603" w:name="_Toc381539013"/>
      <w:bookmarkStart w:id="604" w:name="_Toc381541636"/>
      <w:bookmarkStart w:id="605" w:name="_Toc381541926"/>
      <w:bookmarkStart w:id="606" w:name="_Toc381542216"/>
      <w:bookmarkStart w:id="607" w:name="_Toc381543673"/>
      <w:bookmarkStart w:id="608" w:name="_Toc381543966"/>
      <w:bookmarkStart w:id="609" w:name="_Toc381546384"/>
      <w:bookmarkStart w:id="610" w:name="_Toc381621854"/>
      <w:bookmarkStart w:id="611" w:name="_Toc381537577"/>
      <w:bookmarkStart w:id="612" w:name="_Toc381537864"/>
      <w:bookmarkStart w:id="613" w:name="_Toc381538151"/>
      <w:bookmarkStart w:id="614" w:name="_Toc381538439"/>
      <w:bookmarkStart w:id="615" w:name="_Toc381538727"/>
      <w:bookmarkStart w:id="616" w:name="_Toc381539014"/>
      <w:bookmarkStart w:id="617" w:name="_Toc381541637"/>
      <w:bookmarkStart w:id="618" w:name="_Toc381541927"/>
      <w:bookmarkStart w:id="619" w:name="_Toc381542217"/>
      <w:bookmarkStart w:id="620" w:name="_Toc381543674"/>
      <w:bookmarkStart w:id="621" w:name="_Toc381543967"/>
      <w:bookmarkStart w:id="622" w:name="_Toc381546385"/>
      <w:bookmarkStart w:id="623" w:name="_Toc381621855"/>
      <w:bookmarkStart w:id="624" w:name="_Toc381537578"/>
      <w:bookmarkStart w:id="625" w:name="_Toc381537865"/>
      <w:bookmarkStart w:id="626" w:name="_Toc381538152"/>
      <w:bookmarkStart w:id="627" w:name="_Toc381538440"/>
      <w:bookmarkStart w:id="628" w:name="_Toc381538728"/>
      <w:bookmarkStart w:id="629" w:name="_Toc381539015"/>
      <w:bookmarkStart w:id="630" w:name="_Toc381541638"/>
      <w:bookmarkStart w:id="631" w:name="_Toc381541928"/>
      <w:bookmarkStart w:id="632" w:name="_Toc381542218"/>
      <w:bookmarkStart w:id="633" w:name="_Toc381543675"/>
      <w:bookmarkStart w:id="634" w:name="_Toc381543968"/>
      <w:bookmarkStart w:id="635" w:name="_Toc381546386"/>
      <w:bookmarkStart w:id="636" w:name="_Toc381621856"/>
      <w:bookmarkStart w:id="637" w:name="_Toc381454418"/>
      <w:bookmarkStart w:id="638" w:name="_Toc381537579"/>
      <w:bookmarkStart w:id="639" w:name="_Toc381537866"/>
      <w:bookmarkStart w:id="640" w:name="_Toc381538153"/>
      <w:bookmarkStart w:id="641" w:name="_Toc381538441"/>
      <w:bookmarkStart w:id="642" w:name="_Toc381538729"/>
      <w:bookmarkStart w:id="643" w:name="_Toc381539016"/>
      <w:bookmarkStart w:id="644" w:name="_Toc381541639"/>
      <w:bookmarkStart w:id="645" w:name="_Toc381541929"/>
      <w:bookmarkStart w:id="646" w:name="_Toc381542219"/>
      <w:bookmarkStart w:id="647" w:name="_Toc381543676"/>
      <w:bookmarkStart w:id="648" w:name="_Toc381543969"/>
      <w:bookmarkStart w:id="649" w:name="_Toc381546387"/>
      <w:bookmarkStart w:id="650" w:name="_Toc381621857"/>
      <w:bookmarkStart w:id="651" w:name="_Toc381454419"/>
      <w:bookmarkStart w:id="652" w:name="_Toc381537580"/>
      <w:bookmarkStart w:id="653" w:name="_Toc381537867"/>
      <w:bookmarkStart w:id="654" w:name="_Toc381538154"/>
      <w:bookmarkStart w:id="655" w:name="_Toc381538442"/>
      <w:bookmarkStart w:id="656" w:name="_Toc381538730"/>
      <w:bookmarkStart w:id="657" w:name="_Toc381539017"/>
      <w:bookmarkStart w:id="658" w:name="_Toc381541640"/>
      <w:bookmarkStart w:id="659" w:name="_Toc381541930"/>
      <w:bookmarkStart w:id="660" w:name="_Toc381542220"/>
      <w:bookmarkStart w:id="661" w:name="_Toc381543677"/>
      <w:bookmarkStart w:id="662" w:name="_Toc381543970"/>
      <w:bookmarkStart w:id="663" w:name="_Toc381546388"/>
      <w:bookmarkStart w:id="664" w:name="_Toc381621858"/>
      <w:bookmarkStart w:id="665" w:name="_Toc381454420"/>
      <w:bookmarkStart w:id="666" w:name="_Toc381537581"/>
      <w:bookmarkStart w:id="667" w:name="_Toc381537868"/>
      <w:bookmarkStart w:id="668" w:name="_Toc381538155"/>
      <w:bookmarkStart w:id="669" w:name="_Toc381538443"/>
      <w:bookmarkStart w:id="670" w:name="_Toc381538731"/>
      <w:bookmarkStart w:id="671" w:name="_Toc381539018"/>
      <w:bookmarkStart w:id="672" w:name="_Toc381541641"/>
      <w:bookmarkStart w:id="673" w:name="_Toc381541931"/>
      <w:bookmarkStart w:id="674" w:name="_Toc381542221"/>
      <w:bookmarkStart w:id="675" w:name="_Toc381543678"/>
      <w:bookmarkStart w:id="676" w:name="_Toc381543971"/>
      <w:bookmarkStart w:id="677" w:name="_Toc381546389"/>
      <w:bookmarkStart w:id="678" w:name="_Toc381621859"/>
      <w:bookmarkStart w:id="679" w:name="_Toc381454421"/>
      <w:bookmarkStart w:id="680" w:name="_Toc381537582"/>
      <w:bookmarkStart w:id="681" w:name="_Toc381537869"/>
      <w:bookmarkStart w:id="682" w:name="_Toc381538156"/>
      <w:bookmarkStart w:id="683" w:name="_Toc381538444"/>
      <w:bookmarkStart w:id="684" w:name="_Toc381538732"/>
      <w:bookmarkStart w:id="685" w:name="_Toc381539019"/>
      <w:bookmarkStart w:id="686" w:name="_Toc381541642"/>
      <w:bookmarkStart w:id="687" w:name="_Toc381541932"/>
      <w:bookmarkStart w:id="688" w:name="_Toc381542222"/>
      <w:bookmarkStart w:id="689" w:name="_Toc381543679"/>
      <w:bookmarkStart w:id="690" w:name="_Toc381543972"/>
      <w:bookmarkStart w:id="691" w:name="_Toc381546390"/>
      <w:bookmarkStart w:id="692" w:name="_Toc381621860"/>
      <w:bookmarkStart w:id="693" w:name="_Toc381454422"/>
      <w:bookmarkStart w:id="694" w:name="_Toc381537583"/>
      <w:bookmarkStart w:id="695" w:name="_Toc381537870"/>
      <w:bookmarkStart w:id="696" w:name="_Toc381538157"/>
      <w:bookmarkStart w:id="697" w:name="_Toc381538445"/>
      <w:bookmarkStart w:id="698" w:name="_Toc381538733"/>
      <w:bookmarkStart w:id="699" w:name="_Toc381539020"/>
      <w:bookmarkStart w:id="700" w:name="_Toc381541643"/>
      <w:bookmarkStart w:id="701" w:name="_Toc381541933"/>
      <w:bookmarkStart w:id="702" w:name="_Toc381542223"/>
      <w:bookmarkStart w:id="703" w:name="_Toc381543680"/>
      <w:bookmarkStart w:id="704" w:name="_Toc381543973"/>
      <w:bookmarkStart w:id="705" w:name="_Toc381546391"/>
      <w:bookmarkStart w:id="706" w:name="_Toc381621861"/>
      <w:bookmarkStart w:id="707" w:name="_Toc381454423"/>
      <w:bookmarkStart w:id="708" w:name="_Toc381537584"/>
      <w:bookmarkStart w:id="709" w:name="_Toc381537871"/>
      <w:bookmarkStart w:id="710" w:name="_Toc381538158"/>
      <w:bookmarkStart w:id="711" w:name="_Toc381538446"/>
      <w:bookmarkStart w:id="712" w:name="_Toc381538734"/>
      <w:bookmarkStart w:id="713" w:name="_Toc381539021"/>
      <w:bookmarkStart w:id="714" w:name="_Toc381541644"/>
      <w:bookmarkStart w:id="715" w:name="_Toc381541934"/>
      <w:bookmarkStart w:id="716" w:name="_Toc381542224"/>
      <w:bookmarkStart w:id="717" w:name="_Toc381543681"/>
      <w:bookmarkStart w:id="718" w:name="_Toc381543974"/>
      <w:bookmarkStart w:id="719" w:name="_Toc381546392"/>
      <w:bookmarkStart w:id="720" w:name="_Toc381621862"/>
      <w:bookmarkStart w:id="721" w:name="_Toc381454424"/>
      <w:bookmarkStart w:id="722" w:name="_Toc381537585"/>
      <w:bookmarkStart w:id="723" w:name="_Toc381537872"/>
      <w:bookmarkStart w:id="724" w:name="_Toc381538159"/>
      <w:bookmarkStart w:id="725" w:name="_Toc381538447"/>
      <w:bookmarkStart w:id="726" w:name="_Toc381538735"/>
      <w:bookmarkStart w:id="727" w:name="_Toc381539022"/>
      <w:bookmarkStart w:id="728" w:name="_Toc381541645"/>
      <w:bookmarkStart w:id="729" w:name="_Toc381541935"/>
      <w:bookmarkStart w:id="730" w:name="_Toc381542225"/>
      <w:bookmarkStart w:id="731" w:name="_Toc381543682"/>
      <w:bookmarkStart w:id="732" w:name="_Toc381543975"/>
      <w:bookmarkStart w:id="733" w:name="_Toc381546393"/>
      <w:bookmarkStart w:id="734" w:name="_Toc381621863"/>
      <w:bookmarkStart w:id="735" w:name="_Toc381454425"/>
      <w:bookmarkStart w:id="736" w:name="_Toc381537586"/>
      <w:bookmarkStart w:id="737" w:name="_Toc381537873"/>
      <w:bookmarkStart w:id="738" w:name="_Toc381538160"/>
      <w:bookmarkStart w:id="739" w:name="_Toc381538448"/>
      <w:bookmarkStart w:id="740" w:name="_Toc381538736"/>
      <w:bookmarkStart w:id="741" w:name="_Toc381539023"/>
      <w:bookmarkStart w:id="742" w:name="_Toc381541646"/>
      <w:bookmarkStart w:id="743" w:name="_Toc381541936"/>
      <w:bookmarkStart w:id="744" w:name="_Toc381542226"/>
      <w:bookmarkStart w:id="745" w:name="_Toc381543683"/>
      <w:bookmarkStart w:id="746" w:name="_Toc381543976"/>
      <w:bookmarkStart w:id="747" w:name="_Toc381546394"/>
      <w:bookmarkStart w:id="748" w:name="_Toc381621864"/>
      <w:bookmarkStart w:id="749" w:name="_Toc381454426"/>
      <w:bookmarkStart w:id="750" w:name="_Toc381537587"/>
      <w:bookmarkStart w:id="751" w:name="_Toc381537874"/>
      <w:bookmarkStart w:id="752" w:name="_Toc381538161"/>
      <w:bookmarkStart w:id="753" w:name="_Toc381538449"/>
      <w:bookmarkStart w:id="754" w:name="_Toc381538737"/>
      <w:bookmarkStart w:id="755" w:name="_Toc381539024"/>
      <w:bookmarkStart w:id="756" w:name="_Toc381541647"/>
      <w:bookmarkStart w:id="757" w:name="_Toc381541937"/>
      <w:bookmarkStart w:id="758" w:name="_Toc381542227"/>
      <w:bookmarkStart w:id="759" w:name="_Toc381543684"/>
      <w:bookmarkStart w:id="760" w:name="_Toc381543977"/>
      <w:bookmarkStart w:id="761" w:name="_Toc381546395"/>
      <w:bookmarkStart w:id="762" w:name="_Toc381621865"/>
      <w:bookmarkStart w:id="763" w:name="_Toc381454427"/>
      <w:bookmarkStart w:id="764" w:name="_Toc381537588"/>
      <w:bookmarkStart w:id="765" w:name="_Toc381537875"/>
      <w:bookmarkStart w:id="766" w:name="_Toc381538162"/>
      <w:bookmarkStart w:id="767" w:name="_Toc381538450"/>
      <w:bookmarkStart w:id="768" w:name="_Toc381538738"/>
      <w:bookmarkStart w:id="769" w:name="_Toc381539025"/>
      <w:bookmarkStart w:id="770" w:name="_Toc381541648"/>
      <w:bookmarkStart w:id="771" w:name="_Toc381541938"/>
      <w:bookmarkStart w:id="772" w:name="_Toc381542228"/>
      <w:bookmarkStart w:id="773" w:name="_Toc381543685"/>
      <w:bookmarkStart w:id="774" w:name="_Toc381543978"/>
      <w:bookmarkStart w:id="775" w:name="_Toc381546396"/>
      <w:bookmarkStart w:id="776" w:name="_Toc381621866"/>
      <w:bookmarkStart w:id="777" w:name="_Toc381454428"/>
      <w:bookmarkStart w:id="778" w:name="_Toc381537589"/>
      <w:bookmarkStart w:id="779" w:name="_Toc381537876"/>
      <w:bookmarkStart w:id="780" w:name="_Toc381538163"/>
      <w:bookmarkStart w:id="781" w:name="_Toc381538451"/>
      <w:bookmarkStart w:id="782" w:name="_Toc381538739"/>
      <w:bookmarkStart w:id="783" w:name="_Toc381539026"/>
      <w:bookmarkStart w:id="784" w:name="_Toc381541649"/>
      <w:bookmarkStart w:id="785" w:name="_Toc381541939"/>
      <w:bookmarkStart w:id="786" w:name="_Toc381542229"/>
      <w:bookmarkStart w:id="787" w:name="_Toc381543686"/>
      <w:bookmarkStart w:id="788" w:name="_Toc381543979"/>
      <w:bookmarkStart w:id="789" w:name="_Toc381546397"/>
      <w:bookmarkStart w:id="790" w:name="_Toc381621867"/>
      <w:bookmarkStart w:id="791" w:name="_Toc381454429"/>
      <w:bookmarkStart w:id="792" w:name="_Toc381537590"/>
      <w:bookmarkStart w:id="793" w:name="_Toc381537877"/>
      <w:bookmarkStart w:id="794" w:name="_Toc381538164"/>
      <w:bookmarkStart w:id="795" w:name="_Toc381538452"/>
      <w:bookmarkStart w:id="796" w:name="_Toc381538740"/>
      <w:bookmarkStart w:id="797" w:name="_Toc381539027"/>
      <w:bookmarkStart w:id="798" w:name="_Toc381541650"/>
      <w:bookmarkStart w:id="799" w:name="_Toc381541940"/>
      <w:bookmarkStart w:id="800" w:name="_Toc381542230"/>
      <w:bookmarkStart w:id="801" w:name="_Toc381543687"/>
      <w:bookmarkStart w:id="802" w:name="_Toc381543980"/>
      <w:bookmarkStart w:id="803" w:name="_Toc381546398"/>
      <w:bookmarkStart w:id="804" w:name="_Toc381621868"/>
      <w:bookmarkStart w:id="805" w:name="_Toc381454430"/>
      <w:bookmarkStart w:id="806" w:name="_Toc381537591"/>
      <w:bookmarkStart w:id="807" w:name="_Toc381537878"/>
      <w:bookmarkStart w:id="808" w:name="_Toc381538165"/>
      <w:bookmarkStart w:id="809" w:name="_Toc381538453"/>
      <w:bookmarkStart w:id="810" w:name="_Toc381538741"/>
      <w:bookmarkStart w:id="811" w:name="_Toc381539028"/>
      <w:bookmarkStart w:id="812" w:name="_Toc381541651"/>
      <w:bookmarkStart w:id="813" w:name="_Toc381541941"/>
      <w:bookmarkStart w:id="814" w:name="_Toc381542231"/>
      <w:bookmarkStart w:id="815" w:name="_Toc381543688"/>
      <w:bookmarkStart w:id="816" w:name="_Toc381543981"/>
      <w:bookmarkStart w:id="817" w:name="_Toc381546399"/>
      <w:bookmarkStart w:id="818" w:name="_Toc381621869"/>
      <w:bookmarkStart w:id="819" w:name="_Toc381454431"/>
      <w:bookmarkStart w:id="820" w:name="_Toc381537592"/>
      <w:bookmarkStart w:id="821" w:name="_Toc381537879"/>
      <w:bookmarkStart w:id="822" w:name="_Toc381538166"/>
      <w:bookmarkStart w:id="823" w:name="_Toc381538454"/>
      <w:bookmarkStart w:id="824" w:name="_Toc381538742"/>
      <w:bookmarkStart w:id="825" w:name="_Toc381539029"/>
      <w:bookmarkStart w:id="826" w:name="_Toc381541652"/>
      <w:bookmarkStart w:id="827" w:name="_Toc381541942"/>
      <w:bookmarkStart w:id="828" w:name="_Toc381542232"/>
      <w:bookmarkStart w:id="829" w:name="_Toc381543689"/>
      <w:bookmarkStart w:id="830" w:name="_Toc381543982"/>
      <w:bookmarkStart w:id="831" w:name="_Toc381546400"/>
      <w:bookmarkStart w:id="832" w:name="_Toc381621870"/>
      <w:bookmarkStart w:id="833" w:name="_Toc381454432"/>
      <w:bookmarkStart w:id="834" w:name="_Toc381537593"/>
      <w:bookmarkStart w:id="835" w:name="_Toc381537880"/>
      <w:bookmarkStart w:id="836" w:name="_Toc381538167"/>
      <w:bookmarkStart w:id="837" w:name="_Toc381538455"/>
      <w:bookmarkStart w:id="838" w:name="_Toc381538743"/>
      <w:bookmarkStart w:id="839" w:name="_Toc381539030"/>
      <w:bookmarkStart w:id="840" w:name="_Toc381541653"/>
      <w:bookmarkStart w:id="841" w:name="_Toc381541943"/>
      <w:bookmarkStart w:id="842" w:name="_Toc381542233"/>
      <w:bookmarkStart w:id="843" w:name="_Toc381543690"/>
      <w:bookmarkStart w:id="844" w:name="_Toc381543983"/>
      <w:bookmarkStart w:id="845" w:name="_Toc381546401"/>
      <w:bookmarkStart w:id="846" w:name="_Toc381621871"/>
      <w:bookmarkStart w:id="847" w:name="_Toc381454433"/>
      <w:bookmarkStart w:id="848" w:name="_Toc381537594"/>
      <w:bookmarkStart w:id="849" w:name="_Toc381537881"/>
      <w:bookmarkStart w:id="850" w:name="_Toc381538168"/>
      <w:bookmarkStart w:id="851" w:name="_Toc381538456"/>
      <w:bookmarkStart w:id="852" w:name="_Toc381538744"/>
      <w:bookmarkStart w:id="853" w:name="_Toc381539031"/>
      <w:bookmarkStart w:id="854" w:name="_Toc381541654"/>
      <w:bookmarkStart w:id="855" w:name="_Toc381541944"/>
      <w:bookmarkStart w:id="856" w:name="_Toc381542234"/>
      <w:bookmarkStart w:id="857" w:name="_Toc381543691"/>
      <w:bookmarkStart w:id="858" w:name="_Toc381543984"/>
      <w:bookmarkStart w:id="859" w:name="_Toc381546402"/>
      <w:bookmarkStart w:id="860" w:name="_Toc381621872"/>
      <w:bookmarkStart w:id="861" w:name="_Toc381454434"/>
      <w:bookmarkStart w:id="862" w:name="_Toc381537595"/>
      <w:bookmarkStart w:id="863" w:name="_Toc381537882"/>
      <w:bookmarkStart w:id="864" w:name="_Toc381538169"/>
      <w:bookmarkStart w:id="865" w:name="_Toc381538457"/>
      <w:bookmarkStart w:id="866" w:name="_Toc381538745"/>
      <w:bookmarkStart w:id="867" w:name="_Toc381539032"/>
      <w:bookmarkStart w:id="868" w:name="_Toc381541655"/>
      <w:bookmarkStart w:id="869" w:name="_Toc381541945"/>
      <w:bookmarkStart w:id="870" w:name="_Toc381542235"/>
      <w:bookmarkStart w:id="871" w:name="_Toc381543692"/>
      <w:bookmarkStart w:id="872" w:name="_Toc381543985"/>
      <w:bookmarkStart w:id="873" w:name="_Toc381546403"/>
      <w:bookmarkStart w:id="874" w:name="_Toc381621873"/>
      <w:bookmarkStart w:id="875" w:name="_Toc381454435"/>
      <w:bookmarkStart w:id="876" w:name="_Toc381537596"/>
      <w:bookmarkStart w:id="877" w:name="_Toc381537883"/>
      <w:bookmarkStart w:id="878" w:name="_Toc381538170"/>
      <w:bookmarkStart w:id="879" w:name="_Toc381538458"/>
      <w:bookmarkStart w:id="880" w:name="_Toc381538746"/>
      <w:bookmarkStart w:id="881" w:name="_Toc381539033"/>
      <w:bookmarkStart w:id="882" w:name="_Toc381541656"/>
      <w:bookmarkStart w:id="883" w:name="_Toc381541946"/>
      <w:bookmarkStart w:id="884" w:name="_Toc381542236"/>
      <w:bookmarkStart w:id="885" w:name="_Toc381543693"/>
      <w:bookmarkStart w:id="886" w:name="_Toc381543986"/>
      <w:bookmarkStart w:id="887" w:name="_Toc381546404"/>
      <w:bookmarkStart w:id="888" w:name="_Toc381621874"/>
      <w:bookmarkStart w:id="889" w:name="_Toc381454436"/>
      <w:bookmarkStart w:id="890" w:name="_Toc381537597"/>
      <w:bookmarkStart w:id="891" w:name="_Toc381537884"/>
      <w:bookmarkStart w:id="892" w:name="_Toc381538171"/>
      <w:bookmarkStart w:id="893" w:name="_Toc381538459"/>
      <w:bookmarkStart w:id="894" w:name="_Toc381538747"/>
      <w:bookmarkStart w:id="895" w:name="_Toc381539034"/>
      <w:bookmarkStart w:id="896" w:name="_Toc381541657"/>
      <w:bookmarkStart w:id="897" w:name="_Toc381541947"/>
      <w:bookmarkStart w:id="898" w:name="_Toc381542237"/>
      <w:bookmarkStart w:id="899" w:name="_Toc381543694"/>
      <w:bookmarkStart w:id="900" w:name="_Toc381543987"/>
      <w:bookmarkStart w:id="901" w:name="_Toc381546405"/>
      <w:bookmarkStart w:id="902" w:name="_Toc381621875"/>
      <w:bookmarkStart w:id="903" w:name="_Toc381454437"/>
      <w:bookmarkStart w:id="904" w:name="_Toc381537598"/>
      <w:bookmarkStart w:id="905" w:name="_Toc381537885"/>
      <w:bookmarkStart w:id="906" w:name="_Toc381538172"/>
      <w:bookmarkStart w:id="907" w:name="_Toc381538460"/>
      <w:bookmarkStart w:id="908" w:name="_Toc381538748"/>
      <w:bookmarkStart w:id="909" w:name="_Toc381539035"/>
      <w:bookmarkStart w:id="910" w:name="_Toc381541658"/>
      <w:bookmarkStart w:id="911" w:name="_Toc381541948"/>
      <w:bookmarkStart w:id="912" w:name="_Toc381542238"/>
      <w:bookmarkStart w:id="913" w:name="_Toc381543695"/>
      <w:bookmarkStart w:id="914" w:name="_Toc381543988"/>
      <w:bookmarkStart w:id="915" w:name="_Toc381546406"/>
      <w:bookmarkStart w:id="916" w:name="_Toc381621876"/>
      <w:bookmarkStart w:id="917" w:name="_Toc381454438"/>
      <w:bookmarkStart w:id="918" w:name="_Toc381537599"/>
      <w:bookmarkStart w:id="919" w:name="_Toc381537886"/>
      <w:bookmarkStart w:id="920" w:name="_Toc381538173"/>
      <w:bookmarkStart w:id="921" w:name="_Toc381538461"/>
      <w:bookmarkStart w:id="922" w:name="_Toc381538749"/>
      <w:bookmarkStart w:id="923" w:name="_Toc381539036"/>
      <w:bookmarkStart w:id="924" w:name="_Toc381541659"/>
      <w:bookmarkStart w:id="925" w:name="_Toc381541949"/>
      <w:bookmarkStart w:id="926" w:name="_Toc381542239"/>
      <w:bookmarkStart w:id="927" w:name="_Toc381543696"/>
      <w:bookmarkStart w:id="928" w:name="_Toc381543989"/>
      <w:bookmarkStart w:id="929" w:name="_Toc381546407"/>
      <w:bookmarkStart w:id="930" w:name="_Toc381621877"/>
      <w:bookmarkStart w:id="931" w:name="_Toc381454439"/>
      <w:bookmarkStart w:id="932" w:name="_Toc381537600"/>
      <w:bookmarkStart w:id="933" w:name="_Toc381537887"/>
      <w:bookmarkStart w:id="934" w:name="_Toc381538174"/>
      <w:bookmarkStart w:id="935" w:name="_Toc381538462"/>
      <w:bookmarkStart w:id="936" w:name="_Toc381538750"/>
      <w:bookmarkStart w:id="937" w:name="_Toc381539037"/>
      <w:bookmarkStart w:id="938" w:name="_Toc381541660"/>
      <w:bookmarkStart w:id="939" w:name="_Toc381541950"/>
      <w:bookmarkStart w:id="940" w:name="_Toc381542240"/>
      <w:bookmarkStart w:id="941" w:name="_Toc381543697"/>
      <w:bookmarkStart w:id="942" w:name="_Toc381543990"/>
      <w:bookmarkStart w:id="943" w:name="_Toc381546408"/>
      <w:bookmarkStart w:id="944" w:name="_Toc381621878"/>
      <w:bookmarkStart w:id="945" w:name="_Toc381454440"/>
      <w:bookmarkStart w:id="946" w:name="_Toc381537601"/>
      <w:bookmarkStart w:id="947" w:name="_Toc381537888"/>
      <w:bookmarkStart w:id="948" w:name="_Toc381538175"/>
      <w:bookmarkStart w:id="949" w:name="_Toc381538463"/>
      <w:bookmarkStart w:id="950" w:name="_Toc381538751"/>
      <w:bookmarkStart w:id="951" w:name="_Toc381539038"/>
      <w:bookmarkStart w:id="952" w:name="_Toc381541661"/>
      <w:bookmarkStart w:id="953" w:name="_Toc381541951"/>
      <w:bookmarkStart w:id="954" w:name="_Toc381542241"/>
      <w:bookmarkStart w:id="955" w:name="_Toc381543698"/>
      <w:bookmarkStart w:id="956" w:name="_Toc381543991"/>
      <w:bookmarkStart w:id="957" w:name="_Toc381546409"/>
      <w:bookmarkStart w:id="958" w:name="_Toc381621879"/>
      <w:bookmarkStart w:id="959" w:name="_Toc381454441"/>
      <w:bookmarkStart w:id="960" w:name="_Toc381537602"/>
      <w:bookmarkStart w:id="961" w:name="_Toc381537889"/>
      <w:bookmarkStart w:id="962" w:name="_Toc381538176"/>
      <w:bookmarkStart w:id="963" w:name="_Toc381538464"/>
      <w:bookmarkStart w:id="964" w:name="_Toc381538752"/>
      <w:bookmarkStart w:id="965" w:name="_Toc381539039"/>
      <w:bookmarkStart w:id="966" w:name="_Toc381541662"/>
      <w:bookmarkStart w:id="967" w:name="_Toc381541952"/>
      <w:bookmarkStart w:id="968" w:name="_Toc381542242"/>
      <w:bookmarkStart w:id="969" w:name="_Toc381543699"/>
      <w:bookmarkStart w:id="970" w:name="_Toc381543992"/>
      <w:bookmarkStart w:id="971" w:name="_Toc381546410"/>
      <w:bookmarkStart w:id="972" w:name="_Toc381621880"/>
      <w:bookmarkStart w:id="973" w:name="_Toc381454442"/>
      <w:bookmarkStart w:id="974" w:name="_Toc381537603"/>
      <w:bookmarkStart w:id="975" w:name="_Toc381537890"/>
      <w:bookmarkStart w:id="976" w:name="_Toc381538177"/>
      <w:bookmarkStart w:id="977" w:name="_Toc381538465"/>
      <w:bookmarkStart w:id="978" w:name="_Toc381538753"/>
      <w:bookmarkStart w:id="979" w:name="_Toc381539040"/>
      <w:bookmarkStart w:id="980" w:name="_Toc381541663"/>
      <w:bookmarkStart w:id="981" w:name="_Toc381541953"/>
      <w:bookmarkStart w:id="982" w:name="_Toc381542243"/>
      <w:bookmarkStart w:id="983" w:name="_Toc381543700"/>
      <w:bookmarkStart w:id="984" w:name="_Toc381543993"/>
      <w:bookmarkStart w:id="985" w:name="_Toc381546411"/>
      <w:bookmarkStart w:id="986" w:name="_Toc381621881"/>
      <w:bookmarkStart w:id="987" w:name="_Toc420421806"/>
      <w:bookmarkStart w:id="988" w:name="_Toc420422076"/>
      <w:bookmarkStart w:id="989" w:name="_Toc420422346"/>
      <w:bookmarkStart w:id="990" w:name="_Toc420422616"/>
      <w:bookmarkStart w:id="991" w:name="_Toc420496620"/>
      <w:bookmarkStart w:id="992" w:name="_Toc420421807"/>
      <w:bookmarkStart w:id="993" w:name="_Toc420422077"/>
      <w:bookmarkStart w:id="994" w:name="_Toc420422347"/>
      <w:bookmarkStart w:id="995" w:name="_Toc420422617"/>
      <w:bookmarkStart w:id="996" w:name="_Toc420496621"/>
      <w:bookmarkStart w:id="997" w:name="_Toc420421808"/>
      <w:bookmarkStart w:id="998" w:name="_Toc420422078"/>
      <w:bookmarkStart w:id="999" w:name="_Toc420422348"/>
      <w:bookmarkStart w:id="1000" w:name="_Toc420422618"/>
      <w:bookmarkStart w:id="1001" w:name="_Toc420496622"/>
      <w:bookmarkStart w:id="1002" w:name="_Toc420421809"/>
      <w:bookmarkStart w:id="1003" w:name="_Toc420422079"/>
      <w:bookmarkStart w:id="1004" w:name="_Toc420422349"/>
      <w:bookmarkStart w:id="1005" w:name="_Toc420422619"/>
      <w:bookmarkStart w:id="1006" w:name="_Toc420496623"/>
      <w:bookmarkStart w:id="1007" w:name="_Toc420421810"/>
      <w:bookmarkStart w:id="1008" w:name="_Toc420422080"/>
      <w:bookmarkStart w:id="1009" w:name="_Toc420422350"/>
      <w:bookmarkStart w:id="1010" w:name="_Toc420422620"/>
      <w:bookmarkStart w:id="1011" w:name="_Toc420496624"/>
      <w:bookmarkStart w:id="1012" w:name="_Toc420421811"/>
      <w:bookmarkStart w:id="1013" w:name="_Toc420422081"/>
      <w:bookmarkStart w:id="1014" w:name="_Toc420422351"/>
      <w:bookmarkStart w:id="1015" w:name="_Toc420422621"/>
      <w:bookmarkStart w:id="1016" w:name="_Toc420496625"/>
      <w:bookmarkStart w:id="1017" w:name="_Toc420421812"/>
      <w:bookmarkStart w:id="1018" w:name="_Toc420422082"/>
      <w:bookmarkStart w:id="1019" w:name="_Toc420422352"/>
      <w:bookmarkStart w:id="1020" w:name="_Toc420422622"/>
      <w:bookmarkStart w:id="1021" w:name="_Toc420496626"/>
      <w:bookmarkStart w:id="1022" w:name="_Toc420421813"/>
      <w:bookmarkStart w:id="1023" w:name="_Toc420422083"/>
      <w:bookmarkStart w:id="1024" w:name="_Toc420422353"/>
      <w:bookmarkStart w:id="1025" w:name="_Toc420422623"/>
      <w:bookmarkStart w:id="1026" w:name="_Toc420496627"/>
      <w:bookmarkStart w:id="1027" w:name="_Toc420421814"/>
      <w:bookmarkStart w:id="1028" w:name="_Toc420422084"/>
      <w:bookmarkStart w:id="1029" w:name="_Toc420422354"/>
      <w:bookmarkStart w:id="1030" w:name="_Toc420422624"/>
      <w:bookmarkStart w:id="1031" w:name="_Toc420496628"/>
      <w:bookmarkStart w:id="1032" w:name="_Toc420421815"/>
      <w:bookmarkStart w:id="1033" w:name="_Toc420422085"/>
      <w:bookmarkStart w:id="1034" w:name="_Toc420422355"/>
      <w:bookmarkStart w:id="1035" w:name="_Toc420422625"/>
      <w:bookmarkStart w:id="1036" w:name="_Toc420496629"/>
      <w:bookmarkStart w:id="1037" w:name="_Toc420421816"/>
      <w:bookmarkStart w:id="1038" w:name="_Toc420422086"/>
      <w:bookmarkStart w:id="1039" w:name="_Toc420422356"/>
      <w:bookmarkStart w:id="1040" w:name="_Toc420422626"/>
      <w:bookmarkStart w:id="1041" w:name="_Toc420496630"/>
      <w:bookmarkStart w:id="1042" w:name="_Toc420421817"/>
      <w:bookmarkStart w:id="1043" w:name="_Toc420422087"/>
      <w:bookmarkStart w:id="1044" w:name="_Toc420422357"/>
      <w:bookmarkStart w:id="1045" w:name="_Toc420422627"/>
      <w:bookmarkStart w:id="1046" w:name="_Toc420496631"/>
      <w:bookmarkStart w:id="1047" w:name="_Toc420421818"/>
      <w:bookmarkStart w:id="1048" w:name="_Toc420422088"/>
      <w:bookmarkStart w:id="1049" w:name="_Toc420422358"/>
      <w:bookmarkStart w:id="1050" w:name="_Toc420422628"/>
      <w:bookmarkStart w:id="1051" w:name="_Toc420496632"/>
      <w:bookmarkStart w:id="1052" w:name="_Toc420421819"/>
      <w:bookmarkStart w:id="1053" w:name="_Toc420422089"/>
      <w:bookmarkStart w:id="1054" w:name="_Toc420422359"/>
      <w:bookmarkStart w:id="1055" w:name="_Toc420422629"/>
      <w:bookmarkStart w:id="1056" w:name="_Toc420496633"/>
      <w:bookmarkStart w:id="1057" w:name="_Toc420421820"/>
      <w:bookmarkStart w:id="1058" w:name="_Toc420422090"/>
      <w:bookmarkStart w:id="1059" w:name="_Toc420422360"/>
      <w:bookmarkStart w:id="1060" w:name="_Toc420422630"/>
      <w:bookmarkStart w:id="1061" w:name="_Toc420496634"/>
      <w:bookmarkStart w:id="1062" w:name="_Toc420421821"/>
      <w:bookmarkStart w:id="1063" w:name="_Toc420422091"/>
      <w:bookmarkStart w:id="1064" w:name="_Toc420422361"/>
      <w:bookmarkStart w:id="1065" w:name="_Toc420422631"/>
      <w:bookmarkStart w:id="1066" w:name="_Toc420496635"/>
      <w:bookmarkStart w:id="1067" w:name="_Toc420421822"/>
      <w:bookmarkStart w:id="1068" w:name="_Toc420422092"/>
      <w:bookmarkStart w:id="1069" w:name="_Toc420422362"/>
      <w:bookmarkStart w:id="1070" w:name="_Toc420422632"/>
      <w:bookmarkStart w:id="1071" w:name="_Toc420496636"/>
      <w:bookmarkStart w:id="1072" w:name="_Toc420421823"/>
      <w:bookmarkStart w:id="1073" w:name="_Toc420422093"/>
      <w:bookmarkStart w:id="1074" w:name="_Toc420422363"/>
      <w:bookmarkStart w:id="1075" w:name="_Toc420422633"/>
      <w:bookmarkStart w:id="1076" w:name="_Toc420496637"/>
      <w:bookmarkStart w:id="1077" w:name="_Toc420421824"/>
      <w:bookmarkStart w:id="1078" w:name="_Toc420422094"/>
      <w:bookmarkStart w:id="1079" w:name="_Toc420422364"/>
      <w:bookmarkStart w:id="1080" w:name="_Toc420422634"/>
      <w:bookmarkStart w:id="1081" w:name="_Toc420496638"/>
      <w:bookmarkStart w:id="1082" w:name="_Toc420421825"/>
      <w:bookmarkStart w:id="1083" w:name="_Toc420422095"/>
      <w:bookmarkStart w:id="1084" w:name="_Toc420422365"/>
      <w:bookmarkStart w:id="1085" w:name="_Toc420422635"/>
      <w:bookmarkStart w:id="1086" w:name="_Toc420496639"/>
      <w:bookmarkStart w:id="1087" w:name="_Toc420421826"/>
      <w:bookmarkStart w:id="1088" w:name="_Toc420422096"/>
      <w:bookmarkStart w:id="1089" w:name="_Toc420422366"/>
      <w:bookmarkStart w:id="1090" w:name="_Toc420422636"/>
      <w:bookmarkStart w:id="1091" w:name="_Toc420496640"/>
      <w:bookmarkStart w:id="1092" w:name="_Toc420421827"/>
      <w:bookmarkStart w:id="1093" w:name="_Toc420422097"/>
      <w:bookmarkStart w:id="1094" w:name="_Toc420422367"/>
      <w:bookmarkStart w:id="1095" w:name="_Toc420422637"/>
      <w:bookmarkStart w:id="1096" w:name="_Toc420496641"/>
      <w:bookmarkStart w:id="1097" w:name="_Toc420421828"/>
      <w:bookmarkStart w:id="1098" w:name="_Toc420422098"/>
      <w:bookmarkStart w:id="1099" w:name="_Toc420422368"/>
      <w:bookmarkStart w:id="1100" w:name="_Toc420422638"/>
      <w:bookmarkStart w:id="1101" w:name="_Toc420496642"/>
      <w:bookmarkStart w:id="1102" w:name="_Toc420421829"/>
      <w:bookmarkStart w:id="1103" w:name="_Toc420422099"/>
      <w:bookmarkStart w:id="1104" w:name="_Toc420422369"/>
      <w:bookmarkStart w:id="1105" w:name="_Toc420422639"/>
      <w:bookmarkStart w:id="1106" w:name="_Toc420496643"/>
      <w:bookmarkStart w:id="1107" w:name="_Toc420421830"/>
      <w:bookmarkStart w:id="1108" w:name="_Toc420422100"/>
      <w:bookmarkStart w:id="1109" w:name="_Toc420422370"/>
      <w:bookmarkStart w:id="1110" w:name="_Toc420422640"/>
      <w:bookmarkStart w:id="1111" w:name="_Toc420496644"/>
      <w:bookmarkStart w:id="1112" w:name="_Toc420421831"/>
      <w:bookmarkStart w:id="1113" w:name="_Toc420422101"/>
      <w:bookmarkStart w:id="1114" w:name="_Toc420422371"/>
      <w:bookmarkStart w:id="1115" w:name="_Toc420422641"/>
      <w:bookmarkStart w:id="1116" w:name="_Toc420496645"/>
      <w:bookmarkStart w:id="1117" w:name="_Toc420421832"/>
      <w:bookmarkStart w:id="1118" w:name="_Toc420422102"/>
      <w:bookmarkStart w:id="1119" w:name="_Toc420422372"/>
      <w:bookmarkStart w:id="1120" w:name="_Toc420422642"/>
      <w:bookmarkStart w:id="1121" w:name="_Toc420496646"/>
      <w:bookmarkStart w:id="1122" w:name="_Toc420421833"/>
      <w:bookmarkStart w:id="1123" w:name="_Toc420422103"/>
      <w:bookmarkStart w:id="1124" w:name="_Toc420422373"/>
      <w:bookmarkStart w:id="1125" w:name="_Toc420422643"/>
      <w:bookmarkStart w:id="1126" w:name="_Toc420496647"/>
      <w:bookmarkStart w:id="1127" w:name="_Toc420421834"/>
      <w:bookmarkStart w:id="1128" w:name="_Toc420422104"/>
      <w:bookmarkStart w:id="1129" w:name="_Toc420422374"/>
      <w:bookmarkStart w:id="1130" w:name="_Toc420422644"/>
      <w:bookmarkStart w:id="1131" w:name="_Toc420496648"/>
      <w:bookmarkStart w:id="1132" w:name="_Toc420421835"/>
      <w:bookmarkStart w:id="1133" w:name="_Toc420422105"/>
      <w:bookmarkStart w:id="1134" w:name="_Toc420422375"/>
      <w:bookmarkStart w:id="1135" w:name="_Toc420422645"/>
      <w:bookmarkStart w:id="1136" w:name="_Toc420496649"/>
      <w:bookmarkStart w:id="1137" w:name="_Toc420421836"/>
      <w:bookmarkStart w:id="1138" w:name="_Toc420422106"/>
      <w:bookmarkStart w:id="1139" w:name="_Toc420422376"/>
      <w:bookmarkStart w:id="1140" w:name="_Toc420422646"/>
      <w:bookmarkStart w:id="1141" w:name="_Toc420496650"/>
      <w:bookmarkStart w:id="1142" w:name="_Toc420421837"/>
      <w:bookmarkStart w:id="1143" w:name="_Toc420422107"/>
      <w:bookmarkStart w:id="1144" w:name="_Toc420422377"/>
      <w:bookmarkStart w:id="1145" w:name="_Toc420422647"/>
      <w:bookmarkStart w:id="1146" w:name="_Toc420496651"/>
      <w:bookmarkStart w:id="1147" w:name="_Toc420421838"/>
      <w:bookmarkStart w:id="1148" w:name="_Toc420422108"/>
      <w:bookmarkStart w:id="1149" w:name="_Toc420422378"/>
      <w:bookmarkStart w:id="1150" w:name="_Toc420422648"/>
      <w:bookmarkStart w:id="1151" w:name="_Toc420496652"/>
      <w:bookmarkStart w:id="1152" w:name="_Toc420421839"/>
      <w:bookmarkStart w:id="1153" w:name="_Toc420422109"/>
      <w:bookmarkStart w:id="1154" w:name="_Toc420422379"/>
      <w:bookmarkStart w:id="1155" w:name="_Toc420422649"/>
      <w:bookmarkStart w:id="1156" w:name="_Toc420496653"/>
      <w:bookmarkStart w:id="1157" w:name="_Toc420421840"/>
      <w:bookmarkStart w:id="1158" w:name="_Toc420422110"/>
      <w:bookmarkStart w:id="1159" w:name="_Toc420422380"/>
      <w:bookmarkStart w:id="1160" w:name="_Toc420422650"/>
      <w:bookmarkStart w:id="1161" w:name="_Toc420496654"/>
      <w:bookmarkStart w:id="1162" w:name="_Toc420421841"/>
      <w:bookmarkStart w:id="1163" w:name="_Toc420422111"/>
      <w:bookmarkStart w:id="1164" w:name="_Toc420422381"/>
      <w:bookmarkStart w:id="1165" w:name="_Toc420422651"/>
      <w:bookmarkStart w:id="1166" w:name="_Toc420496655"/>
      <w:bookmarkStart w:id="1167" w:name="_Toc420421842"/>
      <w:bookmarkStart w:id="1168" w:name="_Toc420422112"/>
      <w:bookmarkStart w:id="1169" w:name="_Toc420422382"/>
      <w:bookmarkStart w:id="1170" w:name="_Toc420422652"/>
      <w:bookmarkStart w:id="1171" w:name="_Toc420496656"/>
      <w:bookmarkStart w:id="1172" w:name="_Toc420421843"/>
      <w:bookmarkStart w:id="1173" w:name="_Toc420422113"/>
      <w:bookmarkStart w:id="1174" w:name="_Toc420422383"/>
      <w:bookmarkStart w:id="1175" w:name="_Toc420422653"/>
      <w:bookmarkStart w:id="1176" w:name="_Toc420496657"/>
      <w:bookmarkStart w:id="1177" w:name="_Toc420421844"/>
      <w:bookmarkStart w:id="1178" w:name="_Toc420422114"/>
      <w:bookmarkStart w:id="1179" w:name="_Toc420422384"/>
      <w:bookmarkStart w:id="1180" w:name="_Toc420422654"/>
      <w:bookmarkStart w:id="1181" w:name="_Toc420496658"/>
      <w:bookmarkStart w:id="1182" w:name="_Toc420421845"/>
      <w:bookmarkStart w:id="1183" w:name="_Toc420422115"/>
      <w:bookmarkStart w:id="1184" w:name="_Toc420422385"/>
      <w:bookmarkStart w:id="1185" w:name="_Toc420422655"/>
      <w:bookmarkStart w:id="1186" w:name="_Toc420496659"/>
      <w:bookmarkStart w:id="1187" w:name="_Toc420421846"/>
      <w:bookmarkStart w:id="1188" w:name="_Toc420422116"/>
      <w:bookmarkStart w:id="1189" w:name="_Toc420422386"/>
      <w:bookmarkStart w:id="1190" w:name="_Toc420422656"/>
      <w:bookmarkStart w:id="1191" w:name="_Toc420496660"/>
      <w:bookmarkStart w:id="1192" w:name="_Toc420421847"/>
      <w:bookmarkStart w:id="1193" w:name="_Toc420422117"/>
      <w:bookmarkStart w:id="1194" w:name="_Toc420422387"/>
      <w:bookmarkStart w:id="1195" w:name="_Toc420422657"/>
      <w:bookmarkStart w:id="1196" w:name="_Toc420496661"/>
      <w:bookmarkStart w:id="1197" w:name="_Toc420421848"/>
      <w:bookmarkStart w:id="1198" w:name="_Toc420422118"/>
      <w:bookmarkStart w:id="1199" w:name="_Toc420422388"/>
      <w:bookmarkStart w:id="1200" w:name="_Toc420422658"/>
      <w:bookmarkStart w:id="1201" w:name="_Toc420496662"/>
      <w:bookmarkStart w:id="1202" w:name="_Toc420421849"/>
      <w:bookmarkStart w:id="1203" w:name="_Toc420422119"/>
      <w:bookmarkStart w:id="1204" w:name="_Toc420422389"/>
      <w:bookmarkStart w:id="1205" w:name="_Toc420422659"/>
      <w:bookmarkStart w:id="1206" w:name="_Toc420496663"/>
      <w:bookmarkStart w:id="1207" w:name="_Toc420421850"/>
      <w:bookmarkStart w:id="1208" w:name="_Toc420422120"/>
      <w:bookmarkStart w:id="1209" w:name="_Toc420422390"/>
      <w:bookmarkStart w:id="1210" w:name="_Toc420422660"/>
      <w:bookmarkStart w:id="1211" w:name="_Toc420496664"/>
      <w:bookmarkStart w:id="1212" w:name="_Toc420421851"/>
      <w:bookmarkStart w:id="1213" w:name="_Toc420422121"/>
      <w:bookmarkStart w:id="1214" w:name="_Toc420422391"/>
      <w:bookmarkStart w:id="1215" w:name="_Toc420422661"/>
      <w:bookmarkStart w:id="1216" w:name="_Toc420496665"/>
      <w:bookmarkStart w:id="1217" w:name="_Toc420421852"/>
      <w:bookmarkStart w:id="1218" w:name="_Toc420422122"/>
      <w:bookmarkStart w:id="1219" w:name="_Toc420422392"/>
      <w:bookmarkStart w:id="1220" w:name="_Toc420422662"/>
      <w:bookmarkStart w:id="1221" w:name="_Toc420496666"/>
      <w:bookmarkStart w:id="1222" w:name="_Toc420421853"/>
      <w:bookmarkStart w:id="1223" w:name="_Toc420422123"/>
      <w:bookmarkStart w:id="1224" w:name="_Toc420422393"/>
      <w:bookmarkStart w:id="1225" w:name="_Toc420422663"/>
      <w:bookmarkStart w:id="1226" w:name="_Toc420496667"/>
      <w:bookmarkStart w:id="1227" w:name="_Toc420421854"/>
      <w:bookmarkStart w:id="1228" w:name="_Toc420422124"/>
      <w:bookmarkStart w:id="1229" w:name="_Toc420422394"/>
      <w:bookmarkStart w:id="1230" w:name="_Toc420422664"/>
      <w:bookmarkStart w:id="1231" w:name="_Toc420496668"/>
      <w:bookmarkStart w:id="1232" w:name="_Toc420421855"/>
      <w:bookmarkStart w:id="1233" w:name="_Toc420422125"/>
      <w:bookmarkStart w:id="1234" w:name="_Toc420422395"/>
      <w:bookmarkStart w:id="1235" w:name="_Toc420422665"/>
      <w:bookmarkStart w:id="1236" w:name="_Toc420496669"/>
      <w:bookmarkStart w:id="1237" w:name="_Toc420421856"/>
      <w:bookmarkStart w:id="1238" w:name="_Toc420422126"/>
      <w:bookmarkStart w:id="1239" w:name="_Toc420422396"/>
      <w:bookmarkStart w:id="1240" w:name="_Toc420422666"/>
      <w:bookmarkStart w:id="1241" w:name="_Toc420496670"/>
      <w:bookmarkStart w:id="1242" w:name="_Toc420421857"/>
      <w:bookmarkStart w:id="1243" w:name="_Toc420422127"/>
      <w:bookmarkStart w:id="1244" w:name="_Toc420422397"/>
      <w:bookmarkStart w:id="1245" w:name="_Toc420422667"/>
      <w:bookmarkStart w:id="1246" w:name="_Toc420496671"/>
      <w:bookmarkStart w:id="1247" w:name="_Toc420421858"/>
      <w:bookmarkStart w:id="1248" w:name="_Toc420422128"/>
      <w:bookmarkStart w:id="1249" w:name="_Toc420422398"/>
      <w:bookmarkStart w:id="1250" w:name="_Toc420422668"/>
      <w:bookmarkStart w:id="1251" w:name="_Toc420496672"/>
      <w:bookmarkStart w:id="1252" w:name="_Toc420421859"/>
      <w:bookmarkStart w:id="1253" w:name="_Toc420422129"/>
      <w:bookmarkStart w:id="1254" w:name="_Toc420422399"/>
      <w:bookmarkStart w:id="1255" w:name="_Toc420422669"/>
      <w:bookmarkStart w:id="1256" w:name="_Toc420496673"/>
      <w:bookmarkStart w:id="1257" w:name="_Toc420421860"/>
      <w:bookmarkStart w:id="1258" w:name="_Toc420422130"/>
      <w:bookmarkStart w:id="1259" w:name="_Toc420422400"/>
      <w:bookmarkStart w:id="1260" w:name="_Toc420422670"/>
      <w:bookmarkStart w:id="1261" w:name="_Toc420496674"/>
      <w:bookmarkStart w:id="1262" w:name="_Toc420421861"/>
      <w:bookmarkStart w:id="1263" w:name="_Toc420422131"/>
      <w:bookmarkStart w:id="1264" w:name="_Toc420422401"/>
      <w:bookmarkStart w:id="1265" w:name="_Toc420422671"/>
      <w:bookmarkStart w:id="1266" w:name="_Toc420496675"/>
      <w:bookmarkStart w:id="1267" w:name="_Toc420421862"/>
      <w:bookmarkStart w:id="1268" w:name="_Toc420422132"/>
      <w:bookmarkStart w:id="1269" w:name="_Toc420422402"/>
      <w:bookmarkStart w:id="1270" w:name="_Toc420422672"/>
      <w:bookmarkStart w:id="1271" w:name="_Toc420496676"/>
      <w:bookmarkStart w:id="1272" w:name="_Toc420421863"/>
      <w:bookmarkStart w:id="1273" w:name="_Toc420422133"/>
      <w:bookmarkStart w:id="1274" w:name="_Toc420422403"/>
      <w:bookmarkStart w:id="1275" w:name="_Toc420422673"/>
      <w:bookmarkStart w:id="1276" w:name="_Toc420496677"/>
      <w:bookmarkStart w:id="1277" w:name="_Toc420421864"/>
      <w:bookmarkStart w:id="1278" w:name="_Toc420422134"/>
      <w:bookmarkStart w:id="1279" w:name="_Toc420422404"/>
      <w:bookmarkStart w:id="1280" w:name="_Toc420422674"/>
      <w:bookmarkStart w:id="1281" w:name="_Toc420496678"/>
      <w:bookmarkStart w:id="1282" w:name="_Toc420421865"/>
      <w:bookmarkStart w:id="1283" w:name="_Toc420422135"/>
      <w:bookmarkStart w:id="1284" w:name="_Toc420422405"/>
      <w:bookmarkStart w:id="1285" w:name="_Toc420422675"/>
      <w:bookmarkStart w:id="1286" w:name="_Toc420496679"/>
      <w:bookmarkStart w:id="1287" w:name="_Toc420421866"/>
      <w:bookmarkStart w:id="1288" w:name="_Toc420422136"/>
      <w:bookmarkStart w:id="1289" w:name="_Toc420422406"/>
      <w:bookmarkStart w:id="1290" w:name="_Toc420422676"/>
      <w:bookmarkStart w:id="1291" w:name="_Toc420496680"/>
      <w:bookmarkStart w:id="1292" w:name="_Toc420421867"/>
      <w:bookmarkStart w:id="1293" w:name="_Toc420422137"/>
      <w:bookmarkStart w:id="1294" w:name="_Toc420422407"/>
      <w:bookmarkStart w:id="1295" w:name="_Toc420422677"/>
      <w:bookmarkStart w:id="1296" w:name="_Toc420496681"/>
      <w:bookmarkStart w:id="1297" w:name="_Toc420421868"/>
      <w:bookmarkStart w:id="1298" w:name="_Toc420422138"/>
      <w:bookmarkStart w:id="1299" w:name="_Toc420422408"/>
      <w:bookmarkStart w:id="1300" w:name="_Toc420422678"/>
      <w:bookmarkStart w:id="1301" w:name="_Toc420496682"/>
      <w:bookmarkStart w:id="1302" w:name="_Toc420421869"/>
      <w:bookmarkStart w:id="1303" w:name="_Toc420422139"/>
      <w:bookmarkStart w:id="1304" w:name="_Toc420422409"/>
      <w:bookmarkStart w:id="1305" w:name="_Toc420422679"/>
      <w:bookmarkStart w:id="1306" w:name="_Toc420496683"/>
      <w:bookmarkStart w:id="1307" w:name="_Toc420421870"/>
      <w:bookmarkStart w:id="1308" w:name="_Toc420422140"/>
      <w:bookmarkStart w:id="1309" w:name="_Toc420422410"/>
      <w:bookmarkStart w:id="1310" w:name="_Toc420422680"/>
      <w:bookmarkStart w:id="1311" w:name="_Toc420496684"/>
      <w:bookmarkStart w:id="1312" w:name="_Toc420421871"/>
      <w:bookmarkStart w:id="1313" w:name="_Toc420422141"/>
      <w:bookmarkStart w:id="1314" w:name="_Toc420422411"/>
      <w:bookmarkStart w:id="1315" w:name="_Toc420422681"/>
      <w:bookmarkStart w:id="1316" w:name="_Toc420496685"/>
      <w:bookmarkStart w:id="1317" w:name="_Toc420421872"/>
      <w:bookmarkStart w:id="1318" w:name="_Toc420422142"/>
      <w:bookmarkStart w:id="1319" w:name="_Toc420422412"/>
      <w:bookmarkStart w:id="1320" w:name="_Toc420422682"/>
      <w:bookmarkStart w:id="1321" w:name="_Toc420496686"/>
      <w:bookmarkStart w:id="1322" w:name="_Toc420421873"/>
      <w:bookmarkStart w:id="1323" w:name="_Toc420422143"/>
      <w:bookmarkStart w:id="1324" w:name="_Toc420422413"/>
      <w:bookmarkStart w:id="1325" w:name="_Toc420422683"/>
      <w:bookmarkStart w:id="1326" w:name="_Toc420496687"/>
      <w:bookmarkStart w:id="1327" w:name="_Toc420421874"/>
      <w:bookmarkStart w:id="1328" w:name="_Toc420422144"/>
      <w:bookmarkStart w:id="1329" w:name="_Toc420422414"/>
      <w:bookmarkStart w:id="1330" w:name="_Toc420422684"/>
      <w:bookmarkStart w:id="1331" w:name="_Toc420496688"/>
      <w:bookmarkStart w:id="1332" w:name="_Toc420421875"/>
      <w:bookmarkStart w:id="1333" w:name="_Toc420422145"/>
      <w:bookmarkStart w:id="1334" w:name="_Toc420422415"/>
      <w:bookmarkStart w:id="1335" w:name="_Toc420422685"/>
      <w:bookmarkStart w:id="1336" w:name="_Toc420496689"/>
      <w:bookmarkStart w:id="1337" w:name="_Toc420421876"/>
      <w:bookmarkStart w:id="1338" w:name="_Toc420422146"/>
      <w:bookmarkStart w:id="1339" w:name="_Toc420422416"/>
      <w:bookmarkStart w:id="1340" w:name="_Toc420422686"/>
      <w:bookmarkStart w:id="1341" w:name="_Toc420496690"/>
      <w:bookmarkStart w:id="1342" w:name="_Toc381449181"/>
      <w:bookmarkStart w:id="1343" w:name="_Toc381449358"/>
      <w:bookmarkStart w:id="1344" w:name="_Toc381449511"/>
      <w:bookmarkStart w:id="1345" w:name="_Toc381454445"/>
      <w:bookmarkStart w:id="1346" w:name="_Toc381449182"/>
      <w:bookmarkStart w:id="1347" w:name="_Toc381449359"/>
      <w:bookmarkStart w:id="1348" w:name="_Toc381449512"/>
      <w:bookmarkStart w:id="1349" w:name="_Toc381454446"/>
      <w:bookmarkStart w:id="1350" w:name="_Toc381449183"/>
      <w:bookmarkStart w:id="1351" w:name="_Toc381449360"/>
      <w:bookmarkStart w:id="1352" w:name="_Toc381449513"/>
      <w:bookmarkStart w:id="1353" w:name="_Toc381454447"/>
      <w:bookmarkStart w:id="1354" w:name="_Toc381449184"/>
      <w:bookmarkStart w:id="1355" w:name="_Toc381449361"/>
      <w:bookmarkStart w:id="1356" w:name="_Toc381449514"/>
      <w:bookmarkStart w:id="1357" w:name="_Toc381454448"/>
      <w:bookmarkStart w:id="1358" w:name="_Toc381449185"/>
      <w:bookmarkStart w:id="1359" w:name="_Toc381449362"/>
      <w:bookmarkStart w:id="1360" w:name="_Toc381449515"/>
      <w:bookmarkStart w:id="1361" w:name="_Toc381454449"/>
      <w:bookmarkStart w:id="1362" w:name="_Toc381449186"/>
      <w:bookmarkStart w:id="1363" w:name="_Toc381449363"/>
      <w:bookmarkStart w:id="1364" w:name="_Toc381449516"/>
      <w:bookmarkStart w:id="1365" w:name="_Toc381454450"/>
      <w:bookmarkStart w:id="1366" w:name="_Toc381449187"/>
      <w:bookmarkStart w:id="1367" w:name="_Toc381449364"/>
      <w:bookmarkStart w:id="1368" w:name="_Toc381449517"/>
      <w:bookmarkStart w:id="1369" w:name="_Toc381454451"/>
      <w:bookmarkStart w:id="1370" w:name="_Toc420421877"/>
      <w:bookmarkStart w:id="1371" w:name="_Toc420422147"/>
      <w:bookmarkStart w:id="1372" w:name="_Toc420422417"/>
      <w:bookmarkStart w:id="1373" w:name="_Toc420422687"/>
      <w:bookmarkStart w:id="1374" w:name="_Toc420496691"/>
      <w:bookmarkStart w:id="1375" w:name="_Toc420421878"/>
      <w:bookmarkStart w:id="1376" w:name="_Toc420422148"/>
      <w:bookmarkStart w:id="1377" w:name="_Toc420422418"/>
      <w:bookmarkStart w:id="1378" w:name="_Toc420422688"/>
      <w:bookmarkStart w:id="1379" w:name="_Toc420496692"/>
      <w:bookmarkStart w:id="1380" w:name="_Toc420421879"/>
      <w:bookmarkStart w:id="1381" w:name="_Toc420422149"/>
      <w:bookmarkStart w:id="1382" w:name="_Toc420422419"/>
      <w:bookmarkStart w:id="1383" w:name="_Toc420422689"/>
      <w:bookmarkStart w:id="1384" w:name="_Toc420496693"/>
      <w:bookmarkStart w:id="1385" w:name="_Toc420421880"/>
      <w:bookmarkStart w:id="1386" w:name="_Toc420422150"/>
      <w:bookmarkStart w:id="1387" w:name="_Toc420422420"/>
      <w:bookmarkStart w:id="1388" w:name="_Toc420422690"/>
      <w:bookmarkStart w:id="1389" w:name="_Toc420496694"/>
      <w:bookmarkStart w:id="1390" w:name="_Toc420421881"/>
      <w:bookmarkStart w:id="1391" w:name="_Toc420422151"/>
      <w:bookmarkStart w:id="1392" w:name="_Toc420422421"/>
      <w:bookmarkStart w:id="1393" w:name="_Toc420422691"/>
      <w:bookmarkStart w:id="1394" w:name="_Toc420496695"/>
      <w:bookmarkStart w:id="1395" w:name="_Toc420421882"/>
      <w:bookmarkStart w:id="1396" w:name="_Toc420422152"/>
      <w:bookmarkStart w:id="1397" w:name="_Toc420422422"/>
      <w:bookmarkStart w:id="1398" w:name="_Toc420422692"/>
      <w:bookmarkStart w:id="1399" w:name="_Toc420496696"/>
      <w:bookmarkStart w:id="1400" w:name="_Toc420421883"/>
      <w:bookmarkStart w:id="1401" w:name="_Toc420422153"/>
      <w:bookmarkStart w:id="1402" w:name="_Toc420422423"/>
      <w:bookmarkStart w:id="1403" w:name="_Toc420422693"/>
      <w:bookmarkStart w:id="1404" w:name="_Toc420496697"/>
      <w:bookmarkStart w:id="1405" w:name="_Toc420421884"/>
      <w:bookmarkStart w:id="1406" w:name="_Toc420422154"/>
      <w:bookmarkStart w:id="1407" w:name="_Toc420422424"/>
      <w:bookmarkStart w:id="1408" w:name="_Toc420422694"/>
      <w:bookmarkStart w:id="1409" w:name="_Toc420496698"/>
      <w:bookmarkStart w:id="1410" w:name="_Toc420421885"/>
      <w:bookmarkStart w:id="1411" w:name="_Toc420422155"/>
      <w:bookmarkStart w:id="1412" w:name="_Toc420422425"/>
      <w:bookmarkStart w:id="1413" w:name="_Toc420422695"/>
      <w:bookmarkStart w:id="1414" w:name="_Toc420496699"/>
      <w:bookmarkStart w:id="1415" w:name="_Toc420421886"/>
      <w:bookmarkStart w:id="1416" w:name="_Toc420422156"/>
      <w:bookmarkStart w:id="1417" w:name="_Toc420422426"/>
      <w:bookmarkStart w:id="1418" w:name="_Toc420422696"/>
      <w:bookmarkStart w:id="1419" w:name="_Toc420496700"/>
      <w:bookmarkStart w:id="1420" w:name="_Toc420421887"/>
      <w:bookmarkStart w:id="1421" w:name="_Toc420422157"/>
      <w:bookmarkStart w:id="1422" w:name="_Toc420422427"/>
      <w:bookmarkStart w:id="1423" w:name="_Toc420422697"/>
      <w:bookmarkStart w:id="1424" w:name="_Toc420496701"/>
      <w:bookmarkStart w:id="1425" w:name="_Toc420421888"/>
      <w:bookmarkStart w:id="1426" w:name="_Toc420422158"/>
      <w:bookmarkStart w:id="1427" w:name="_Toc420422428"/>
      <w:bookmarkStart w:id="1428" w:name="_Toc420422698"/>
      <w:bookmarkStart w:id="1429" w:name="_Toc420496702"/>
      <w:bookmarkStart w:id="1430" w:name="_Toc420421889"/>
      <w:bookmarkStart w:id="1431" w:name="_Toc420422159"/>
      <w:bookmarkStart w:id="1432" w:name="_Toc420422429"/>
      <w:bookmarkStart w:id="1433" w:name="_Toc420422699"/>
      <w:bookmarkStart w:id="1434" w:name="_Toc420496703"/>
      <w:bookmarkStart w:id="1435" w:name="_Toc420421890"/>
      <w:bookmarkStart w:id="1436" w:name="_Toc420422160"/>
      <w:bookmarkStart w:id="1437" w:name="_Toc420422430"/>
      <w:bookmarkStart w:id="1438" w:name="_Toc420422700"/>
      <w:bookmarkStart w:id="1439" w:name="_Toc420496704"/>
      <w:bookmarkStart w:id="1440" w:name="_Toc420421891"/>
      <w:bookmarkStart w:id="1441" w:name="_Toc420422161"/>
      <w:bookmarkStart w:id="1442" w:name="_Toc420422431"/>
      <w:bookmarkStart w:id="1443" w:name="_Toc420422701"/>
      <w:bookmarkStart w:id="1444" w:name="_Toc420496705"/>
      <w:bookmarkStart w:id="1445" w:name="_Toc420421892"/>
      <w:bookmarkStart w:id="1446" w:name="_Toc420422162"/>
      <w:bookmarkStart w:id="1447" w:name="_Toc420422432"/>
      <w:bookmarkStart w:id="1448" w:name="_Toc420422702"/>
      <w:bookmarkStart w:id="1449" w:name="_Toc420496706"/>
      <w:bookmarkStart w:id="1450" w:name="_Toc420421893"/>
      <w:bookmarkStart w:id="1451" w:name="_Toc420422163"/>
      <w:bookmarkStart w:id="1452" w:name="_Toc420422433"/>
      <w:bookmarkStart w:id="1453" w:name="_Toc420422703"/>
      <w:bookmarkStart w:id="1454" w:name="_Toc420496707"/>
      <w:bookmarkStart w:id="1455" w:name="_Toc420421894"/>
      <w:bookmarkStart w:id="1456" w:name="_Toc420422164"/>
      <w:bookmarkStart w:id="1457" w:name="_Toc420422434"/>
      <w:bookmarkStart w:id="1458" w:name="_Toc420422704"/>
      <w:bookmarkStart w:id="1459" w:name="_Toc420496708"/>
      <w:bookmarkStart w:id="1460" w:name="_Toc420421895"/>
      <w:bookmarkStart w:id="1461" w:name="_Toc420422165"/>
      <w:bookmarkStart w:id="1462" w:name="_Toc420422435"/>
      <w:bookmarkStart w:id="1463" w:name="_Toc420422705"/>
      <w:bookmarkStart w:id="1464" w:name="_Toc420496709"/>
      <w:bookmarkStart w:id="1465" w:name="_Toc420421896"/>
      <w:bookmarkStart w:id="1466" w:name="_Toc420422166"/>
      <w:bookmarkStart w:id="1467" w:name="_Toc420422436"/>
      <w:bookmarkStart w:id="1468" w:name="_Toc420422706"/>
      <w:bookmarkStart w:id="1469" w:name="_Toc420496710"/>
      <w:bookmarkStart w:id="1470" w:name="_Toc420421897"/>
      <w:bookmarkStart w:id="1471" w:name="_Toc420422167"/>
      <w:bookmarkStart w:id="1472" w:name="_Toc420422437"/>
      <w:bookmarkStart w:id="1473" w:name="_Toc420422707"/>
      <w:bookmarkStart w:id="1474" w:name="_Toc420496711"/>
      <w:bookmarkStart w:id="1475" w:name="_Toc420421898"/>
      <w:bookmarkStart w:id="1476" w:name="_Toc420422168"/>
      <w:bookmarkStart w:id="1477" w:name="_Toc420422438"/>
      <w:bookmarkStart w:id="1478" w:name="_Toc420422708"/>
      <w:bookmarkStart w:id="1479" w:name="_Toc420496712"/>
      <w:bookmarkStart w:id="1480" w:name="_Toc420421899"/>
      <w:bookmarkStart w:id="1481" w:name="_Toc420422169"/>
      <w:bookmarkStart w:id="1482" w:name="_Toc420422439"/>
      <w:bookmarkStart w:id="1483" w:name="_Toc420422709"/>
      <w:bookmarkStart w:id="1484" w:name="_Toc420496713"/>
      <w:bookmarkStart w:id="1485" w:name="_Toc420421900"/>
      <w:bookmarkStart w:id="1486" w:name="_Toc420422170"/>
      <w:bookmarkStart w:id="1487" w:name="_Toc420422440"/>
      <w:bookmarkStart w:id="1488" w:name="_Toc420422710"/>
      <w:bookmarkStart w:id="1489" w:name="_Toc420496714"/>
      <w:bookmarkStart w:id="1490" w:name="_Toc420421901"/>
      <w:bookmarkStart w:id="1491" w:name="_Toc420422171"/>
      <w:bookmarkStart w:id="1492" w:name="_Toc420422441"/>
      <w:bookmarkStart w:id="1493" w:name="_Toc420422711"/>
      <w:bookmarkStart w:id="1494" w:name="_Toc420496715"/>
      <w:bookmarkStart w:id="1495" w:name="_Toc420421902"/>
      <w:bookmarkStart w:id="1496" w:name="_Toc420422172"/>
      <w:bookmarkStart w:id="1497" w:name="_Toc420422442"/>
      <w:bookmarkStart w:id="1498" w:name="_Toc420422712"/>
      <w:bookmarkStart w:id="1499" w:name="_Toc420496716"/>
      <w:bookmarkStart w:id="1500" w:name="_Toc420421903"/>
      <w:bookmarkStart w:id="1501" w:name="_Toc420422173"/>
      <w:bookmarkStart w:id="1502" w:name="_Toc420422443"/>
      <w:bookmarkStart w:id="1503" w:name="_Toc420422713"/>
      <w:bookmarkStart w:id="1504" w:name="_Toc420496717"/>
      <w:bookmarkStart w:id="1505" w:name="_Toc420421904"/>
      <w:bookmarkStart w:id="1506" w:name="_Toc420422174"/>
      <w:bookmarkStart w:id="1507" w:name="_Toc420422444"/>
      <w:bookmarkStart w:id="1508" w:name="_Toc420422714"/>
      <w:bookmarkStart w:id="1509" w:name="_Toc420496718"/>
      <w:bookmarkStart w:id="1510" w:name="_Toc420421905"/>
      <w:bookmarkStart w:id="1511" w:name="_Toc420422175"/>
      <w:bookmarkStart w:id="1512" w:name="_Toc420422445"/>
      <w:bookmarkStart w:id="1513" w:name="_Toc420422715"/>
      <w:bookmarkStart w:id="1514" w:name="_Toc420496719"/>
      <w:bookmarkStart w:id="1515" w:name="_Toc420421906"/>
      <w:bookmarkStart w:id="1516" w:name="_Toc420422176"/>
      <w:bookmarkStart w:id="1517" w:name="_Toc420422446"/>
      <w:bookmarkStart w:id="1518" w:name="_Toc420422716"/>
      <w:bookmarkStart w:id="1519" w:name="_Toc420496720"/>
      <w:bookmarkStart w:id="1520" w:name="_Toc420421907"/>
      <w:bookmarkStart w:id="1521" w:name="_Toc420422177"/>
      <w:bookmarkStart w:id="1522" w:name="_Toc420422447"/>
      <w:bookmarkStart w:id="1523" w:name="_Toc420422717"/>
      <w:bookmarkStart w:id="1524" w:name="_Toc420496721"/>
      <w:bookmarkStart w:id="1525" w:name="_Toc420421908"/>
      <w:bookmarkStart w:id="1526" w:name="_Toc420422178"/>
      <w:bookmarkStart w:id="1527" w:name="_Toc420422448"/>
      <w:bookmarkStart w:id="1528" w:name="_Toc420422718"/>
      <w:bookmarkStart w:id="1529" w:name="_Toc420496722"/>
      <w:bookmarkStart w:id="1530" w:name="_Toc420421909"/>
      <w:bookmarkStart w:id="1531" w:name="_Toc420422179"/>
      <w:bookmarkStart w:id="1532" w:name="_Toc420422449"/>
      <w:bookmarkStart w:id="1533" w:name="_Toc420422719"/>
      <w:bookmarkStart w:id="1534" w:name="_Toc420496723"/>
      <w:bookmarkStart w:id="1535" w:name="_Toc420421910"/>
      <w:bookmarkStart w:id="1536" w:name="_Toc420422180"/>
      <w:bookmarkStart w:id="1537" w:name="_Toc420422450"/>
      <w:bookmarkStart w:id="1538" w:name="_Toc420422720"/>
      <w:bookmarkStart w:id="1539" w:name="_Toc420496724"/>
      <w:bookmarkStart w:id="1540" w:name="_Toc420421911"/>
      <w:bookmarkStart w:id="1541" w:name="_Toc420422181"/>
      <w:bookmarkStart w:id="1542" w:name="_Toc420422451"/>
      <w:bookmarkStart w:id="1543" w:name="_Toc420422721"/>
      <w:bookmarkStart w:id="1544" w:name="_Toc420496725"/>
      <w:bookmarkStart w:id="1545" w:name="_Toc420421912"/>
      <w:bookmarkStart w:id="1546" w:name="_Toc420422182"/>
      <w:bookmarkStart w:id="1547" w:name="_Toc420422452"/>
      <w:bookmarkStart w:id="1548" w:name="_Toc420422722"/>
      <w:bookmarkStart w:id="1549" w:name="_Toc420496726"/>
      <w:bookmarkStart w:id="1550" w:name="_Toc420421913"/>
      <w:bookmarkStart w:id="1551" w:name="_Toc420422183"/>
      <w:bookmarkStart w:id="1552" w:name="_Toc420422453"/>
      <w:bookmarkStart w:id="1553" w:name="_Toc420422723"/>
      <w:bookmarkStart w:id="1554" w:name="_Toc420496727"/>
      <w:bookmarkStart w:id="1555" w:name="_Toc420421914"/>
      <w:bookmarkStart w:id="1556" w:name="_Toc420422184"/>
      <w:bookmarkStart w:id="1557" w:name="_Toc420422454"/>
      <w:bookmarkStart w:id="1558" w:name="_Toc420422724"/>
      <w:bookmarkStart w:id="1559" w:name="_Toc420496728"/>
      <w:bookmarkStart w:id="1560" w:name="_Toc420421915"/>
      <w:bookmarkStart w:id="1561" w:name="_Toc420422185"/>
      <w:bookmarkStart w:id="1562" w:name="_Toc420422455"/>
      <w:bookmarkStart w:id="1563" w:name="_Toc420422725"/>
      <w:bookmarkStart w:id="1564" w:name="_Toc420496729"/>
      <w:bookmarkStart w:id="1565" w:name="_Toc420421916"/>
      <w:bookmarkStart w:id="1566" w:name="_Toc420422186"/>
      <w:bookmarkStart w:id="1567" w:name="_Toc420422456"/>
      <w:bookmarkStart w:id="1568" w:name="_Toc420422726"/>
      <w:bookmarkStart w:id="1569" w:name="_Toc420496730"/>
      <w:bookmarkStart w:id="1570" w:name="_Toc420421917"/>
      <w:bookmarkStart w:id="1571" w:name="_Toc420422187"/>
      <w:bookmarkStart w:id="1572" w:name="_Toc420422457"/>
      <w:bookmarkStart w:id="1573" w:name="_Toc420422727"/>
      <w:bookmarkStart w:id="1574" w:name="_Toc420496731"/>
      <w:bookmarkStart w:id="1575" w:name="_Toc420421918"/>
      <w:bookmarkStart w:id="1576" w:name="_Toc420422188"/>
      <w:bookmarkStart w:id="1577" w:name="_Toc420422458"/>
      <w:bookmarkStart w:id="1578" w:name="_Toc420422728"/>
      <w:bookmarkStart w:id="1579" w:name="_Toc420496732"/>
      <w:bookmarkStart w:id="1580" w:name="_Toc420421919"/>
      <w:bookmarkStart w:id="1581" w:name="_Toc420422189"/>
      <w:bookmarkStart w:id="1582" w:name="_Toc420422459"/>
      <w:bookmarkStart w:id="1583" w:name="_Toc420422729"/>
      <w:bookmarkStart w:id="1584" w:name="_Toc420496733"/>
      <w:bookmarkStart w:id="1585" w:name="_Toc420421920"/>
      <w:bookmarkStart w:id="1586" w:name="_Toc420422190"/>
      <w:bookmarkStart w:id="1587" w:name="_Toc420422460"/>
      <w:bookmarkStart w:id="1588" w:name="_Toc420422730"/>
      <w:bookmarkStart w:id="1589" w:name="_Toc420496734"/>
      <w:bookmarkStart w:id="1590" w:name="_Toc420421921"/>
      <w:bookmarkStart w:id="1591" w:name="_Toc420422191"/>
      <w:bookmarkStart w:id="1592" w:name="_Toc420422461"/>
      <w:bookmarkStart w:id="1593" w:name="_Toc420422731"/>
      <w:bookmarkStart w:id="1594" w:name="_Toc420496735"/>
      <w:bookmarkStart w:id="1595" w:name="_Toc420421922"/>
      <w:bookmarkStart w:id="1596" w:name="_Toc420422192"/>
      <w:bookmarkStart w:id="1597" w:name="_Toc420422462"/>
      <w:bookmarkStart w:id="1598" w:name="_Toc420422732"/>
      <w:bookmarkStart w:id="1599" w:name="_Toc420496736"/>
      <w:bookmarkStart w:id="1600" w:name="_Toc420421923"/>
      <w:bookmarkStart w:id="1601" w:name="_Toc420422193"/>
      <w:bookmarkStart w:id="1602" w:name="_Toc420422463"/>
      <w:bookmarkStart w:id="1603" w:name="_Toc420422733"/>
      <w:bookmarkStart w:id="1604" w:name="_Toc420496737"/>
      <w:bookmarkStart w:id="1605" w:name="_Toc381537607"/>
      <w:bookmarkStart w:id="1606" w:name="_Toc381537894"/>
      <w:bookmarkStart w:id="1607" w:name="_Toc381538181"/>
      <w:bookmarkStart w:id="1608" w:name="_Toc381538469"/>
      <w:bookmarkStart w:id="1609" w:name="_Toc381538757"/>
      <w:bookmarkStart w:id="1610" w:name="_Toc381539044"/>
      <w:bookmarkStart w:id="1611" w:name="_Toc381541667"/>
      <w:bookmarkStart w:id="1612" w:name="_Toc381541957"/>
      <w:bookmarkStart w:id="1613" w:name="_Toc381542247"/>
      <w:bookmarkStart w:id="1614" w:name="_Toc381543704"/>
      <w:bookmarkStart w:id="1615" w:name="_Toc381543997"/>
      <w:bookmarkStart w:id="1616" w:name="_Toc381546415"/>
      <w:bookmarkStart w:id="1617" w:name="_Toc381621885"/>
      <w:bookmarkStart w:id="1618" w:name="_Toc381537608"/>
      <w:bookmarkStart w:id="1619" w:name="_Toc381537895"/>
      <w:bookmarkStart w:id="1620" w:name="_Toc381538182"/>
      <w:bookmarkStart w:id="1621" w:name="_Toc381538470"/>
      <w:bookmarkStart w:id="1622" w:name="_Toc381538758"/>
      <w:bookmarkStart w:id="1623" w:name="_Toc381539045"/>
      <w:bookmarkStart w:id="1624" w:name="_Toc381541668"/>
      <w:bookmarkStart w:id="1625" w:name="_Toc381541958"/>
      <w:bookmarkStart w:id="1626" w:name="_Toc381542248"/>
      <w:bookmarkStart w:id="1627" w:name="_Toc381543705"/>
      <w:bookmarkStart w:id="1628" w:name="_Toc381543998"/>
      <w:bookmarkStart w:id="1629" w:name="_Toc381546416"/>
      <w:bookmarkStart w:id="1630" w:name="_Toc381621886"/>
      <w:bookmarkStart w:id="1631" w:name="_Toc381537609"/>
      <w:bookmarkStart w:id="1632" w:name="_Toc381537896"/>
      <w:bookmarkStart w:id="1633" w:name="_Toc381538183"/>
      <w:bookmarkStart w:id="1634" w:name="_Toc381538471"/>
      <w:bookmarkStart w:id="1635" w:name="_Toc381538759"/>
      <w:bookmarkStart w:id="1636" w:name="_Toc381539046"/>
      <w:bookmarkStart w:id="1637" w:name="_Toc381541669"/>
      <w:bookmarkStart w:id="1638" w:name="_Toc381541959"/>
      <w:bookmarkStart w:id="1639" w:name="_Toc381542249"/>
      <w:bookmarkStart w:id="1640" w:name="_Toc381543706"/>
      <w:bookmarkStart w:id="1641" w:name="_Toc381543999"/>
      <w:bookmarkStart w:id="1642" w:name="_Toc381546417"/>
      <w:bookmarkStart w:id="1643" w:name="_Toc381621887"/>
      <w:bookmarkStart w:id="1644" w:name="_Toc381537610"/>
      <w:bookmarkStart w:id="1645" w:name="_Toc381537897"/>
      <w:bookmarkStart w:id="1646" w:name="_Toc381538184"/>
      <w:bookmarkStart w:id="1647" w:name="_Toc381538472"/>
      <w:bookmarkStart w:id="1648" w:name="_Toc381538760"/>
      <w:bookmarkStart w:id="1649" w:name="_Toc381539047"/>
      <w:bookmarkStart w:id="1650" w:name="_Toc381541670"/>
      <w:bookmarkStart w:id="1651" w:name="_Toc381541960"/>
      <w:bookmarkStart w:id="1652" w:name="_Toc381542250"/>
      <w:bookmarkStart w:id="1653" w:name="_Toc381543707"/>
      <w:bookmarkStart w:id="1654" w:name="_Toc381544000"/>
      <w:bookmarkStart w:id="1655" w:name="_Toc381546418"/>
      <w:bookmarkStart w:id="1656" w:name="_Toc381621888"/>
      <w:bookmarkStart w:id="1657" w:name="_Toc381537611"/>
      <w:bookmarkStart w:id="1658" w:name="_Toc381537898"/>
      <w:bookmarkStart w:id="1659" w:name="_Toc381538185"/>
      <w:bookmarkStart w:id="1660" w:name="_Toc381538473"/>
      <w:bookmarkStart w:id="1661" w:name="_Toc381538761"/>
      <w:bookmarkStart w:id="1662" w:name="_Toc381539048"/>
      <w:bookmarkStart w:id="1663" w:name="_Toc381541671"/>
      <w:bookmarkStart w:id="1664" w:name="_Toc381541961"/>
      <w:bookmarkStart w:id="1665" w:name="_Toc381542251"/>
      <w:bookmarkStart w:id="1666" w:name="_Toc381543708"/>
      <w:bookmarkStart w:id="1667" w:name="_Toc381544001"/>
      <w:bookmarkStart w:id="1668" w:name="_Toc381546419"/>
      <w:bookmarkStart w:id="1669" w:name="_Toc381621889"/>
      <w:bookmarkStart w:id="1670" w:name="_Toc381537612"/>
      <w:bookmarkStart w:id="1671" w:name="_Toc381537899"/>
      <w:bookmarkStart w:id="1672" w:name="_Toc381538186"/>
      <w:bookmarkStart w:id="1673" w:name="_Toc381538474"/>
      <w:bookmarkStart w:id="1674" w:name="_Toc381538762"/>
      <w:bookmarkStart w:id="1675" w:name="_Toc381539049"/>
      <w:bookmarkStart w:id="1676" w:name="_Toc381541672"/>
      <w:bookmarkStart w:id="1677" w:name="_Toc381541962"/>
      <w:bookmarkStart w:id="1678" w:name="_Toc381542252"/>
      <w:bookmarkStart w:id="1679" w:name="_Toc381543709"/>
      <w:bookmarkStart w:id="1680" w:name="_Toc381544002"/>
      <w:bookmarkStart w:id="1681" w:name="_Toc381546420"/>
      <w:bookmarkStart w:id="1682" w:name="_Toc381621890"/>
      <w:bookmarkStart w:id="1683" w:name="_Toc381537613"/>
      <w:bookmarkStart w:id="1684" w:name="_Toc381537900"/>
      <w:bookmarkStart w:id="1685" w:name="_Toc381538187"/>
      <w:bookmarkStart w:id="1686" w:name="_Toc381538475"/>
      <w:bookmarkStart w:id="1687" w:name="_Toc381538763"/>
      <w:bookmarkStart w:id="1688" w:name="_Toc381539050"/>
      <w:bookmarkStart w:id="1689" w:name="_Toc381541673"/>
      <w:bookmarkStart w:id="1690" w:name="_Toc381541963"/>
      <w:bookmarkStart w:id="1691" w:name="_Toc381542253"/>
      <w:bookmarkStart w:id="1692" w:name="_Toc381543710"/>
      <w:bookmarkStart w:id="1693" w:name="_Toc381544003"/>
      <w:bookmarkStart w:id="1694" w:name="_Toc381546421"/>
      <w:bookmarkStart w:id="1695" w:name="_Toc381621891"/>
      <w:bookmarkStart w:id="1696" w:name="_Toc381537614"/>
      <w:bookmarkStart w:id="1697" w:name="_Toc381537901"/>
      <w:bookmarkStart w:id="1698" w:name="_Toc381538188"/>
      <w:bookmarkStart w:id="1699" w:name="_Toc381538476"/>
      <w:bookmarkStart w:id="1700" w:name="_Toc381538764"/>
      <w:bookmarkStart w:id="1701" w:name="_Toc381539051"/>
      <w:bookmarkStart w:id="1702" w:name="_Toc381541674"/>
      <w:bookmarkStart w:id="1703" w:name="_Toc381541964"/>
      <w:bookmarkStart w:id="1704" w:name="_Toc381542254"/>
      <w:bookmarkStart w:id="1705" w:name="_Toc381543711"/>
      <w:bookmarkStart w:id="1706" w:name="_Toc381544004"/>
      <w:bookmarkStart w:id="1707" w:name="_Toc381546422"/>
      <w:bookmarkStart w:id="1708" w:name="_Toc381621892"/>
      <w:bookmarkStart w:id="1709" w:name="_Toc381537615"/>
      <w:bookmarkStart w:id="1710" w:name="_Toc381537902"/>
      <w:bookmarkStart w:id="1711" w:name="_Toc381538189"/>
      <w:bookmarkStart w:id="1712" w:name="_Toc381538477"/>
      <w:bookmarkStart w:id="1713" w:name="_Toc381538765"/>
      <w:bookmarkStart w:id="1714" w:name="_Toc381539052"/>
      <w:bookmarkStart w:id="1715" w:name="_Toc381541675"/>
      <w:bookmarkStart w:id="1716" w:name="_Toc381541965"/>
      <w:bookmarkStart w:id="1717" w:name="_Toc381542255"/>
      <w:bookmarkStart w:id="1718" w:name="_Toc381543712"/>
      <w:bookmarkStart w:id="1719" w:name="_Toc381544005"/>
      <w:bookmarkStart w:id="1720" w:name="_Toc381546423"/>
      <w:bookmarkStart w:id="1721" w:name="_Toc381621893"/>
      <w:bookmarkStart w:id="1722" w:name="_Toc381537616"/>
      <w:bookmarkStart w:id="1723" w:name="_Toc381537903"/>
      <w:bookmarkStart w:id="1724" w:name="_Toc381538190"/>
      <w:bookmarkStart w:id="1725" w:name="_Toc381538478"/>
      <w:bookmarkStart w:id="1726" w:name="_Toc381538766"/>
      <w:bookmarkStart w:id="1727" w:name="_Toc381539053"/>
      <w:bookmarkStart w:id="1728" w:name="_Toc381541676"/>
      <w:bookmarkStart w:id="1729" w:name="_Toc381541966"/>
      <w:bookmarkStart w:id="1730" w:name="_Toc381542256"/>
      <w:bookmarkStart w:id="1731" w:name="_Toc381543713"/>
      <w:bookmarkStart w:id="1732" w:name="_Toc381544006"/>
      <w:bookmarkStart w:id="1733" w:name="_Toc381546424"/>
      <w:bookmarkStart w:id="1734" w:name="_Toc381621894"/>
      <w:bookmarkStart w:id="1735" w:name="_Toc381449189"/>
      <w:bookmarkStart w:id="1736" w:name="_Toc381449366"/>
      <w:bookmarkStart w:id="1737" w:name="_Toc381449519"/>
      <w:bookmarkStart w:id="1738" w:name="_Toc381454453"/>
      <w:bookmarkStart w:id="1739" w:name="_Toc381537617"/>
      <w:bookmarkStart w:id="1740" w:name="_Toc381537904"/>
      <w:bookmarkStart w:id="1741" w:name="_Toc381538191"/>
      <w:bookmarkStart w:id="1742" w:name="_Toc381538479"/>
      <w:bookmarkStart w:id="1743" w:name="_Toc381538767"/>
      <w:bookmarkStart w:id="1744" w:name="_Toc381539054"/>
      <w:bookmarkStart w:id="1745" w:name="_Toc381541677"/>
      <w:bookmarkStart w:id="1746" w:name="_Toc381541967"/>
      <w:bookmarkStart w:id="1747" w:name="_Toc381542257"/>
      <w:bookmarkStart w:id="1748" w:name="_Toc381543714"/>
      <w:bookmarkStart w:id="1749" w:name="_Toc381544007"/>
      <w:bookmarkStart w:id="1750" w:name="_Toc381546425"/>
      <w:bookmarkStart w:id="1751" w:name="_Toc381621895"/>
      <w:bookmarkStart w:id="1752" w:name="_Toc381449190"/>
      <w:bookmarkStart w:id="1753" w:name="_Toc381449367"/>
      <w:bookmarkStart w:id="1754" w:name="_Toc381449520"/>
      <w:bookmarkStart w:id="1755" w:name="_Toc381454454"/>
      <w:bookmarkStart w:id="1756" w:name="_Toc381537618"/>
      <w:bookmarkStart w:id="1757" w:name="_Toc381537905"/>
      <w:bookmarkStart w:id="1758" w:name="_Toc381538192"/>
      <w:bookmarkStart w:id="1759" w:name="_Toc381538480"/>
      <w:bookmarkStart w:id="1760" w:name="_Toc381538768"/>
      <w:bookmarkStart w:id="1761" w:name="_Toc381539055"/>
      <w:bookmarkStart w:id="1762" w:name="_Toc381541678"/>
      <w:bookmarkStart w:id="1763" w:name="_Toc381541968"/>
      <w:bookmarkStart w:id="1764" w:name="_Toc381542258"/>
      <w:bookmarkStart w:id="1765" w:name="_Toc381543715"/>
      <w:bookmarkStart w:id="1766" w:name="_Toc381544008"/>
      <w:bookmarkStart w:id="1767" w:name="_Toc381546426"/>
      <w:bookmarkStart w:id="1768" w:name="_Toc381621896"/>
      <w:bookmarkStart w:id="1769" w:name="_Toc381449191"/>
      <w:bookmarkStart w:id="1770" w:name="_Toc381449368"/>
      <w:bookmarkStart w:id="1771" w:name="_Toc381449521"/>
      <w:bookmarkStart w:id="1772" w:name="_Toc381454455"/>
      <w:bookmarkStart w:id="1773" w:name="_Toc381537619"/>
      <w:bookmarkStart w:id="1774" w:name="_Toc381537906"/>
      <w:bookmarkStart w:id="1775" w:name="_Toc381538193"/>
      <w:bookmarkStart w:id="1776" w:name="_Toc381538481"/>
      <w:bookmarkStart w:id="1777" w:name="_Toc381538769"/>
      <w:bookmarkStart w:id="1778" w:name="_Toc381539056"/>
      <w:bookmarkStart w:id="1779" w:name="_Toc381541679"/>
      <w:bookmarkStart w:id="1780" w:name="_Toc381541969"/>
      <w:bookmarkStart w:id="1781" w:name="_Toc381542259"/>
      <w:bookmarkStart w:id="1782" w:name="_Toc381543716"/>
      <w:bookmarkStart w:id="1783" w:name="_Toc381544009"/>
      <w:bookmarkStart w:id="1784" w:name="_Toc381546427"/>
      <w:bookmarkStart w:id="1785" w:name="_Toc381621897"/>
      <w:bookmarkStart w:id="1786" w:name="_Toc381449192"/>
      <w:bookmarkStart w:id="1787" w:name="_Toc381449369"/>
      <w:bookmarkStart w:id="1788" w:name="_Toc381449522"/>
      <w:bookmarkStart w:id="1789" w:name="_Toc381454456"/>
      <w:bookmarkStart w:id="1790" w:name="_Toc381537620"/>
      <w:bookmarkStart w:id="1791" w:name="_Toc381537907"/>
      <w:bookmarkStart w:id="1792" w:name="_Toc381538194"/>
      <w:bookmarkStart w:id="1793" w:name="_Toc381538482"/>
      <w:bookmarkStart w:id="1794" w:name="_Toc381538770"/>
      <w:bookmarkStart w:id="1795" w:name="_Toc381539057"/>
      <w:bookmarkStart w:id="1796" w:name="_Toc381541680"/>
      <w:bookmarkStart w:id="1797" w:name="_Toc381541970"/>
      <w:bookmarkStart w:id="1798" w:name="_Toc381542260"/>
      <w:bookmarkStart w:id="1799" w:name="_Toc381543717"/>
      <w:bookmarkStart w:id="1800" w:name="_Toc381544010"/>
      <w:bookmarkStart w:id="1801" w:name="_Toc381546428"/>
      <w:bookmarkStart w:id="1802" w:name="_Toc381621898"/>
      <w:bookmarkStart w:id="1803" w:name="_Toc381449193"/>
      <w:bookmarkStart w:id="1804" w:name="_Toc381449370"/>
      <w:bookmarkStart w:id="1805" w:name="_Toc381449523"/>
      <w:bookmarkStart w:id="1806" w:name="_Toc381454457"/>
      <w:bookmarkStart w:id="1807" w:name="_Toc381537621"/>
      <w:bookmarkStart w:id="1808" w:name="_Toc381537908"/>
      <w:bookmarkStart w:id="1809" w:name="_Toc381538195"/>
      <w:bookmarkStart w:id="1810" w:name="_Toc381538483"/>
      <w:bookmarkStart w:id="1811" w:name="_Toc381538771"/>
      <w:bookmarkStart w:id="1812" w:name="_Toc381539058"/>
      <w:bookmarkStart w:id="1813" w:name="_Toc381541681"/>
      <w:bookmarkStart w:id="1814" w:name="_Toc381541971"/>
      <w:bookmarkStart w:id="1815" w:name="_Toc381542261"/>
      <w:bookmarkStart w:id="1816" w:name="_Toc381543718"/>
      <w:bookmarkStart w:id="1817" w:name="_Toc381544011"/>
      <w:bookmarkStart w:id="1818" w:name="_Toc381546429"/>
      <w:bookmarkStart w:id="1819" w:name="_Toc381621899"/>
      <w:bookmarkStart w:id="1820" w:name="_Toc381449194"/>
      <w:bookmarkStart w:id="1821" w:name="_Toc381449371"/>
      <w:bookmarkStart w:id="1822" w:name="_Toc381449524"/>
      <w:bookmarkStart w:id="1823" w:name="_Toc381454458"/>
      <w:bookmarkStart w:id="1824" w:name="_Toc381537622"/>
      <w:bookmarkStart w:id="1825" w:name="_Toc381537909"/>
      <w:bookmarkStart w:id="1826" w:name="_Toc381538196"/>
      <w:bookmarkStart w:id="1827" w:name="_Toc381538484"/>
      <w:bookmarkStart w:id="1828" w:name="_Toc381538772"/>
      <w:bookmarkStart w:id="1829" w:name="_Toc381539059"/>
      <w:bookmarkStart w:id="1830" w:name="_Toc381541682"/>
      <w:bookmarkStart w:id="1831" w:name="_Toc381541972"/>
      <w:bookmarkStart w:id="1832" w:name="_Toc381542262"/>
      <w:bookmarkStart w:id="1833" w:name="_Toc381543719"/>
      <w:bookmarkStart w:id="1834" w:name="_Toc381544012"/>
      <w:bookmarkStart w:id="1835" w:name="_Toc381546430"/>
      <w:bookmarkStart w:id="1836" w:name="_Toc381621900"/>
      <w:bookmarkStart w:id="1837" w:name="_Toc381449195"/>
      <w:bookmarkStart w:id="1838" w:name="_Toc381449372"/>
      <w:bookmarkStart w:id="1839" w:name="_Toc381449525"/>
      <w:bookmarkStart w:id="1840" w:name="_Toc381454459"/>
      <w:bookmarkStart w:id="1841" w:name="_Toc381537623"/>
      <w:bookmarkStart w:id="1842" w:name="_Toc381537910"/>
      <w:bookmarkStart w:id="1843" w:name="_Toc381538197"/>
      <w:bookmarkStart w:id="1844" w:name="_Toc381538485"/>
      <w:bookmarkStart w:id="1845" w:name="_Toc381538773"/>
      <w:bookmarkStart w:id="1846" w:name="_Toc381539060"/>
      <w:bookmarkStart w:id="1847" w:name="_Toc381541683"/>
      <w:bookmarkStart w:id="1848" w:name="_Toc381541973"/>
      <w:bookmarkStart w:id="1849" w:name="_Toc381542263"/>
      <w:bookmarkStart w:id="1850" w:name="_Toc381543720"/>
      <w:bookmarkStart w:id="1851" w:name="_Toc381544013"/>
      <w:bookmarkStart w:id="1852" w:name="_Toc381546431"/>
      <w:bookmarkStart w:id="1853" w:name="_Toc381621901"/>
      <w:bookmarkStart w:id="1854" w:name="_Toc381449196"/>
      <w:bookmarkStart w:id="1855" w:name="_Toc381449373"/>
      <w:bookmarkStart w:id="1856" w:name="_Toc381449526"/>
      <w:bookmarkStart w:id="1857" w:name="_Toc381454460"/>
      <w:bookmarkStart w:id="1858" w:name="_Toc381537624"/>
      <w:bookmarkStart w:id="1859" w:name="_Toc381537911"/>
      <w:bookmarkStart w:id="1860" w:name="_Toc381538198"/>
      <w:bookmarkStart w:id="1861" w:name="_Toc381538486"/>
      <w:bookmarkStart w:id="1862" w:name="_Toc381538774"/>
      <w:bookmarkStart w:id="1863" w:name="_Toc381539061"/>
      <w:bookmarkStart w:id="1864" w:name="_Toc381541684"/>
      <w:bookmarkStart w:id="1865" w:name="_Toc381541974"/>
      <w:bookmarkStart w:id="1866" w:name="_Toc381542264"/>
      <w:bookmarkStart w:id="1867" w:name="_Toc381543721"/>
      <w:bookmarkStart w:id="1868" w:name="_Toc381544014"/>
      <w:bookmarkStart w:id="1869" w:name="_Toc381546432"/>
      <w:bookmarkStart w:id="1870" w:name="_Toc381621902"/>
      <w:bookmarkStart w:id="1871" w:name="_Toc381449197"/>
      <w:bookmarkStart w:id="1872" w:name="_Toc381449374"/>
      <w:bookmarkStart w:id="1873" w:name="_Toc381449527"/>
      <w:bookmarkStart w:id="1874" w:name="_Toc381454461"/>
      <w:bookmarkStart w:id="1875" w:name="_Toc381537625"/>
      <w:bookmarkStart w:id="1876" w:name="_Toc381537912"/>
      <w:bookmarkStart w:id="1877" w:name="_Toc381538199"/>
      <w:bookmarkStart w:id="1878" w:name="_Toc381538487"/>
      <w:bookmarkStart w:id="1879" w:name="_Toc381538775"/>
      <w:bookmarkStart w:id="1880" w:name="_Toc381539062"/>
      <w:bookmarkStart w:id="1881" w:name="_Toc381541685"/>
      <w:bookmarkStart w:id="1882" w:name="_Toc381541975"/>
      <w:bookmarkStart w:id="1883" w:name="_Toc381542265"/>
      <w:bookmarkStart w:id="1884" w:name="_Toc381543722"/>
      <w:bookmarkStart w:id="1885" w:name="_Toc381544015"/>
      <w:bookmarkStart w:id="1886" w:name="_Toc381546433"/>
      <w:bookmarkStart w:id="1887" w:name="_Toc381621903"/>
      <w:bookmarkStart w:id="1888" w:name="_Toc381449198"/>
      <w:bookmarkStart w:id="1889" w:name="_Toc381449375"/>
      <w:bookmarkStart w:id="1890" w:name="_Toc381449528"/>
      <w:bookmarkStart w:id="1891" w:name="_Toc381454462"/>
      <w:bookmarkStart w:id="1892" w:name="_Toc381537626"/>
      <w:bookmarkStart w:id="1893" w:name="_Toc381537913"/>
      <w:bookmarkStart w:id="1894" w:name="_Toc381538200"/>
      <w:bookmarkStart w:id="1895" w:name="_Toc381538488"/>
      <w:bookmarkStart w:id="1896" w:name="_Toc381538776"/>
      <w:bookmarkStart w:id="1897" w:name="_Toc381539063"/>
      <w:bookmarkStart w:id="1898" w:name="_Toc381541686"/>
      <w:bookmarkStart w:id="1899" w:name="_Toc381541976"/>
      <w:bookmarkStart w:id="1900" w:name="_Toc381542266"/>
      <w:bookmarkStart w:id="1901" w:name="_Toc381543723"/>
      <w:bookmarkStart w:id="1902" w:name="_Toc381544016"/>
      <w:bookmarkStart w:id="1903" w:name="_Toc381546434"/>
      <w:bookmarkStart w:id="1904" w:name="_Toc381621904"/>
      <w:bookmarkStart w:id="1905" w:name="_Toc381449199"/>
      <w:bookmarkStart w:id="1906" w:name="_Toc381449376"/>
      <w:bookmarkStart w:id="1907" w:name="_Toc381449529"/>
      <w:bookmarkStart w:id="1908" w:name="_Toc381454463"/>
      <w:bookmarkStart w:id="1909" w:name="_Toc381537627"/>
      <w:bookmarkStart w:id="1910" w:name="_Toc381537914"/>
      <w:bookmarkStart w:id="1911" w:name="_Toc381538201"/>
      <w:bookmarkStart w:id="1912" w:name="_Toc381538489"/>
      <w:bookmarkStart w:id="1913" w:name="_Toc381538777"/>
      <w:bookmarkStart w:id="1914" w:name="_Toc381539064"/>
      <w:bookmarkStart w:id="1915" w:name="_Toc381541687"/>
      <w:bookmarkStart w:id="1916" w:name="_Toc381541977"/>
      <w:bookmarkStart w:id="1917" w:name="_Toc381542267"/>
      <w:bookmarkStart w:id="1918" w:name="_Toc381543724"/>
      <w:bookmarkStart w:id="1919" w:name="_Toc381544017"/>
      <w:bookmarkStart w:id="1920" w:name="_Toc381546435"/>
      <w:bookmarkStart w:id="1921" w:name="_Toc381621905"/>
      <w:bookmarkStart w:id="1922" w:name="_Toc381449200"/>
      <w:bookmarkStart w:id="1923" w:name="_Toc381449377"/>
      <w:bookmarkStart w:id="1924" w:name="_Toc381449530"/>
      <w:bookmarkStart w:id="1925" w:name="_Toc381454464"/>
      <w:bookmarkStart w:id="1926" w:name="_Toc381537628"/>
      <w:bookmarkStart w:id="1927" w:name="_Toc381537915"/>
      <w:bookmarkStart w:id="1928" w:name="_Toc381538202"/>
      <w:bookmarkStart w:id="1929" w:name="_Toc381538490"/>
      <w:bookmarkStart w:id="1930" w:name="_Toc381538778"/>
      <w:bookmarkStart w:id="1931" w:name="_Toc381539065"/>
      <w:bookmarkStart w:id="1932" w:name="_Toc381541688"/>
      <w:bookmarkStart w:id="1933" w:name="_Toc381541978"/>
      <w:bookmarkStart w:id="1934" w:name="_Toc381542268"/>
      <w:bookmarkStart w:id="1935" w:name="_Toc381543725"/>
      <w:bookmarkStart w:id="1936" w:name="_Toc381544018"/>
      <w:bookmarkStart w:id="1937" w:name="_Toc381546436"/>
      <w:bookmarkStart w:id="1938" w:name="_Toc381621906"/>
      <w:bookmarkStart w:id="1939" w:name="_Toc381449201"/>
      <w:bookmarkStart w:id="1940" w:name="_Toc381449378"/>
      <w:bookmarkStart w:id="1941" w:name="_Toc381449531"/>
      <w:bookmarkStart w:id="1942" w:name="_Toc381454465"/>
      <w:bookmarkStart w:id="1943" w:name="_Toc381537629"/>
      <w:bookmarkStart w:id="1944" w:name="_Toc381537916"/>
      <w:bookmarkStart w:id="1945" w:name="_Toc381538203"/>
      <w:bookmarkStart w:id="1946" w:name="_Toc381538491"/>
      <w:bookmarkStart w:id="1947" w:name="_Toc381538779"/>
      <w:bookmarkStart w:id="1948" w:name="_Toc381539066"/>
      <w:bookmarkStart w:id="1949" w:name="_Toc381541689"/>
      <w:bookmarkStart w:id="1950" w:name="_Toc381541979"/>
      <w:bookmarkStart w:id="1951" w:name="_Toc381542269"/>
      <w:bookmarkStart w:id="1952" w:name="_Toc381543726"/>
      <w:bookmarkStart w:id="1953" w:name="_Toc381544019"/>
      <w:bookmarkStart w:id="1954" w:name="_Toc381546437"/>
      <w:bookmarkStart w:id="1955" w:name="_Toc381621907"/>
      <w:bookmarkStart w:id="1956" w:name="_Toc381449202"/>
      <w:bookmarkStart w:id="1957" w:name="_Toc381449379"/>
      <w:bookmarkStart w:id="1958" w:name="_Toc381449532"/>
      <w:bookmarkStart w:id="1959" w:name="_Toc381454466"/>
      <w:bookmarkStart w:id="1960" w:name="_Toc381537630"/>
      <w:bookmarkStart w:id="1961" w:name="_Toc381537917"/>
      <w:bookmarkStart w:id="1962" w:name="_Toc381538204"/>
      <w:bookmarkStart w:id="1963" w:name="_Toc381538492"/>
      <w:bookmarkStart w:id="1964" w:name="_Toc381538780"/>
      <w:bookmarkStart w:id="1965" w:name="_Toc381539067"/>
      <w:bookmarkStart w:id="1966" w:name="_Toc381541690"/>
      <w:bookmarkStart w:id="1967" w:name="_Toc381541980"/>
      <w:bookmarkStart w:id="1968" w:name="_Toc381542270"/>
      <w:bookmarkStart w:id="1969" w:name="_Toc381543727"/>
      <w:bookmarkStart w:id="1970" w:name="_Toc381544020"/>
      <w:bookmarkStart w:id="1971" w:name="_Toc381546438"/>
      <w:bookmarkStart w:id="1972" w:name="_Toc381621908"/>
      <w:bookmarkStart w:id="1973" w:name="_Toc392776932"/>
      <w:bookmarkStart w:id="1974" w:name="_Toc392777038"/>
      <w:bookmarkStart w:id="1975" w:name="_Toc392776933"/>
      <w:bookmarkStart w:id="1976" w:name="_Toc392777039"/>
      <w:bookmarkStart w:id="1977" w:name="_Toc392776934"/>
      <w:bookmarkStart w:id="1978" w:name="_Toc392777040"/>
      <w:bookmarkStart w:id="1979" w:name="_Toc392776935"/>
      <w:bookmarkStart w:id="1980" w:name="_Toc392777041"/>
      <w:bookmarkStart w:id="1981" w:name="_Toc392776936"/>
      <w:bookmarkStart w:id="1982" w:name="_Toc392777042"/>
      <w:bookmarkStart w:id="1983" w:name="_Toc392776937"/>
      <w:bookmarkStart w:id="1984" w:name="_Toc392777043"/>
      <w:bookmarkStart w:id="1985" w:name="_Toc392776938"/>
      <w:bookmarkStart w:id="1986" w:name="_Toc392777044"/>
      <w:bookmarkStart w:id="1987" w:name="_Toc392776939"/>
      <w:bookmarkStart w:id="1988" w:name="_Toc392777045"/>
      <w:bookmarkStart w:id="1989" w:name="_Toc392776940"/>
      <w:bookmarkStart w:id="1990" w:name="_Toc392777046"/>
      <w:bookmarkStart w:id="1991" w:name="_Toc392776941"/>
      <w:bookmarkStart w:id="1992" w:name="_Toc392777047"/>
      <w:bookmarkStart w:id="1993" w:name="_Toc392776942"/>
      <w:bookmarkStart w:id="1994" w:name="_Toc392777048"/>
      <w:bookmarkStart w:id="1995" w:name="_Toc392776943"/>
      <w:bookmarkStart w:id="1996" w:name="_Toc392777049"/>
      <w:bookmarkStart w:id="1997" w:name="_Toc392776944"/>
      <w:bookmarkStart w:id="1998" w:name="_Toc392777050"/>
      <w:bookmarkStart w:id="1999" w:name="_Toc392776945"/>
      <w:bookmarkStart w:id="2000" w:name="_Toc392777051"/>
      <w:bookmarkStart w:id="2001" w:name="_Toc420421924"/>
      <w:bookmarkStart w:id="2002" w:name="_Toc420422194"/>
      <w:bookmarkStart w:id="2003" w:name="_Toc420422464"/>
      <w:bookmarkStart w:id="2004" w:name="_Toc420422734"/>
      <w:bookmarkStart w:id="2005" w:name="_Toc420496738"/>
      <w:bookmarkStart w:id="2006" w:name="_Toc420421925"/>
      <w:bookmarkStart w:id="2007" w:name="_Toc420422195"/>
      <w:bookmarkStart w:id="2008" w:name="_Toc420422465"/>
      <w:bookmarkStart w:id="2009" w:name="_Toc420422735"/>
      <w:bookmarkStart w:id="2010" w:name="_Toc420496739"/>
      <w:bookmarkStart w:id="2011" w:name="_Toc420421926"/>
      <w:bookmarkStart w:id="2012" w:name="_Toc420422196"/>
      <w:bookmarkStart w:id="2013" w:name="_Toc420422466"/>
      <w:bookmarkStart w:id="2014" w:name="_Toc420422736"/>
      <w:bookmarkStart w:id="2015" w:name="_Toc420496740"/>
      <w:bookmarkStart w:id="2016" w:name="_Toc420421927"/>
      <w:bookmarkStart w:id="2017" w:name="_Toc420422197"/>
      <w:bookmarkStart w:id="2018" w:name="_Toc420422467"/>
      <w:bookmarkStart w:id="2019" w:name="_Toc420422737"/>
      <w:bookmarkStart w:id="2020" w:name="_Toc420496741"/>
      <w:bookmarkStart w:id="2021" w:name="_Toc420421928"/>
      <w:bookmarkStart w:id="2022" w:name="_Toc420422198"/>
      <w:bookmarkStart w:id="2023" w:name="_Toc420422468"/>
      <w:bookmarkStart w:id="2024" w:name="_Toc420422738"/>
      <w:bookmarkStart w:id="2025" w:name="_Toc420496742"/>
      <w:bookmarkStart w:id="2026" w:name="_Toc420421929"/>
      <w:bookmarkStart w:id="2027" w:name="_Toc420422199"/>
      <w:bookmarkStart w:id="2028" w:name="_Toc420422469"/>
      <w:bookmarkStart w:id="2029" w:name="_Toc420422739"/>
      <w:bookmarkStart w:id="2030" w:name="_Toc420496743"/>
      <w:bookmarkStart w:id="2031" w:name="_Toc420421930"/>
      <w:bookmarkStart w:id="2032" w:name="_Toc420422200"/>
      <w:bookmarkStart w:id="2033" w:name="_Toc420422470"/>
      <w:bookmarkStart w:id="2034" w:name="_Toc420422740"/>
      <w:bookmarkStart w:id="2035" w:name="_Toc420496744"/>
      <w:bookmarkStart w:id="2036" w:name="_Toc420421931"/>
      <w:bookmarkStart w:id="2037" w:name="_Toc420422201"/>
      <w:bookmarkStart w:id="2038" w:name="_Toc420422471"/>
      <w:bookmarkStart w:id="2039" w:name="_Toc420422741"/>
      <w:bookmarkStart w:id="2040" w:name="_Toc420496745"/>
      <w:bookmarkStart w:id="2041" w:name="_Toc420421932"/>
      <w:bookmarkStart w:id="2042" w:name="_Toc420422202"/>
      <w:bookmarkStart w:id="2043" w:name="_Toc420422472"/>
      <w:bookmarkStart w:id="2044" w:name="_Toc420422742"/>
      <w:bookmarkStart w:id="2045" w:name="_Toc420496746"/>
      <w:bookmarkStart w:id="2046" w:name="_Toc420421933"/>
      <w:bookmarkStart w:id="2047" w:name="_Toc420422203"/>
      <w:bookmarkStart w:id="2048" w:name="_Toc420422473"/>
      <w:bookmarkStart w:id="2049" w:name="_Toc420422743"/>
      <w:bookmarkStart w:id="2050" w:name="_Toc420496747"/>
      <w:bookmarkStart w:id="2051" w:name="_Toc420421934"/>
      <w:bookmarkStart w:id="2052" w:name="_Toc420422204"/>
      <w:bookmarkStart w:id="2053" w:name="_Toc420422474"/>
      <w:bookmarkStart w:id="2054" w:name="_Toc420422744"/>
      <w:bookmarkStart w:id="2055" w:name="_Toc420496748"/>
      <w:bookmarkStart w:id="2056" w:name="_Toc420421935"/>
      <w:bookmarkStart w:id="2057" w:name="_Toc420422205"/>
      <w:bookmarkStart w:id="2058" w:name="_Toc420422475"/>
      <w:bookmarkStart w:id="2059" w:name="_Toc420422745"/>
      <w:bookmarkStart w:id="2060" w:name="_Toc420496749"/>
      <w:bookmarkStart w:id="2061" w:name="_Toc420421936"/>
      <w:bookmarkStart w:id="2062" w:name="_Toc420422206"/>
      <w:bookmarkStart w:id="2063" w:name="_Toc420422476"/>
      <w:bookmarkStart w:id="2064" w:name="_Toc420422746"/>
      <w:bookmarkStart w:id="2065" w:name="_Toc420496750"/>
      <w:bookmarkStart w:id="2066" w:name="_Toc420421937"/>
      <w:bookmarkStart w:id="2067" w:name="_Toc420422207"/>
      <w:bookmarkStart w:id="2068" w:name="_Toc420422477"/>
      <w:bookmarkStart w:id="2069" w:name="_Toc420422747"/>
      <w:bookmarkStart w:id="2070" w:name="_Toc420496751"/>
      <w:bookmarkStart w:id="2071" w:name="_Toc420421938"/>
      <w:bookmarkStart w:id="2072" w:name="_Toc420422208"/>
      <w:bookmarkStart w:id="2073" w:name="_Toc420422478"/>
      <w:bookmarkStart w:id="2074" w:name="_Toc420422748"/>
      <w:bookmarkStart w:id="2075" w:name="_Toc420496752"/>
      <w:bookmarkStart w:id="2076" w:name="_Toc420421939"/>
      <w:bookmarkStart w:id="2077" w:name="_Toc420422209"/>
      <w:bookmarkStart w:id="2078" w:name="_Toc420422479"/>
      <w:bookmarkStart w:id="2079" w:name="_Toc420422749"/>
      <w:bookmarkStart w:id="2080" w:name="_Toc420496753"/>
      <w:bookmarkStart w:id="2081" w:name="_Toc420421940"/>
      <w:bookmarkStart w:id="2082" w:name="_Toc420422210"/>
      <w:bookmarkStart w:id="2083" w:name="_Toc420422480"/>
      <w:bookmarkStart w:id="2084" w:name="_Toc420422750"/>
      <w:bookmarkStart w:id="2085" w:name="_Toc420496754"/>
      <w:bookmarkStart w:id="2086" w:name="_Toc392790255"/>
      <w:bookmarkStart w:id="2087" w:name="_Toc392790256"/>
      <w:bookmarkStart w:id="2088" w:name="_Toc392790258"/>
      <w:bookmarkStart w:id="2089" w:name="_Toc392790261"/>
      <w:bookmarkStart w:id="2090" w:name="_Toc381537633"/>
      <w:bookmarkStart w:id="2091" w:name="_Toc381537920"/>
      <w:bookmarkStart w:id="2092" w:name="_Toc381538207"/>
      <w:bookmarkStart w:id="2093" w:name="_Toc381538495"/>
      <w:bookmarkStart w:id="2094" w:name="_Toc381538783"/>
      <w:bookmarkStart w:id="2095" w:name="_Toc381539070"/>
      <w:bookmarkStart w:id="2096" w:name="_Toc381541693"/>
      <w:bookmarkStart w:id="2097" w:name="_Toc381541983"/>
      <w:bookmarkStart w:id="2098" w:name="_Toc381542273"/>
      <w:bookmarkStart w:id="2099" w:name="_Toc381543730"/>
      <w:bookmarkStart w:id="2100" w:name="_Toc381544023"/>
      <w:bookmarkStart w:id="2101" w:name="_Toc381546441"/>
      <w:bookmarkStart w:id="2102" w:name="_Toc381621911"/>
      <w:bookmarkStart w:id="2103" w:name="_Toc381537634"/>
      <w:bookmarkStart w:id="2104" w:name="_Toc381537921"/>
      <w:bookmarkStart w:id="2105" w:name="_Toc381538208"/>
      <w:bookmarkStart w:id="2106" w:name="_Toc381538496"/>
      <w:bookmarkStart w:id="2107" w:name="_Toc381538784"/>
      <w:bookmarkStart w:id="2108" w:name="_Toc381539071"/>
      <w:bookmarkStart w:id="2109" w:name="_Toc381541694"/>
      <w:bookmarkStart w:id="2110" w:name="_Toc381541984"/>
      <w:bookmarkStart w:id="2111" w:name="_Toc381542274"/>
      <w:bookmarkStart w:id="2112" w:name="_Toc381543731"/>
      <w:bookmarkStart w:id="2113" w:name="_Toc381544024"/>
      <w:bookmarkStart w:id="2114" w:name="_Toc381546442"/>
      <w:bookmarkStart w:id="2115" w:name="_Toc381621912"/>
      <w:bookmarkStart w:id="2116" w:name="_Toc381537635"/>
      <w:bookmarkStart w:id="2117" w:name="_Toc381537922"/>
      <w:bookmarkStart w:id="2118" w:name="_Toc381538209"/>
      <w:bookmarkStart w:id="2119" w:name="_Toc381538497"/>
      <w:bookmarkStart w:id="2120" w:name="_Toc381538785"/>
      <w:bookmarkStart w:id="2121" w:name="_Toc381539072"/>
      <w:bookmarkStart w:id="2122" w:name="_Toc381541695"/>
      <w:bookmarkStart w:id="2123" w:name="_Toc381541985"/>
      <w:bookmarkStart w:id="2124" w:name="_Toc381542275"/>
      <w:bookmarkStart w:id="2125" w:name="_Toc381543732"/>
      <w:bookmarkStart w:id="2126" w:name="_Toc381544025"/>
      <w:bookmarkStart w:id="2127" w:name="_Toc381546443"/>
      <w:bookmarkStart w:id="2128" w:name="_Toc381621913"/>
      <w:bookmarkStart w:id="2129" w:name="_Toc381537636"/>
      <w:bookmarkStart w:id="2130" w:name="_Toc381537923"/>
      <w:bookmarkStart w:id="2131" w:name="_Toc381538210"/>
      <w:bookmarkStart w:id="2132" w:name="_Toc381538498"/>
      <w:bookmarkStart w:id="2133" w:name="_Toc381538786"/>
      <w:bookmarkStart w:id="2134" w:name="_Toc381539073"/>
      <w:bookmarkStart w:id="2135" w:name="_Toc381541696"/>
      <w:bookmarkStart w:id="2136" w:name="_Toc381541986"/>
      <w:bookmarkStart w:id="2137" w:name="_Toc381542276"/>
      <w:bookmarkStart w:id="2138" w:name="_Toc381543733"/>
      <w:bookmarkStart w:id="2139" w:name="_Toc381544026"/>
      <w:bookmarkStart w:id="2140" w:name="_Toc381546444"/>
      <w:bookmarkStart w:id="2141" w:name="_Toc381621914"/>
      <w:bookmarkStart w:id="2142" w:name="_Toc381537637"/>
      <w:bookmarkStart w:id="2143" w:name="_Toc381537924"/>
      <w:bookmarkStart w:id="2144" w:name="_Toc381538211"/>
      <w:bookmarkStart w:id="2145" w:name="_Toc381538499"/>
      <w:bookmarkStart w:id="2146" w:name="_Toc381538787"/>
      <w:bookmarkStart w:id="2147" w:name="_Toc381539074"/>
      <w:bookmarkStart w:id="2148" w:name="_Toc381541697"/>
      <w:bookmarkStart w:id="2149" w:name="_Toc381541987"/>
      <w:bookmarkStart w:id="2150" w:name="_Toc381542277"/>
      <w:bookmarkStart w:id="2151" w:name="_Toc381543734"/>
      <w:bookmarkStart w:id="2152" w:name="_Toc381544027"/>
      <w:bookmarkStart w:id="2153" w:name="_Toc381546445"/>
      <w:bookmarkStart w:id="2154" w:name="_Toc381621915"/>
      <w:bookmarkStart w:id="2155" w:name="_Toc381537638"/>
      <w:bookmarkStart w:id="2156" w:name="_Toc381537925"/>
      <w:bookmarkStart w:id="2157" w:name="_Toc381538212"/>
      <w:bookmarkStart w:id="2158" w:name="_Toc381538500"/>
      <w:bookmarkStart w:id="2159" w:name="_Toc381538788"/>
      <w:bookmarkStart w:id="2160" w:name="_Toc381539075"/>
      <w:bookmarkStart w:id="2161" w:name="_Toc381541698"/>
      <w:bookmarkStart w:id="2162" w:name="_Toc381541988"/>
      <w:bookmarkStart w:id="2163" w:name="_Toc381542278"/>
      <w:bookmarkStart w:id="2164" w:name="_Toc381543735"/>
      <w:bookmarkStart w:id="2165" w:name="_Toc381544028"/>
      <w:bookmarkStart w:id="2166" w:name="_Toc381546446"/>
      <w:bookmarkStart w:id="2167" w:name="_Toc381621916"/>
      <w:bookmarkStart w:id="2168" w:name="_Toc381537639"/>
      <w:bookmarkStart w:id="2169" w:name="_Toc381537926"/>
      <w:bookmarkStart w:id="2170" w:name="_Toc381538213"/>
      <w:bookmarkStart w:id="2171" w:name="_Toc381538501"/>
      <w:bookmarkStart w:id="2172" w:name="_Toc381538789"/>
      <w:bookmarkStart w:id="2173" w:name="_Toc381539076"/>
      <w:bookmarkStart w:id="2174" w:name="_Toc381541699"/>
      <w:bookmarkStart w:id="2175" w:name="_Toc381541989"/>
      <w:bookmarkStart w:id="2176" w:name="_Toc381542279"/>
      <w:bookmarkStart w:id="2177" w:name="_Toc381543736"/>
      <w:bookmarkStart w:id="2178" w:name="_Toc381544029"/>
      <w:bookmarkStart w:id="2179" w:name="_Toc381546447"/>
      <w:bookmarkStart w:id="2180" w:name="_Toc381621917"/>
      <w:bookmarkStart w:id="2181" w:name="_Toc381537640"/>
      <w:bookmarkStart w:id="2182" w:name="_Toc381537927"/>
      <w:bookmarkStart w:id="2183" w:name="_Toc381538214"/>
      <w:bookmarkStart w:id="2184" w:name="_Toc381538502"/>
      <w:bookmarkStart w:id="2185" w:name="_Toc381538790"/>
      <w:bookmarkStart w:id="2186" w:name="_Toc381539077"/>
      <w:bookmarkStart w:id="2187" w:name="_Toc381541700"/>
      <w:bookmarkStart w:id="2188" w:name="_Toc381541990"/>
      <w:bookmarkStart w:id="2189" w:name="_Toc381542280"/>
      <w:bookmarkStart w:id="2190" w:name="_Toc381543737"/>
      <w:bookmarkStart w:id="2191" w:name="_Toc381544030"/>
      <w:bookmarkStart w:id="2192" w:name="_Toc381546448"/>
      <w:bookmarkStart w:id="2193" w:name="_Toc381621918"/>
      <w:bookmarkStart w:id="2194" w:name="_Toc381537641"/>
      <w:bookmarkStart w:id="2195" w:name="_Toc381537928"/>
      <w:bookmarkStart w:id="2196" w:name="_Toc381538215"/>
      <w:bookmarkStart w:id="2197" w:name="_Toc381538503"/>
      <w:bookmarkStart w:id="2198" w:name="_Toc381538791"/>
      <w:bookmarkStart w:id="2199" w:name="_Toc381539078"/>
      <w:bookmarkStart w:id="2200" w:name="_Toc381541701"/>
      <w:bookmarkStart w:id="2201" w:name="_Toc381541991"/>
      <w:bookmarkStart w:id="2202" w:name="_Toc381542281"/>
      <w:bookmarkStart w:id="2203" w:name="_Toc381543738"/>
      <w:bookmarkStart w:id="2204" w:name="_Toc381544031"/>
      <w:bookmarkStart w:id="2205" w:name="_Toc381546449"/>
      <w:bookmarkStart w:id="2206" w:name="_Toc381621919"/>
      <w:bookmarkStart w:id="2207" w:name="_Toc381537642"/>
      <w:bookmarkStart w:id="2208" w:name="_Toc381537929"/>
      <w:bookmarkStart w:id="2209" w:name="_Toc381538216"/>
      <w:bookmarkStart w:id="2210" w:name="_Toc381538504"/>
      <w:bookmarkStart w:id="2211" w:name="_Toc381538792"/>
      <w:bookmarkStart w:id="2212" w:name="_Toc381539079"/>
      <w:bookmarkStart w:id="2213" w:name="_Toc381541702"/>
      <w:bookmarkStart w:id="2214" w:name="_Toc381541992"/>
      <w:bookmarkStart w:id="2215" w:name="_Toc381542282"/>
      <w:bookmarkStart w:id="2216" w:name="_Toc381543739"/>
      <w:bookmarkStart w:id="2217" w:name="_Toc381544032"/>
      <w:bookmarkStart w:id="2218" w:name="_Toc381546450"/>
      <w:bookmarkStart w:id="2219" w:name="_Toc381621920"/>
      <w:bookmarkStart w:id="2220" w:name="_Toc381537643"/>
      <w:bookmarkStart w:id="2221" w:name="_Toc381537930"/>
      <w:bookmarkStart w:id="2222" w:name="_Toc381538217"/>
      <w:bookmarkStart w:id="2223" w:name="_Toc381538505"/>
      <w:bookmarkStart w:id="2224" w:name="_Toc381538793"/>
      <w:bookmarkStart w:id="2225" w:name="_Toc381539080"/>
      <w:bookmarkStart w:id="2226" w:name="_Toc381541703"/>
      <w:bookmarkStart w:id="2227" w:name="_Toc381541993"/>
      <w:bookmarkStart w:id="2228" w:name="_Toc381542283"/>
      <w:bookmarkStart w:id="2229" w:name="_Toc381543740"/>
      <w:bookmarkStart w:id="2230" w:name="_Toc381544033"/>
      <w:bookmarkStart w:id="2231" w:name="_Toc381546451"/>
      <w:bookmarkStart w:id="2232" w:name="_Toc381621921"/>
      <w:bookmarkStart w:id="2233" w:name="_Toc381537644"/>
      <w:bookmarkStart w:id="2234" w:name="_Toc381537931"/>
      <w:bookmarkStart w:id="2235" w:name="_Toc381538218"/>
      <w:bookmarkStart w:id="2236" w:name="_Toc381538506"/>
      <w:bookmarkStart w:id="2237" w:name="_Toc381538794"/>
      <w:bookmarkStart w:id="2238" w:name="_Toc381539081"/>
      <w:bookmarkStart w:id="2239" w:name="_Toc381541704"/>
      <w:bookmarkStart w:id="2240" w:name="_Toc381541994"/>
      <w:bookmarkStart w:id="2241" w:name="_Toc381542284"/>
      <w:bookmarkStart w:id="2242" w:name="_Toc381543741"/>
      <w:bookmarkStart w:id="2243" w:name="_Toc381544034"/>
      <w:bookmarkStart w:id="2244" w:name="_Toc381546452"/>
      <w:bookmarkStart w:id="2245" w:name="_Toc381621922"/>
      <w:bookmarkStart w:id="2246" w:name="_Toc381537645"/>
      <w:bookmarkStart w:id="2247" w:name="_Toc381537932"/>
      <w:bookmarkStart w:id="2248" w:name="_Toc381538219"/>
      <w:bookmarkStart w:id="2249" w:name="_Toc381538507"/>
      <w:bookmarkStart w:id="2250" w:name="_Toc381538795"/>
      <w:bookmarkStart w:id="2251" w:name="_Toc381539082"/>
      <w:bookmarkStart w:id="2252" w:name="_Toc381541705"/>
      <w:bookmarkStart w:id="2253" w:name="_Toc381541995"/>
      <w:bookmarkStart w:id="2254" w:name="_Toc381542285"/>
      <w:bookmarkStart w:id="2255" w:name="_Toc381543742"/>
      <w:bookmarkStart w:id="2256" w:name="_Toc381544035"/>
      <w:bookmarkStart w:id="2257" w:name="_Toc381546453"/>
      <w:bookmarkStart w:id="2258" w:name="_Toc381621923"/>
      <w:bookmarkStart w:id="2259" w:name="_Toc381537646"/>
      <w:bookmarkStart w:id="2260" w:name="_Toc381537933"/>
      <w:bookmarkStart w:id="2261" w:name="_Toc381538220"/>
      <w:bookmarkStart w:id="2262" w:name="_Toc381538508"/>
      <w:bookmarkStart w:id="2263" w:name="_Toc381538796"/>
      <w:bookmarkStart w:id="2264" w:name="_Toc381539083"/>
      <w:bookmarkStart w:id="2265" w:name="_Toc381541706"/>
      <w:bookmarkStart w:id="2266" w:name="_Toc381541996"/>
      <w:bookmarkStart w:id="2267" w:name="_Toc381542286"/>
      <w:bookmarkStart w:id="2268" w:name="_Toc381543743"/>
      <w:bookmarkStart w:id="2269" w:name="_Toc381544036"/>
      <w:bookmarkStart w:id="2270" w:name="_Toc381546454"/>
      <w:bookmarkStart w:id="2271" w:name="_Toc381621924"/>
      <w:bookmarkStart w:id="2272" w:name="_Toc381537647"/>
      <w:bookmarkStart w:id="2273" w:name="_Toc381537934"/>
      <w:bookmarkStart w:id="2274" w:name="_Toc381538221"/>
      <w:bookmarkStart w:id="2275" w:name="_Toc381538509"/>
      <w:bookmarkStart w:id="2276" w:name="_Toc381538797"/>
      <w:bookmarkStart w:id="2277" w:name="_Toc381539084"/>
      <w:bookmarkStart w:id="2278" w:name="_Toc381541707"/>
      <w:bookmarkStart w:id="2279" w:name="_Toc381541997"/>
      <w:bookmarkStart w:id="2280" w:name="_Toc381542287"/>
      <w:bookmarkStart w:id="2281" w:name="_Toc381543744"/>
      <w:bookmarkStart w:id="2282" w:name="_Toc381544037"/>
      <w:bookmarkStart w:id="2283" w:name="_Toc381546455"/>
      <w:bookmarkStart w:id="2284" w:name="_Toc381621925"/>
      <w:bookmarkStart w:id="2285" w:name="_Toc381537648"/>
      <w:bookmarkStart w:id="2286" w:name="_Toc381537935"/>
      <w:bookmarkStart w:id="2287" w:name="_Toc381538222"/>
      <w:bookmarkStart w:id="2288" w:name="_Toc381538510"/>
      <w:bookmarkStart w:id="2289" w:name="_Toc381538798"/>
      <w:bookmarkStart w:id="2290" w:name="_Toc381539085"/>
      <w:bookmarkStart w:id="2291" w:name="_Toc381541708"/>
      <w:bookmarkStart w:id="2292" w:name="_Toc381541998"/>
      <w:bookmarkStart w:id="2293" w:name="_Toc381542288"/>
      <w:bookmarkStart w:id="2294" w:name="_Toc381543745"/>
      <w:bookmarkStart w:id="2295" w:name="_Toc381544038"/>
      <w:bookmarkStart w:id="2296" w:name="_Toc381546456"/>
      <w:bookmarkStart w:id="2297" w:name="_Toc381621926"/>
      <w:bookmarkStart w:id="2298" w:name="_Toc381537649"/>
      <w:bookmarkStart w:id="2299" w:name="_Toc381537936"/>
      <w:bookmarkStart w:id="2300" w:name="_Toc381538223"/>
      <w:bookmarkStart w:id="2301" w:name="_Toc381538511"/>
      <w:bookmarkStart w:id="2302" w:name="_Toc381538799"/>
      <w:bookmarkStart w:id="2303" w:name="_Toc381539086"/>
      <w:bookmarkStart w:id="2304" w:name="_Toc381541709"/>
      <w:bookmarkStart w:id="2305" w:name="_Toc381541999"/>
      <w:bookmarkStart w:id="2306" w:name="_Toc381542289"/>
      <w:bookmarkStart w:id="2307" w:name="_Toc381543746"/>
      <w:bookmarkStart w:id="2308" w:name="_Toc381544039"/>
      <w:bookmarkStart w:id="2309" w:name="_Toc381546457"/>
      <w:bookmarkStart w:id="2310" w:name="_Toc381621927"/>
      <w:bookmarkStart w:id="2311" w:name="_Toc381537650"/>
      <w:bookmarkStart w:id="2312" w:name="_Toc381537937"/>
      <w:bookmarkStart w:id="2313" w:name="_Toc381538224"/>
      <w:bookmarkStart w:id="2314" w:name="_Toc381538512"/>
      <w:bookmarkStart w:id="2315" w:name="_Toc381538800"/>
      <w:bookmarkStart w:id="2316" w:name="_Toc381539087"/>
      <w:bookmarkStart w:id="2317" w:name="_Toc381541710"/>
      <w:bookmarkStart w:id="2318" w:name="_Toc381542000"/>
      <w:bookmarkStart w:id="2319" w:name="_Toc381542290"/>
      <w:bookmarkStart w:id="2320" w:name="_Toc381543747"/>
      <w:bookmarkStart w:id="2321" w:name="_Toc381544040"/>
      <w:bookmarkStart w:id="2322" w:name="_Toc381546458"/>
      <w:bookmarkStart w:id="2323" w:name="_Toc381621928"/>
      <w:bookmarkStart w:id="2324" w:name="_Toc381537651"/>
      <w:bookmarkStart w:id="2325" w:name="_Toc381537938"/>
      <w:bookmarkStart w:id="2326" w:name="_Toc381538225"/>
      <w:bookmarkStart w:id="2327" w:name="_Toc381538513"/>
      <w:bookmarkStart w:id="2328" w:name="_Toc381538801"/>
      <w:bookmarkStart w:id="2329" w:name="_Toc381539088"/>
      <w:bookmarkStart w:id="2330" w:name="_Toc381541711"/>
      <w:bookmarkStart w:id="2331" w:name="_Toc381542001"/>
      <w:bookmarkStart w:id="2332" w:name="_Toc381542291"/>
      <w:bookmarkStart w:id="2333" w:name="_Toc381543748"/>
      <w:bookmarkStart w:id="2334" w:name="_Toc381544041"/>
      <w:bookmarkStart w:id="2335" w:name="_Toc381546459"/>
      <w:bookmarkStart w:id="2336" w:name="_Toc381621929"/>
      <w:bookmarkStart w:id="2337" w:name="_Toc381537652"/>
      <w:bookmarkStart w:id="2338" w:name="_Toc381537939"/>
      <w:bookmarkStart w:id="2339" w:name="_Toc381538226"/>
      <w:bookmarkStart w:id="2340" w:name="_Toc381538514"/>
      <w:bookmarkStart w:id="2341" w:name="_Toc381538802"/>
      <w:bookmarkStart w:id="2342" w:name="_Toc381539089"/>
      <w:bookmarkStart w:id="2343" w:name="_Toc381541712"/>
      <w:bookmarkStart w:id="2344" w:name="_Toc381542002"/>
      <w:bookmarkStart w:id="2345" w:name="_Toc381542292"/>
      <w:bookmarkStart w:id="2346" w:name="_Toc381543749"/>
      <w:bookmarkStart w:id="2347" w:name="_Toc381544042"/>
      <w:bookmarkStart w:id="2348" w:name="_Toc381546460"/>
      <w:bookmarkStart w:id="2349" w:name="_Toc381621930"/>
      <w:bookmarkStart w:id="2350" w:name="_Toc381537653"/>
      <w:bookmarkStart w:id="2351" w:name="_Toc381537940"/>
      <w:bookmarkStart w:id="2352" w:name="_Toc381538227"/>
      <w:bookmarkStart w:id="2353" w:name="_Toc381538515"/>
      <w:bookmarkStart w:id="2354" w:name="_Toc381538803"/>
      <w:bookmarkStart w:id="2355" w:name="_Toc381539090"/>
      <w:bookmarkStart w:id="2356" w:name="_Toc381541713"/>
      <w:bookmarkStart w:id="2357" w:name="_Toc381542003"/>
      <w:bookmarkStart w:id="2358" w:name="_Toc381542293"/>
      <w:bookmarkStart w:id="2359" w:name="_Toc381543750"/>
      <w:bookmarkStart w:id="2360" w:name="_Toc381544043"/>
      <w:bookmarkStart w:id="2361" w:name="_Toc381546461"/>
      <w:bookmarkStart w:id="2362" w:name="_Toc381621931"/>
      <w:bookmarkStart w:id="2363" w:name="_Toc381537654"/>
      <w:bookmarkStart w:id="2364" w:name="_Toc381537941"/>
      <w:bookmarkStart w:id="2365" w:name="_Toc381538228"/>
      <w:bookmarkStart w:id="2366" w:name="_Toc381538516"/>
      <w:bookmarkStart w:id="2367" w:name="_Toc381538804"/>
      <w:bookmarkStart w:id="2368" w:name="_Toc381539091"/>
      <w:bookmarkStart w:id="2369" w:name="_Toc381541714"/>
      <w:bookmarkStart w:id="2370" w:name="_Toc381542004"/>
      <w:bookmarkStart w:id="2371" w:name="_Toc381542294"/>
      <w:bookmarkStart w:id="2372" w:name="_Toc381543751"/>
      <w:bookmarkStart w:id="2373" w:name="_Toc381544044"/>
      <w:bookmarkStart w:id="2374" w:name="_Toc381546462"/>
      <w:bookmarkStart w:id="2375" w:name="_Toc381621932"/>
      <w:bookmarkStart w:id="2376" w:name="_Toc381537655"/>
      <w:bookmarkStart w:id="2377" w:name="_Toc381537942"/>
      <w:bookmarkStart w:id="2378" w:name="_Toc381538229"/>
      <w:bookmarkStart w:id="2379" w:name="_Toc381538517"/>
      <w:bookmarkStart w:id="2380" w:name="_Toc381538805"/>
      <w:bookmarkStart w:id="2381" w:name="_Toc381539092"/>
      <w:bookmarkStart w:id="2382" w:name="_Toc381541715"/>
      <w:bookmarkStart w:id="2383" w:name="_Toc381542005"/>
      <w:bookmarkStart w:id="2384" w:name="_Toc381542295"/>
      <w:bookmarkStart w:id="2385" w:name="_Toc381543752"/>
      <w:bookmarkStart w:id="2386" w:name="_Toc381544045"/>
      <w:bookmarkStart w:id="2387" w:name="_Toc381546463"/>
      <w:bookmarkStart w:id="2388" w:name="_Toc381621933"/>
      <w:bookmarkStart w:id="2389" w:name="_Toc381537656"/>
      <w:bookmarkStart w:id="2390" w:name="_Toc381537943"/>
      <w:bookmarkStart w:id="2391" w:name="_Toc381538230"/>
      <w:bookmarkStart w:id="2392" w:name="_Toc381538518"/>
      <w:bookmarkStart w:id="2393" w:name="_Toc381538806"/>
      <w:bookmarkStart w:id="2394" w:name="_Toc381539093"/>
      <w:bookmarkStart w:id="2395" w:name="_Toc381541716"/>
      <w:bookmarkStart w:id="2396" w:name="_Toc381542006"/>
      <w:bookmarkStart w:id="2397" w:name="_Toc381542296"/>
      <w:bookmarkStart w:id="2398" w:name="_Toc381543753"/>
      <w:bookmarkStart w:id="2399" w:name="_Toc381544046"/>
      <w:bookmarkStart w:id="2400" w:name="_Toc381546464"/>
      <w:bookmarkStart w:id="2401" w:name="_Toc381621934"/>
      <w:bookmarkStart w:id="2402" w:name="_Toc381537657"/>
      <w:bookmarkStart w:id="2403" w:name="_Toc381537944"/>
      <w:bookmarkStart w:id="2404" w:name="_Toc381538231"/>
      <w:bookmarkStart w:id="2405" w:name="_Toc381538519"/>
      <w:bookmarkStart w:id="2406" w:name="_Toc381538807"/>
      <w:bookmarkStart w:id="2407" w:name="_Toc381539094"/>
      <w:bookmarkStart w:id="2408" w:name="_Toc381541717"/>
      <w:bookmarkStart w:id="2409" w:name="_Toc381542007"/>
      <w:bookmarkStart w:id="2410" w:name="_Toc381542297"/>
      <w:bookmarkStart w:id="2411" w:name="_Toc381543754"/>
      <w:bookmarkStart w:id="2412" w:name="_Toc381544047"/>
      <w:bookmarkStart w:id="2413" w:name="_Toc381546465"/>
      <w:bookmarkStart w:id="2414" w:name="_Toc381621935"/>
      <w:bookmarkStart w:id="2415" w:name="_Toc381537658"/>
      <w:bookmarkStart w:id="2416" w:name="_Toc381537945"/>
      <w:bookmarkStart w:id="2417" w:name="_Toc381538232"/>
      <w:bookmarkStart w:id="2418" w:name="_Toc381538520"/>
      <w:bookmarkStart w:id="2419" w:name="_Toc381538808"/>
      <w:bookmarkStart w:id="2420" w:name="_Toc381539095"/>
      <w:bookmarkStart w:id="2421" w:name="_Toc381541718"/>
      <w:bookmarkStart w:id="2422" w:name="_Toc381542008"/>
      <w:bookmarkStart w:id="2423" w:name="_Toc381542298"/>
      <w:bookmarkStart w:id="2424" w:name="_Toc381543755"/>
      <w:bookmarkStart w:id="2425" w:name="_Toc381544048"/>
      <w:bookmarkStart w:id="2426" w:name="_Toc381546466"/>
      <w:bookmarkStart w:id="2427" w:name="_Toc381621936"/>
      <w:bookmarkStart w:id="2428" w:name="_Toc381537659"/>
      <w:bookmarkStart w:id="2429" w:name="_Toc381537946"/>
      <w:bookmarkStart w:id="2430" w:name="_Toc381538233"/>
      <w:bookmarkStart w:id="2431" w:name="_Toc381538521"/>
      <w:bookmarkStart w:id="2432" w:name="_Toc381538809"/>
      <w:bookmarkStart w:id="2433" w:name="_Toc381539096"/>
      <w:bookmarkStart w:id="2434" w:name="_Toc381541719"/>
      <w:bookmarkStart w:id="2435" w:name="_Toc381542009"/>
      <w:bookmarkStart w:id="2436" w:name="_Toc381542299"/>
      <w:bookmarkStart w:id="2437" w:name="_Toc381543756"/>
      <w:bookmarkStart w:id="2438" w:name="_Toc381544049"/>
      <w:bookmarkStart w:id="2439" w:name="_Toc381546467"/>
      <w:bookmarkStart w:id="2440" w:name="_Toc381621937"/>
      <w:bookmarkStart w:id="2441" w:name="_Toc381537660"/>
      <w:bookmarkStart w:id="2442" w:name="_Toc381537947"/>
      <w:bookmarkStart w:id="2443" w:name="_Toc381538234"/>
      <w:bookmarkStart w:id="2444" w:name="_Toc381538522"/>
      <w:bookmarkStart w:id="2445" w:name="_Toc381538810"/>
      <w:bookmarkStart w:id="2446" w:name="_Toc381539097"/>
      <w:bookmarkStart w:id="2447" w:name="_Toc381541720"/>
      <w:bookmarkStart w:id="2448" w:name="_Toc381542010"/>
      <w:bookmarkStart w:id="2449" w:name="_Toc381542300"/>
      <w:bookmarkStart w:id="2450" w:name="_Toc381543757"/>
      <w:bookmarkStart w:id="2451" w:name="_Toc381544050"/>
      <w:bookmarkStart w:id="2452" w:name="_Toc381546468"/>
      <w:bookmarkStart w:id="2453" w:name="_Toc381621938"/>
      <w:bookmarkStart w:id="2454" w:name="_Toc381537661"/>
      <w:bookmarkStart w:id="2455" w:name="_Toc381537948"/>
      <w:bookmarkStart w:id="2456" w:name="_Toc381538235"/>
      <w:bookmarkStart w:id="2457" w:name="_Toc381538523"/>
      <w:bookmarkStart w:id="2458" w:name="_Toc381538811"/>
      <w:bookmarkStart w:id="2459" w:name="_Toc381539098"/>
      <w:bookmarkStart w:id="2460" w:name="_Toc381541721"/>
      <w:bookmarkStart w:id="2461" w:name="_Toc381542011"/>
      <w:bookmarkStart w:id="2462" w:name="_Toc381542301"/>
      <w:bookmarkStart w:id="2463" w:name="_Toc381543758"/>
      <w:bookmarkStart w:id="2464" w:name="_Toc381544051"/>
      <w:bookmarkStart w:id="2465" w:name="_Toc381546469"/>
      <w:bookmarkStart w:id="2466" w:name="_Toc381621939"/>
      <w:bookmarkStart w:id="2467" w:name="_Toc381537662"/>
      <w:bookmarkStart w:id="2468" w:name="_Toc381537949"/>
      <w:bookmarkStart w:id="2469" w:name="_Toc381538236"/>
      <w:bookmarkStart w:id="2470" w:name="_Toc381538524"/>
      <w:bookmarkStart w:id="2471" w:name="_Toc381538812"/>
      <w:bookmarkStart w:id="2472" w:name="_Toc381539099"/>
      <w:bookmarkStart w:id="2473" w:name="_Toc381541722"/>
      <w:bookmarkStart w:id="2474" w:name="_Toc381542012"/>
      <w:bookmarkStart w:id="2475" w:name="_Toc381542302"/>
      <w:bookmarkStart w:id="2476" w:name="_Toc381543759"/>
      <w:bookmarkStart w:id="2477" w:name="_Toc381544052"/>
      <w:bookmarkStart w:id="2478" w:name="_Toc381546470"/>
      <w:bookmarkStart w:id="2479" w:name="_Toc381621940"/>
      <w:bookmarkStart w:id="2480" w:name="_Toc381537663"/>
      <w:bookmarkStart w:id="2481" w:name="_Toc381537950"/>
      <w:bookmarkStart w:id="2482" w:name="_Toc381538237"/>
      <w:bookmarkStart w:id="2483" w:name="_Toc381538525"/>
      <w:bookmarkStart w:id="2484" w:name="_Toc381538813"/>
      <w:bookmarkStart w:id="2485" w:name="_Toc381539100"/>
      <w:bookmarkStart w:id="2486" w:name="_Toc381541723"/>
      <w:bookmarkStart w:id="2487" w:name="_Toc381542013"/>
      <w:bookmarkStart w:id="2488" w:name="_Toc381542303"/>
      <w:bookmarkStart w:id="2489" w:name="_Toc381543760"/>
      <w:bookmarkStart w:id="2490" w:name="_Toc381544053"/>
      <w:bookmarkStart w:id="2491" w:name="_Toc381546471"/>
      <w:bookmarkStart w:id="2492" w:name="_Toc381621941"/>
      <w:bookmarkStart w:id="2493" w:name="_Toc381537664"/>
      <w:bookmarkStart w:id="2494" w:name="_Toc381537951"/>
      <w:bookmarkStart w:id="2495" w:name="_Toc381538238"/>
      <w:bookmarkStart w:id="2496" w:name="_Toc381538526"/>
      <w:bookmarkStart w:id="2497" w:name="_Toc381538814"/>
      <w:bookmarkStart w:id="2498" w:name="_Toc381539101"/>
      <w:bookmarkStart w:id="2499" w:name="_Toc381541724"/>
      <w:bookmarkStart w:id="2500" w:name="_Toc381542014"/>
      <w:bookmarkStart w:id="2501" w:name="_Toc381542304"/>
      <w:bookmarkStart w:id="2502" w:name="_Toc381543761"/>
      <w:bookmarkStart w:id="2503" w:name="_Toc381544054"/>
      <w:bookmarkStart w:id="2504" w:name="_Toc381546472"/>
      <w:bookmarkStart w:id="2505" w:name="_Toc381621942"/>
      <w:bookmarkStart w:id="2506" w:name="_Toc381537665"/>
      <w:bookmarkStart w:id="2507" w:name="_Toc381537952"/>
      <w:bookmarkStart w:id="2508" w:name="_Toc381538239"/>
      <w:bookmarkStart w:id="2509" w:name="_Toc381538527"/>
      <w:bookmarkStart w:id="2510" w:name="_Toc381538815"/>
      <w:bookmarkStart w:id="2511" w:name="_Toc381539102"/>
      <w:bookmarkStart w:id="2512" w:name="_Toc381541725"/>
      <w:bookmarkStart w:id="2513" w:name="_Toc381542015"/>
      <w:bookmarkStart w:id="2514" w:name="_Toc381542305"/>
      <w:bookmarkStart w:id="2515" w:name="_Toc381543762"/>
      <w:bookmarkStart w:id="2516" w:name="_Toc381544055"/>
      <w:bookmarkStart w:id="2517" w:name="_Toc381546473"/>
      <w:bookmarkStart w:id="2518" w:name="_Toc381621943"/>
      <w:bookmarkStart w:id="2519" w:name="_Toc381537666"/>
      <w:bookmarkStart w:id="2520" w:name="_Toc381537953"/>
      <w:bookmarkStart w:id="2521" w:name="_Toc381538240"/>
      <w:bookmarkStart w:id="2522" w:name="_Toc381538528"/>
      <w:bookmarkStart w:id="2523" w:name="_Toc381538816"/>
      <w:bookmarkStart w:id="2524" w:name="_Toc381539103"/>
      <w:bookmarkStart w:id="2525" w:name="_Toc381541726"/>
      <w:bookmarkStart w:id="2526" w:name="_Toc381542016"/>
      <w:bookmarkStart w:id="2527" w:name="_Toc381542306"/>
      <w:bookmarkStart w:id="2528" w:name="_Toc381543763"/>
      <w:bookmarkStart w:id="2529" w:name="_Toc381544056"/>
      <w:bookmarkStart w:id="2530" w:name="_Toc381546474"/>
      <w:bookmarkStart w:id="2531" w:name="_Toc381621944"/>
      <w:bookmarkStart w:id="2532" w:name="_Toc381537667"/>
      <w:bookmarkStart w:id="2533" w:name="_Toc381537954"/>
      <w:bookmarkStart w:id="2534" w:name="_Toc381538241"/>
      <w:bookmarkStart w:id="2535" w:name="_Toc381538529"/>
      <w:bookmarkStart w:id="2536" w:name="_Toc381538817"/>
      <w:bookmarkStart w:id="2537" w:name="_Toc381539104"/>
      <w:bookmarkStart w:id="2538" w:name="_Toc381541727"/>
      <w:bookmarkStart w:id="2539" w:name="_Toc381542017"/>
      <w:bookmarkStart w:id="2540" w:name="_Toc381542307"/>
      <w:bookmarkStart w:id="2541" w:name="_Toc381543764"/>
      <w:bookmarkStart w:id="2542" w:name="_Toc381544057"/>
      <w:bookmarkStart w:id="2543" w:name="_Toc381546475"/>
      <w:bookmarkStart w:id="2544" w:name="_Toc381621945"/>
      <w:bookmarkStart w:id="2545" w:name="_Toc381537668"/>
      <w:bookmarkStart w:id="2546" w:name="_Toc381537955"/>
      <w:bookmarkStart w:id="2547" w:name="_Toc381538242"/>
      <w:bookmarkStart w:id="2548" w:name="_Toc381538530"/>
      <w:bookmarkStart w:id="2549" w:name="_Toc381538818"/>
      <w:bookmarkStart w:id="2550" w:name="_Toc381539105"/>
      <w:bookmarkStart w:id="2551" w:name="_Toc381541728"/>
      <w:bookmarkStart w:id="2552" w:name="_Toc381542018"/>
      <w:bookmarkStart w:id="2553" w:name="_Toc381542308"/>
      <w:bookmarkStart w:id="2554" w:name="_Toc381543765"/>
      <w:bookmarkStart w:id="2555" w:name="_Toc381544058"/>
      <w:bookmarkStart w:id="2556" w:name="_Toc381546476"/>
      <w:bookmarkStart w:id="2557" w:name="_Toc381621946"/>
      <w:bookmarkStart w:id="2558" w:name="_Toc381537669"/>
      <w:bookmarkStart w:id="2559" w:name="_Toc381537956"/>
      <w:bookmarkStart w:id="2560" w:name="_Toc381538243"/>
      <w:bookmarkStart w:id="2561" w:name="_Toc381538531"/>
      <w:bookmarkStart w:id="2562" w:name="_Toc381538819"/>
      <w:bookmarkStart w:id="2563" w:name="_Toc381539106"/>
      <w:bookmarkStart w:id="2564" w:name="_Toc381541729"/>
      <w:bookmarkStart w:id="2565" w:name="_Toc381542019"/>
      <w:bookmarkStart w:id="2566" w:name="_Toc381542309"/>
      <w:bookmarkStart w:id="2567" w:name="_Toc381543766"/>
      <w:bookmarkStart w:id="2568" w:name="_Toc381544059"/>
      <w:bookmarkStart w:id="2569" w:name="_Toc381546477"/>
      <w:bookmarkStart w:id="2570" w:name="_Toc381621947"/>
      <w:bookmarkStart w:id="2571" w:name="_Toc381537670"/>
      <w:bookmarkStart w:id="2572" w:name="_Toc381537957"/>
      <w:bookmarkStart w:id="2573" w:name="_Toc381538244"/>
      <w:bookmarkStart w:id="2574" w:name="_Toc381538532"/>
      <w:bookmarkStart w:id="2575" w:name="_Toc381538820"/>
      <w:bookmarkStart w:id="2576" w:name="_Toc381539107"/>
      <w:bookmarkStart w:id="2577" w:name="_Toc381541730"/>
      <w:bookmarkStart w:id="2578" w:name="_Toc381542020"/>
      <w:bookmarkStart w:id="2579" w:name="_Toc381542310"/>
      <w:bookmarkStart w:id="2580" w:name="_Toc381543767"/>
      <w:bookmarkStart w:id="2581" w:name="_Toc381544060"/>
      <w:bookmarkStart w:id="2582" w:name="_Toc381546478"/>
      <w:bookmarkStart w:id="2583" w:name="_Toc381621948"/>
      <w:bookmarkStart w:id="2584" w:name="_Toc381537671"/>
      <w:bookmarkStart w:id="2585" w:name="_Toc381537958"/>
      <w:bookmarkStart w:id="2586" w:name="_Toc381538245"/>
      <w:bookmarkStart w:id="2587" w:name="_Toc381538533"/>
      <w:bookmarkStart w:id="2588" w:name="_Toc381538821"/>
      <w:bookmarkStart w:id="2589" w:name="_Toc381539108"/>
      <w:bookmarkStart w:id="2590" w:name="_Toc381541731"/>
      <w:bookmarkStart w:id="2591" w:name="_Toc381542021"/>
      <w:bookmarkStart w:id="2592" w:name="_Toc381542311"/>
      <w:bookmarkStart w:id="2593" w:name="_Toc381543768"/>
      <w:bookmarkStart w:id="2594" w:name="_Toc381544061"/>
      <w:bookmarkStart w:id="2595" w:name="_Toc381546479"/>
      <w:bookmarkStart w:id="2596" w:name="_Toc381621949"/>
      <w:bookmarkStart w:id="2597" w:name="_Toc381537672"/>
      <w:bookmarkStart w:id="2598" w:name="_Toc381537959"/>
      <w:bookmarkStart w:id="2599" w:name="_Toc381538246"/>
      <w:bookmarkStart w:id="2600" w:name="_Toc381538534"/>
      <w:bookmarkStart w:id="2601" w:name="_Toc381538822"/>
      <w:bookmarkStart w:id="2602" w:name="_Toc381539109"/>
      <w:bookmarkStart w:id="2603" w:name="_Toc381541732"/>
      <w:bookmarkStart w:id="2604" w:name="_Toc381542022"/>
      <w:bookmarkStart w:id="2605" w:name="_Toc381542312"/>
      <w:bookmarkStart w:id="2606" w:name="_Toc381543769"/>
      <w:bookmarkStart w:id="2607" w:name="_Toc381544062"/>
      <w:bookmarkStart w:id="2608" w:name="_Toc381546480"/>
      <w:bookmarkStart w:id="2609" w:name="_Toc381621950"/>
      <w:bookmarkStart w:id="2610" w:name="_Toc381537673"/>
      <w:bookmarkStart w:id="2611" w:name="_Toc381537960"/>
      <w:bookmarkStart w:id="2612" w:name="_Toc381538247"/>
      <w:bookmarkStart w:id="2613" w:name="_Toc381538535"/>
      <w:bookmarkStart w:id="2614" w:name="_Toc381538823"/>
      <w:bookmarkStart w:id="2615" w:name="_Toc381539110"/>
      <w:bookmarkStart w:id="2616" w:name="_Toc381541733"/>
      <w:bookmarkStart w:id="2617" w:name="_Toc381542023"/>
      <w:bookmarkStart w:id="2618" w:name="_Toc381542313"/>
      <w:bookmarkStart w:id="2619" w:name="_Toc381543770"/>
      <w:bookmarkStart w:id="2620" w:name="_Toc381544063"/>
      <w:bookmarkStart w:id="2621" w:name="_Toc381546481"/>
      <w:bookmarkStart w:id="2622" w:name="_Toc381621951"/>
      <w:bookmarkStart w:id="2623" w:name="_Toc381537674"/>
      <w:bookmarkStart w:id="2624" w:name="_Toc381537961"/>
      <w:bookmarkStart w:id="2625" w:name="_Toc381538248"/>
      <w:bookmarkStart w:id="2626" w:name="_Toc381538536"/>
      <w:bookmarkStart w:id="2627" w:name="_Toc381538824"/>
      <w:bookmarkStart w:id="2628" w:name="_Toc381539111"/>
      <w:bookmarkStart w:id="2629" w:name="_Toc381541734"/>
      <w:bookmarkStart w:id="2630" w:name="_Toc381542024"/>
      <w:bookmarkStart w:id="2631" w:name="_Toc381542314"/>
      <w:bookmarkStart w:id="2632" w:name="_Toc381543771"/>
      <w:bookmarkStart w:id="2633" w:name="_Toc381544064"/>
      <w:bookmarkStart w:id="2634" w:name="_Toc381546482"/>
      <w:bookmarkStart w:id="2635" w:name="_Toc381621952"/>
      <w:bookmarkStart w:id="2636" w:name="_Toc381537675"/>
      <w:bookmarkStart w:id="2637" w:name="_Toc381537962"/>
      <w:bookmarkStart w:id="2638" w:name="_Toc381538249"/>
      <w:bookmarkStart w:id="2639" w:name="_Toc381538537"/>
      <w:bookmarkStart w:id="2640" w:name="_Toc381538825"/>
      <w:bookmarkStart w:id="2641" w:name="_Toc381539112"/>
      <w:bookmarkStart w:id="2642" w:name="_Toc381541735"/>
      <w:bookmarkStart w:id="2643" w:name="_Toc381542025"/>
      <w:bookmarkStart w:id="2644" w:name="_Toc381542315"/>
      <w:bookmarkStart w:id="2645" w:name="_Toc381543772"/>
      <w:bookmarkStart w:id="2646" w:name="_Toc381544065"/>
      <w:bookmarkStart w:id="2647" w:name="_Toc381546483"/>
      <w:bookmarkStart w:id="2648" w:name="_Toc381621953"/>
      <w:bookmarkStart w:id="2649" w:name="_Toc381537676"/>
      <w:bookmarkStart w:id="2650" w:name="_Toc381537963"/>
      <w:bookmarkStart w:id="2651" w:name="_Toc381538250"/>
      <w:bookmarkStart w:id="2652" w:name="_Toc381538538"/>
      <w:bookmarkStart w:id="2653" w:name="_Toc381538826"/>
      <w:bookmarkStart w:id="2654" w:name="_Toc381539113"/>
      <w:bookmarkStart w:id="2655" w:name="_Toc381541736"/>
      <w:bookmarkStart w:id="2656" w:name="_Toc381542026"/>
      <w:bookmarkStart w:id="2657" w:name="_Toc381542316"/>
      <w:bookmarkStart w:id="2658" w:name="_Toc381543773"/>
      <w:bookmarkStart w:id="2659" w:name="_Toc381544066"/>
      <w:bookmarkStart w:id="2660" w:name="_Toc381546484"/>
      <w:bookmarkStart w:id="2661" w:name="_Toc381621954"/>
      <w:bookmarkStart w:id="2662" w:name="_Toc381537677"/>
      <w:bookmarkStart w:id="2663" w:name="_Toc381537964"/>
      <w:bookmarkStart w:id="2664" w:name="_Toc381538251"/>
      <w:bookmarkStart w:id="2665" w:name="_Toc381538539"/>
      <w:bookmarkStart w:id="2666" w:name="_Toc381538827"/>
      <w:bookmarkStart w:id="2667" w:name="_Toc381539114"/>
      <w:bookmarkStart w:id="2668" w:name="_Toc381541737"/>
      <w:bookmarkStart w:id="2669" w:name="_Toc381542027"/>
      <w:bookmarkStart w:id="2670" w:name="_Toc381542317"/>
      <w:bookmarkStart w:id="2671" w:name="_Toc381543774"/>
      <w:bookmarkStart w:id="2672" w:name="_Toc381544067"/>
      <w:bookmarkStart w:id="2673" w:name="_Toc381546485"/>
      <w:bookmarkStart w:id="2674" w:name="_Toc381621955"/>
      <w:bookmarkStart w:id="2675" w:name="_Toc381537678"/>
      <w:bookmarkStart w:id="2676" w:name="_Toc381537965"/>
      <w:bookmarkStart w:id="2677" w:name="_Toc381538252"/>
      <w:bookmarkStart w:id="2678" w:name="_Toc381538540"/>
      <w:bookmarkStart w:id="2679" w:name="_Toc381538828"/>
      <w:bookmarkStart w:id="2680" w:name="_Toc381539115"/>
      <w:bookmarkStart w:id="2681" w:name="_Toc381541738"/>
      <w:bookmarkStart w:id="2682" w:name="_Toc381542028"/>
      <w:bookmarkStart w:id="2683" w:name="_Toc381542318"/>
      <w:bookmarkStart w:id="2684" w:name="_Toc381543775"/>
      <w:bookmarkStart w:id="2685" w:name="_Toc381544068"/>
      <w:bookmarkStart w:id="2686" w:name="_Toc381546486"/>
      <w:bookmarkStart w:id="2687" w:name="_Toc381621956"/>
      <w:bookmarkStart w:id="2688" w:name="_Toc381537679"/>
      <w:bookmarkStart w:id="2689" w:name="_Toc381537966"/>
      <w:bookmarkStart w:id="2690" w:name="_Toc381538253"/>
      <w:bookmarkStart w:id="2691" w:name="_Toc381538541"/>
      <w:bookmarkStart w:id="2692" w:name="_Toc381538829"/>
      <w:bookmarkStart w:id="2693" w:name="_Toc381539116"/>
      <w:bookmarkStart w:id="2694" w:name="_Toc381541739"/>
      <w:bookmarkStart w:id="2695" w:name="_Toc381542029"/>
      <w:bookmarkStart w:id="2696" w:name="_Toc381542319"/>
      <w:bookmarkStart w:id="2697" w:name="_Toc381543776"/>
      <w:bookmarkStart w:id="2698" w:name="_Toc381544069"/>
      <w:bookmarkStart w:id="2699" w:name="_Toc381546487"/>
      <w:bookmarkStart w:id="2700" w:name="_Toc381621957"/>
      <w:bookmarkStart w:id="2701" w:name="_Toc381537680"/>
      <w:bookmarkStart w:id="2702" w:name="_Toc381537967"/>
      <w:bookmarkStart w:id="2703" w:name="_Toc381538254"/>
      <w:bookmarkStart w:id="2704" w:name="_Toc381538542"/>
      <w:bookmarkStart w:id="2705" w:name="_Toc381538830"/>
      <w:bookmarkStart w:id="2706" w:name="_Toc381539117"/>
      <w:bookmarkStart w:id="2707" w:name="_Toc381541740"/>
      <w:bookmarkStart w:id="2708" w:name="_Toc381542030"/>
      <w:bookmarkStart w:id="2709" w:name="_Toc381542320"/>
      <w:bookmarkStart w:id="2710" w:name="_Toc381543777"/>
      <w:bookmarkStart w:id="2711" w:name="_Toc381544070"/>
      <w:bookmarkStart w:id="2712" w:name="_Toc381546488"/>
      <w:bookmarkStart w:id="2713" w:name="_Toc381621958"/>
      <w:bookmarkStart w:id="2714" w:name="_Toc381537681"/>
      <w:bookmarkStart w:id="2715" w:name="_Toc381537968"/>
      <w:bookmarkStart w:id="2716" w:name="_Toc381538255"/>
      <w:bookmarkStart w:id="2717" w:name="_Toc381538543"/>
      <w:bookmarkStart w:id="2718" w:name="_Toc381538831"/>
      <w:bookmarkStart w:id="2719" w:name="_Toc381539118"/>
      <w:bookmarkStart w:id="2720" w:name="_Toc381541741"/>
      <w:bookmarkStart w:id="2721" w:name="_Toc381542031"/>
      <w:bookmarkStart w:id="2722" w:name="_Toc381542321"/>
      <w:bookmarkStart w:id="2723" w:name="_Toc381543778"/>
      <w:bookmarkStart w:id="2724" w:name="_Toc381544071"/>
      <w:bookmarkStart w:id="2725" w:name="_Toc381546489"/>
      <w:bookmarkStart w:id="2726" w:name="_Toc381621959"/>
      <w:bookmarkStart w:id="2727" w:name="_Toc381537682"/>
      <w:bookmarkStart w:id="2728" w:name="_Toc381537969"/>
      <w:bookmarkStart w:id="2729" w:name="_Toc381538256"/>
      <w:bookmarkStart w:id="2730" w:name="_Toc381538544"/>
      <w:bookmarkStart w:id="2731" w:name="_Toc381538832"/>
      <w:bookmarkStart w:id="2732" w:name="_Toc381539119"/>
      <w:bookmarkStart w:id="2733" w:name="_Toc381541742"/>
      <w:bookmarkStart w:id="2734" w:name="_Toc381542032"/>
      <w:bookmarkStart w:id="2735" w:name="_Toc381542322"/>
      <w:bookmarkStart w:id="2736" w:name="_Toc381543779"/>
      <w:bookmarkStart w:id="2737" w:name="_Toc381544072"/>
      <w:bookmarkStart w:id="2738" w:name="_Toc381546490"/>
      <w:bookmarkStart w:id="2739" w:name="_Toc381621960"/>
      <w:bookmarkStart w:id="2740" w:name="_Toc381537683"/>
      <w:bookmarkStart w:id="2741" w:name="_Toc381537970"/>
      <w:bookmarkStart w:id="2742" w:name="_Toc381538257"/>
      <w:bookmarkStart w:id="2743" w:name="_Toc381538545"/>
      <w:bookmarkStart w:id="2744" w:name="_Toc381538833"/>
      <w:bookmarkStart w:id="2745" w:name="_Toc381539120"/>
      <w:bookmarkStart w:id="2746" w:name="_Toc381541743"/>
      <w:bookmarkStart w:id="2747" w:name="_Toc381542033"/>
      <w:bookmarkStart w:id="2748" w:name="_Toc381542323"/>
      <w:bookmarkStart w:id="2749" w:name="_Toc381543780"/>
      <w:bookmarkStart w:id="2750" w:name="_Toc381544073"/>
      <w:bookmarkStart w:id="2751" w:name="_Toc381546491"/>
      <w:bookmarkStart w:id="2752" w:name="_Toc381621961"/>
      <w:bookmarkStart w:id="2753" w:name="_Toc381537684"/>
      <w:bookmarkStart w:id="2754" w:name="_Toc381537971"/>
      <w:bookmarkStart w:id="2755" w:name="_Toc381538258"/>
      <w:bookmarkStart w:id="2756" w:name="_Toc381538546"/>
      <w:bookmarkStart w:id="2757" w:name="_Toc381538834"/>
      <w:bookmarkStart w:id="2758" w:name="_Toc381539121"/>
      <w:bookmarkStart w:id="2759" w:name="_Toc381541744"/>
      <w:bookmarkStart w:id="2760" w:name="_Toc381542034"/>
      <w:bookmarkStart w:id="2761" w:name="_Toc381542324"/>
      <w:bookmarkStart w:id="2762" w:name="_Toc381543781"/>
      <w:bookmarkStart w:id="2763" w:name="_Toc381544074"/>
      <w:bookmarkStart w:id="2764" w:name="_Toc381546492"/>
      <w:bookmarkStart w:id="2765" w:name="_Toc381621962"/>
      <w:bookmarkStart w:id="2766" w:name="_Toc381537685"/>
      <w:bookmarkStart w:id="2767" w:name="_Toc381537972"/>
      <w:bookmarkStart w:id="2768" w:name="_Toc381538259"/>
      <w:bookmarkStart w:id="2769" w:name="_Toc381538547"/>
      <w:bookmarkStart w:id="2770" w:name="_Toc381538835"/>
      <w:bookmarkStart w:id="2771" w:name="_Toc381539122"/>
      <w:bookmarkStart w:id="2772" w:name="_Toc381541745"/>
      <w:bookmarkStart w:id="2773" w:name="_Toc381542035"/>
      <w:bookmarkStart w:id="2774" w:name="_Toc381542325"/>
      <w:bookmarkStart w:id="2775" w:name="_Toc381543782"/>
      <w:bookmarkStart w:id="2776" w:name="_Toc381544075"/>
      <w:bookmarkStart w:id="2777" w:name="_Toc381546493"/>
      <w:bookmarkStart w:id="2778" w:name="_Toc381621963"/>
      <w:bookmarkStart w:id="2779" w:name="_Toc381537686"/>
      <w:bookmarkStart w:id="2780" w:name="_Toc381537973"/>
      <w:bookmarkStart w:id="2781" w:name="_Toc381538260"/>
      <w:bookmarkStart w:id="2782" w:name="_Toc381538548"/>
      <w:bookmarkStart w:id="2783" w:name="_Toc381538836"/>
      <w:bookmarkStart w:id="2784" w:name="_Toc381539123"/>
      <w:bookmarkStart w:id="2785" w:name="_Toc381541746"/>
      <w:bookmarkStart w:id="2786" w:name="_Toc381542036"/>
      <w:bookmarkStart w:id="2787" w:name="_Toc381542326"/>
      <w:bookmarkStart w:id="2788" w:name="_Toc381543783"/>
      <w:bookmarkStart w:id="2789" w:name="_Toc381544076"/>
      <w:bookmarkStart w:id="2790" w:name="_Toc381546494"/>
      <w:bookmarkStart w:id="2791" w:name="_Toc381621964"/>
      <w:bookmarkStart w:id="2792" w:name="_Toc381537687"/>
      <w:bookmarkStart w:id="2793" w:name="_Toc381537974"/>
      <w:bookmarkStart w:id="2794" w:name="_Toc381538261"/>
      <w:bookmarkStart w:id="2795" w:name="_Toc381538549"/>
      <w:bookmarkStart w:id="2796" w:name="_Toc381538837"/>
      <w:bookmarkStart w:id="2797" w:name="_Toc381539124"/>
      <w:bookmarkStart w:id="2798" w:name="_Toc381541747"/>
      <w:bookmarkStart w:id="2799" w:name="_Toc381542037"/>
      <w:bookmarkStart w:id="2800" w:name="_Toc381542327"/>
      <w:bookmarkStart w:id="2801" w:name="_Toc381543784"/>
      <w:bookmarkStart w:id="2802" w:name="_Toc381544077"/>
      <w:bookmarkStart w:id="2803" w:name="_Toc381546495"/>
      <w:bookmarkStart w:id="2804" w:name="_Toc381621965"/>
      <w:bookmarkStart w:id="2805" w:name="_Toc381537688"/>
      <w:bookmarkStart w:id="2806" w:name="_Toc381537975"/>
      <w:bookmarkStart w:id="2807" w:name="_Toc381538262"/>
      <w:bookmarkStart w:id="2808" w:name="_Toc381538550"/>
      <w:bookmarkStart w:id="2809" w:name="_Toc381538838"/>
      <w:bookmarkStart w:id="2810" w:name="_Toc381539125"/>
      <w:bookmarkStart w:id="2811" w:name="_Toc381541748"/>
      <w:bookmarkStart w:id="2812" w:name="_Toc381542038"/>
      <w:bookmarkStart w:id="2813" w:name="_Toc381542328"/>
      <w:bookmarkStart w:id="2814" w:name="_Toc381543785"/>
      <w:bookmarkStart w:id="2815" w:name="_Toc381544078"/>
      <w:bookmarkStart w:id="2816" w:name="_Toc381546496"/>
      <w:bookmarkStart w:id="2817" w:name="_Toc381621966"/>
      <w:bookmarkStart w:id="2818" w:name="_Toc381537689"/>
      <w:bookmarkStart w:id="2819" w:name="_Toc381537976"/>
      <w:bookmarkStart w:id="2820" w:name="_Toc381538263"/>
      <w:bookmarkStart w:id="2821" w:name="_Toc381538551"/>
      <w:bookmarkStart w:id="2822" w:name="_Toc381538839"/>
      <w:bookmarkStart w:id="2823" w:name="_Toc381539126"/>
      <w:bookmarkStart w:id="2824" w:name="_Toc381541749"/>
      <w:bookmarkStart w:id="2825" w:name="_Toc381542039"/>
      <w:bookmarkStart w:id="2826" w:name="_Toc381542329"/>
      <w:bookmarkStart w:id="2827" w:name="_Toc381543786"/>
      <w:bookmarkStart w:id="2828" w:name="_Toc381544079"/>
      <w:bookmarkStart w:id="2829" w:name="_Toc381546497"/>
      <w:bookmarkStart w:id="2830" w:name="_Toc381621967"/>
      <w:bookmarkStart w:id="2831" w:name="_Toc381537690"/>
      <w:bookmarkStart w:id="2832" w:name="_Toc381537977"/>
      <w:bookmarkStart w:id="2833" w:name="_Toc381538264"/>
      <w:bookmarkStart w:id="2834" w:name="_Toc381538552"/>
      <w:bookmarkStart w:id="2835" w:name="_Toc381538840"/>
      <w:bookmarkStart w:id="2836" w:name="_Toc381539127"/>
      <w:bookmarkStart w:id="2837" w:name="_Toc381541750"/>
      <w:bookmarkStart w:id="2838" w:name="_Toc381542040"/>
      <w:bookmarkStart w:id="2839" w:name="_Toc381542330"/>
      <w:bookmarkStart w:id="2840" w:name="_Toc381543787"/>
      <w:bookmarkStart w:id="2841" w:name="_Toc381544080"/>
      <w:bookmarkStart w:id="2842" w:name="_Toc381546498"/>
      <w:bookmarkStart w:id="2843" w:name="_Toc381621968"/>
      <w:bookmarkStart w:id="2844" w:name="_Toc381537691"/>
      <w:bookmarkStart w:id="2845" w:name="_Toc381537978"/>
      <w:bookmarkStart w:id="2846" w:name="_Toc381538265"/>
      <w:bookmarkStart w:id="2847" w:name="_Toc381538553"/>
      <w:bookmarkStart w:id="2848" w:name="_Toc381538841"/>
      <w:bookmarkStart w:id="2849" w:name="_Toc381539128"/>
      <w:bookmarkStart w:id="2850" w:name="_Toc381541751"/>
      <w:bookmarkStart w:id="2851" w:name="_Toc381542041"/>
      <w:bookmarkStart w:id="2852" w:name="_Toc381542331"/>
      <w:bookmarkStart w:id="2853" w:name="_Toc381543788"/>
      <w:bookmarkStart w:id="2854" w:name="_Toc381544081"/>
      <w:bookmarkStart w:id="2855" w:name="_Toc381546499"/>
      <w:bookmarkStart w:id="2856" w:name="_Toc381621969"/>
      <w:bookmarkStart w:id="2857" w:name="_Toc381537692"/>
      <w:bookmarkStart w:id="2858" w:name="_Toc381537979"/>
      <w:bookmarkStart w:id="2859" w:name="_Toc381538266"/>
      <w:bookmarkStart w:id="2860" w:name="_Toc381538554"/>
      <w:bookmarkStart w:id="2861" w:name="_Toc381538842"/>
      <w:bookmarkStart w:id="2862" w:name="_Toc381539129"/>
      <w:bookmarkStart w:id="2863" w:name="_Toc381541752"/>
      <w:bookmarkStart w:id="2864" w:name="_Toc381542042"/>
      <w:bookmarkStart w:id="2865" w:name="_Toc381542332"/>
      <w:bookmarkStart w:id="2866" w:name="_Toc381543789"/>
      <w:bookmarkStart w:id="2867" w:name="_Toc381544082"/>
      <w:bookmarkStart w:id="2868" w:name="_Toc381546500"/>
      <w:bookmarkStart w:id="2869" w:name="_Toc381621970"/>
      <w:bookmarkStart w:id="2870" w:name="_Toc381537693"/>
      <w:bookmarkStart w:id="2871" w:name="_Toc381537980"/>
      <w:bookmarkStart w:id="2872" w:name="_Toc381538267"/>
      <w:bookmarkStart w:id="2873" w:name="_Toc381538555"/>
      <w:bookmarkStart w:id="2874" w:name="_Toc381538843"/>
      <w:bookmarkStart w:id="2875" w:name="_Toc381539130"/>
      <w:bookmarkStart w:id="2876" w:name="_Toc381541753"/>
      <w:bookmarkStart w:id="2877" w:name="_Toc381542043"/>
      <w:bookmarkStart w:id="2878" w:name="_Toc381542333"/>
      <w:bookmarkStart w:id="2879" w:name="_Toc381543790"/>
      <w:bookmarkStart w:id="2880" w:name="_Toc381544083"/>
      <w:bookmarkStart w:id="2881" w:name="_Toc381546501"/>
      <w:bookmarkStart w:id="2882" w:name="_Toc381621971"/>
      <w:bookmarkStart w:id="2883" w:name="_Toc381537694"/>
      <w:bookmarkStart w:id="2884" w:name="_Toc381537981"/>
      <w:bookmarkStart w:id="2885" w:name="_Toc381538268"/>
      <w:bookmarkStart w:id="2886" w:name="_Toc381538556"/>
      <w:bookmarkStart w:id="2887" w:name="_Toc381538844"/>
      <w:bookmarkStart w:id="2888" w:name="_Toc381539131"/>
      <w:bookmarkStart w:id="2889" w:name="_Toc381541754"/>
      <w:bookmarkStart w:id="2890" w:name="_Toc381542044"/>
      <w:bookmarkStart w:id="2891" w:name="_Toc381542334"/>
      <w:bookmarkStart w:id="2892" w:name="_Toc381543791"/>
      <w:bookmarkStart w:id="2893" w:name="_Toc381544084"/>
      <w:bookmarkStart w:id="2894" w:name="_Toc381546502"/>
      <w:bookmarkStart w:id="2895" w:name="_Toc381621972"/>
      <w:bookmarkStart w:id="2896" w:name="_Toc381537695"/>
      <w:bookmarkStart w:id="2897" w:name="_Toc381537982"/>
      <w:bookmarkStart w:id="2898" w:name="_Toc381538269"/>
      <w:bookmarkStart w:id="2899" w:name="_Toc381538557"/>
      <w:bookmarkStart w:id="2900" w:name="_Toc381538845"/>
      <w:bookmarkStart w:id="2901" w:name="_Toc381539132"/>
      <w:bookmarkStart w:id="2902" w:name="_Toc381541755"/>
      <w:bookmarkStart w:id="2903" w:name="_Toc381542045"/>
      <w:bookmarkStart w:id="2904" w:name="_Toc381542335"/>
      <w:bookmarkStart w:id="2905" w:name="_Toc381543792"/>
      <w:bookmarkStart w:id="2906" w:name="_Toc381544085"/>
      <w:bookmarkStart w:id="2907" w:name="_Toc381546503"/>
      <w:bookmarkStart w:id="2908" w:name="_Toc381621973"/>
      <w:bookmarkStart w:id="2909" w:name="_Toc381537696"/>
      <w:bookmarkStart w:id="2910" w:name="_Toc381537983"/>
      <w:bookmarkStart w:id="2911" w:name="_Toc381538270"/>
      <w:bookmarkStart w:id="2912" w:name="_Toc381538558"/>
      <w:bookmarkStart w:id="2913" w:name="_Toc381538846"/>
      <w:bookmarkStart w:id="2914" w:name="_Toc381539133"/>
      <w:bookmarkStart w:id="2915" w:name="_Toc381541756"/>
      <w:bookmarkStart w:id="2916" w:name="_Toc381542046"/>
      <w:bookmarkStart w:id="2917" w:name="_Toc381542336"/>
      <w:bookmarkStart w:id="2918" w:name="_Toc381543793"/>
      <w:bookmarkStart w:id="2919" w:name="_Toc381544086"/>
      <w:bookmarkStart w:id="2920" w:name="_Toc381546504"/>
      <w:bookmarkStart w:id="2921" w:name="_Toc381621974"/>
      <w:bookmarkStart w:id="2922" w:name="_Toc381537697"/>
      <w:bookmarkStart w:id="2923" w:name="_Toc381537984"/>
      <w:bookmarkStart w:id="2924" w:name="_Toc381538271"/>
      <w:bookmarkStart w:id="2925" w:name="_Toc381538559"/>
      <w:bookmarkStart w:id="2926" w:name="_Toc381538847"/>
      <w:bookmarkStart w:id="2927" w:name="_Toc381539134"/>
      <w:bookmarkStart w:id="2928" w:name="_Toc381541757"/>
      <w:bookmarkStart w:id="2929" w:name="_Toc381542047"/>
      <w:bookmarkStart w:id="2930" w:name="_Toc381542337"/>
      <w:bookmarkStart w:id="2931" w:name="_Toc381543794"/>
      <w:bookmarkStart w:id="2932" w:name="_Toc381544087"/>
      <w:bookmarkStart w:id="2933" w:name="_Toc381546505"/>
      <w:bookmarkStart w:id="2934" w:name="_Toc381621975"/>
      <w:bookmarkStart w:id="2935" w:name="_Toc381537698"/>
      <w:bookmarkStart w:id="2936" w:name="_Toc381537985"/>
      <w:bookmarkStart w:id="2937" w:name="_Toc381538272"/>
      <w:bookmarkStart w:id="2938" w:name="_Toc381538560"/>
      <w:bookmarkStart w:id="2939" w:name="_Toc381538848"/>
      <w:bookmarkStart w:id="2940" w:name="_Toc381539135"/>
      <w:bookmarkStart w:id="2941" w:name="_Toc381541758"/>
      <w:bookmarkStart w:id="2942" w:name="_Toc381542048"/>
      <w:bookmarkStart w:id="2943" w:name="_Toc381542338"/>
      <w:bookmarkStart w:id="2944" w:name="_Toc381543795"/>
      <w:bookmarkStart w:id="2945" w:name="_Toc381544088"/>
      <w:bookmarkStart w:id="2946" w:name="_Toc381546506"/>
      <w:bookmarkStart w:id="2947" w:name="_Toc381621976"/>
      <w:bookmarkStart w:id="2948" w:name="_Toc381537699"/>
      <w:bookmarkStart w:id="2949" w:name="_Toc381537986"/>
      <w:bookmarkStart w:id="2950" w:name="_Toc381538273"/>
      <w:bookmarkStart w:id="2951" w:name="_Toc381538561"/>
      <w:bookmarkStart w:id="2952" w:name="_Toc381538849"/>
      <w:bookmarkStart w:id="2953" w:name="_Toc381539136"/>
      <w:bookmarkStart w:id="2954" w:name="_Toc381541759"/>
      <w:bookmarkStart w:id="2955" w:name="_Toc381542049"/>
      <w:bookmarkStart w:id="2956" w:name="_Toc381542339"/>
      <w:bookmarkStart w:id="2957" w:name="_Toc381543796"/>
      <w:bookmarkStart w:id="2958" w:name="_Toc381544089"/>
      <w:bookmarkStart w:id="2959" w:name="_Toc381546507"/>
      <w:bookmarkStart w:id="2960" w:name="_Toc381621977"/>
      <w:bookmarkStart w:id="2961" w:name="_Toc381537700"/>
      <w:bookmarkStart w:id="2962" w:name="_Toc381537987"/>
      <w:bookmarkStart w:id="2963" w:name="_Toc381538274"/>
      <w:bookmarkStart w:id="2964" w:name="_Toc381538562"/>
      <w:bookmarkStart w:id="2965" w:name="_Toc381538850"/>
      <w:bookmarkStart w:id="2966" w:name="_Toc381539137"/>
      <w:bookmarkStart w:id="2967" w:name="_Toc381541760"/>
      <w:bookmarkStart w:id="2968" w:name="_Toc381542050"/>
      <w:bookmarkStart w:id="2969" w:name="_Toc381542340"/>
      <w:bookmarkStart w:id="2970" w:name="_Toc381543797"/>
      <w:bookmarkStart w:id="2971" w:name="_Toc381544090"/>
      <w:bookmarkStart w:id="2972" w:name="_Toc381546508"/>
      <w:bookmarkStart w:id="2973" w:name="_Toc381621978"/>
      <w:bookmarkStart w:id="2974" w:name="_Toc381537701"/>
      <w:bookmarkStart w:id="2975" w:name="_Toc381537988"/>
      <w:bookmarkStart w:id="2976" w:name="_Toc381538275"/>
      <w:bookmarkStart w:id="2977" w:name="_Toc381538563"/>
      <w:bookmarkStart w:id="2978" w:name="_Toc381538851"/>
      <w:bookmarkStart w:id="2979" w:name="_Toc381539138"/>
      <w:bookmarkStart w:id="2980" w:name="_Toc381541761"/>
      <w:bookmarkStart w:id="2981" w:name="_Toc381542051"/>
      <w:bookmarkStart w:id="2982" w:name="_Toc381542341"/>
      <w:bookmarkStart w:id="2983" w:name="_Toc381543798"/>
      <w:bookmarkStart w:id="2984" w:name="_Toc381544091"/>
      <w:bookmarkStart w:id="2985" w:name="_Toc381546509"/>
      <w:bookmarkStart w:id="2986" w:name="_Toc381621979"/>
      <w:bookmarkStart w:id="2987" w:name="_Toc381537702"/>
      <w:bookmarkStart w:id="2988" w:name="_Toc381537989"/>
      <w:bookmarkStart w:id="2989" w:name="_Toc381538276"/>
      <w:bookmarkStart w:id="2990" w:name="_Toc381538564"/>
      <w:bookmarkStart w:id="2991" w:name="_Toc381538852"/>
      <w:bookmarkStart w:id="2992" w:name="_Toc381539139"/>
      <w:bookmarkStart w:id="2993" w:name="_Toc381541762"/>
      <w:bookmarkStart w:id="2994" w:name="_Toc381542052"/>
      <w:bookmarkStart w:id="2995" w:name="_Toc381542342"/>
      <w:bookmarkStart w:id="2996" w:name="_Toc381543799"/>
      <w:bookmarkStart w:id="2997" w:name="_Toc381544092"/>
      <w:bookmarkStart w:id="2998" w:name="_Toc381546510"/>
      <w:bookmarkStart w:id="2999" w:name="_Toc381621980"/>
      <w:bookmarkStart w:id="3000" w:name="_Toc381537703"/>
      <w:bookmarkStart w:id="3001" w:name="_Toc381537990"/>
      <w:bookmarkStart w:id="3002" w:name="_Toc381538277"/>
      <w:bookmarkStart w:id="3003" w:name="_Toc381538565"/>
      <w:bookmarkStart w:id="3004" w:name="_Toc381538853"/>
      <w:bookmarkStart w:id="3005" w:name="_Toc381539140"/>
      <w:bookmarkStart w:id="3006" w:name="_Toc381541763"/>
      <w:bookmarkStart w:id="3007" w:name="_Toc381542053"/>
      <w:bookmarkStart w:id="3008" w:name="_Toc381542343"/>
      <w:bookmarkStart w:id="3009" w:name="_Toc381543800"/>
      <w:bookmarkStart w:id="3010" w:name="_Toc381544093"/>
      <w:bookmarkStart w:id="3011" w:name="_Toc381546511"/>
      <w:bookmarkStart w:id="3012" w:name="_Toc381621981"/>
      <w:bookmarkStart w:id="3013" w:name="_Toc381537704"/>
      <w:bookmarkStart w:id="3014" w:name="_Toc381537991"/>
      <w:bookmarkStart w:id="3015" w:name="_Toc381538278"/>
      <w:bookmarkStart w:id="3016" w:name="_Toc381538566"/>
      <w:bookmarkStart w:id="3017" w:name="_Toc381538854"/>
      <w:bookmarkStart w:id="3018" w:name="_Toc381539141"/>
      <w:bookmarkStart w:id="3019" w:name="_Toc381541764"/>
      <w:bookmarkStart w:id="3020" w:name="_Toc381542054"/>
      <w:bookmarkStart w:id="3021" w:name="_Toc381542344"/>
      <w:bookmarkStart w:id="3022" w:name="_Toc381543801"/>
      <w:bookmarkStart w:id="3023" w:name="_Toc381544094"/>
      <w:bookmarkStart w:id="3024" w:name="_Toc381546512"/>
      <w:bookmarkStart w:id="3025" w:name="_Toc381621982"/>
      <w:bookmarkStart w:id="3026" w:name="_Toc381537705"/>
      <w:bookmarkStart w:id="3027" w:name="_Toc381537992"/>
      <w:bookmarkStart w:id="3028" w:name="_Toc381538279"/>
      <w:bookmarkStart w:id="3029" w:name="_Toc381538567"/>
      <w:bookmarkStart w:id="3030" w:name="_Toc381538855"/>
      <w:bookmarkStart w:id="3031" w:name="_Toc381539142"/>
      <w:bookmarkStart w:id="3032" w:name="_Toc381541765"/>
      <w:bookmarkStart w:id="3033" w:name="_Toc381542055"/>
      <w:bookmarkStart w:id="3034" w:name="_Toc381542345"/>
      <w:bookmarkStart w:id="3035" w:name="_Toc381543802"/>
      <w:bookmarkStart w:id="3036" w:name="_Toc381544095"/>
      <w:bookmarkStart w:id="3037" w:name="_Toc381546513"/>
      <w:bookmarkStart w:id="3038" w:name="_Toc381621983"/>
      <w:bookmarkStart w:id="3039" w:name="_Toc381537706"/>
      <w:bookmarkStart w:id="3040" w:name="_Toc381537993"/>
      <w:bookmarkStart w:id="3041" w:name="_Toc381538280"/>
      <w:bookmarkStart w:id="3042" w:name="_Toc381538568"/>
      <w:bookmarkStart w:id="3043" w:name="_Toc381538856"/>
      <w:bookmarkStart w:id="3044" w:name="_Toc381539143"/>
      <w:bookmarkStart w:id="3045" w:name="_Toc381541766"/>
      <w:bookmarkStart w:id="3046" w:name="_Toc381542056"/>
      <w:bookmarkStart w:id="3047" w:name="_Toc381542346"/>
      <w:bookmarkStart w:id="3048" w:name="_Toc381543803"/>
      <w:bookmarkStart w:id="3049" w:name="_Toc381544096"/>
      <w:bookmarkStart w:id="3050" w:name="_Toc381546514"/>
      <w:bookmarkStart w:id="3051" w:name="_Toc381621984"/>
      <w:bookmarkStart w:id="3052" w:name="_Toc381537707"/>
      <w:bookmarkStart w:id="3053" w:name="_Toc381537994"/>
      <w:bookmarkStart w:id="3054" w:name="_Toc381538281"/>
      <w:bookmarkStart w:id="3055" w:name="_Toc381538569"/>
      <w:bookmarkStart w:id="3056" w:name="_Toc381538857"/>
      <w:bookmarkStart w:id="3057" w:name="_Toc381539144"/>
      <w:bookmarkStart w:id="3058" w:name="_Toc381541767"/>
      <w:bookmarkStart w:id="3059" w:name="_Toc381542057"/>
      <w:bookmarkStart w:id="3060" w:name="_Toc381542347"/>
      <w:bookmarkStart w:id="3061" w:name="_Toc381543804"/>
      <w:bookmarkStart w:id="3062" w:name="_Toc381544097"/>
      <w:bookmarkStart w:id="3063" w:name="_Toc381546515"/>
      <w:bookmarkStart w:id="3064" w:name="_Toc381621985"/>
      <w:bookmarkStart w:id="3065" w:name="_Toc381537708"/>
      <w:bookmarkStart w:id="3066" w:name="_Toc381537995"/>
      <w:bookmarkStart w:id="3067" w:name="_Toc381538282"/>
      <w:bookmarkStart w:id="3068" w:name="_Toc381538570"/>
      <w:bookmarkStart w:id="3069" w:name="_Toc381538858"/>
      <w:bookmarkStart w:id="3070" w:name="_Toc381539145"/>
      <w:bookmarkStart w:id="3071" w:name="_Toc381541768"/>
      <w:bookmarkStart w:id="3072" w:name="_Toc381542058"/>
      <w:bookmarkStart w:id="3073" w:name="_Toc381542348"/>
      <w:bookmarkStart w:id="3074" w:name="_Toc381543805"/>
      <w:bookmarkStart w:id="3075" w:name="_Toc381544098"/>
      <w:bookmarkStart w:id="3076" w:name="_Toc381546516"/>
      <w:bookmarkStart w:id="3077" w:name="_Toc381621986"/>
      <w:bookmarkStart w:id="3078" w:name="_Toc420421941"/>
      <w:bookmarkStart w:id="3079" w:name="_Toc420422211"/>
      <w:bookmarkStart w:id="3080" w:name="_Toc420422481"/>
      <w:bookmarkStart w:id="3081" w:name="_Toc420422751"/>
      <w:bookmarkStart w:id="3082" w:name="_Toc420496755"/>
      <w:bookmarkStart w:id="3083" w:name="_Toc420421942"/>
      <w:bookmarkStart w:id="3084" w:name="_Toc420422212"/>
      <w:bookmarkStart w:id="3085" w:name="_Toc420422482"/>
      <w:bookmarkStart w:id="3086" w:name="_Toc420422752"/>
      <w:bookmarkStart w:id="3087" w:name="_Toc420496756"/>
      <w:bookmarkStart w:id="3088" w:name="_Toc420421943"/>
      <w:bookmarkStart w:id="3089" w:name="_Toc420422213"/>
      <w:bookmarkStart w:id="3090" w:name="_Toc420422483"/>
      <w:bookmarkStart w:id="3091" w:name="_Toc420422753"/>
      <w:bookmarkStart w:id="3092" w:name="_Toc420496757"/>
      <w:bookmarkStart w:id="3093" w:name="_Toc420421944"/>
      <w:bookmarkStart w:id="3094" w:name="_Toc420422214"/>
      <w:bookmarkStart w:id="3095" w:name="_Toc420422484"/>
      <w:bookmarkStart w:id="3096" w:name="_Toc420422754"/>
      <w:bookmarkStart w:id="3097" w:name="_Toc420496758"/>
      <w:bookmarkStart w:id="3098" w:name="_Toc420421945"/>
      <w:bookmarkStart w:id="3099" w:name="_Toc420422215"/>
      <w:bookmarkStart w:id="3100" w:name="_Toc420422485"/>
      <w:bookmarkStart w:id="3101" w:name="_Toc420422755"/>
      <w:bookmarkStart w:id="3102" w:name="_Toc420496759"/>
      <w:bookmarkStart w:id="3103" w:name="_Toc420421946"/>
      <w:bookmarkStart w:id="3104" w:name="_Toc420422216"/>
      <w:bookmarkStart w:id="3105" w:name="_Toc420422486"/>
      <w:bookmarkStart w:id="3106" w:name="_Toc420422756"/>
      <w:bookmarkStart w:id="3107" w:name="_Toc420496760"/>
      <w:bookmarkStart w:id="3108" w:name="_Toc420421947"/>
      <w:bookmarkStart w:id="3109" w:name="_Toc420422217"/>
      <w:bookmarkStart w:id="3110" w:name="_Toc420422487"/>
      <w:bookmarkStart w:id="3111" w:name="_Toc420422757"/>
      <w:bookmarkStart w:id="3112" w:name="_Toc420496761"/>
      <w:bookmarkStart w:id="3113" w:name="_Toc420421948"/>
      <w:bookmarkStart w:id="3114" w:name="_Toc420422218"/>
      <w:bookmarkStart w:id="3115" w:name="_Toc420422488"/>
      <w:bookmarkStart w:id="3116" w:name="_Toc420422758"/>
      <w:bookmarkStart w:id="3117" w:name="_Toc420496762"/>
      <w:bookmarkStart w:id="3118" w:name="_Toc420421949"/>
      <w:bookmarkStart w:id="3119" w:name="_Toc420422219"/>
      <w:bookmarkStart w:id="3120" w:name="_Toc420422489"/>
      <w:bookmarkStart w:id="3121" w:name="_Toc420422759"/>
      <w:bookmarkStart w:id="3122" w:name="_Toc420496763"/>
      <w:bookmarkStart w:id="3123" w:name="_Toc420421950"/>
      <w:bookmarkStart w:id="3124" w:name="_Toc420422220"/>
      <w:bookmarkStart w:id="3125" w:name="_Toc420422490"/>
      <w:bookmarkStart w:id="3126" w:name="_Toc420422760"/>
      <w:bookmarkStart w:id="3127" w:name="_Toc420496764"/>
      <w:bookmarkStart w:id="3128" w:name="_Toc420421951"/>
      <w:bookmarkStart w:id="3129" w:name="_Toc420422221"/>
      <w:bookmarkStart w:id="3130" w:name="_Toc420422491"/>
      <w:bookmarkStart w:id="3131" w:name="_Toc420422761"/>
      <w:bookmarkStart w:id="3132" w:name="_Toc420496765"/>
      <w:bookmarkStart w:id="3133" w:name="_Toc420421952"/>
      <w:bookmarkStart w:id="3134" w:name="_Toc420422222"/>
      <w:bookmarkStart w:id="3135" w:name="_Toc420422492"/>
      <w:bookmarkStart w:id="3136" w:name="_Toc420422762"/>
      <w:bookmarkStart w:id="3137" w:name="_Toc420496766"/>
      <w:bookmarkStart w:id="3138" w:name="_Toc420421953"/>
      <w:bookmarkStart w:id="3139" w:name="_Toc420422223"/>
      <w:bookmarkStart w:id="3140" w:name="_Toc420422493"/>
      <w:bookmarkStart w:id="3141" w:name="_Toc420422763"/>
      <w:bookmarkStart w:id="3142" w:name="_Toc420496767"/>
      <w:bookmarkStart w:id="3143" w:name="_Toc420421954"/>
      <w:bookmarkStart w:id="3144" w:name="_Toc420422224"/>
      <w:bookmarkStart w:id="3145" w:name="_Toc420422494"/>
      <w:bookmarkStart w:id="3146" w:name="_Toc420422764"/>
      <w:bookmarkStart w:id="3147" w:name="_Toc420496768"/>
      <w:bookmarkStart w:id="3148" w:name="_Toc420421955"/>
      <w:bookmarkStart w:id="3149" w:name="_Toc420422225"/>
      <w:bookmarkStart w:id="3150" w:name="_Toc420422495"/>
      <w:bookmarkStart w:id="3151" w:name="_Toc420422765"/>
      <w:bookmarkStart w:id="3152" w:name="_Toc420496769"/>
      <w:bookmarkStart w:id="3153" w:name="_Toc462295470"/>
      <w:bookmarkStart w:id="3154" w:name="_Ref365978504"/>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Pr="00AB3790">
        <w:t xml:space="preserve">Deploy </w:t>
      </w:r>
      <w:r w:rsidR="00FD7C5B">
        <w:t>BCDSS</w:t>
      </w:r>
      <w:bookmarkEnd w:id="3153"/>
    </w:p>
    <w:p w14:paraId="000A5475" w14:textId="123FF361" w:rsidR="0003293E" w:rsidRDefault="001C49F5" w:rsidP="0003293E">
      <w:pPr>
        <w:pStyle w:val="BodyText"/>
      </w:pPr>
      <w:r>
        <w:t xml:space="preserve">Sprint candidate builds will be deployed to </w:t>
      </w:r>
      <w:r w:rsidR="00CB603D">
        <w:t xml:space="preserve">the </w:t>
      </w:r>
      <w:r>
        <w:t xml:space="preserve">Pilot environment at the end of the each sprint (every </w:t>
      </w:r>
      <w:r w:rsidR="00CB603D">
        <w:t xml:space="preserve">two </w:t>
      </w:r>
      <w:r>
        <w:t>weeks)</w:t>
      </w:r>
      <w:r w:rsidR="0003293E">
        <w:t xml:space="preserve">.  </w:t>
      </w:r>
    </w:p>
    <w:p w14:paraId="7A12580A" w14:textId="77777777" w:rsidR="00EB6C21" w:rsidRDefault="00767941" w:rsidP="00215545">
      <w:pPr>
        <w:pStyle w:val="BodyText"/>
        <w:keepNext/>
      </w:pPr>
      <w:r>
        <w:rPr>
          <w:noProof/>
        </w:rPr>
        <w:drawing>
          <wp:inline distT="0" distB="0" distL="0" distR="0" wp14:anchorId="0C5DBCDD" wp14:editId="03232FE6">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73E504E2" w14:textId="2FC8C165" w:rsidR="00767941" w:rsidRDefault="00EB6C21" w:rsidP="00215545">
      <w:pPr>
        <w:pStyle w:val="Caption"/>
        <w:jc w:val="center"/>
      </w:pPr>
      <w:r>
        <w:t xml:space="preserve">Figure </w:t>
      </w:r>
      <w:r w:rsidR="00BB5AAF">
        <w:fldChar w:fldCharType="begin"/>
      </w:r>
      <w:r w:rsidR="00BB5AAF">
        <w:instrText xml:space="preserve"> SEQ Figure \* ARABIC </w:instrText>
      </w:r>
      <w:r w:rsidR="00BB5AAF">
        <w:fldChar w:fldCharType="separate"/>
      </w:r>
      <w:r w:rsidR="002641D2">
        <w:rPr>
          <w:noProof/>
        </w:rPr>
        <w:t>20</w:t>
      </w:r>
      <w:r w:rsidR="00BB5AAF">
        <w:rPr>
          <w:noProof/>
        </w:rPr>
        <w:fldChar w:fldCharType="end"/>
      </w:r>
      <w:r>
        <w:t xml:space="preserve">: </w:t>
      </w:r>
      <w:r w:rsidRPr="00606154">
        <w:t>Pilot Deployments Dashboard</w:t>
      </w:r>
    </w:p>
    <w:p w14:paraId="33F953F4" w14:textId="77777777" w:rsidR="00767941" w:rsidRDefault="00767941" w:rsidP="00234AB8">
      <w:pPr>
        <w:pStyle w:val="BodyText"/>
      </w:pPr>
    </w:p>
    <w:p w14:paraId="7F16893C" w14:textId="5331598A" w:rsidR="008C6D73" w:rsidRPr="00957EF5" w:rsidRDefault="00CB603D"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Pr>
          <w:szCs w:val="24"/>
        </w:rPr>
        <w:t>:</w:t>
      </w:r>
    </w:p>
    <w:p w14:paraId="1E9BBB95"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57781579" w14:textId="77777777" w:rsidR="008C6D73" w:rsidRPr="00957EF5" w:rsidRDefault="008C6D73" w:rsidP="00215545">
      <w:pPr>
        <w:pStyle w:val="BodyText"/>
        <w:numPr>
          <w:ilvl w:val="0"/>
          <w:numId w:val="24"/>
        </w:numPr>
        <w:spacing w:before="0" w:after="0"/>
        <w:rPr>
          <w:szCs w:val="24"/>
        </w:rPr>
      </w:pPr>
      <w:r w:rsidRPr="00957EF5">
        <w:rPr>
          <w:szCs w:val="24"/>
        </w:rPr>
        <w:t>Liquibase for database changes</w:t>
      </w:r>
    </w:p>
    <w:p w14:paraId="6B5913BA" w14:textId="055D85C0" w:rsidR="00CB603D" w:rsidRPr="00CB603D" w:rsidRDefault="005C5C08" w:rsidP="00CB603D">
      <w:pPr>
        <w:pStyle w:val="Heading2"/>
      </w:pPr>
      <w:bookmarkStart w:id="3155" w:name="_Toc420421958"/>
      <w:bookmarkStart w:id="3156" w:name="_Toc420422228"/>
      <w:bookmarkStart w:id="3157" w:name="_Toc420422498"/>
      <w:bookmarkStart w:id="3158" w:name="_Toc420422768"/>
      <w:bookmarkStart w:id="3159" w:name="_Toc420496772"/>
      <w:bookmarkStart w:id="3160" w:name="_Toc420421959"/>
      <w:bookmarkStart w:id="3161" w:name="_Toc420422229"/>
      <w:bookmarkStart w:id="3162" w:name="_Toc420422499"/>
      <w:bookmarkStart w:id="3163" w:name="_Toc420422769"/>
      <w:bookmarkStart w:id="3164" w:name="_Toc420496773"/>
      <w:bookmarkStart w:id="3165" w:name="_Toc420421960"/>
      <w:bookmarkStart w:id="3166" w:name="_Toc420422230"/>
      <w:bookmarkStart w:id="3167" w:name="_Toc420422500"/>
      <w:bookmarkStart w:id="3168" w:name="_Toc420422770"/>
      <w:bookmarkStart w:id="3169" w:name="_Toc420496774"/>
      <w:bookmarkStart w:id="3170" w:name="_Toc420421961"/>
      <w:bookmarkStart w:id="3171" w:name="_Toc420422231"/>
      <w:bookmarkStart w:id="3172" w:name="_Toc420422501"/>
      <w:bookmarkStart w:id="3173" w:name="_Toc420422771"/>
      <w:bookmarkStart w:id="3174" w:name="_Toc420496775"/>
      <w:bookmarkStart w:id="3175" w:name="_Toc420421962"/>
      <w:bookmarkStart w:id="3176" w:name="_Toc420422232"/>
      <w:bookmarkStart w:id="3177" w:name="_Toc420422502"/>
      <w:bookmarkStart w:id="3178" w:name="_Toc420422772"/>
      <w:bookmarkStart w:id="3179" w:name="_Toc420496776"/>
      <w:bookmarkStart w:id="3180" w:name="_Toc420421963"/>
      <w:bookmarkStart w:id="3181" w:name="_Toc420422233"/>
      <w:bookmarkStart w:id="3182" w:name="_Toc420422503"/>
      <w:bookmarkStart w:id="3183" w:name="_Toc420422773"/>
      <w:bookmarkStart w:id="3184" w:name="_Toc420496777"/>
      <w:bookmarkStart w:id="3185" w:name="_Toc392776950"/>
      <w:bookmarkStart w:id="3186" w:name="_Toc392777056"/>
      <w:bookmarkStart w:id="3187" w:name="_Toc392776951"/>
      <w:bookmarkStart w:id="3188" w:name="_Toc392777057"/>
      <w:bookmarkStart w:id="3189" w:name="_Toc392776952"/>
      <w:bookmarkStart w:id="3190" w:name="_Toc392777058"/>
      <w:bookmarkStart w:id="3191" w:name="_Toc392776953"/>
      <w:bookmarkStart w:id="3192" w:name="_Toc392777059"/>
      <w:bookmarkStart w:id="3193" w:name="_Toc392776954"/>
      <w:bookmarkStart w:id="3194" w:name="_Toc392777060"/>
      <w:bookmarkStart w:id="3195" w:name="_Toc392776955"/>
      <w:bookmarkStart w:id="3196" w:name="_Toc392777061"/>
      <w:bookmarkStart w:id="3197" w:name="_Toc392776956"/>
      <w:bookmarkStart w:id="3198" w:name="_Toc392777062"/>
      <w:bookmarkStart w:id="3199" w:name="_Toc392776957"/>
      <w:bookmarkStart w:id="3200" w:name="_Toc392777063"/>
      <w:bookmarkStart w:id="3201" w:name="_Toc392776958"/>
      <w:bookmarkStart w:id="3202" w:name="_Toc392777064"/>
      <w:bookmarkStart w:id="3203" w:name="_Toc392776959"/>
      <w:bookmarkStart w:id="3204" w:name="_Toc392777065"/>
      <w:bookmarkStart w:id="3205" w:name="_Toc392776960"/>
      <w:bookmarkStart w:id="3206" w:name="_Toc392777066"/>
      <w:bookmarkStart w:id="3207" w:name="_Toc392776961"/>
      <w:bookmarkStart w:id="3208" w:name="_Toc392777067"/>
      <w:bookmarkStart w:id="3209" w:name="_Toc392776962"/>
      <w:bookmarkStart w:id="3210" w:name="_Toc392777068"/>
      <w:bookmarkStart w:id="3211" w:name="_Toc392776963"/>
      <w:bookmarkStart w:id="3212" w:name="_Toc392777069"/>
      <w:bookmarkStart w:id="3213" w:name="_Toc392776964"/>
      <w:bookmarkStart w:id="3214" w:name="_Toc392777070"/>
      <w:bookmarkStart w:id="3215" w:name="_Toc462295471"/>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r>
        <w:t>V</w:t>
      </w:r>
      <w:r w:rsidRPr="00AB3790">
        <w:t xml:space="preserve">erify </w:t>
      </w:r>
      <w:r>
        <w:t>Application Availability and Version</w:t>
      </w:r>
      <w:bookmarkEnd w:id="3215"/>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6" w:name="_Toc420421965"/>
      <w:bookmarkStart w:id="3217" w:name="_Toc420422235"/>
      <w:bookmarkStart w:id="3218" w:name="_Toc420422505"/>
      <w:bookmarkStart w:id="3219" w:name="_Toc420422775"/>
      <w:bookmarkStart w:id="3220" w:name="_Toc420496779"/>
      <w:bookmarkStart w:id="3221" w:name="_Toc420421966"/>
      <w:bookmarkStart w:id="3222" w:name="_Toc420422236"/>
      <w:bookmarkStart w:id="3223" w:name="_Toc420422506"/>
      <w:bookmarkStart w:id="3224" w:name="_Toc420422776"/>
      <w:bookmarkStart w:id="3225" w:name="_Toc420496780"/>
      <w:bookmarkStart w:id="3226" w:name="_Toc420421967"/>
      <w:bookmarkStart w:id="3227" w:name="_Toc420422237"/>
      <w:bookmarkStart w:id="3228" w:name="_Toc420422507"/>
      <w:bookmarkStart w:id="3229" w:name="_Toc420422777"/>
      <w:bookmarkStart w:id="3230" w:name="_Toc420496781"/>
      <w:bookmarkStart w:id="3231" w:name="_Toc420421968"/>
      <w:bookmarkStart w:id="3232" w:name="_Toc420422238"/>
      <w:bookmarkStart w:id="3233" w:name="_Toc420422508"/>
      <w:bookmarkStart w:id="3234" w:name="_Toc420422778"/>
      <w:bookmarkStart w:id="3235" w:name="_Toc420496782"/>
      <w:bookmarkStart w:id="3236" w:name="_Toc420421969"/>
      <w:bookmarkStart w:id="3237" w:name="_Toc420422239"/>
      <w:bookmarkStart w:id="3238" w:name="_Toc420422509"/>
      <w:bookmarkStart w:id="3239" w:name="_Toc420422779"/>
      <w:bookmarkStart w:id="3240" w:name="_Toc420496783"/>
      <w:bookmarkStart w:id="3241" w:name="_Toc420421970"/>
      <w:bookmarkStart w:id="3242" w:name="_Toc420422240"/>
      <w:bookmarkStart w:id="3243" w:name="_Toc420422510"/>
      <w:bookmarkStart w:id="3244" w:name="_Toc420422780"/>
      <w:bookmarkStart w:id="3245" w:name="_Toc420496784"/>
      <w:bookmarkStart w:id="3246" w:name="_Release_Plan"/>
      <w:bookmarkStart w:id="3247" w:name="_Toc462295472"/>
      <w:bookmarkEnd w:id="3154"/>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r>
        <w:lastRenderedPageBreak/>
        <w:t>Release Plan</w:t>
      </w:r>
      <w:bookmarkEnd w:id="3247"/>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48" w:name="_Ref461788622"/>
      <w:r>
        <w:t xml:space="preserve">Table </w:t>
      </w:r>
      <w:r w:rsidR="00BB5AAF">
        <w:fldChar w:fldCharType="begin"/>
      </w:r>
      <w:r w:rsidR="00BB5AAF">
        <w:instrText xml:space="preserve"> SEQ Table \* ARABIC </w:instrText>
      </w:r>
      <w:r w:rsidR="00BB5AAF">
        <w:fldChar w:fldCharType="separate"/>
      </w:r>
      <w:r>
        <w:rPr>
          <w:noProof/>
        </w:rPr>
        <w:t>2</w:t>
      </w:r>
      <w:r w:rsidR="00BB5AAF">
        <w:rPr>
          <w:noProof/>
        </w:rPr>
        <w:fldChar w:fldCharType="end"/>
      </w:r>
      <w:bookmarkEnd w:id="3248"/>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49" w:name="_Toc462295473"/>
      <w:r>
        <w:t xml:space="preserve">BCDSS </w:t>
      </w:r>
      <w:r w:rsidR="000B0EBE">
        <w:t xml:space="preserve">Continuous Integration Process </w:t>
      </w:r>
      <w:r w:rsidR="005A7782">
        <w:t>F</w:t>
      </w:r>
      <w:r w:rsidR="000B0EBE">
        <w:t>low</w:t>
      </w:r>
      <w:bookmarkEnd w:id="3249"/>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CF00CA"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45.5pt">
            <v:imagedata r:id="rId31" o:title=""/>
          </v:shape>
        </w:pict>
      </w:r>
    </w:p>
    <w:p w14:paraId="31FE2A8E" w14:textId="0177CB80" w:rsidR="000B0EBE" w:rsidRDefault="002641D2" w:rsidP="00215545">
      <w:pPr>
        <w:pStyle w:val="Caption"/>
        <w:jc w:val="center"/>
      </w:pPr>
      <w:r>
        <w:t xml:space="preserve">Figure </w:t>
      </w:r>
      <w:r w:rsidR="00BB5AAF">
        <w:fldChar w:fldCharType="begin"/>
      </w:r>
      <w:r w:rsidR="00BB5AAF">
        <w:instrText xml:space="preserve"> SEQ Figure \* ARABIC </w:instrText>
      </w:r>
      <w:r w:rsidR="00BB5AAF">
        <w:fldChar w:fldCharType="separate"/>
      </w:r>
      <w:r>
        <w:rPr>
          <w:noProof/>
        </w:rPr>
        <w:t>21</w:t>
      </w:r>
      <w:r w:rsidR="00BB5AAF">
        <w:rPr>
          <w:noProof/>
        </w:rPr>
        <w:fldChar w:fldCharType="end"/>
      </w:r>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Git</w:t>
      </w:r>
      <w:r w:rsidR="005A7782">
        <w:t>hub</w:t>
      </w:r>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0" w:name="_Toc462295474"/>
      <w:r>
        <w:lastRenderedPageBreak/>
        <w:t>Appendices</w:t>
      </w:r>
      <w:bookmarkEnd w:id="3250"/>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1" w:name="_Toc462295475"/>
      <w:r>
        <w:lastRenderedPageBreak/>
        <w:t>Terminology</w:t>
      </w:r>
      <w:bookmarkEnd w:id="3251"/>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2" w:name="_Toc381449209"/>
      <w:bookmarkStart w:id="3253" w:name="_Toc381449387"/>
      <w:bookmarkStart w:id="3254" w:name="_Toc381449540"/>
      <w:bookmarkStart w:id="3255" w:name="_Toc381454474"/>
      <w:bookmarkStart w:id="3256" w:name="_Toc381537718"/>
      <w:bookmarkStart w:id="3257" w:name="_Toc381538005"/>
      <w:bookmarkStart w:id="3258" w:name="_Toc381538292"/>
      <w:bookmarkStart w:id="3259" w:name="_Toc381538580"/>
      <w:bookmarkStart w:id="3260" w:name="_Toc381538868"/>
      <w:bookmarkStart w:id="3261" w:name="_Toc381539155"/>
      <w:bookmarkStart w:id="3262" w:name="_Toc381541779"/>
      <w:bookmarkStart w:id="3263" w:name="_Toc381542069"/>
      <w:bookmarkStart w:id="3264" w:name="_Toc381542359"/>
      <w:bookmarkStart w:id="3265" w:name="_Toc381543819"/>
      <w:bookmarkStart w:id="3266" w:name="_Toc381544112"/>
      <w:bookmarkStart w:id="3267" w:name="_Toc381546530"/>
      <w:bookmarkStart w:id="3268" w:name="_Toc381622000"/>
      <w:bookmarkStart w:id="3269" w:name="_Toc381449220"/>
      <w:bookmarkStart w:id="3270" w:name="_Toc381449398"/>
      <w:bookmarkStart w:id="3271" w:name="_Toc381449551"/>
      <w:bookmarkStart w:id="3272" w:name="_Toc381454486"/>
      <w:bookmarkStart w:id="3273" w:name="_Toc381537730"/>
      <w:bookmarkStart w:id="3274" w:name="_Toc381538017"/>
      <w:bookmarkStart w:id="3275" w:name="_Toc381538304"/>
      <w:bookmarkStart w:id="3276" w:name="_Toc381538592"/>
      <w:bookmarkStart w:id="3277" w:name="_Toc381538880"/>
      <w:bookmarkStart w:id="3278" w:name="_Toc381539167"/>
      <w:bookmarkStart w:id="3279" w:name="_Toc381541791"/>
      <w:bookmarkStart w:id="3280" w:name="_Toc381542081"/>
      <w:bookmarkStart w:id="3281" w:name="_Toc381542371"/>
      <w:bookmarkStart w:id="3282" w:name="_Toc381543831"/>
      <w:bookmarkStart w:id="3283" w:name="_Toc381544124"/>
      <w:bookmarkStart w:id="3284" w:name="_Toc381546542"/>
      <w:bookmarkStart w:id="3285" w:name="_Toc381622012"/>
      <w:bookmarkStart w:id="3286" w:name="_Toc381449221"/>
      <w:bookmarkStart w:id="3287" w:name="_Toc381449399"/>
      <w:bookmarkStart w:id="3288" w:name="_Toc381449552"/>
      <w:bookmarkStart w:id="3289" w:name="_Toc381454487"/>
      <w:bookmarkStart w:id="3290" w:name="_Toc381537731"/>
      <w:bookmarkStart w:id="3291" w:name="_Toc381538018"/>
      <w:bookmarkStart w:id="3292" w:name="_Toc381538305"/>
      <w:bookmarkStart w:id="3293" w:name="_Toc381538593"/>
      <w:bookmarkStart w:id="3294" w:name="_Toc381538881"/>
      <w:bookmarkStart w:id="3295" w:name="_Toc381539168"/>
      <w:bookmarkStart w:id="3296" w:name="_Toc381541792"/>
      <w:bookmarkStart w:id="3297" w:name="_Toc381542082"/>
      <w:bookmarkStart w:id="3298" w:name="_Toc381542372"/>
      <w:bookmarkStart w:id="3299" w:name="_Toc381543832"/>
      <w:bookmarkStart w:id="3300" w:name="_Toc381544125"/>
      <w:bookmarkStart w:id="3301" w:name="_Toc381546543"/>
      <w:bookmarkStart w:id="3302" w:name="_Toc381622013"/>
      <w:bookmarkStart w:id="3303" w:name="_Toc381449222"/>
      <w:bookmarkStart w:id="3304" w:name="_Toc381449400"/>
      <w:bookmarkStart w:id="3305" w:name="_Toc381449553"/>
      <w:bookmarkStart w:id="3306" w:name="_Toc381454488"/>
      <w:bookmarkStart w:id="3307" w:name="_Toc381537732"/>
      <w:bookmarkStart w:id="3308" w:name="_Toc381538019"/>
      <w:bookmarkStart w:id="3309" w:name="_Toc381538306"/>
      <w:bookmarkStart w:id="3310" w:name="_Toc381538594"/>
      <w:bookmarkStart w:id="3311" w:name="_Toc381538882"/>
      <w:bookmarkStart w:id="3312" w:name="_Toc381539169"/>
      <w:bookmarkStart w:id="3313" w:name="_Toc381541793"/>
      <w:bookmarkStart w:id="3314" w:name="_Toc381542083"/>
      <w:bookmarkStart w:id="3315" w:name="_Toc381542373"/>
      <w:bookmarkStart w:id="3316" w:name="_Toc381543833"/>
      <w:bookmarkStart w:id="3317" w:name="_Toc381544126"/>
      <w:bookmarkStart w:id="3318" w:name="_Toc381546544"/>
      <w:bookmarkStart w:id="3319" w:name="_Toc381622014"/>
      <w:bookmarkStart w:id="3320" w:name="_Toc381449277"/>
      <w:bookmarkStart w:id="3321" w:name="_Toc381449455"/>
      <w:bookmarkStart w:id="3322" w:name="_Toc381449608"/>
      <w:bookmarkStart w:id="3323" w:name="_Toc381454543"/>
      <w:bookmarkStart w:id="3324" w:name="_Toc381537787"/>
      <w:bookmarkStart w:id="3325" w:name="_Toc381538074"/>
      <w:bookmarkStart w:id="3326" w:name="_Toc381538361"/>
      <w:bookmarkStart w:id="3327" w:name="_Toc381538649"/>
      <w:bookmarkStart w:id="3328" w:name="_Toc381538937"/>
      <w:bookmarkStart w:id="3329" w:name="_Toc381539224"/>
      <w:bookmarkStart w:id="3330" w:name="_Toc381541848"/>
      <w:bookmarkStart w:id="3331" w:name="_Toc381542138"/>
      <w:bookmarkStart w:id="3332" w:name="_Toc381542428"/>
      <w:bookmarkStart w:id="3333" w:name="_Toc381543888"/>
      <w:bookmarkStart w:id="3334" w:name="_Toc381544181"/>
      <w:bookmarkStart w:id="3335" w:name="_Toc381546599"/>
      <w:bookmarkStart w:id="3336" w:name="_Toc381622069"/>
      <w:bookmarkStart w:id="3337" w:name="_Toc462295476"/>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r>
        <w:t>References</w:t>
      </w:r>
      <w:bookmarkEnd w:id="3337"/>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38" w:name="_Toc462295477"/>
      <w:r>
        <w:lastRenderedPageBreak/>
        <w:t>Attachments</w:t>
      </w:r>
      <w:bookmarkEnd w:id="3338"/>
    </w:p>
    <w:p w14:paraId="02963461" w14:textId="77777777" w:rsidR="005C5C08" w:rsidRPr="00AB3790" w:rsidRDefault="005C5C08" w:rsidP="005C5C08">
      <w:pPr>
        <w:pStyle w:val="Attachment"/>
        <w:numPr>
          <w:ilvl w:val="0"/>
          <w:numId w:val="2"/>
        </w:numPr>
        <w:rPr>
          <w:lang w:val="da-DK"/>
        </w:rPr>
      </w:pPr>
      <w:bookmarkStart w:id="3339" w:name="_Toc381449279"/>
      <w:bookmarkStart w:id="3340" w:name="_Toc381449457"/>
      <w:bookmarkStart w:id="3341" w:name="_Toc381449611"/>
      <w:bookmarkStart w:id="3342" w:name="_Toc381454546"/>
      <w:bookmarkStart w:id="3343" w:name="_Toc381537790"/>
      <w:bookmarkStart w:id="3344" w:name="_Toc381538077"/>
      <w:bookmarkStart w:id="3345" w:name="_Toc381538364"/>
      <w:bookmarkStart w:id="3346" w:name="_Toc381538652"/>
      <w:bookmarkStart w:id="3347" w:name="_Toc381538940"/>
      <w:bookmarkStart w:id="3348" w:name="_Toc381539227"/>
      <w:bookmarkStart w:id="3349" w:name="_Toc381541851"/>
      <w:bookmarkStart w:id="3350" w:name="_Toc381542141"/>
      <w:bookmarkStart w:id="3351" w:name="_Toc381542431"/>
      <w:bookmarkStart w:id="3352" w:name="_Toc381543891"/>
      <w:bookmarkStart w:id="3353" w:name="_Toc381544184"/>
      <w:bookmarkStart w:id="3354" w:name="_Toc381546602"/>
      <w:bookmarkStart w:id="3355" w:name="_Toc381622072"/>
      <w:bookmarkStart w:id="3356" w:name="_Toc381449280"/>
      <w:bookmarkStart w:id="3357" w:name="_Toc381449458"/>
      <w:bookmarkStart w:id="3358" w:name="_Toc381449612"/>
      <w:bookmarkStart w:id="3359" w:name="_Toc381454547"/>
      <w:bookmarkStart w:id="3360" w:name="_Toc381537791"/>
      <w:bookmarkStart w:id="3361" w:name="_Toc381538078"/>
      <w:bookmarkStart w:id="3362" w:name="_Toc381538365"/>
      <w:bookmarkStart w:id="3363" w:name="_Toc381538653"/>
      <w:bookmarkStart w:id="3364" w:name="_Toc381538941"/>
      <w:bookmarkStart w:id="3365" w:name="_Toc381539228"/>
      <w:bookmarkStart w:id="3366" w:name="_Toc381541852"/>
      <w:bookmarkStart w:id="3367" w:name="_Toc381542142"/>
      <w:bookmarkStart w:id="3368" w:name="_Toc381542432"/>
      <w:bookmarkStart w:id="3369" w:name="_Toc381543892"/>
      <w:bookmarkStart w:id="3370" w:name="_Toc381544185"/>
      <w:bookmarkStart w:id="3371" w:name="_Toc381546603"/>
      <w:bookmarkStart w:id="3372" w:name="_Toc381622073"/>
      <w:bookmarkStart w:id="3373" w:name="_Toc381449281"/>
      <w:bookmarkStart w:id="3374" w:name="_Toc381449459"/>
      <w:bookmarkStart w:id="3375" w:name="_Toc381449613"/>
      <w:bookmarkStart w:id="3376" w:name="_Toc381454548"/>
      <w:bookmarkStart w:id="3377" w:name="_Toc381537792"/>
      <w:bookmarkStart w:id="3378" w:name="_Toc381538079"/>
      <w:bookmarkStart w:id="3379" w:name="_Toc381538366"/>
      <w:bookmarkStart w:id="3380" w:name="_Toc381538654"/>
      <w:bookmarkStart w:id="3381" w:name="_Toc381538942"/>
      <w:bookmarkStart w:id="3382" w:name="_Toc381539229"/>
      <w:bookmarkStart w:id="3383" w:name="_Toc381541853"/>
      <w:bookmarkStart w:id="3384" w:name="_Toc381542143"/>
      <w:bookmarkStart w:id="3385" w:name="_Toc381542433"/>
      <w:bookmarkStart w:id="3386" w:name="_Toc381543893"/>
      <w:bookmarkStart w:id="3387" w:name="_Toc381544186"/>
      <w:bookmarkStart w:id="3388" w:name="_Toc381546604"/>
      <w:bookmarkStart w:id="3389" w:name="_Toc381622074"/>
      <w:bookmarkStart w:id="3390" w:name="_Toc381449282"/>
      <w:bookmarkStart w:id="3391" w:name="_Toc381449460"/>
      <w:bookmarkStart w:id="3392" w:name="_Toc381449614"/>
      <w:bookmarkStart w:id="3393" w:name="_Toc381454549"/>
      <w:bookmarkStart w:id="3394" w:name="_Toc381537793"/>
      <w:bookmarkStart w:id="3395" w:name="_Toc381538080"/>
      <w:bookmarkStart w:id="3396" w:name="_Toc381538367"/>
      <w:bookmarkStart w:id="3397" w:name="_Toc381538655"/>
      <w:bookmarkStart w:id="3398" w:name="_Toc381538943"/>
      <w:bookmarkStart w:id="3399" w:name="_Toc381539230"/>
      <w:bookmarkStart w:id="3400" w:name="_Toc381541854"/>
      <w:bookmarkStart w:id="3401" w:name="_Toc381542144"/>
      <w:bookmarkStart w:id="3402" w:name="_Toc381542434"/>
      <w:bookmarkStart w:id="3403" w:name="_Toc381543894"/>
      <w:bookmarkStart w:id="3404" w:name="_Toc381544187"/>
      <w:bookmarkStart w:id="3405" w:name="_Toc381546605"/>
      <w:bookmarkStart w:id="3406" w:name="_Toc381622075"/>
      <w:bookmarkStart w:id="3407" w:name="_Toc46229547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r w:rsidRPr="00AB3790">
        <w:rPr>
          <w:lang w:val="da-DK"/>
        </w:rPr>
        <w:t>Approval Signatures</w:t>
      </w:r>
      <w:bookmarkEnd w:id="3407"/>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57659D">
      <w:footerReference w:type="default" r:id="rId3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D17583" w14:textId="77777777" w:rsidR="00BB5AAF" w:rsidRDefault="00BB5AAF" w:rsidP="00512C6C">
      <w:pPr>
        <w:spacing w:after="0"/>
      </w:pPr>
      <w:r>
        <w:separator/>
      </w:r>
    </w:p>
  </w:endnote>
  <w:endnote w:type="continuationSeparator" w:id="0">
    <w:p w14:paraId="18CB1095" w14:textId="77777777" w:rsidR="00BB5AAF" w:rsidRDefault="00BB5AAF" w:rsidP="00512C6C">
      <w:pPr>
        <w:spacing w:after="0"/>
      </w:pPr>
      <w:r>
        <w:continuationSeparator/>
      </w:r>
    </w:p>
  </w:endnote>
  <w:endnote w:type="continuationNotice" w:id="1">
    <w:p w14:paraId="7ED907F0" w14:textId="77777777" w:rsidR="00BB5AAF" w:rsidRDefault="00BB5AA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055C60" w:rsidRPr="00234AB8" w:rsidRDefault="00055C60"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626E38EE" w:rsidR="00055C60" w:rsidRPr="00234AB8" w:rsidRDefault="00055C60"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0D3AEB">
      <w:rPr>
        <w:rFonts w:cs="Times New Roman"/>
        <w:noProof/>
        <w:sz w:val="20"/>
        <w:szCs w:val="20"/>
      </w:rPr>
      <w:t>21</w:t>
    </w:r>
    <w:r w:rsidRPr="00234AB8">
      <w:rPr>
        <w:rFonts w:cs="Times New Roman"/>
        <w:noProof/>
        <w:sz w:val="20"/>
        <w:szCs w:val="20"/>
        <w:lang w:val="da-DK"/>
      </w:rPr>
      <w:fldChar w:fldCharType="end"/>
    </w:r>
    <w:r w:rsidRPr="00234AB8">
      <w:rPr>
        <w:rFonts w:cs="Times New Roman"/>
        <w:noProof/>
        <w:sz w:val="20"/>
        <w:szCs w:val="20"/>
      </w:rPr>
      <w:tab/>
    </w:r>
    <w:r w:rsidR="000D3AEB">
      <w:rPr>
        <w:rFonts w:cs="Times New Roman"/>
        <w:noProof/>
        <w:sz w:val="20"/>
        <w:szCs w:val="20"/>
      </w:rPr>
      <w:t>October</w:t>
    </w:r>
    <w:r>
      <w:rPr>
        <w:rFonts w:cs="Times New Roman"/>
        <w:noProof/>
        <w:sz w:val="20"/>
        <w:szCs w:val="20"/>
      </w:rPr>
      <w:t xml:space="preserv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5E07E" w14:textId="77777777" w:rsidR="00BB5AAF" w:rsidRDefault="00BB5AAF" w:rsidP="00512C6C">
      <w:pPr>
        <w:spacing w:after="0"/>
      </w:pPr>
      <w:r>
        <w:separator/>
      </w:r>
    </w:p>
  </w:footnote>
  <w:footnote w:type="continuationSeparator" w:id="0">
    <w:p w14:paraId="2EAD64C0" w14:textId="77777777" w:rsidR="00BB5AAF" w:rsidRDefault="00BB5AAF" w:rsidP="00512C6C">
      <w:pPr>
        <w:spacing w:after="0"/>
      </w:pPr>
      <w:r>
        <w:continuationSeparator/>
      </w:r>
    </w:p>
  </w:footnote>
  <w:footnote w:type="continuationNotice" w:id="1">
    <w:p w14:paraId="6A0D8DF5" w14:textId="77777777" w:rsidR="00BB5AAF" w:rsidRDefault="00BB5AAF">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F38"/>
    <w:rsid w:val="00066699"/>
    <w:rsid w:val="0006698A"/>
    <w:rsid w:val="000706AD"/>
    <w:rsid w:val="00071ADB"/>
    <w:rsid w:val="000731AB"/>
    <w:rsid w:val="00073CF8"/>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02FD"/>
    <w:rsid w:val="0047378F"/>
    <w:rsid w:val="0047410B"/>
    <w:rsid w:val="00474319"/>
    <w:rsid w:val="0047690E"/>
    <w:rsid w:val="00477F8E"/>
    <w:rsid w:val="00480508"/>
    <w:rsid w:val="004826BD"/>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770F7"/>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BF1A49F-FA94-44E9-B0EA-A03201B1C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390</TotalTime>
  <Pages>33</Pages>
  <Words>2923</Words>
  <Characters>16667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41</cp:revision>
  <cp:lastPrinted>2016-03-03T21:16:00Z</cp:lastPrinted>
  <dcterms:created xsi:type="dcterms:W3CDTF">2016-07-26T19:08:00Z</dcterms:created>
  <dcterms:modified xsi:type="dcterms:W3CDTF">2016-10-18T00:52:00Z</dcterms:modified>
</cp:coreProperties>
</file>