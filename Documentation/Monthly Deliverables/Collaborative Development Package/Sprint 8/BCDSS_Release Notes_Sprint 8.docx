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CCF9" w14:textId="77777777" w:rsidR="00512C6C" w:rsidRPr="000C31B0" w:rsidRDefault="00512C6C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2AF27BB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1493D80D" w14:textId="77777777" w:rsidR="008E0265" w:rsidRPr="000C31B0" w:rsidRDefault="008E0265" w:rsidP="00FF7DBE">
      <w:pPr>
        <w:pStyle w:val="BodyText"/>
        <w:jc w:val="center"/>
        <w:rPr>
          <w:color w:val="000000" w:themeColor="text1"/>
          <w:sz w:val="36"/>
          <w:szCs w:val="36"/>
          <w:lang w:val="da-DK"/>
        </w:rPr>
      </w:pPr>
    </w:p>
    <w:p w14:paraId="06D41729" w14:textId="77777777" w:rsidR="008E0265" w:rsidRPr="000C31B0" w:rsidRDefault="008E0265" w:rsidP="00FF7DBE">
      <w:pPr>
        <w:pStyle w:val="Title"/>
        <w:rPr>
          <w:color w:val="000000" w:themeColor="text1"/>
        </w:rPr>
      </w:pPr>
      <w:r w:rsidRPr="000C31B0">
        <w:rPr>
          <w:color w:val="000000" w:themeColor="text1"/>
        </w:rPr>
        <w:t>Department of Veterans Affairs</w:t>
      </w:r>
      <w:r w:rsidR="00FF7DBE" w:rsidRPr="000C31B0">
        <w:rPr>
          <w:color w:val="000000" w:themeColor="text1"/>
        </w:rPr>
        <w:t xml:space="preserve"> (VA)</w:t>
      </w:r>
    </w:p>
    <w:p w14:paraId="11893F5D" w14:textId="77777777" w:rsidR="00652981" w:rsidRDefault="00C15003" w:rsidP="00FF7DBE">
      <w:pPr>
        <w:pStyle w:val="Title"/>
        <w:rPr>
          <w:color w:val="000000" w:themeColor="text1"/>
        </w:rPr>
      </w:pPr>
      <w:r w:rsidRPr="005B5B11">
        <w:rPr>
          <w:szCs w:val="36"/>
        </w:rPr>
        <w:t>Benefits Claims Decision Support System</w:t>
      </w:r>
      <w:r>
        <w:rPr>
          <w:szCs w:val="36"/>
        </w:rPr>
        <w:t xml:space="preserve"> </w:t>
      </w:r>
      <w:r w:rsidRPr="005B5B11">
        <w:rPr>
          <w:szCs w:val="36"/>
        </w:rPr>
        <w:t>(BCDS</w:t>
      </w:r>
      <w:r>
        <w:rPr>
          <w:szCs w:val="36"/>
        </w:rPr>
        <w:t>S</w:t>
      </w:r>
      <w:r w:rsidRPr="005B5B11">
        <w:rPr>
          <w:szCs w:val="36"/>
        </w:rPr>
        <w:t>)</w:t>
      </w:r>
    </w:p>
    <w:p w14:paraId="5950807D" w14:textId="77777777" w:rsidR="000E656E" w:rsidRDefault="000E656E" w:rsidP="000E656E">
      <w:pPr>
        <w:pStyle w:val="BodyText"/>
      </w:pPr>
    </w:p>
    <w:p w14:paraId="005E33F9" w14:textId="77777777" w:rsidR="000E656E" w:rsidRPr="000E656E" w:rsidRDefault="000E656E" w:rsidP="000E656E">
      <w:pPr>
        <w:pStyle w:val="BodyText"/>
      </w:pPr>
    </w:p>
    <w:p w14:paraId="38FC94E6" w14:textId="4FB6C6FF" w:rsidR="00D16455" w:rsidRPr="00761CAF" w:rsidRDefault="00D16455" w:rsidP="00D16455">
      <w:pPr>
        <w:pStyle w:val="Subtitle"/>
      </w:pPr>
      <w:r>
        <w:t xml:space="preserve">Release Notification </w:t>
      </w:r>
      <w:r w:rsidR="00F52FEE">
        <w:t>–</w:t>
      </w:r>
      <w:r>
        <w:t xml:space="preserve"> </w:t>
      </w:r>
      <w:r w:rsidR="00F52FEE">
        <w:t>Sprints 1-</w:t>
      </w:r>
      <w:r w:rsidR="00C21769">
        <w:t>8</w:t>
      </w:r>
    </w:p>
    <w:p w14:paraId="4CE9134C" w14:textId="77777777" w:rsidR="00843B66" w:rsidRPr="00843B66" w:rsidRDefault="00843B66" w:rsidP="00843B66">
      <w:pPr>
        <w:pStyle w:val="BodyText"/>
      </w:pPr>
    </w:p>
    <w:p w14:paraId="2496275F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2F713C68" w14:textId="77777777" w:rsidR="008E0265" w:rsidRPr="000C31B0" w:rsidRDefault="008E0265" w:rsidP="00FF7DBE">
      <w:pPr>
        <w:pStyle w:val="BodyText"/>
        <w:jc w:val="center"/>
        <w:rPr>
          <w:rFonts w:cs="Times New Roman"/>
          <w:color w:val="000000" w:themeColor="text1"/>
          <w:sz w:val="28"/>
          <w:szCs w:val="28"/>
        </w:rPr>
      </w:pPr>
    </w:p>
    <w:p w14:paraId="262733E8" w14:textId="77777777" w:rsidR="008E0265" w:rsidRPr="000C31B0" w:rsidRDefault="008E0265" w:rsidP="00FF7DBE">
      <w:pPr>
        <w:pStyle w:val="Subtitle"/>
        <w:rPr>
          <w:color w:val="000000" w:themeColor="text1"/>
          <w:lang w:val="da-DK"/>
        </w:rPr>
      </w:pPr>
      <w:r w:rsidRPr="000C31B0">
        <w:rPr>
          <w:noProof/>
          <w:color w:val="000000" w:themeColor="text1"/>
        </w:rPr>
        <w:drawing>
          <wp:inline distT="0" distB="0" distL="0" distR="0" wp14:anchorId="5300DF1F" wp14:editId="637C89F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_VA_Seal_RGB.tif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01C1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324F9" w14:textId="77777777" w:rsidR="00117F7E" w:rsidRPr="000C31B0" w:rsidRDefault="00117F7E" w:rsidP="00FF7DBE">
      <w:pPr>
        <w:pStyle w:val="Subtitl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E58D1" w14:textId="77777777" w:rsidR="00FF7DBE" w:rsidRPr="000C31B0" w:rsidRDefault="00FF7DBE" w:rsidP="00FF7DBE">
      <w:pPr>
        <w:pStyle w:val="BodyText"/>
        <w:jc w:val="center"/>
        <w:rPr>
          <w:color w:val="000000" w:themeColor="text1"/>
          <w:sz w:val="28"/>
          <w:szCs w:val="28"/>
        </w:rPr>
      </w:pPr>
    </w:p>
    <w:p w14:paraId="10024D94" w14:textId="40DD51C6" w:rsidR="008E0265" w:rsidRPr="000C31B0" w:rsidRDefault="00C21769" w:rsidP="00FF7DBE">
      <w:pPr>
        <w:pStyle w:val="Subtitle"/>
        <w:rPr>
          <w:color w:val="000000" w:themeColor="text1"/>
        </w:rPr>
      </w:pPr>
      <w:r>
        <w:rPr>
          <w:color w:val="000000" w:themeColor="text1"/>
        </w:rPr>
        <w:t xml:space="preserve"> August </w:t>
      </w:r>
      <w:r w:rsidR="001C3908">
        <w:rPr>
          <w:color w:val="000000" w:themeColor="text1"/>
        </w:rPr>
        <w:t>201</w:t>
      </w:r>
      <w:r w:rsidR="00013B17">
        <w:rPr>
          <w:color w:val="000000" w:themeColor="text1"/>
        </w:rPr>
        <w:t>6</w:t>
      </w:r>
    </w:p>
    <w:p w14:paraId="4366DFC9" w14:textId="0C287304" w:rsidR="008E0265" w:rsidRPr="000C31B0" w:rsidRDefault="00AD5D2A" w:rsidP="00FF7DBE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t xml:space="preserve">Version </w:t>
      </w:r>
      <w:r w:rsidR="00C21769">
        <w:rPr>
          <w:color w:val="000000" w:themeColor="text1"/>
        </w:rPr>
        <w:t>5</w:t>
      </w:r>
      <w:r w:rsidR="008E0265" w:rsidRPr="000C31B0">
        <w:rPr>
          <w:color w:val="000000" w:themeColor="text1"/>
        </w:rPr>
        <w:t>.</w:t>
      </w:r>
      <w:r w:rsidR="008755F4" w:rsidRPr="000C31B0">
        <w:rPr>
          <w:color w:val="000000" w:themeColor="text1"/>
        </w:rPr>
        <w:t>0</w:t>
      </w:r>
    </w:p>
    <w:p w14:paraId="5CA404A0" w14:textId="77777777" w:rsidR="008E0265" w:rsidRPr="000C31B0" w:rsidRDefault="008E0265" w:rsidP="00FF7DBE">
      <w:pPr>
        <w:pStyle w:val="BodyText"/>
        <w:jc w:val="center"/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1B524977" w14:textId="77777777" w:rsidR="008E0265" w:rsidRPr="000C31B0" w:rsidRDefault="008E0265" w:rsidP="008E0265">
      <w:pPr>
        <w:pStyle w:val="Subtitle"/>
        <w:rPr>
          <w:color w:val="000000" w:themeColor="text1"/>
          <w:lang w:val="da-DK"/>
        </w:rPr>
      </w:pPr>
      <w:r w:rsidRPr="000C31B0">
        <w:rPr>
          <w:color w:val="000000" w:themeColor="text1"/>
          <w:lang w:val="da-DK"/>
        </w:rPr>
        <w:lastRenderedPageBreak/>
        <w:t>Revision History</w:t>
      </w:r>
    </w:p>
    <w:tbl>
      <w:tblPr>
        <w:tblStyle w:val="TableGrid"/>
        <w:tblW w:w="9787" w:type="dxa"/>
        <w:tblLayout w:type="fixed"/>
        <w:tblLook w:val="04A0" w:firstRow="1" w:lastRow="0" w:firstColumn="1" w:lastColumn="0" w:noHBand="0" w:noVBand="1"/>
      </w:tblPr>
      <w:tblGrid>
        <w:gridCol w:w="1456"/>
        <w:gridCol w:w="1170"/>
        <w:gridCol w:w="2799"/>
        <w:gridCol w:w="2463"/>
        <w:gridCol w:w="1899"/>
      </w:tblGrid>
      <w:tr w:rsidR="008755F4" w:rsidRPr="000C31B0" w14:paraId="0646C276" w14:textId="77777777" w:rsidTr="00F31F5D">
        <w:tc>
          <w:tcPr>
            <w:tcW w:w="1456" w:type="dxa"/>
            <w:shd w:val="clear" w:color="auto" w:fill="BFBFBF" w:themeFill="background1" w:themeFillShade="BF"/>
            <w:vAlign w:val="center"/>
          </w:tcPr>
          <w:p w14:paraId="3ED91DD1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  <w:vAlign w:val="center"/>
          </w:tcPr>
          <w:p w14:paraId="2A59AE9F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Version</w:t>
            </w:r>
          </w:p>
        </w:tc>
        <w:tc>
          <w:tcPr>
            <w:tcW w:w="2799" w:type="dxa"/>
            <w:shd w:val="clear" w:color="auto" w:fill="BFBFBF" w:themeFill="background1" w:themeFillShade="BF"/>
            <w:vAlign w:val="center"/>
          </w:tcPr>
          <w:p w14:paraId="4D8CDF7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Description</w:t>
            </w:r>
          </w:p>
        </w:tc>
        <w:tc>
          <w:tcPr>
            <w:tcW w:w="2463" w:type="dxa"/>
            <w:shd w:val="clear" w:color="auto" w:fill="BFBFBF" w:themeFill="background1" w:themeFillShade="BF"/>
            <w:vAlign w:val="center"/>
          </w:tcPr>
          <w:p w14:paraId="306643BB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Author</w:t>
            </w:r>
          </w:p>
        </w:tc>
        <w:tc>
          <w:tcPr>
            <w:tcW w:w="1899" w:type="dxa"/>
            <w:shd w:val="clear" w:color="auto" w:fill="BFBFBF" w:themeFill="background1" w:themeFillShade="BF"/>
            <w:vAlign w:val="center"/>
          </w:tcPr>
          <w:p w14:paraId="5E4132CD" w14:textId="77777777" w:rsidR="008755F4" w:rsidRPr="000C31B0" w:rsidRDefault="008755F4" w:rsidP="008755F4">
            <w:pPr>
              <w:pStyle w:val="BodyText"/>
              <w:jc w:val="center"/>
              <w:rPr>
                <w:b/>
                <w:color w:val="000000" w:themeColor="text1"/>
                <w:szCs w:val="24"/>
                <w:lang w:val="da-DK"/>
              </w:rPr>
            </w:pPr>
            <w:r w:rsidRPr="000C31B0">
              <w:rPr>
                <w:b/>
                <w:color w:val="000000" w:themeColor="text1"/>
                <w:szCs w:val="24"/>
                <w:lang w:val="da-DK"/>
              </w:rPr>
              <w:t>Reviewer</w:t>
            </w:r>
          </w:p>
        </w:tc>
      </w:tr>
      <w:tr w:rsidR="003B59C6" w:rsidRPr="00F31F5D" w14:paraId="69B97BCC" w14:textId="77777777" w:rsidTr="00EB0E58">
        <w:tc>
          <w:tcPr>
            <w:tcW w:w="1456" w:type="dxa"/>
            <w:vAlign w:val="bottom"/>
          </w:tcPr>
          <w:p w14:paraId="601C978C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43EEB1B9" w14:textId="77777777" w:rsidR="003B59C6" w:rsidRPr="00F31F5D" w:rsidRDefault="003B59C6" w:rsidP="003B59C6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color w:val="000000" w:themeColor="text1"/>
                <w:szCs w:val="24"/>
                <w:lang w:val="da-DK"/>
              </w:rPr>
              <w:t>1.0</w:t>
            </w:r>
          </w:p>
        </w:tc>
        <w:tc>
          <w:tcPr>
            <w:tcW w:w="2799" w:type="dxa"/>
            <w:vAlign w:val="bottom"/>
          </w:tcPr>
          <w:p w14:paraId="3724D435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Template Create</w:t>
            </w:r>
          </w:p>
        </w:tc>
        <w:tc>
          <w:tcPr>
            <w:tcW w:w="2463" w:type="dxa"/>
            <w:vAlign w:val="bottom"/>
          </w:tcPr>
          <w:p w14:paraId="1AEDD278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0AFF792" w14:textId="77777777" w:rsidR="003B59C6" w:rsidRPr="00F31F5D" w:rsidRDefault="003B59C6" w:rsidP="003B59C6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E45CC" w:rsidRPr="00F31F5D" w14:paraId="109CD301" w14:textId="77777777" w:rsidTr="00C71937">
        <w:tc>
          <w:tcPr>
            <w:tcW w:w="1456" w:type="dxa"/>
            <w:vAlign w:val="bottom"/>
          </w:tcPr>
          <w:p w14:paraId="155D7967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2016-04-20</w:t>
            </w:r>
          </w:p>
        </w:tc>
        <w:tc>
          <w:tcPr>
            <w:tcW w:w="1170" w:type="dxa"/>
            <w:vAlign w:val="bottom"/>
          </w:tcPr>
          <w:p w14:paraId="3E07151F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2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30C222A6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Release Notes Update</w:t>
            </w:r>
          </w:p>
        </w:tc>
        <w:tc>
          <w:tcPr>
            <w:tcW w:w="2463" w:type="dxa"/>
            <w:vAlign w:val="bottom"/>
          </w:tcPr>
          <w:p w14:paraId="22B812B9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AB30393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E45CC" w:rsidRPr="00F31F5D" w14:paraId="3013A441" w14:textId="77777777" w:rsidTr="00C71937">
        <w:tc>
          <w:tcPr>
            <w:tcW w:w="1456" w:type="dxa"/>
            <w:vAlign w:val="bottom"/>
          </w:tcPr>
          <w:p w14:paraId="43B45BA8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6</w:t>
            </w:r>
            <w:r w:rsidRPr="00F31F5D">
              <w:rPr>
                <w:szCs w:val="24"/>
                <w:lang w:val="da-DK"/>
              </w:rPr>
              <w:t>-20</w:t>
            </w:r>
          </w:p>
        </w:tc>
        <w:tc>
          <w:tcPr>
            <w:tcW w:w="1170" w:type="dxa"/>
            <w:vAlign w:val="bottom"/>
          </w:tcPr>
          <w:p w14:paraId="792D1CC3" w14:textId="77777777" w:rsidR="009E45CC" w:rsidRPr="00F31F5D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3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52B551C9" w14:textId="77777777" w:rsidR="009E45CC" w:rsidRDefault="004D236C" w:rsidP="00C71937">
            <w:pPr>
              <w:pStyle w:val="BodyText"/>
              <w:rPr>
                <w:color w:val="000000" w:themeColor="text1"/>
                <w:szCs w:val="24"/>
              </w:rPr>
            </w:pPr>
            <w:hyperlink w:anchor="_Key_Feature_Additions" w:history="1">
              <w:r w:rsidR="009E45CC" w:rsidRPr="001C6EC3">
                <w:rPr>
                  <w:rStyle w:val="Hyperlink"/>
                  <w:szCs w:val="24"/>
                </w:rPr>
                <w:t>Update Sections 3</w:t>
              </w:r>
            </w:hyperlink>
            <w:r w:rsidR="009E45CC">
              <w:rPr>
                <w:color w:val="000000" w:themeColor="text1"/>
                <w:szCs w:val="24"/>
              </w:rPr>
              <w:t xml:space="preserve"> and </w:t>
            </w:r>
          </w:p>
          <w:p w14:paraId="110F6A0F" w14:textId="77777777" w:rsidR="009E45CC" w:rsidRPr="00F31F5D" w:rsidRDefault="004D236C" w:rsidP="00C71937">
            <w:pPr>
              <w:pStyle w:val="BodyText"/>
              <w:rPr>
                <w:color w:val="000000" w:themeColor="text1"/>
                <w:szCs w:val="24"/>
              </w:rPr>
            </w:pPr>
            <w:hyperlink w:anchor="_Release_Report" w:history="1">
              <w:r w:rsidR="009E45CC" w:rsidRPr="001C6EC3">
                <w:rPr>
                  <w:rStyle w:val="Hyperlink"/>
                  <w:szCs w:val="24"/>
                </w:rPr>
                <w:t>Update Sections 4</w:t>
              </w:r>
            </w:hyperlink>
          </w:p>
        </w:tc>
        <w:tc>
          <w:tcPr>
            <w:tcW w:w="2463" w:type="dxa"/>
            <w:vAlign w:val="bottom"/>
          </w:tcPr>
          <w:p w14:paraId="1764735B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03AA1C7D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9E45CC" w:rsidRPr="00F31F5D" w14:paraId="420E8FD5" w14:textId="77777777" w:rsidTr="00C71937">
        <w:tc>
          <w:tcPr>
            <w:tcW w:w="1456" w:type="dxa"/>
            <w:vAlign w:val="bottom"/>
          </w:tcPr>
          <w:p w14:paraId="5A7A4943" w14:textId="77777777" w:rsidR="009E45CC" w:rsidRPr="00F31F5D" w:rsidRDefault="009E45CC" w:rsidP="00C71937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7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8</w:t>
            </w:r>
          </w:p>
        </w:tc>
        <w:tc>
          <w:tcPr>
            <w:tcW w:w="1170" w:type="dxa"/>
            <w:vAlign w:val="bottom"/>
          </w:tcPr>
          <w:p w14:paraId="20597E03" w14:textId="77777777" w:rsidR="009E45CC" w:rsidRDefault="009E45CC" w:rsidP="00C71937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2443F76F" w14:textId="77777777" w:rsidR="009E45CC" w:rsidRDefault="004D236C" w:rsidP="00C71937">
            <w:pPr>
              <w:pStyle w:val="BodyText"/>
            </w:pPr>
            <w:hyperlink w:anchor="_Stories_Completed" w:history="1">
              <w:r w:rsidR="009E45CC" w:rsidRPr="001C6EC3">
                <w:rPr>
                  <w:rStyle w:val="Hyperlink"/>
                  <w:szCs w:val="24"/>
                </w:rPr>
                <w:t>Update Sec</w:t>
              </w:r>
              <w:r w:rsidR="009E45CC" w:rsidRPr="001C6EC3">
                <w:rPr>
                  <w:rStyle w:val="Hyperlink"/>
                  <w:szCs w:val="24"/>
                </w:rPr>
                <w:t>tions 4</w:t>
              </w:r>
            </w:hyperlink>
          </w:p>
        </w:tc>
        <w:tc>
          <w:tcPr>
            <w:tcW w:w="2463" w:type="dxa"/>
            <w:vAlign w:val="bottom"/>
          </w:tcPr>
          <w:p w14:paraId="5E781598" w14:textId="77777777" w:rsidR="009E45CC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3FE151DE" w14:textId="77777777" w:rsidR="009E45CC" w:rsidRPr="00F31F5D" w:rsidRDefault="009E45CC" w:rsidP="00C71937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  <w:tr w:rsidR="00C21769" w:rsidRPr="00F31F5D" w14:paraId="1D83ABB6" w14:textId="77777777" w:rsidTr="00947BFE">
        <w:tc>
          <w:tcPr>
            <w:tcW w:w="1456" w:type="dxa"/>
            <w:vAlign w:val="bottom"/>
          </w:tcPr>
          <w:p w14:paraId="4132DCB6" w14:textId="0AF00058" w:rsidR="00C21769" w:rsidRPr="00F31F5D" w:rsidRDefault="00C21769" w:rsidP="00C21769">
            <w:pPr>
              <w:pStyle w:val="BodyText"/>
              <w:jc w:val="center"/>
              <w:rPr>
                <w:szCs w:val="24"/>
                <w:lang w:val="da-DK"/>
              </w:rPr>
            </w:pPr>
            <w:r w:rsidRPr="00F31F5D">
              <w:rPr>
                <w:szCs w:val="24"/>
                <w:lang w:val="da-DK"/>
              </w:rPr>
              <w:t>2016-0</w:t>
            </w:r>
            <w:r>
              <w:rPr>
                <w:szCs w:val="24"/>
                <w:lang w:val="da-DK"/>
              </w:rPr>
              <w:t>8</w:t>
            </w:r>
            <w:r w:rsidRPr="00F31F5D">
              <w:rPr>
                <w:szCs w:val="24"/>
                <w:lang w:val="da-DK"/>
              </w:rPr>
              <w:t>-2</w:t>
            </w:r>
            <w:r>
              <w:rPr>
                <w:szCs w:val="24"/>
                <w:lang w:val="da-DK"/>
              </w:rPr>
              <w:t>2</w:t>
            </w:r>
          </w:p>
        </w:tc>
        <w:tc>
          <w:tcPr>
            <w:tcW w:w="1170" w:type="dxa"/>
            <w:vAlign w:val="bottom"/>
          </w:tcPr>
          <w:p w14:paraId="5749F63A" w14:textId="77777777" w:rsidR="00C21769" w:rsidRDefault="00C21769" w:rsidP="00947BFE">
            <w:pPr>
              <w:pStyle w:val="BodyText"/>
              <w:jc w:val="center"/>
              <w:rPr>
                <w:color w:val="000000" w:themeColor="text1"/>
                <w:szCs w:val="24"/>
                <w:lang w:val="da-DK"/>
              </w:rPr>
            </w:pPr>
            <w:r>
              <w:rPr>
                <w:color w:val="000000" w:themeColor="text1"/>
                <w:szCs w:val="24"/>
                <w:lang w:val="da-DK"/>
              </w:rPr>
              <w:t>4</w:t>
            </w:r>
            <w:r w:rsidRPr="00F31F5D">
              <w:rPr>
                <w:color w:val="000000" w:themeColor="text1"/>
                <w:szCs w:val="24"/>
                <w:lang w:val="da-DK"/>
              </w:rPr>
              <w:t>.0</w:t>
            </w:r>
          </w:p>
        </w:tc>
        <w:tc>
          <w:tcPr>
            <w:tcW w:w="2799" w:type="dxa"/>
            <w:vAlign w:val="bottom"/>
          </w:tcPr>
          <w:p w14:paraId="4B77ED2E" w14:textId="77777777" w:rsidR="00C21769" w:rsidRDefault="004D236C" w:rsidP="00947BFE">
            <w:pPr>
              <w:pStyle w:val="BodyText"/>
            </w:pPr>
            <w:hyperlink w:anchor="_Stories_Completed" w:history="1">
              <w:r w:rsidR="00C21769" w:rsidRPr="001C6EC3">
                <w:rPr>
                  <w:rStyle w:val="Hyperlink"/>
                  <w:szCs w:val="24"/>
                </w:rPr>
                <w:t>Upd</w:t>
              </w:r>
              <w:r w:rsidR="00C21769" w:rsidRPr="001C6EC3">
                <w:rPr>
                  <w:rStyle w:val="Hyperlink"/>
                  <w:szCs w:val="24"/>
                </w:rPr>
                <w:t>ate Sections 4</w:t>
              </w:r>
            </w:hyperlink>
          </w:p>
        </w:tc>
        <w:tc>
          <w:tcPr>
            <w:tcW w:w="2463" w:type="dxa"/>
            <w:vAlign w:val="bottom"/>
          </w:tcPr>
          <w:p w14:paraId="52D2DCF2" w14:textId="77777777" w:rsidR="00C21769" w:rsidRDefault="00C21769" w:rsidP="00947BFE">
            <w:pPr>
              <w:pStyle w:val="BodyText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Darrell Dorman</w:t>
            </w:r>
          </w:p>
        </w:tc>
        <w:tc>
          <w:tcPr>
            <w:tcW w:w="1899" w:type="dxa"/>
            <w:vAlign w:val="bottom"/>
          </w:tcPr>
          <w:p w14:paraId="7E730494" w14:textId="77777777" w:rsidR="00C21769" w:rsidRPr="00F31F5D" w:rsidRDefault="00C21769" w:rsidP="00947BFE">
            <w:pPr>
              <w:pStyle w:val="BodyText"/>
              <w:rPr>
                <w:color w:val="000000" w:themeColor="text1"/>
                <w:szCs w:val="24"/>
              </w:rPr>
            </w:pPr>
            <w:r w:rsidRPr="00F31F5D">
              <w:rPr>
                <w:color w:val="000000" w:themeColor="text1"/>
                <w:szCs w:val="24"/>
              </w:rPr>
              <w:t>Rebecca Garcia DeJesus</w:t>
            </w:r>
          </w:p>
        </w:tc>
      </w:tr>
    </w:tbl>
    <w:p w14:paraId="0BCF2032" w14:textId="77777777" w:rsidR="008E0265" w:rsidRPr="000C31B0" w:rsidRDefault="008E0265" w:rsidP="008E0265">
      <w:pPr>
        <w:pStyle w:val="BodyText"/>
        <w:rPr>
          <w:color w:val="000000" w:themeColor="text1"/>
        </w:rPr>
      </w:pPr>
    </w:p>
    <w:p w14:paraId="2412E4E6" w14:textId="77777777" w:rsidR="00CE0420" w:rsidRPr="000C31B0" w:rsidRDefault="00CE0420">
      <w:pPr>
        <w:rPr>
          <w:color w:val="000000" w:themeColor="text1"/>
        </w:rPr>
      </w:pPr>
      <w:r w:rsidRPr="000C31B0">
        <w:rPr>
          <w:color w:val="000000" w:themeColor="text1"/>
        </w:rPr>
        <w:br w:type="page"/>
      </w:r>
    </w:p>
    <w:p w14:paraId="03E41104" w14:textId="77777777" w:rsidR="00CE0420" w:rsidRPr="000C31B0" w:rsidRDefault="00CE0420" w:rsidP="00CE0420">
      <w:pPr>
        <w:pStyle w:val="Subtitle"/>
        <w:rPr>
          <w:color w:val="000000" w:themeColor="text1"/>
        </w:rPr>
      </w:pPr>
      <w:r w:rsidRPr="000C31B0">
        <w:rPr>
          <w:color w:val="000000" w:themeColor="text1"/>
        </w:rPr>
        <w:lastRenderedPageBreak/>
        <w:t>Table of Contents</w:t>
      </w:r>
    </w:p>
    <w:p w14:paraId="5F6D888A" w14:textId="77777777" w:rsidR="00534E10" w:rsidRDefault="0067680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0C31B0">
        <w:rPr>
          <w:color w:val="000000" w:themeColor="text1"/>
        </w:rPr>
        <w:fldChar w:fldCharType="begin"/>
      </w:r>
      <w:r w:rsidR="00CE0420" w:rsidRPr="000C31B0">
        <w:rPr>
          <w:color w:val="000000" w:themeColor="text1"/>
        </w:rPr>
        <w:instrText xml:space="preserve"> TOC \o "1-3" \h \z \t "Appendix,1,Appendix 2,2,Attachment,1" </w:instrText>
      </w:r>
      <w:r w:rsidRPr="000C31B0">
        <w:rPr>
          <w:color w:val="000000" w:themeColor="text1"/>
        </w:rPr>
        <w:fldChar w:fldCharType="separate"/>
      </w:r>
      <w:hyperlink w:anchor="_Toc456187337" w:history="1">
        <w:r w:rsidR="00534E10" w:rsidRPr="00105B37">
          <w:rPr>
            <w:rStyle w:val="Hyperlink"/>
            <w:noProof/>
          </w:rPr>
          <w:t>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Introduction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_Toc456187337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081BF7EB" w14:textId="77777777" w:rsidR="00534E10" w:rsidRDefault="004D236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8" w:history="1">
        <w:r w:rsidR="00534E10" w:rsidRPr="00105B37">
          <w:rPr>
            <w:rStyle w:val="Hyperlink"/>
            <w:noProof/>
          </w:rPr>
          <w:t>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Information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_Toc456187338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3402A76C" w14:textId="77777777" w:rsidR="00534E10" w:rsidRDefault="004D236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39" w:history="1">
        <w:r w:rsidR="00534E10" w:rsidRPr="00105B37">
          <w:rPr>
            <w:rStyle w:val="Hyperlink"/>
            <w:noProof/>
          </w:rPr>
          <w:t>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Key Feature Additions and Enhancements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_Toc456187339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4</w:t>
        </w:r>
        <w:r w:rsidR="00534E10">
          <w:rPr>
            <w:noProof/>
            <w:webHidden/>
          </w:rPr>
          <w:fldChar w:fldCharType="end"/>
        </w:r>
      </w:hyperlink>
    </w:p>
    <w:p w14:paraId="64DDA4C9" w14:textId="77777777" w:rsidR="00534E10" w:rsidRDefault="004D236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56187340" w:history="1">
        <w:r w:rsidR="00534E10" w:rsidRPr="00105B37">
          <w:rPr>
            <w:rStyle w:val="Hyperlink"/>
            <w:noProof/>
          </w:rPr>
          <w:t>4.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Release Report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_Toc456187340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2607A8F5" w14:textId="77777777" w:rsidR="00534E10" w:rsidRDefault="004D236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1" w:history="1">
        <w:r w:rsidR="00534E10" w:rsidRPr="00105B37">
          <w:rPr>
            <w:rStyle w:val="Hyperlink"/>
            <w:noProof/>
          </w:rPr>
          <w:t>4.1.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Stories Completed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_Toc456187341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5</w:t>
        </w:r>
        <w:r w:rsidR="00534E10">
          <w:rPr>
            <w:noProof/>
            <w:webHidden/>
          </w:rPr>
          <w:fldChar w:fldCharType="end"/>
        </w:r>
      </w:hyperlink>
    </w:p>
    <w:p w14:paraId="0EE9951A" w14:textId="77777777" w:rsidR="00534E10" w:rsidRDefault="004D236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2" w:history="1">
        <w:r w:rsidR="00534E10" w:rsidRPr="00105B37">
          <w:rPr>
            <w:rStyle w:val="Hyperlink"/>
            <w:noProof/>
          </w:rPr>
          <w:t>4.2.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Resolved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_Toc456187342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7</w:t>
        </w:r>
        <w:r w:rsidR="00534E10">
          <w:rPr>
            <w:noProof/>
            <w:webHidden/>
          </w:rPr>
          <w:fldChar w:fldCharType="end"/>
        </w:r>
      </w:hyperlink>
    </w:p>
    <w:p w14:paraId="3209AE9C" w14:textId="77777777" w:rsidR="00534E10" w:rsidRDefault="004D236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3" w:history="1">
        <w:r w:rsidR="00534E10" w:rsidRPr="00105B37">
          <w:rPr>
            <w:rStyle w:val="Hyperlink"/>
            <w:noProof/>
          </w:rPr>
          <w:t>4.3.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Defects Open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_Toc456187343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7</w:t>
        </w:r>
        <w:r w:rsidR="00534E10">
          <w:rPr>
            <w:noProof/>
            <w:webHidden/>
          </w:rPr>
          <w:fldChar w:fldCharType="end"/>
        </w:r>
      </w:hyperlink>
    </w:p>
    <w:p w14:paraId="387C57EF" w14:textId="77777777" w:rsidR="00534E10" w:rsidRDefault="004D236C">
      <w:pPr>
        <w:pStyle w:val="TOC1"/>
        <w:tabs>
          <w:tab w:val="left" w:pos="1847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56187344" w:history="1">
        <w:r w:rsidR="00534E10" w:rsidRPr="00105B37">
          <w:rPr>
            <w:rStyle w:val="Hyperlink"/>
            <w:noProof/>
          </w:rPr>
          <w:t>Attachment A.</w:t>
        </w:r>
        <w:r w:rsidR="00534E1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34E10" w:rsidRPr="00105B37">
          <w:rPr>
            <w:rStyle w:val="Hyperlink"/>
            <w:noProof/>
          </w:rPr>
          <w:t>Approval Signatures</w:t>
        </w:r>
        <w:r w:rsidR="00534E10">
          <w:rPr>
            <w:noProof/>
            <w:webHidden/>
          </w:rPr>
          <w:tab/>
        </w:r>
        <w:r w:rsidR="00534E10">
          <w:rPr>
            <w:noProof/>
            <w:webHidden/>
          </w:rPr>
          <w:fldChar w:fldCharType="begin"/>
        </w:r>
        <w:r w:rsidR="00534E10">
          <w:rPr>
            <w:noProof/>
            <w:webHidden/>
          </w:rPr>
          <w:instrText xml:space="preserve"> PAGEREF _Toc456187344 \h </w:instrText>
        </w:r>
        <w:r w:rsidR="00534E10">
          <w:rPr>
            <w:noProof/>
            <w:webHidden/>
          </w:rPr>
        </w:r>
        <w:r w:rsidR="00534E10">
          <w:rPr>
            <w:noProof/>
            <w:webHidden/>
          </w:rPr>
          <w:fldChar w:fldCharType="separate"/>
        </w:r>
        <w:r w:rsidR="00AA2682">
          <w:rPr>
            <w:noProof/>
            <w:webHidden/>
          </w:rPr>
          <w:t>8</w:t>
        </w:r>
        <w:r w:rsidR="00534E10">
          <w:rPr>
            <w:noProof/>
            <w:webHidden/>
          </w:rPr>
          <w:fldChar w:fldCharType="end"/>
        </w:r>
      </w:hyperlink>
    </w:p>
    <w:p w14:paraId="15464DAF" w14:textId="77777777" w:rsidR="00CE0420" w:rsidRPr="000C31B0" w:rsidRDefault="0067680D" w:rsidP="00CE0420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fldChar w:fldCharType="end"/>
      </w:r>
    </w:p>
    <w:p w14:paraId="451EEE98" w14:textId="77777777" w:rsidR="008E0265" w:rsidRPr="000C31B0" w:rsidRDefault="008E0265">
      <w:pPr>
        <w:rPr>
          <w:color w:val="000000" w:themeColor="text1"/>
          <w:lang w:val="da-DK"/>
        </w:rPr>
      </w:pPr>
    </w:p>
    <w:p w14:paraId="4EB403A7" w14:textId="77777777" w:rsidR="008E0265" w:rsidRPr="000C31B0" w:rsidRDefault="008E0265" w:rsidP="008E0265">
      <w:pPr>
        <w:pStyle w:val="BodyText"/>
        <w:rPr>
          <w:color w:val="000000" w:themeColor="text1"/>
          <w:lang w:val="da-DK"/>
        </w:rPr>
        <w:sectPr w:rsidR="008E0265" w:rsidRPr="000C31B0" w:rsidSect="00F0774B">
          <w:headerReference w:type="default" r:id="rId9"/>
          <w:footerReference w:type="even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6AFCED9D" w14:textId="77777777" w:rsidR="00C54DAF" w:rsidRPr="000C31B0" w:rsidRDefault="00C54DAF">
      <w:pPr>
        <w:rPr>
          <w:rFonts w:ascii="Arial" w:eastAsiaTheme="majorEastAsia" w:hAnsi="Arial" w:cstheme="majorBidi"/>
          <w:b/>
          <w:bCs/>
          <w:color w:val="000000" w:themeColor="text1"/>
          <w:sz w:val="36"/>
          <w:szCs w:val="28"/>
          <w:lang w:val="da-DK"/>
        </w:rPr>
      </w:pPr>
      <w:bookmarkStart w:id="0" w:name="_Toc356466650"/>
      <w:r w:rsidRPr="000C31B0">
        <w:rPr>
          <w:color w:val="000000" w:themeColor="text1"/>
          <w:lang w:val="da-DK"/>
        </w:rPr>
        <w:br w:type="page"/>
      </w:r>
    </w:p>
    <w:p w14:paraId="043498F9" w14:textId="77777777" w:rsidR="008E0265" w:rsidRPr="00F31F5D" w:rsidRDefault="008E0265" w:rsidP="00F31F5D">
      <w:pPr>
        <w:pStyle w:val="Heading1"/>
      </w:pPr>
      <w:bookmarkStart w:id="1" w:name="_Toc456187337"/>
      <w:r w:rsidRPr="00F31F5D">
        <w:lastRenderedPageBreak/>
        <w:t>Introduction</w:t>
      </w:r>
      <w:bookmarkEnd w:id="0"/>
      <w:bookmarkEnd w:id="1"/>
    </w:p>
    <w:p w14:paraId="70DD4286" w14:textId="77777777" w:rsidR="004C5FBE" w:rsidRPr="000C31B0" w:rsidRDefault="00452C98" w:rsidP="00452C98">
      <w:pPr>
        <w:pStyle w:val="BodyText"/>
        <w:rPr>
          <w:color w:val="000000" w:themeColor="text1"/>
        </w:rPr>
      </w:pPr>
      <w:r w:rsidRPr="000C31B0">
        <w:rPr>
          <w:color w:val="000000" w:themeColor="text1"/>
        </w:rPr>
        <w:t xml:space="preserve">The Department of Veterans Affairs (VA) announces the release of </w:t>
      </w:r>
      <w:r w:rsidR="00C15003" w:rsidRPr="00C15003">
        <w:rPr>
          <w:color w:val="000000" w:themeColor="text1"/>
        </w:rPr>
        <w:t>Benefits Claims Decision Support System (BCDSS)</w:t>
      </w:r>
      <w:r w:rsidR="00AD5D2A" w:rsidRPr="000C31B0">
        <w:rPr>
          <w:color w:val="000000" w:themeColor="text1"/>
        </w:rPr>
        <w:t xml:space="preserve"> </w:t>
      </w:r>
      <w:r w:rsidR="008516E3">
        <w:rPr>
          <w:color w:val="000000" w:themeColor="text1"/>
        </w:rPr>
        <w:t>2</w:t>
      </w:r>
      <w:r w:rsidR="00F31F5D">
        <w:rPr>
          <w:color w:val="000000" w:themeColor="text1"/>
        </w:rPr>
        <w:t>.0</w:t>
      </w:r>
      <w:r w:rsidR="000533A3">
        <w:rPr>
          <w:color w:val="000000" w:themeColor="text1"/>
        </w:rPr>
        <w:t>. T</w:t>
      </w:r>
      <w:r w:rsidRPr="000C31B0">
        <w:rPr>
          <w:color w:val="000000" w:themeColor="text1"/>
        </w:rPr>
        <w:t xml:space="preserve">hese release notes detail the </w:t>
      </w:r>
      <w:r w:rsidR="003F267B" w:rsidRPr="000C31B0">
        <w:rPr>
          <w:color w:val="000000" w:themeColor="text1"/>
        </w:rPr>
        <w:t>changes t</w:t>
      </w:r>
      <w:r w:rsidRPr="000C31B0">
        <w:rPr>
          <w:color w:val="000000" w:themeColor="text1"/>
        </w:rPr>
        <w:t xml:space="preserve">o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product in this </w:t>
      </w:r>
      <w:r w:rsidR="0094442E" w:rsidRPr="000C31B0">
        <w:rPr>
          <w:color w:val="000000" w:themeColor="text1"/>
        </w:rPr>
        <w:t>r</w:t>
      </w:r>
      <w:r w:rsidRPr="000C31B0">
        <w:rPr>
          <w:color w:val="000000" w:themeColor="text1"/>
        </w:rPr>
        <w:t xml:space="preserve">elease and mention future direction of the </w:t>
      </w:r>
      <w:r w:rsidR="0094442E" w:rsidRPr="000C31B0">
        <w:rPr>
          <w:color w:val="000000" w:themeColor="text1"/>
        </w:rPr>
        <w:t>p</w:t>
      </w:r>
      <w:r w:rsidRPr="000C31B0">
        <w:rPr>
          <w:color w:val="000000" w:themeColor="text1"/>
        </w:rPr>
        <w:t>roject.</w:t>
      </w:r>
    </w:p>
    <w:p w14:paraId="734E061D" w14:textId="77777777" w:rsidR="00FF7DBE" w:rsidRPr="000C31B0" w:rsidRDefault="00FF7DBE" w:rsidP="00452C98">
      <w:pPr>
        <w:pStyle w:val="BodyText"/>
        <w:rPr>
          <w:color w:val="000000" w:themeColor="text1"/>
        </w:rPr>
      </w:pPr>
    </w:p>
    <w:p w14:paraId="134D750F" w14:textId="77777777" w:rsidR="000E656E" w:rsidRDefault="000E656E" w:rsidP="00F31F5D">
      <w:pPr>
        <w:pStyle w:val="Heading1"/>
      </w:pPr>
      <w:bookmarkStart w:id="2" w:name="_Toc456187338"/>
      <w:bookmarkStart w:id="3" w:name="_Toc414608803"/>
      <w:r>
        <w:t>Release Information</w:t>
      </w:r>
      <w:bookmarkEnd w:id="2"/>
    </w:p>
    <w:p w14:paraId="1D9070EE" w14:textId="77777777" w:rsidR="000E656E" w:rsidRPr="000E656E" w:rsidRDefault="000E656E" w:rsidP="000E656E">
      <w:pPr>
        <w:pStyle w:val="BodyText"/>
        <w:ind w:left="720"/>
      </w:pPr>
    </w:p>
    <w:p w14:paraId="494921F1" w14:textId="77777777" w:rsidR="007C1AD6" w:rsidRPr="000C31B0" w:rsidRDefault="00580E43" w:rsidP="00F31F5D">
      <w:pPr>
        <w:pStyle w:val="Heading1"/>
      </w:pPr>
      <w:bookmarkStart w:id="4" w:name="_Key_Feature_Additions"/>
      <w:bookmarkStart w:id="5" w:name="_Toc456187339"/>
      <w:bookmarkEnd w:id="4"/>
      <w:r>
        <w:t>Key Feature Additions and Enhancements</w:t>
      </w:r>
      <w:bookmarkEnd w:id="3"/>
      <w:bookmarkEnd w:id="5"/>
    </w:p>
    <w:p w14:paraId="15A7FF55" w14:textId="3048474E" w:rsidR="00B0189A" w:rsidRDefault="00580E43" w:rsidP="00580E43">
      <w:bookmarkStart w:id="6" w:name="_Toc397678811"/>
      <w:bookmarkStart w:id="7" w:name="_Toc397679539"/>
      <w:bookmarkStart w:id="8" w:name="_Toc397687130"/>
      <w:bookmarkStart w:id="9" w:name="_Toc397687717"/>
      <w:bookmarkStart w:id="10" w:name="_Toc397678812"/>
      <w:bookmarkStart w:id="11" w:name="_Toc397679540"/>
      <w:bookmarkStart w:id="12" w:name="_Toc397687131"/>
      <w:bookmarkStart w:id="13" w:name="_Toc397687718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07C37">
        <w:t>The following list details the</w:t>
      </w:r>
      <w:r>
        <w:t xml:space="preserve"> key features added </w:t>
      </w:r>
      <w:r w:rsidRPr="00407C37">
        <w:t xml:space="preserve">in </w:t>
      </w:r>
      <w:r w:rsidR="00F52FEE">
        <w:t>Sprints 1-</w:t>
      </w:r>
      <w:r w:rsidR="00C21769">
        <w:t>8</w:t>
      </w:r>
      <w:r w:rsidRPr="00407C37">
        <w:t>:</w:t>
      </w:r>
    </w:p>
    <w:p w14:paraId="68FB1F1E" w14:textId="77777777" w:rsidR="00966DBA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System Design Document</w:t>
      </w:r>
    </w:p>
    <w:p w14:paraId="04E5A76E" w14:textId="77777777" w:rsidR="00966DBA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Requirement Traceability Matrix</w:t>
      </w:r>
    </w:p>
    <w:p w14:paraId="7954DF27" w14:textId="77777777" w:rsidR="009D4957" w:rsidRDefault="00966DBA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</w:pPr>
      <w:r>
        <w:t>JIRA Backlog</w:t>
      </w:r>
    </w:p>
    <w:p w14:paraId="4801E43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Refinements to Ear and Knee Models based on input from VA/SMEs and coding refinements </w:t>
      </w:r>
    </w:p>
    <w:p w14:paraId="0B9CCE00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Verification Testing of Both Models </w:t>
      </w:r>
    </w:p>
    <w:p w14:paraId="19979C6F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 revision of Related Model Deliverables </w:t>
      </w:r>
    </w:p>
    <w:p w14:paraId="68591E45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creation of the Development and Test/Pilot Schemas for integrated development</w:t>
      </w:r>
    </w:p>
    <w:p w14:paraId="3DEB3600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physical data model for security logical data model</w:t>
      </w:r>
    </w:p>
    <w:p w14:paraId="03837E49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Role-based access control (RBAC)</w:t>
      </w:r>
    </w:p>
    <w:p w14:paraId="669079A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Identified Configuration and Release management process </w:t>
      </w:r>
    </w:p>
    <w:p w14:paraId="4F97F247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Configured Development environment setup</w:t>
      </w:r>
    </w:p>
    <w:p w14:paraId="13367C3E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Configured Test/Pilot environment setup</w:t>
      </w:r>
    </w:p>
    <w:p w14:paraId="7D5EA6C3" w14:textId="542CD9AB" w:rsidR="00851252" w:rsidRPr="00851252" w:rsidRDefault="00300ECD" w:rsidP="00851252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851252">
        <w:rPr>
          <w:szCs w:val="24"/>
        </w:rPr>
        <w:t>Wireframes for Login authentication, Rater Dashboard and Search screens</w:t>
      </w:r>
    </w:p>
    <w:p w14:paraId="07904501" w14:textId="2D21BA0B" w:rsidR="00300ECD" w:rsidRPr="00300ECD" w:rsidRDefault="00300ECD" w:rsidP="00851252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Wrapped up wireframes for</w:t>
      </w:r>
      <w:r w:rsidR="00252F74">
        <w:rPr>
          <w:szCs w:val="24"/>
        </w:rPr>
        <w:t xml:space="preserve"> </w:t>
      </w:r>
    </w:p>
    <w:p w14:paraId="44B3F986" w14:textId="77777777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Login authentication</w:t>
      </w:r>
    </w:p>
    <w:p w14:paraId="72CABD40" w14:textId="136AC119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Rater Dashboard &amp;</w:t>
      </w:r>
      <w:r w:rsidR="00851252">
        <w:rPr>
          <w:szCs w:val="24"/>
        </w:rPr>
        <w:t xml:space="preserve"> </w:t>
      </w:r>
      <w:r w:rsidRPr="00300ECD">
        <w:rPr>
          <w:szCs w:val="24"/>
        </w:rPr>
        <w:t>Work Queue option</w:t>
      </w:r>
    </w:p>
    <w:p w14:paraId="1C386D8D" w14:textId="6AA753F6" w:rsidR="00300ECD" w:rsidRPr="00300ECD" w:rsidRDefault="00300ECD" w:rsidP="00851252">
      <w:pPr>
        <w:pStyle w:val="ListParagraph"/>
        <w:numPr>
          <w:ilvl w:val="0"/>
          <w:numId w:val="41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Select Model option &amp;</w:t>
      </w:r>
      <w:r w:rsidR="00851252">
        <w:rPr>
          <w:szCs w:val="24"/>
        </w:rPr>
        <w:t xml:space="preserve"> </w:t>
      </w:r>
      <w:r w:rsidRPr="00300ECD">
        <w:rPr>
          <w:szCs w:val="24"/>
        </w:rPr>
        <w:t>Advanced Search criteria options proposed to business – awaiting approval</w:t>
      </w:r>
    </w:p>
    <w:p w14:paraId="3BCF7BB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Created UI templates for login process</w:t>
      </w:r>
    </w:p>
    <w:p w14:paraId="21C9C584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the Logical &amp; Physical data model for the Distributed Data Models (DDMs)</w:t>
      </w:r>
    </w:p>
    <w:p w14:paraId="54AB2EF8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Created Database objects in the DEV schema in support of the DDM </w:t>
      </w:r>
    </w:p>
    <w:p w14:paraId="4635CE03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Refinements to Ear and Knee models – based on data verification, modified scripts for re-run</w:t>
      </w:r>
    </w:p>
    <w:p w14:paraId="7650D739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Created various documents for the Collaborative Deliverable Package</w:t>
      </w:r>
    </w:p>
    <w:p w14:paraId="165D8B9D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 xml:space="preserve">Completed the development for the Login of all users - Rater, Modeling Agent, and Administrator </w:t>
      </w:r>
    </w:p>
    <w:p w14:paraId="1DC1BAB6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lastRenderedPageBreak/>
        <w:t>Gathered requirements for Modeling Agent, includes Model edit capabilities</w:t>
      </w:r>
    </w:p>
    <w:p w14:paraId="2C24A632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Development work on the Rater’s Dashboard in progress</w:t>
      </w:r>
    </w:p>
    <w:p w14:paraId="150889FC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Wireframes for Modeling Agent in progress</w:t>
      </w:r>
    </w:p>
    <w:p w14:paraId="03A23668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Completed data model (LDM, PDM and DDL script) &amp; data load changes for tables related to the Rater’s Dashboard</w:t>
      </w:r>
    </w:p>
    <w:p w14:paraId="010DED8E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Display Rater’s Dashboard along with the data from database</w:t>
      </w:r>
    </w:p>
    <w:p w14:paraId="0E5F15CA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Updated the mockups of the Modeling Agent’s work flow</w:t>
      </w:r>
    </w:p>
    <w:p w14:paraId="70D39882" w14:textId="77777777" w:rsidR="00300ECD" w:rsidRPr="00300ECD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Added alert pop-ups and messages for “Disable” and “Authorize” functionalities</w:t>
      </w:r>
    </w:p>
    <w:p w14:paraId="008EAC6D" w14:textId="77777777" w:rsidR="00966DBA" w:rsidRPr="009F677A" w:rsidRDefault="00300ECD" w:rsidP="00300ECD">
      <w:pPr>
        <w:pStyle w:val="ListParagraph"/>
        <w:numPr>
          <w:ilvl w:val="0"/>
          <w:numId w:val="40"/>
        </w:numPr>
        <w:tabs>
          <w:tab w:val="left" w:pos="720"/>
        </w:tabs>
        <w:spacing w:before="0" w:after="160" w:line="259" w:lineRule="auto"/>
        <w:rPr>
          <w:szCs w:val="24"/>
        </w:rPr>
      </w:pPr>
      <w:r w:rsidRPr="00300ECD">
        <w:rPr>
          <w:szCs w:val="24"/>
        </w:rPr>
        <w:t>Updated Ear / Knee models</w:t>
      </w:r>
    </w:p>
    <w:p w14:paraId="7C7990C2" w14:textId="77777777" w:rsidR="009627F9" w:rsidRPr="000C31B0" w:rsidRDefault="009627F9" w:rsidP="00F31F5D">
      <w:pPr>
        <w:pStyle w:val="Heading1"/>
      </w:pPr>
      <w:bookmarkStart w:id="14" w:name="_Toc397687720"/>
      <w:bookmarkStart w:id="15" w:name="_Toc397687721"/>
      <w:bookmarkStart w:id="16" w:name="_Toc397687722"/>
      <w:bookmarkStart w:id="17" w:name="_Toc397687723"/>
      <w:bookmarkStart w:id="18" w:name="_Toc397687724"/>
      <w:bookmarkStart w:id="19" w:name="_Toc397687725"/>
      <w:bookmarkStart w:id="20" w:name="_Toc397687726"/>
      <w:bookmarkStart w:id="21" w:name="_Toc397687727"/>
      <w:bookmarkStart w:id="22" w:name="_Toc397687728"/>
      <w:bookmarkStart w:id="23" w:name="_Toc397687729"/>
      <w:bookmarkStart w:id="24" w:name="_Toc397687730"/>
      <w:bookmarkStart w:id="25" w:name="_Toc397687731"/>
      <w:bookmarkStart w:id="26" w:name="_Toc397687732"/>
      <w:bookmarkStart w:id="27" w:name="_Toc397687733"/>
      <w:bookmarkStart w:id="28" w:name="_Release_Report"/>
      <w:bookmarkStart w:id="29" w:name="_Toc456187340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C31B0">
        <w:t>Release Report</w:t>
      </w:r>
      <w:bookmarkEnd w:id="29"/>
    </w:p>
    <w:p w14:paraId="5EB36766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0" w:name="_Stories_Completed"/>
      <w:bookmarkStart w:id="31" w:name="_Toc456187341"/>
      <w:bookmarkStart w:id="32" w:name="_GoBack"/>
      <w:bookmarkEnd w:id="30"/>
      <w:bookmarkEnd w:id="32"/>
      <w:r w:rsidRPr="000C31B0">
        <w:rPr>
          <w:color w:val="000000" w:themeColor="text1"/>
        </w:rPr>
        <w:t>Stories Completed</w:t>
      </w:r>
      <w:bookmarkEnd w:id="31"/>
    </w:p>
    <w:p w14:paraId="2392A247" w14:textId="3A252C60" w:rsidR="000C0817" w:rsidRDefault="002C33B3" w:rsidP="00FF7DBE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</w:t>
      </w:r>
      <w:r w:rsidR="00F52FEE">
        <w:rPr>
          <w:color w:val="000000" w:themeColor="text1"/>
          <w:szCs w:val="24"/>
        </w:rPr>
        <w:t>Sprints 1-</w:t>
      </w:r>
      <w:r w:rsidR="00C21769">
        <w:rPr>
          <w:color w:val="000000" w:themeColor="text1"/>
          <w:szCs w:val="24"/>
        </w:rPr>
        <w:t>8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resolved </w:t>
      </w:r>
      <w:r w:rsidR="00EA2759">
        <w:rPr>
          <w:color w:val="000000" w:themeColor="text1"/>
          <w:szCs w:val="24"/>
        </w:rPr>
        <w:t xml:space="preserve">64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 xml:space="preserve">The following table lists the </w:t>
      </w:r>
      <w:r>
        <w:rPr>
          <w:color w:val="000000" w:themeColor="text1"/>
          <w:szCs w:val="24"/>
        </w:rPr>
        <w:t>stories</w:t>
      </w:r>
      <w:r w:rsidRPr="000C31B0">
        <w:rPr>
          <w:color w:val="000000" w:themeColor="text1"/>
          <w:szCs w:val="24"/>
        </w:rPr>
        <w:t xml:space="preserve"> </w:t>
      </w:r>
      <w:r w:rsidR="004125DC">
        <w:rPr>
          <w:color w:val="000000" w:themeColor="text1"/>
          <w:szCs w:val="24"/>
        </w:rPr>
        <w:t xml:space="preserve">completed </w:t>
      </w:r>
      <w:r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 1-</w:t>
      </w:r>
      <w:r w:rsidR="00C21769">
        <w:rPr>
          <w:color w:val="000000" w:themeColor="text1"/>
          <w:szCs w:val="24"/>
        </w:rPr>
        <w:t>8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8280"/>
      </w:tblGrid>
      <w:tr w:rsidR="00CB74F6" w:rsidRPr="00C30F06" w14:paraId="37B9203A" w14:textId="77777777" w:rsidTr="005672F7">
        <w:trPr>
          <w:trHeight w:val="288"/>
        </w:trPr>
        <w:tc>
          <w:tcPr>
            <w:tcW w:w="143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6838B0" w14:textId="77777777" w:rsidR="00CB74F6" w:rsidRPr="00FF7DBE" w:rsidRDefault="00CB74F6" w:rsidP="009D4957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28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85388EF" w14:textId="77777777" w:rsidR="00CB74F6" w:rsidRPr="00FF7DBE" w:rsidRDefault="00CB74F6" w:rsidP="009D4957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5672F7" w:rsidRPr="00E81F4B" w14:paraId="102D36A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42BEA3" w14:textId="77777777" w:rsidR="005672F7" w:rsidRPr="007E37BD" w:rsidRDefault="00C94098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VABCDS-188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8421D" w14:textId="77777777" w:rsidR="005672F7" w:rsidRPr="007E37BD" w:rsidRDefault="00C94098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Login authentication</w:t>
            </w:r>
          </w:p>
        </w:tc>
      </w:tr>
      <w:tr w:rsidR="00B03793" w:rsidRPr="00E81F4B" w14:paraId="026D58F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E642DEF" w14:textId="310054D0" w:rsidR="00B03793" w:rsidRPr="00C94098" w:rsidRDefault="00B03793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03793">
              <w:rPr>
                <w:rFonts w:eastAsia="Times New Roman" w:cs="Times New Roman"/>
                <w:color w:val="000000"/>
                <w:sz w:val="20"/>
                <w:szCs w:val="20"/>
              </w:rPr>
              <w:t>VABCDS-189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2D18A" w14:textId="01F8DCCC" w:rsidR="00B03793" w:rsidRPr="00C94098" w:rsidRDefault="00B03793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03793">
              <w:rPr>
                <w:rFonts w:eastAsia="Times New Roman" w:cs="Times New Roman"/>
                <w:color w:val="000000"/>
                <w:sz w:val="20"/>
                <w:szCs w:val="20"/>
              </w:rPr>
              <w:t>BCDS - Authorization Define Roles - Administrator</w:t>
            </w:r>
          </w:p>
        </w:tc>
      </w:tr>
      <w:tr w:rsidR="00B03793" w:rsidRPr="00E81F4B" w14:paraId="579BF7A2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60AD3DD" w14:textId="6ECFF25B" w:rsidR="00B03793" w:rsidRPr="00C94098" w:rsidRDefault="00B03793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03793">
              <w:rPr>
                <w:rFonts w:eastAsia="Times New Roman" w:cs="Times New Roman"/>
                <w:color w:val="000000"/>
                <w:sz w:val="20"/>
                <w:szCs w:val="20"/>
              </w:rPr>
              <w:t>VABCDS-190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A425" w14:textId="7590242E" w:rsidR="00B03793" w:rsidRPr="00C94098" w:rsidRDefault="00B03793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03793">
              <w:rPr>
                <w:rFonts w:eastAsia="Times New Roman" w:cs="Times New Roman"/>
                <w:color w:val="000000"/>
                <w:sz w:val="20"/>
                <w:szCs w:val="20"/>
              </w:rPr>
              <w:t>BCDS - Authorization Define Roles - Rater</w:t>
            </w:r>
          </w:p>
        </w:tc>
      </w:tr>
      <w:tr w:rsidR="00B03793" w:rsidRPr="00E81F4B" w14:paraId="0A3BFB2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E6DF3F" w14:textId="4975EBF8" w:rsidR="00B03793" w:rsidRPr="00C94098" w:rsidRDefault="00ED508C" w:rsidP="00E81F4B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08C">
              <w:rPr>
                <w:rFonts w:eastAsia="Times New Roman" w:cs="Times New Roman"/>
                <w:color w:val="000000"/>
                <w:sz w:val="20"/>
                <w:szCs w:val="20"/>
              </w:rPr>
              <w:t>VABCDS-191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F6900" w14:textId="67E16FE8" w:rsidR="00B03793" w:rsidRPr="00C94098" w:rsidRDefault="00ED508C" w:rsidP="00E81F4B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D508C">
              <w:rPr>
                <w:rFonts w:eastAsia="Times New Roman" w:cs="Times New Roman"/>
                <w:color w:val="000000"/>
                <w:sz w:val="20"/>
                <w:szCs w:val="20"/>
              </w:rPr>
              <w:t>BCDS - Authorization Define Roles - Modeling Agent</w:t>
            </w:r>
          </w:p>
        </w:tc>
      </w:tr>
      <w:tr w:rsidR="00ED508C" w:rsidRPr="00E81F4B" w14:paraId="664E474D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7925CEF" w14:textId="5F747941" w:rsidR="00ED508C" w:rsidRPr="00C94098" w:rsidRDefault="00ED508C" w:rsidP="00ED508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VABCDS-192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055A" w14:textId="125CAA8A" w:rsidR="00ED508C" w:rsidRPr="00C94098" w:rsidRDefault="00ED508C" w:rsidP="00ED508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94098">
              <w:rPr>
                <w:rFonts w:eastAsia="Times New Roman" w:cs="Times New Roman"/>
                <w:color w:val="000000"/>
                <w:sz w:val="20"/>
                <w:szCs w:val="20"/>
              </w:rPr>
              <w:t>BCDS - Dashboard - Modeling Agent</w:t>
            </w:r>
          </w:p>
        </w:tc>
      </w:tr>
      <w:tr w:rsidR="00ED508C" w:rsidRPr="00E81F4B" w14:paraId="31E158F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970F7A2" w14:textId="08072BEE" w:rsidR="00ED508C" w:rsidRPr="00C94098" w:rsidRDefault="00ED508C" w:rsidP="00ED508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VABCDS-193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8D146" w14:textId="162CFAFE" w:rsidR="00ED508C" w:rsidRPr="00C94098" w:rsidRDefault="00ED508C" w:rsidP="00ED508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Dashboard - Rater</w:t>
            </w:r>
          </w:p>
        </w:tc>
      </w:tr>
      <w:tr w:rsidR="00ED508C" w:rsidRPr="00E81F4B" w14:paraId="052F291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5AD068E" w14:textId="51F24728" w:rsidR="00ED508C" w:rsidRPr="00C94098" w:rsidRDefault="00ED508C" w:rsidP="00ED508C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VABCDS-19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15963" w14:textId="56A0B68D" w:rsidR="00ED508C" w:rsidRPr="00C94098" w:rsidRDefault="00ED508C" w:rsidP="00ED508C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</w:t>
            </w:r>
            <w:r w:rsidRPr="007E413D">
              <w:rPr>
                <w:rFonts w:eastAsia="Times New Roman" w:cs="Times New Roman"/>
                <w:color w:val="000000"/>
                <w:sz w:val="20"/>
                <w:szCs w:val="20"/>
              </w:rPr>
              <w:t>Claim Retrieval</w:t>
            </w:r>
          </w:p>
        </w:tc>
      </w:tr>
      <w:tr w:rsidR="00E558FE" w:rsidRPr="00E81F4B" w14:paraId="3A719B31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635E686" w14:textId="3A2E52EB" w:rsidR="00E558FE" w:rsidRPr="007E37BD" w:rsidRDefault="00E558FE" w:rsidP="00E558F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612B" w14:textId="1E2FD020" w:rsidR="00E558FE" w:rsidRPr="007E37BD" w:rsidRDefault="00E558FE" w:rsidP="00E558F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Dev Tools Server request</w:t>
            </w:r>
          </w:p>
        </w:tc>
      </w:tr>
      <w:tr w:rsidR="00E558FE" w:rsidRPr="00E81F4B" w14:paraId="4B94FE0A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99E8AD" w14:textId="2B500B6E" w:rsidR="00E558FE" w:rsidRPr="00C94098" w:rsidRDefault="00E558FE" w:rsidP="00E558F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0143C" w14:textId="38D35074" w:rsidR="00E558FE" w:rsidRPr="00C94098" w:rsidRDefault="00E558FE" w:rsidP="00E558F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Define Configuration and release management process</w:t>
            </w:r>
          </w:p>
        </w:tc>
      </w:tr>
      <w:tr w:rsidR="00201CAE" w:rsidRPr="00E81F4B" w14:paraId="3511CBEC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BBA6D3" w14:textId="02550B76" w:rsidR="00201CAE" w:rsidRPr="00C94098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BC06C" w14:textId="13A56EC2" w:rsidR="00201CAE" w:rsidRPr="00C94098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Define UI templates and development standards</w:t>
            </w:r>
          </w:p>
        </w:tc>
      </w:tr>
      <w:tr w:rsidR="00201CAE" w:rsidRPr="00E81F4B" w14:paraId="54C0B1CF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3608163" w14:textId="4C96C77E" w:rsidR="00201CAE" w:rsidRPr="00C94098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89BB" w14:textId="4F701466" w:rsidR="00201CAE" w:rsidRPr="00C94098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Continuous Integration process setup</w:t>
            </w:r>
          </w:p>
        </w:tc>
      </w:tr>
      <w:tr w:rsidR="00201CAE" w:rsidRPr="00E81F4B" w14:paraId="2BF6B960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2DBA6C" w14:textId="19CB6EEA" w:rsidR="00201CAE" w:rsidRPr="00C94098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5ADBC" w14:textId="2C6AC307" w:rsidR="00201CAE" w:rsidRPr="00C94098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Development Environment Application Server setup</w:t>
            </w:r>
          </w:p>
        </w:tc>
      </w:tr>
      <w:tr w:rsidR="00201CAE" w:rsidRPr="00E81F4B" w14:paraId="0AEAEB2D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F29E1E4" w14:textId="16C8A9FA" w:rsidR="00201CAE" w:rsidRPr="00C94098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VABCDS-257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D659" w14:textId="2B2DABC5" w:rsidR="00201CAE" w:rsidRPr="00C94098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Pilot Environment - Application server setup</w:t>
            </w:r>
          </w:p>
        </w:tc>
      </w:tr>
      <w:tr w:rsidR="00201CAE" w:rsidRPr="00E81F4B" w14:paraId="062B29D8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E8FD870" w14:textId="28BDA495" w:rsidR="00201CAE" w:rsidRPr="00C94098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F26AB" w14:textId="0E5FB648" w:rsidR="00201CAE" w:rsidRPr="00C94098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BCDS - Pilot Environment - Database server setup</w:t>
            </w:r>
          </w:p>
        </w:tc>
      </w:tr>
      <w:tr w:rsidR="00201CAE" w:rsidRPr="00E81F4B" w14:paraId="27163F0A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4902D5" w14:textId="08E0ACF2" w:rsidR="00201CAE" w:rsidRPr="007E37BD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VABCDS-281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E6930" w14:textId="2E5769A7" w:rsidR="00201CAE" w:rsidRPr="007E37BD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Wireframes: Login authentication, Rater Dashboard and Search</w:t>
            </w:r>
          </w:p>
        </w:tc>
      </w:tr>
      <w:tr w:rsidR="00201CAE" w:rsidRPr="00E81F4B" w14:paraId="130B985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EAE5D7" w14:textId="6A7CE5CF" w:rsidR="00201CAE" w:rsidRPr="00C94098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VABCDS-282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02B58" w14:textId="5489349A" w:rsidR="00201CAE" w:rsidRPr="00C94098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84D1C">
              <w:rPr>
                <w:rFonts w:eastAsia="Times New Roman" w:cs="Times New Roman"/>
                <w:color w:val="000000"/>
                <w:sz w:val="20"/>
                <w:szCs w:val="20"/>
              </w:rPr>
              <w:t>Data Structures for Login authentication</w:t>
            </w:r>
          </w:p>
        </w:tc>
      </w:tr>
      <w:tr w:rsidR="00201CAE" w:rsidRPr="00E81F4B" w14:paraId="79D4AE4C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555ACD" w14:textId="2EB3E232" w:rsidR="00201CAE" w:rsidRPr="00C94098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VABCDS-283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5026" w14:textId="45F9615E" w:rsidR="00201CAE" w:rsidRPr="00C94098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Data base objects for Login authentication</w:t>
            </w:r>
          </w:p>
        </w:tc>
      </w:tr>
      <w:tr w:rsidR="00201CAE" w:rsidRPr="00E81F4B" w14:paraId="7856580D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FE0499" w14:textId="77777777" w:rsidR="00201CAE" w:rsidRPr="007E37BD" w:rsidRDefault="00201CAE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VABCDS-291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336B3" w14:textId="77777777" w:rsidR="00201CAE" w:rsidRPr="007E37BD" w:rsidRDefault="00201CAE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Administrator's Dashboard</w:t>
            </w:r>
          </w:p>
        </w:tc>
      </w:tr>
      <w:tr w:rsidR="005057E5" w:rsidRPr="00E81F4B" w14:paraId="04DBBB41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ABFD70" w14:textId="03EA250F" w:rsidR="005057E5" w:rsidRPr="0090412B" w:rsidRDefault="005057E5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VABCDS-292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65D72" w14:textId="6F4C2CF9" w:rsidR="005057E5" w:rsidRPr="0090412B" w:rsidRDefault="005057E5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Mockup of Admin Dashboard</w:t>
            </w:r>
          </w:p>
        </w:tc>
      </w:tr>
      <w:tr w:rsidR="005057E5" w:rsidRPr="00E81F4B" w14:paraId="01D0E700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578D886" w14:textId="2CC87775" w:rsidR="005057E5" w:rsidRPr="0090412B" w:rsidRDefault="005057E5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VABCDS-294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52D2" w14:textId="7638F315" w:rsidR="005057E5" w:rsidRPr="0090412B" w:rsidRDefault="005057E5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Test Automation Feasibility</w:t>
            </w:r>
          </w:p>
        </w:tc>
      </w:tr>
      <w:tr w:rsidR="005057E5" w:rsidRPr="00E81F4B" w14:paraId="06D9B6A9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85340DA" w14:textId="024928B2" w:rsidR="005057E5" w:rsidRPr="0090412B" w:rsidRDefault="005057E5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VABCDS-296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BA304" w14:textId="6CA410DF" w:rsidR="005057E5" w:rsidRPr="0090412B" w:rsidRDefault="005057E5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Logical Data Model for DDM</w:t>
            </w:r>
          </w:p>
        </w:tc>
      </w:tr>
      <w:tr w:rsidR="005057E5" w:rsidRPr="00E81F4B" w14:paraId="1B0A9ED5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8F0A4FA" w14:textId="5C3E53EC" w:rsidR="005057E5" w:rsidRPr="0090412B" w:rsidRDefault="005057E5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VABCDS-297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5CEC8" w14:textId="5081E701" w:rsidR="005057E5" w:rsidRPr="0090412B" w:rsidRDefault="005057E5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Physical Data Model for DDM</w:t>
            </w:r>
          </w:p>
        </w:tc>
      </w:tr>
      <w:tr w:rsidR="005057E5" w:rsidRPr="00E81F4B" w14:paraId="7FEF4420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45FF0F" w14:textId="6E51ABD0" w:rsidR="005057E5" w:rsidRPr="0090412B" w:rsidRDefault="005057E5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VABCDS-298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C5CE" w14:textId="5498F3F2" w:rsidR="005057E5" w:rsidRPr="0090412B" w:rsidRDefault="005057E5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Create DDL Script &amp; physicalize the tables in the </w:t>
            </w:r>
            <w:proofErr w:type="spellStart"/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db</w:t>
            </w:r>
            <w:proofErr w:type="spellEnd"/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schema</w:t>
            </w:r>
          </w:p>
        </w:tc>
      </w:tr>
      <w:tr w:rsidR="00BA7128" w:rsidRPr="00E81F4B" w14:paraId="30173237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3DD893" w14:textId="51A8B92F" w:rsidR="00BA7128" w:rsidRPr="0090412B" w:rsidRDefault="00BA712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A7128">
              <w:rPr>
                <w:rFonts w:eastAsia="Times New Roman" w:cs="Times New Roman"/>
                <w:color w:val="000000"/>
                <w:sz w:val="20"/>
                <w:szCs w:val="20"/>
              </w:rPr>
              <w:t>VABCDS-306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A65FA" w14:textId="6D2528BE" w:rsidR="00BA7128" w:rsidRPr="0090412B" w:rsidRDefault="00BA712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A7128">
              <w:rPr>
                <w:rFonts w:eastAsia="Times New Roman" w:cs="Times New Roman"/>
                <w:color w:val="000000"/>
                <w:sz w:val="20"/>
                <w:szCs w:val="20"/>
              </w:rPr>
              <w:t>Admin permissions</w:t>
            </w:r>
          </w:p>
        </w:tc>
      </w:tr>
      <w:tr w:rsidR="00201CAE" w:rsidRPr="00E81F4B" w14:paraId="01F361B9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CC7A4AB" w14:textId="77777777" w:rsidR="00201CAE" w:rsidRPr="0090412B" w:rsidRDefault="00201CAE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>VABCDS-307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EC8B" w14:textId="77777777" w:rsidR="00201CAE" w:rsidRPr="0090412B" w:rsidRDefault="00201CAE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0412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Wireframe: Modeling Agent Dashboard  </w:t>
            </w:r>
          </w:p>
        </w:tc>
      </w:tr>
      <w:tr w:rsidR="00BA7128" w:rsidRPr="00E81F4B" w14:paraId="66B75400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98F2FBC" w14:textId="27BB1BB8" w:rsidR="00BA7128" w:rsidRPr="00201CAE" w:rsidRDefault="00E768A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VABCDS-309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10AC" w14:textId="04754F8D" w:rsidR="00BA7128" w:rsidRPr="00201CAE" w:rsidRDefault="00E768A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Finalize Rater's Dashboard</w:t>
            </w:r>
          </w:p>
        </w:tc>
      </w:tr>
      <w:tr w:rsidR="00BA7128" w:rsidRPr="00E81F4B" w14:paraId="755C9C17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B1A9C2" w14:textId="79C864A9" w:rsidR="00BA7128" w:rsidRPr="00201CAE" w:rsidRDefault="00E768A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VABCDS-315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A4242" w14:textId="10037E37" w:rsidR="00BA7128" w:rsidRPr="00201CAE" w:rsidRDefault="00E768A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Develop DB Script for Loading Ear DDM Data into DEV Schema</w:t>
            </w:r>
          </w:p>
        </w:tc>
      </w:tr>
      <w:tr w:rsidR="00BA7128" w:rsidRPr="00E81F4B" w14:paraId="20732A89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188B6A1" w14:textId="10C80DB5" w:rsidR="00BA7128" w:rsidRPr="00201CAE" w:rsidRDefault="00E768A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VABCDS-316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1256" w14:textId="4F8D49FE" w:rsidR="00BA7128" w:rsidRPr="00201CAE" w:rsidRDefault="00E768A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Load DDM Data Into the Ear DDM tables in DEV Schema</w:t>
            </w:r>
          </w:p>
        </w:tc>
      </w:tr>
      <w:tr w:rsidR="00BA7128" w:rsidRPr="00E81F4B" w14:paraId="63AFC01E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84050D2" w14:textId="3F6141BC" w:rsidR="00BA7128" w:rsidRPr="00201CAE" w:rsidRDefault="00E768A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VABCDS-317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960B5" w14:textId="7496CAA6" w:rsidR="00BA7128" w:rsidRPr="00201CAE" w:rsidRDefault="00E768A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Finalize Model Agent's dashboard</w:t>
            </w:r>
          </w:p>
        </w:tc>
      </w:tr>
      <w:tr w:rsidR="00BA7128" w:rsidRPr="00E81F4B" w14:paraId="4AF2934D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8E74456" w14:textId="3B91133E" w:rsidR="00BA7128" w:rsidRPr="00201CAE" w:rsidRDefault="00E768A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VABCDS-318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6863" w14:textId="4246E30D" w:rsidR="00BA7128" w:rsidRPr="00201CAE" w:rsidRDefault="00E768A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Initial Admin Dashboard</w:t>
            </w:r>
          </w:p>
        </w:tc>
      </w:tr>
      <w:tr w:rsidR="00BA7128" w:rsidRPr="00E81F4B" w14:paraId="105E2E39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D8019AB" w14:textId="71C391AB" w:rsidR="00BA7128" w:rsidRPr="00201CAE" w:rsidRDefault="00E768A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VABCDS-319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589A4" w14:textId="508B989A" w:rsidR="00BA7128" w:rsidRPr="00201CAE" w:rsidRDefault="00E768A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Rater Dashboard Test scenarios</w:t>
            </w:r>
          </w:p>
        </w:tc>
      </w:tr>
      <w:tr w:rsidR="00BA7128" w:rsidRPr="00E81F4B" w14:paraId="1B86DF16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3B96749" w14:textId="1A42789E" w:rsidR="00BA7128" w:rsidRPr="00201CAE" w:rsidRDefault="00E768A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VABCDS-321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C0E8B" w14:textId="2A13E108" w:rsidR="00BA7128" w:rsidRPr="00201CAE" w:rsidRDefault="00E768A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768A8">
              <w:rPr>
                <w:rFonts w:eastAsia="Times New Roman" w:cs="Times New Roman"/>
                <w:color w:val="000000"/>
                <w:sz w:val="20"/>
                <w:szCs w:val="20"/>
              </w:rPr>
              <w:t>Create 3 User Login Authentications</w:t>
            </w:r>
          </w:p>
        </w:tc>
      </w:tr>
      <w:tr w:rsidR="00B66EA6" w:rsidRPr="00E81F4B" w14:paraId="0C059A39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A5018D" w14:textId="62FE45DC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VABCDS-325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51D8" w14:textId="3B53F8C3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Modeling agent requirements 2</w:t>
            </w:r>
          </w:p>
        </w:tc>
      </w:tr>
      <w:tr w:rsidR="00B66EA6" w:rsidRPr="00E81F4B" w14:paraId="2B449CF2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A9BDE64" w14:textId="166A5946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VABCDS-327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F61B7" w14:textId="36CAC5E8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correct Login code base file structure</w:t>
            </w:r>
          </w:p>
        </w:tc>
      </w:tr>
      <w:tr w:rsidR="00B66EA6" w:rsidRPr="00E81F4B" w14:paraId="4409D1D6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ACA8F47" w14:textId="3FBB3773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VABCDS-331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76B3D" w14:textId="6F59083F" w:rsidR="00B66EA6" w:rsidRPr="00201CAE" w:rsidRDefault="00270C18" w:rsidP="00270C1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</w:t>
            </w: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date Requirements for Modeling agent work flow</w:t>
            </w:r>
          </w:p>
        </w:tc>
      </w:tr>
      <w:tr w:rsidR="00B66EA6" w:rsidRPr="00E81F4B" w14:paraId="30E05C20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B967154" w14:textId="2F35A53F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VABCDS-332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66BC0" w14:textId="1906E92A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Requirements for Admin</w:t>
            </w:r>
          </w:p>
        </w:tc>
      </w:tr>
      <w:tr w:rsidR="00B66EA6" w:rsidRPr="00E81F4B" w14:paraId="2EDB74D3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E35A08" w14:textId="2C6C4CB1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VABCDS-333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1886C" w14:textId="73852E1A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Add alerts messages in Modeling Agent work flow</w:t>
            </w:r>
          </w:p>
        </w:tc>
      </w:tr>
      <w:tr w:rsidR="00B66EA6" w:rsidRPr="00E81F4B" w14:paraId="3C8D9B2D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D6A6654" w14:textId="077A23C0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VABCDS-337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490A3" w14:textId="04F1CA63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Develop Claims Data Loading Script</w:t>
            </w:r>
          </w:p>
        </w:tc>
      </w:tr>
      <w:tr w:rsidR="00B66EA6" w:rsidRPr="00E81F4B" w14:paraId="57E6DB3A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5AF181" w14:textId="26607E63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VABCDS-338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BB08" w14:textId="6275E08A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Data Analysis for mapping Source Data to Target (BCDSS)</w:t>
            </w:r>
          </w:p>
        </w:tc>
      </w:tr>
      <w:tr w:rsidR="00B66EA6" w:rsidRPr="00E81F4B" w14:paraId="4C078448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00C4D1" w14:textId="72FAABE9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VABCDS-339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B7B56" w14:textId="40921D9A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Update BCDSS LDM - DB Objects for Model Dashboard</w:t>
            </w:r>
          </w:p>
        </w:tc>
      </w:tr>
      <w:tr w:rsidR="00B66EA6" w:rsidRPr="00E81F4B" w14:paraId="5AE42CF2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9D434B9" w14:textId="500D3C02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VABCDS-355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76B82" w14:textId="1F0E6F6B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Results page Requirements</w:t>
            </w:r>
          </w:p>
        </w:tc>
      </w:tr>
      <w:tr w:rsidR="00B66EA6" w:rsidRPr="00E81F4B" w14:paraId="028DF31B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BB455FA" w14:textId="07F15229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VABCDS-356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33110" w14:textId="7160C85F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Mockup of Result page</w:t>
            </w:r>
          </w:p>
        </w:tc>
      </w:tr>
      <w:tr w:rsidR="00B66EA6" w:rsidRPr="00E81F4B" w14:paraId="1B30BE11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4AECF8F" w14:textId="550C21C5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VABCDS-361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8129" w14:textId="5D1D25F2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Load DDM Data into BCDSS_DEV Schema</w:t>
            </w:r>
          </w:p>
        </w:tc>
      </w:tr>
      <w:tr w:rsidR="00B66EA6" w:rsidRPr="00E81F4B" w14:paraId="3B3120A0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680281" w14:textId="775FC367" w:rsidR="00B66EA6" w:rsidRPr="00201CAE" w:rsidRDefault="00270C18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VABCDS-386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505EE" w14:textId="135BA306" w:rsidR="00B66EA6" w:rsidRPr="00201CAE" w:rsidRDefault="00270C18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70C18">
              <w:rPr>
                <w:rFonts w:eastAsia="Times New Roman" w:cs="Times New Roman"/>
                <w:color w:val="000000"/>
                <w:sz w:val="20"/>
                <w:szCs w:val="20"/>
              </w:rPr>
              <w:t>Create claims page for Modeling Agent's dashboard</w:t>
            </w:r>
          </w:p>
        </w:tc>
      </w:tr>
      <w:tr w:rsidR="00201CAE" w:rsidRPr="00E81F4B" w14:paraId="172A7756" w14:textId="77777777" w:rsidTr="00A03738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6CB51A5" w14:textId="1A88A592" w:rsidR="00201CAE" w:rsidRPr="0090412B" w:rsidRDefault="00201CAE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1CAE">
              <w:rPr>
                <w:rFonts w:eastAsia="Times New Roman" w:cs="Times New Roman"/>
                <w:color w:val="000000"/>
                <w:sz w:val="20"/>
                <w:szCs w:val="20"/>
              </w:rPr>
              <w:t>VABCDS-395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7E6B5" w14:textId="63FBA08F" w:rsidR="00201CAE" w:rsidRPr="0090412B" w:rsidRDefault="00201CAE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1CAE">
              <w:rPr>
                <w:rFonts w:eastAsia="Times New Roman" w:cs="Times New Roman"/>
                <w:color w:val="000000"/>
                <w:sz w:val="20"/>
                <w:szCs w:val="20"/>
              </w:rPr>
              <w:t>BCDS - Establish DB connection and query for Rater's Dashboard</w:t>
            </w:r>
          </w:p>
        </w:tc>
      </w:tr>
      <w:tr w:rsidR="00201CAE" w:rsidRPr="00E81F4B" w14:paraId="48B1054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195FED5" w14:textId="5E2F1471" w:rsidR="00201CAE" w:rsidRPr="007E37BD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VABCDS-396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EF45" w14:textId="4F302D8F" w:rsidR="00201CAE" w:rsidRPr="007E37BD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BCDS - Modelling Agent Dashboard: Create claims page</w:t>
            </w:r>
          </w:p>
        </w:tc>
      </w:tr>
      <w:tr w:rsidR="00201CAE" w:rsidRPr="00E81F4B" w14:paraId="604532C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A236AA0" w14:textId="0650A01E" w:rsidR="00201CAE" w:rsidRPr="007E37BD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VABCDS-397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E5810" w14:textId="5E1B5838" w:rsidR="00201CAE" w:rsidRPr="007E37BD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67B0B">
              <w:rPr>
                <w:rFonts w:eastAsia="Times New Roman" w:cs="Times New Roman"/>
                <w:color w:val="000000"/>
                <w:sz w:val="20"/>
                <w:szCs w:val="20"/>
              </w:rPr>
              <w:t>BCDS - Modeling Agent's dashboard: create data object for claims page</w:t>
            </w:r>
          </w:p>
        </w:tc>
      </w:tr>
      <w:tr w:rsidR="00201CAE" w:rsidRPr="00E81F4B" w14:paraId="348B0FE6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F0C0AA" w14:textId="542D5DB8" w:rsidR="00201CAE" w:rsidRPr="00F84D1C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1CAE">
              <w:rPr>
                <w:rFonts w:eastAsia="Times New Roman" w:cs="Times New Roman"/>
                <w:color w:val="000000"/>
                <w:sz w:val="20"/>
                <w:szCs w:val="20"/>
              </w:rPr>
              <w:t>VABCDS-398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BFB79" w14:textId="798E1AA7" w:rsidR="00201CAE" w:rsidRPr="00F84D1C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01CAE">
              <w:rPr>
                <w:rFonts w:eastAsia="Times New Roman" w:cs="Times New Roman"/>
                <w:color w:val="000000"/>
                <w:sz w:val="20"/>
                <w:szCs w:val="20"/>
              </w:rPr>
              <w:t>BCDS - Modelling agent: Dashboard design</w:t>
            </w:r>
          </w:p>
        </w:tc>
      </w:tr>
      <w:tr w:rsidR="00201CAE" w:rsidRPr="00E81F4B" w14:paraId="27466CAF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B9FBBF" w14:textId="4A8BD873" w:rsidR="00201CAE" w:rsidRPr="007E37BD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VABCDS-399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BA71A" w14:textId="71FB98C7" w:rsidR="00201CAE" w:rsidRPr="007E37BD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Establish DB query for Modelling Agent's Dashboard's Claims page</w:t>
            </w:r>
          </w:p>
        </w:tc>
      </w:tr>
      <w:tr w:rsidR="00201CAE" w:rsidRPr="00E81F4B" w14:paraId="0D4B5D85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3C4400D" w14:textId="3D2981A1" w:rsidR="00201CAE" w:rsidRPr="007E37BD" w:rsidRDefault="00201CAE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VABCDS-400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21B1" w14:textId="7C5ED587" w:rsidR="00201CAE" w:rsidRPr="007E37BD" w:rsidRDefault="00201CAE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4437A">
              <w:rPr>
                <w:rFonts w:eastAsia="Times New Roman" w:cs="Times New Roman"/>
                <w:color w:val="000000"/>
                <w:sz w:val="20"/>
                <w:szCs w:val="20"/>
              </w:rPr>
              <w:t>BCDS - Admin Dashboard requirements</w:t>
            </w:r>
          </w:p>
        </w:tc>
      </w:tr>
      <w:tr w:rsidR="00270C18" w:rsidRPr="00E81F4B" w14:paraId="5C36414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563914C" w14:textId="3B896BD9" w:rsidR="00270C18" w:rsidRPr="008C593F" w:rsidRDefault="00F41D37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1D37">
              <w:rPr>
                <w:rFonts w:eastAsia="Times New Roman" w:cs="Times New Roman"/>
                <w:color w:val="000000"/>
                <w:sz w:val="20"/>
                <w:szCs w:val="20"/>
              </w:rPr>
              <w:t>VABCDS-403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A0533" w14:textId="641F145E" w:rsidR="00270C18" w:rsidRPr="008C593F" w:rsidRDefault="00F41D37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1D37">
              <w:rPr>
                <w:rFonts w:eastAsia="Times New Roman" w:cs="Times New Roman"/>
                <w:color w:val="000000"/>
                <w:sz w:val="20"/>
                <w:szCs w:val="20"/>
              </w:rPr>
              <w:t>Create claim page data objects</w:t>
            </w:r>
          </w:p>
        </w:tc>
      </w:tr>
      <w:tr w:rsidR="00270C18" w:rsidRPr="00E81F4B" w14:paraId="1A44E987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A7790D" w14:textId="220437C0" w:rsidR="00270C18" w:rsidRPr="008C593F" w:rsidRDefault="00F41D37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1D37">
              <w:rPr>
                <w:rFonts w:eastAsia="Times New Roman" w:cs="Times New Roman"/>
                <w:color w:val="000000"/>
                <w:sz w:val="20"/>
                <w:szCs w:val="20"/>
              </w:rPr>
              <w:t>VABCDS-405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BAB3C" w14:textId="4785AE5B" w:rsidR="00270C18" w:rsidRPr="008C593F" w:rsidRDefault="00F41D37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41D37">
              <w:rPr>
                <w:rFonts w:eastAsia="Times New Roman" w:cs="Times New Roman"/>
                <w:color w:val="000000"/>
                <w:sz w:val="20"/>
                <w:szCs w:val="20"/>
              </w:rPr>
              <w:t>Implement DB query to acquire data for claims page</w:t>
            </w:r>
          </w:p>
        </w:tc>
      </w:tr>
      <w:tr w:rsidR="00201CAE" w:rsidRPr="00E81F4B" w14:paraId="7E93BE50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F4F5F1B" w14:textId="7E5ED3FB" w:rsidR="00201CAE" w:rsidRPr="007E37BD" w:rsidRDefault="008C593F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593F">
              <w:rPr>
                <w:rFonts w:eastAsia="Times New Roman" w:cs="Times New Roman"/>
                <w:color w:val="000000"/>
                <w:sz w:val="20"/>
                <w:szCs w:val="20"/>
              </w:rPr>
              <w:t>VABCDS-461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05398" w14:textId="0D4BD604" w:rsidR="00201CAE" w:rsidRPr="007E37BD" w:rsidRDefault="008C593F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593F">
              <w:rPr>
                <w:rFonts w:eastAsia="Times New Roman" w:cs="Times New Roman"/>
                <w:color w:val="000000"/>
                <w:sz w:val="20"/>
                <w:szCs w:val="20"/>
              </w:rPr>
              <w:t>BCDS - Populate DB data in Rater's Dashboard</w:t>
            </w:r>
          </w:p>
        </w:tc>
      </w:tr>
      <w:tr w:rsidR="00201CAE" w:rsidRPr="00E81F4B" w14:paraId="2EF82189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4F909F0" w14:textId="32845560" w:rsidR="00201CAE" w:rsidRPr="007E37BD" w:rsidRDefault="008C593F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593F">
              <w:rPr>
                <w:rFonts w:eastAsia="Times New Roman" w:cs="Times New Roman"/>
                <w:color w:val="000000"/>
                <w:sz w:val="20"/>
                <w:szCs w:val="20"/>
              </w:rPr>
              <w:t>VABCDS-462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EEDDD" w14:textId="5F818FDC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Populate DB data in Modeling Agent -Dashboard</w:t>
            </w:r>
          </w:p>
        </w:tc>
      </w:tr>
      <w:tr w:rsidR="00201CAE" w:rsidRPr="00E81F4B" w14:paraId="7E0F2DA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02B4DFB" w14:textId="0B162061" w:rsidR="00201CAE" w:rsidRPr="007E37BD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VABCDS-466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350F" w14:textId="13F2AB76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Rater's Dashboard - refactor data entity</w:t>
            </w:r>
          </w:p>
        </w:tc>
      </w:tr>
      <w:tr w:rsidR="00201CAE" w:rsidRPr="00E81F4B" w14:paraId="19987E93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7567601" w14:textId="68011D73" w:rsidR="00201CAE" w:rsidRPr="007E37BD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VABCDS-467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BB70" w14:textId="54C79C4F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BCDS - Rater's Dashboard - create entity access service via spring </w:t>
            </w:r>
            <w:proofErr w:type="spellStart"/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jpa</w:t>
            </w:r>
            <w:proofErr w:type="spellEnd"/>
          </w:p>
        </w:tc>
      </w:tr>
      <w:tr w:rsidR="00201CAE" w:rsidRPr="00E81F4B" w14:paraId="0BB347F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A3C7A70" w14:textId="7CDD8F0E" w:rsidR="00201CAE" w:rsidRPr="007E37BD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VABCDS-468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D488" w14:textId="489CFAB7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Rater's Dashboard - create data service</w:t>
            </w:r>
          </w:p>
        </w:tc>
      </w:tr>
      <w:tr w:rsidR="00201CAE" w:rsidRPr="00E81F4B" w14:paraId="4C25C784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C61C0CE" w14:textId="4F511360" w:rsidR="00201CAE" w:rsidRPr="007E37BD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VABCDS-469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815F" w14:textId="2DF99A36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Rater's Dashboard - create rest service</w:t>
            </w:r>
          </w:p>
        </w:tc>
      </w:tr>
      <w:tr w:rsidR="00201CAE" w:rsidRPr="00E81F4B" w14:paraId="3AD405BE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640105" w14:textId="45D36566" w:rsidR="00201CAE" w:rsidRPr="007E37BD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VABCDS-470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8167F" w14:textId="49769AFB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Modeling Agent's Dashboard - refactor data entity</w:t>
            </w:r>
          </w:p>
        </w:tc>
      </w:tr>
      <w:tr w:rsidR="00201CAE" w:rsidRPr="00E81F4B" w14:paraId="42DE3BB8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ED0A62" w14:textId="57E5FB18" w:rsidR="00201CAE" w:rsidRPr="007E37BD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VABCDS-471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452EE" w14:textId="5DF420AF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Modeling Agent's Dashboard - create repository</w:t>
            </w:r>
          </w:p>
        </w:tc>
      </w:tr>
      <w:tr w:rsidR="00201CAE" w:rsidRPr="00E81F4B" w14:paraId="453A38D1" w14:textId="77777777" w:rsidTr="005672F7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2A5D1B7" w14:textId="301EBFC4" w:rsidR="00201CAE" w:rsidRPr="007E37BD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VABCDS-472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B4B73" w14:textId="22733FA0" w:rsidR="00201CAE" w:rsidRPr="007E37BD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Modeling Agent's Dashboard - create data service</w:t>
            </w:r>
          </w:p>
        </w:tc>
      </w:tr>
      <w:tr w:rsidR="00201CAE" w:rsidRPr="00E81F4B" w14:paraId="265CC58A" w14:textId="77777777" w:rsidTr="005D21E3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91D2509" w14:textId="502BF64B" w:rsidR="00201CAE" w:rsidRPr="0090412B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VABCDS-473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2C141" w14:textId="01D4BC9C" w:rsidR="00201CAE" w:rsidRPr="0090412B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BCDS - Modeling Agent's Dashboard - create rest service</w:t>
            </w:r>
          </w:p>
        </w:tc>
      </w:tr>
      <w:tr w:rsidR="00201CAE" w:rsidRPr="00E81F4B" w14:paraId="1E8AD019" w14:textId="77777777" w:rsidTr="005D21E3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012FA53" w14:textId="3E6A2FB7" w:rsidR="00201CAE" w:rsidRPr="0090412B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VABCDS-474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A2F07" w14:textId="7B6D0E6E" w:rsidR="00201CAE" w:rsidRPr="0090412B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Rater's dashboard - DB support to populate claims data</w:t>
            </w:r>
          </w:p>
        </w:tc>
      </w:tr>
      <w:tr w:rsidR="00201CAE" w:rsidRPr="00E81F4B" w14:paraId="0FB08317" w14:textId="77777777" w:rsidTr="005D21E3">
        <w:trPr>
          <w:trHeight w:val="288"/>
        </w:trPr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E5E1D89" w14:textId="6E53BBBD" w:rsidR="00201CAE" w:rsidRPr="0090412B" w:rsidRDefault="005057E5" w:rsidP="00201CAE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VABCDS-475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E212" w14:textId="64D240AA" w:rsidR="00201CAE" w:rsidRPr="0090412B" w:rsidRDefault="005057E5" w:rsidP="00201CAE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7E5">
              <w:rPr>
                <w:rFonts w:eastAsia="Times New Roman" w:cs="Times New Roman"/>
                <w:color w:val="000000"/>
                <w:sz w:val="20"/>
                <w:szCs w:val="20"/>
              </w:rPr>
              <w:t>Modeling Agent dashboard - DB support to populate claims data</w:t>
            </w:r>
          </w:p>
        </w:tc>
      </w:tr>
    </w:tbl>
    <w:p w14:paraId="5D1E460B" w14:textId="75E218E6" w:rsidR="00036120" w:rsidRDefault="00036120" w:rsidP="0003612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AA2682">
        <w:rPr>
          <w:b/>
          <w:noProof/>
          <w:color w:val="000000" w:themeColor="text1"/>
          <w:sz w:val="20"/>
          <w:szCs w:val="20"/>
        </w:rPr>
        <w:t>1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 xml:space="preserve">: </w:t>
      </w:r>
      <w:r>
        <w:rPr>
          <w:b/>
          <w:color w:val="000000" w:themeColor="text1"/>
          <w:sz w:val="20"/>
          <w:szCs w:val="20"/>
        </w:rPr>
        <w:t xml:space="preserve">Stories </w:t>
      </w:r>
      <w:r w:rsidRPr="000C31B0">
        <w:rPr>
          <w:b/>
          <w:color w:val="000000" w:themeColor="text1"/>
          <w:sz w:val="20"/>
          <w:szCs w:val="20"/>
        </w:rPr>
        <w:t xml:space="preserve">Resolved in </w:t>
      </w:r>
      <w:r w:rsidR="00C15003">
        <w:rPr>
          <w:b/>
          <w:color w:val="000000" w:themeColor="text1"/>
          <w:sz w:val="20"/>
          <w:szCs w:val="20"/>
        </w:rPr>
        <w:t>BCDSS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 w:rsidR="009E1038">
        <w:rPr>
          <w:b/>
          <w:color w:val="000000" w:themeColor="text1"/>
          <w:sz w:val="20"/>
          <w:szCs w:val="20"/>
        </w:rPr>
        <w:t>Sprints 1-</w:t>
      </w:r>
      <w:r w:rsidR="00C21769">
        <w:rPr>
          <w:b/>
          <w:color w:val="000000" w:themeColor="text1"/>
          <w:sz w:val="20"/>
          <w:szCs w:val="20"/>
        </w:rPr>
        <w:t>8</w:t>
      </w:r>
    </w:p>
    <w:p w14:paraId="6D720489" w14:textId="77777777" w:rsidR="00276BB5" w:rsidRPr="000C31B0" w:rsidRDefault="00276BB5" w:rsidP="00276BB5"/>
    <w:p w14:paraId="4A24F53A" w14:textId="77777777" w:rsidR="009627F9" w:rsidRPr="000C31B0" w:rsidRDefault="009627F9" w:rsidP="009627F9">
      <w:pPr>
        <w:pStyle w:val="Heading2"/>
        <w:rPr>
          <w:color w:val="000000" w:themeColor="text1"/>
        </w:rPr>
      </w:pPr>
      <w:bookmarkStart w:id="33" w:name="_Toc456187342"/>
      <w:r w:rsidRPr="000C31B0">
        <w:rPr>
          <w:color w:val="000000" w:themeColor="text1"/>
        </w:rPr>
        <w:t>Defects Resolved</w:t>
      </w:r>
      <w:bookmarkEnd w:id="33"/>
    </w:p>
    <w:p w14:paraId="06E09CD9" w14:textId="1F45F69D" w:rsidR="00874A97" w:rsidRDefault="00615D57" w:rsidP="008F78AB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 w:rsidR="009E1038">
        <w:rPr>
          <w:color w:val="000000" w:themeColor="text1"/>
          <w:szCs w:val="24"/>
        </w:rPr>
        <w:t>S</w:t>
      </w:r>
      <w:r w:rsidR="003B59C6">
        <w:rPr>
          <w:color w:val="000000" w:themeColor="text1"/>
          <w:szCs w:val="24"/>
        </w:rPr>
        <w:t>prints 1-</w:t>
      </w:r>
      <w:r w:rsidR="00C21769">
        <w:rPr>
          <w:color w:val="000000" w:themeColor="text1"/>
          <w:szCs w:val="24"/>
        </w:rPr>
        <w:t>8</w:t>
      </w:r>
      <w:r w:rsidR="00874A97">
        <w:rPr>
          <w:color w:val="000000" w:themeColor="text1"/>
          <w:szCs w:val="24"/>
        </w:rPr>
        <w:t>,</w:t>
      </w:r>
      <w:r w:rsidR="000533A3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 xml:space="preserve">the team resolved </w:t>
      </w:r>
      <w:r w:rsidR="00033F0B">
        <w:rPr>
          <w:color w:val="000000" w:themeColor="text1"/>
          <w:szCs w:val="24"/>
        </w:rPr>
        <w:t xml:space="preserve">4 </w:t>
      </w:r>
      <w:r w:rsidR="00181202">
        <w:rPr>
          <w:color w:val="000000" w:themeColor="text1"/>
          <w:szCs w:val="24"/>
        </w:rPr>
        <w:t>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>.</w:t>
      </w:r>
      <w:r w:rsidR="00874A97">
        <w:rPr>
          <w:color w:val="000000" w:themeColor="text1"/>
          <w:szCs w:val="24"/>
        </w:rPr>
        <w:t xml:space="preserve"> </w:t>
      </w:r>
      <w:r w:rsidR="00AF344B" w:rsidRPr="000C31B0">
        <w:rPr>
          <w:color w:val="000000" w:themeColor="text1"/>
          <w:szCs w:val="24"/>
        </w:rPr>
        <w:t>The following table lists the defect</w:t>
      </w:r>
      <w:r w:rsidR="002C33B3">
        <w:rPr>
          <w:color w:val="000000" w:themeColor="text1"/>
          <w:szCs w:val="24"/>
        </w:rPr>
        <w:t>s</w:t>
      </w:r>
      <w:r w:rsidR="00AF344B" w:rsidRPr="000C31B0">
        <w:rPr>
          <w:color w:val="000000" w:themeColor="text1"/>
          <w:szCs w:val="24"/>
        </w:rPr>
        <w:t xml:space="preserve"> </w:t>
      </w:r>
      <w:r w:rsidR="003F532B" w:rsidRPr="000C31B0">
        <w:rPr>
          <w:color w:val="000000" w:themeColor="text1"/>
          <w:szCs w:val="24"/>
        </w:rPr>
        <w:t xml:space="preserve">resolved </w:t>
      </w:r>
      <w:r w:rsidR="00AF344B" w:rsidRPr="000C31B0">
        <w:rPr>
          <w:color w:val="000000" w:themeColor="text1"/>
          <w:szCs w:val="24"/>
        </w:rPr>
        <w:t xml:space="preserve">in </w:t>
      </w:r>
      <w:r w:rsidR="009E1038">
        <w:rPr>
          <w:color w:val="000000" w:themeColor="text1"/>
          <w:szCs w:val="24"/>
        </w:rPr>
        <w:t>Sprints 1-</w:t>
      </w:r>
      <w:r w:rsidR="00C21769">
        <w:rPr>
          <w:color w:val="000000" w:themeColor="text1"/>
          <w:szCs w:val="24"/>
        </w:rPr>
        <w:t>8</w:t>
      </w:r>
      <w:r w:rsidR="00AF344B"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370"/>
      </w:tblGrid>
      <w:tr w:rsidR="00E9558C" w:rsidRPr="00C30F06" w14:paraId="0C47CD0E" w14:textId="77777777" w:rsidTr="00C60B61">
        <w:trPr>
          <w:trHeight w:val="288"/>
        </w:trPr>
        <w:tc>
          <w:tcPr>
            <w:tcW w:w="134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1EDDE16" w14:textId="77777777" w:rsidR="00E9558C" w:rsidRPr="00FF7DBE" w:rsidRDefault="00E9558C" w:rsidP="00276BB5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37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D6DE71B" w14:textId="77777777" w:rsidR="00E9558C" w:rsidRPr="00FF7DBE" w:rsidRDefault="00E9558C" w:rsidP="00276BB5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033F0B" w:rsidRPr="00830785" w14:paraId="5C4CDB4F" w14:textId="77777777" w:rsidTr="00A03738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27708B7B" w14:textId="77777777" w:rsidR="00033F0B" w:rsidRPr="00067457" w:rsidRDefault="00033F0B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VABCDS-354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23A3C1C1" w14:textId="77777777" w:rsidR="00033F0B" w:rsidRPr="00067457" w:rsidRDefault="00033F0B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Modeler log in page does not give access to log out option</w:t>
            </w:r>
          </w:p>
        </w:tc>
      </w:tr>
      <w:tr w:rsidR="00033F0B" w:rsidRPr="00830785" w14:paraId="63B055AF" w14:textId="77777777" w:rsidTr="00A03738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0B864982" w14:textId="77777777" w:rsidR="00033F0B" w:rsidRPr="00415409" w:rsidRDefault="00033F0B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B4E48">
              <w:rPr>
                <w:rFonts w:eastAsia="Times New Roman" w:cs="Times New Roman"/>
                <w:color w:val="000000"/>
                <w:sz w:val="20"/>
                <w:szCs w:val="20"/>
              </w:rPr>
              <w:t>VABCDS-367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39BEB19B" w14:textId="77777777" w:rsidR="00033F0B" w:rsidRPr="00415409" w:rsidRDefault="00033F0B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Rater log in - Dashboard does not show Log in as "Rater"</w:t>
            </w:r>
          </w:p>
        </w:tc>
      </w:tr>
      <w:tr w:rsidR="00033F0B" w:rsidRPr="00830785" w14:paraId="763AE251" w14:textId="77777777" w:rsidTr="00A03738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7ED3F443" w14:textId="77777777" w:rsidR="00033F0B" w:rsidRPr="00415409" w:rsidRDefault="00033F0B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VABCDS-463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244E9871" w14:textId="77777777" w:rsidR="00033F0B" w:rsidRPr="00415409" w:rsidRDefault="00033F0B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rater/modeling agent log in screen missing following items</w:t>
            </w:r>
          </w:p>
        </w:tc>
      </w:tr>
      <w:tr w:rsidR="00033F0B" w:rsidRPr="00830785" w14:paraId="68584D10" w14:textId="77777777" w:rsidTr="00A03738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4C093144" w14:textId="77777777" w:rsidR="00033F0B" w:rsidRPr="00415409" w:rsidRDefault="00033F0B" w:rsidP="00A03738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VABCDS-464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17B3D0A7" w14:textId="77777777" w:rsidR="00033F0B" w:rsidRPr="00415409" w:rsidRDefault="00033F0B" w:rsidP="00A03738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rater/modeling agent log in screen needs following labels</w:t>
            </w:r>
          </w:p>
        </w:tc>
      </w:tr>
    </w:tbl>
    <w:p w14:paraId="45800E82" w14:textId="319D9D9C" w:rsidR="00534E10" w:rsidRDefault="00874A97" w:rsidP="00874A97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 w:rsidRPr="000C31B0">
        <w:rPr>
          <w:b/>
          <w:color w:val="000000" w:themeColor="text1"/>
          <w:sz w:val="20"/>
          <w:szCs w:val="20"/>
        </w:rPr>
        <w:fldChar w:fldCharType="begin"/>
      </w:r>
      <w:r w:rsidRPr="000C31B0">
        <w:rPr>
          <w:b/>
          <w:color w:val="000000" w:themeColor="text1"/>
          <w:sz w:val="20"/>
          <w:szCs w:val="20"/>
        </w:rPr>
        <w:instrText xml:space="preserve"> SEQ Table \* ARABIC </w:instrText>
      </w:r>
      <w:r w:rsidRPr="000C31B0">
        <w:rPr>
          <w:b/>
          <w:color w:val="000000" w:themeColor="text1"/>
          <w:sz w:val="20"/>
          <w:szCs w:val="20"/>
        </w:rPr>
        <w:fldChar w:fldCharType="separate"/>
      </w:r>
      <w:r w:rsidR="00AA2682">
        <w:rPr>
          <w:b/>
          <w:noProof/>
          <w:color w:val="000000" w:themeColor="text1"/>
          <w:sz w:val="20"/>
          <w:szCs w:val="20"/>
        </w:rPr>
        <w:t>2</w:t>
      </w:r>
      <w:r w:rsidRPr="000C31B0">
        <w:rPr>
          <w:b/>
          <w:noProof/>
          <w:color w:val="000000" w:themeColor="text1"/>
          <w:sz w:val="20"/>
          <w:szCs w:val="20"/>
        </w:rPr>
        <w:fldChar w:fldCharType="end"/>
      </w:r>
      <w:r w:rsidRPr="000C31B0">
        <w:rPr>
          <w:b/>
          <w:color w:val="000000" w:themeColor="text1"/>
          <w:sz w:val="20"/>
          <w:szCs w:val="20"/>
        </w:rPr>
        <w:t>: Defect</w:t>
      </w:r>
      <w:r w:rsidR="00036120"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Resolved in </w:t>
      </w:r>
      <w:r w:rsidR="009E1038">
        <w:rPr>
          <w:b/>
          <w:color w:val="000000" w:themeColor="text1"/>
          <w:sz w:val="20"/>
          <w:szCs w:val="20"/>
        </w:rPr>
        <w:t>Sprints 1-</w:t>
      </w:r>
      <w:r w:rsidR="00C21769">
        <w:rPr>
          <w:b/>
          <w:color w:val="000000" w:themeColor="text1"/>
          <w:sz w:val="20"/>
          <w:szCs w:val="20"/>
        </w:rPr>
        <w:t>8</w:t>
      </w:r>
    </w:p>
    <w:p w14:paraId="5CB97B2C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52B7410B" w14:textId="77777777" w:rsidR="00534E10" w:rsidRPr="000C31B0" w:rsidRDefault="00534E10" w:rsidP="00534E10">
      <w:pPr>
        <w:pStyle w:val="Heading2"/>
        <w:rPr>
          <w:color w:val="000000" w:themeColor="text1"/>
        </w:rPr>
      </w:pPr>
      <w:bookmarkStart w:id="34" w:name="_Toc456187343"/>
      <w:r w:rsidRPr="000C31B0">
        <w:rPr>
          <w:color w:val="000000" w:themeColor="text1"/>
        </w:rPr>
        <w:t xml:space="preserve">Defects </w:t>
      </w:r>
      <w:r>
        <w:rPr>
          <w:color w:val="000000" w:themeColor="text1"/>
        </w:rPr>
        <w:t>Open</w:t>
      </w:r>
      <w:bookmarkEnd w:id="34"/>
    </w:p>
    <w:p w14:paraId="5B4718B6" w14:textId="554A8AF7" w:rsidR="00534E10" w:rsidRDefault="00534E10" w:rsidP="00534E10">
      <w:pPr>
        <w:rPr>
          <w:color w:val="000000" w:themeColor="text1"/>
          <w:szCs w:val="24"/>
        </w:rPr>
      </w:pPr>
      <w:r w:rsidRPr="000C31B0">
        <w:rPr>
          <w:color w:val="000000" w:themeColor="text1"/>
          <w:szCs w:val="24"/>
        </w:rPr>
        <w:t xml:space="preserve">During release </w:t>
      </w:r>
      <w:r>
        <w:rPr>
          <w:color w:val="000000" w:themeColor="text1"/>
          <w:szCs w:val="24"/>
        </w:rPr>
        <w:t>Sprints 1-</w:t>
      </w:r>
      <w:r w:rsidR="00C21769">
        <w:rPr>
          <w:color w:val="000000" w:themeColor="text1"/>
          <w:szCs w:val="24"/>
        </w:rPr>
        <w:t>8</w:t>
      </w:r>
      <w:r>
        <w:rPr>
          <w:color w:val="000000" w:themeColor="text1"/>
          <w:szCs w:val="24"/>
        </w:rPr>
        <w:t xml:space="preserve">, </w:t>
      </w:r>
      <w:r w:rsidRPr="000C31B0">
        <w:rPr>
          <w:color w:val="000000" w:themeColor="text1"/>
          <w:szCs w:val="24"/>
        </w:rPr>
        <w:t xml:space="preserve">the team </w:t>
      </w:r>
      <w:r>
        <w:rPr>
          <w:color w:val="000000" w:themeColor="text1"/>
          <w:szCs w:val="24"/>
        </w:rPr>
        <w:t xml:space="preserve">open </w:t>
      </w:r>
      <w:r w:rsidR="00033F0B">
        <w:rPr>
          <w:color w:val="000000" w:themeColor="text1"/>
          <w:szCs w:val="24"/>
        </w:rPr>
        <w:t xml:space="preserve">4 </w:t>
      </w:r>
      <w:r>
        <w:rPr>
          <w:color w:val="000000" w:themeColor="text1"/>
          <w:szCs w:val="24"/>
        </w:rPr>
        <w:t>defects</w:t>
      </w:r>
      <w:r w:rsidRPr="000C31B0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0C31B0">
        <w:rPr>
          <w:color w:val="000000" w:themeColor="text1"/>
          <w:szCs w:val="24"/>
        </w:rPr>
        <w:t>The following table lists the defect</w:t>
      </w:r>
      <w:r>
        <w:rPr>
          <w:color w:val="000000" w:themeColor="text1"/>
          <w:szCs w:val="24"/>
        </w:rPr>
        <w:t>s</w:t>
      </w:r>
      <w:r w:rsidRPr="000C31B0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open </w:t>
      </w:r>
      <w:r w:rsidRPr="000C31B0">
        <w:rPr>
          <w:color w:val="000000" w:themeColor="text1"/>
          <w:szCs w:val="24"/>
        </w:rPr>
        <w:t xml:space="preserve">in </w:t>
      </w:r>
      <w:r>
        <w:rPr>
          <w:color w:val="000000" w:themeColor="text1"/>
          <w:szCs w:val="24"/>
        </w:rPr>
        <w:t>Sprints 1-</w:t>
      </w:r>
      <w:r w:rsidR="00C21769">
        <w:rPr>
          <w:color w:val="000000" w:themeColor="text1"/>
          <w:szCs w:val="24"/>
        </w:rPr>
        <w:t>8</w:t>
      </w:r>
      <w:r w:rsidRPr="000C31B0">
        <w:rPr>
          <w:color w:val="000000" w:themeColor="text1"/>
          <w:szCs w:val="24"/>
        </w:rPr>
        <w:t>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370"/>
      </w:tblGrid>
      <w:tr w:rsidR="00534E10" w:rsidRPr="00C30F06" w14:paraId="4414C0A1" w14:textId="77777777" w:rsidTr="00033F0B">
        <w:trPr>
          <w:trHeight w:val="288"/>
        </w:trPr>
        <w:tc>
          <w:tcPr>
            <w:tcW w:w="1345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8BF687" w14:textId="77777777" w:rsidR="00534E10" w:rsidRPr="00FF7DBE" w:rsidRDefault="00534E10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ID</w:t>
            </w:r>
          </w:p>
        </w:tc>
        <w:tc>
          <w:tcPr>
            <w:tcW w:w="8370" w:type="dxa"/>
            <w:tcBorders>
              <w:top w:val="single" w:sz="4" w:space="0" w:color="auto"/>
              <w:bottom w:val="single" w:sz="6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17D6EEA" w14:textId="77777777" w:rsidR="00534E10" w:rsidRPr="00FF7DBE" w:rsidRDefault="00534E10" w:rsidP="008D0DC0">
            <w:pPr>
              <w:widowControl w:val="0"/>
              <w:spacing w:after="0"/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FF7DBE">
              <w:rPr>
                <w:rFonts w:eastAsia="Times New Roman" w:cs="Times New Roman"/>
                <w:b/>
                <w:color w:val="000000"/>
              </w:rPr>
              <w:t>Summary</w:t>
            </w:r>
          </w:p>
        </w:tc>
      </w:tr>
      <w:tr w:rsidR="00534E10" w:rsidRPr="00830785" w14:paraId="70A33CDC" w14:textId="77777777" w:rsidTr="00033F0B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6B2EAE1D" w14:textId="77777777" w:rsidR="00534E10" w:rsidRPr="00067457" w:rsidRDefault="00415409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VABCDS-354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8DA7ABA" w14:textId="77777777" w:rsidR="00534E10" w:rsidRPr="00067457" w:rsidRDefault="00415409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15409">
              <w:rPr>
                <w:rFonts w:eastAsia="Times New Roman" w:cs="Times New Roman"/>
                <w:color w:val="000000"/>
                <w:sz w:val="20"/>
                <w:szCs w:val="20"/>
              </w:rPr>
              <w:t>Modeler log in page does not give access to log out option</w:t>
            </w:r>
          </w:p>
        </w:tc>
      </w:tr>
      <w:tr w:rsidR="00B439D5" w:rsidRPr="00830785" w14:paraId="25315620" w14:textId="77777777" w:rsidTr="00033F0B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6745C815" w14:textId="6958BC98" w:rsidR="00B439D5" w:rsidRPr="00415409" w:rsidRDefault="002B4E48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B4E48">
              <w:rPr>
                <w:rFonts w:eastAsia="Times New Roman" w:cs="Times New Roman"/>
                <w:color w:val="000000"/>
                <w:sz w:val="20"/>
                <w:szCs w:val="20"/>
              </w:rPr>
              <w:t>VABCDS-367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7B19BB3F" w14:textId="1F58E2B9" w:rsidR="00B439D5" w:rsidRPr="00415409" w:rsidRDefault="00033F0B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Rater log in - Dashboard does not show Log in as "Rater"</w:t>
            </w:r>
          </w:p>
        </w:tc>
      </w:tr>
      <w:tr w:rsidR="00B439D5" w:rsidRPr="00830785" w14:paraId="33E3BA3C" w14:textId="77777777" w:rsidTr="00033F0B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4F8E0A30" w14:textId="06AE2229" w:rsidR="00B439D5" w:rsidRPr="00415409" w:rsidRDefault="00033F0B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VABCDS-463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1729A676" w14:textId="20C885CB" w:rsidR="00B439D5" w:rsidRPr="00415409" w:rsidRDefault="00033F0B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rater/modeling agent log in screen missing following items</w:t>
            </w:r>
          </w:p>
        </w:tc>
      </w:tr>
      <w:tr w:rsidR="00B439D5" w:rsidRPr="00830785" w14:paraId="6400BBE6" w14:textId="77777777" w:rsidTr="00033F0B">
        <w:trPr>
          <w:trHeight w:val="288"/>
        </w:trPr>
        <w:tc>
          <w:tcPr>
            <w:tcW w:w="1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14:paraId="1F8F3C39" w14:textId="4E23D839" w:rsidR="00B439D5" w:rsidRPr="00415409" w:rsidRDefault="00033F0B" w:rsidP="008D0DC0">
            <w:pPr>
              <w:widowControl w:val="0"/>
              <w:spacing w:after="0"/>
              <w:ind w:left="-82" w:right="-108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VABCDS-464</w:t>
            </w:r>
          </w:p>
        </w:tc>
        <w:tc>
          <w:tcPr>
            <w:tcW w:w="8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</w:tcPr>
          <w:p w14:paraId="55060BD5" w14:textId="526275B7" w:rsidR="00B439D5" w:rsidRPr="00415409" w:rsidRDefault="00033F0B" w:rsidP="008D0DC0">
            <w:pPr>
              <w:widowControl w:val="0"/>
              <w:spacing w:after="0"/>
              <w:ind w:left="-82" w:right="-108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33F0B">
              <w:rPr>
                <w:rFonts w:eastAsia="Times New Roman" w:cs="Times New Roman"/>
                <w:color w:val="000000"/>
                <w:sz w:val="20"/>
                <w:szCs w:val="20"/>
              </w:rPr>
              <w:t>rater/modeling agent log in screen needs following labels</w:t>
            </w:r>
          </w:p>
        </w:tc>
      </w:tr>
    </w:tbl>
    <w:p w14:paraId="30E5D80E" w14:textId="252D411E" w:rsidR="00534E10" w:rsidRDefault="00534E10" w:rsidP="00534E10">
      <w:pPr>
        <w:jc w:val="center"/>
        <w:rPr>
          <w:b/>
          <w:color w:val="000000" w:themeColor="text1"/>
          <w:sz w:val="20"/>
          <w:szCs w:val="20"/>
        </w:rPr>
      </w:pPr>
      <w:r w:rsidRPr="000C31B0">
        <w:rPr>
          <w:b/>
          <w:color w:val="000000" w:themeColor="text1"/>
          <w:sz w:val="20"/>
          <w:szCs w:val="20"/>
        </w:rPr>
        <w:t xml:space="preserve">Table </w:t>
      </w:r>
      <w:r>
        <w:rPr>
          <w:b/>
          <w:color w:val="000000" w:themeColor="text1"/>
          <w:sz w:val="20"/>
          <w:szCs w:val="20"/>
        </w:rPr>
        <w:t>3</w:t>
      </w:r>
      <w:r w:rsidRPr="000C31B0">
        <w:rPr>
          <w:b/>
          <w:color w:val="000000" w:themeColor="text1"/>
          <w:sz w:val="20"/>
          <w:szCs w:val="20"/>
        </w:rPr>
        <w:t>: Defect</w:t>
      </w:r>
      <w:r>
        <w:rPr>
          <w:b/>
          <w:color w:val="000000" w:themeColor="text1"/>
          <w:sz w:val="20"/>
          <w:szCs w:val="20"/>
        </w:rPr>
        <w:t>s</w:t>
      </w:r>
      <w:r w:rsidRPr="000C31B0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Open </w:t>
      </w:r>
      <w:r w:rsidRPr="000C31B0">
        <w:rPr>
          <w:b/>
          <w:color w:val="000000" w:themeColor="text1"/>
          <w:sz w:val="20"/>
          <w:szCs w:val="20"/>
        </w:rPr>
        <w:t xml:space="preserve">in </w:t>
      </w:r>
      <w:r>
        <w:rPr>
          <w:b/>
          <w:color w:val="000000" w:themeColor="text1"/>
          <w:sz w:val="20"/>
          <w:szCs w:val="20"/>
        </w:rPr>
        <w:t>Sprints 1-</w:t>
      </w:r>
      <w:r w:rsidR="00C21769">
        <w:rPr>
          <w:b/>
          <w:color w:val="000000" w:themeColor="text1"/>
          <w:sz w:val="20"/>
          <w:szCs w:val="20"/>
        </w:rPr>
        <w:t>8</w:t>
      </w:r>
    </w:p>
    <w:p w14:paraId="7C9E5E09" w14:textId="77777777" w:rsidR="00534E10" w:rsidRPr="000C31B0" w:rsidRDefault="00534E10" w:rsidP="00534E10">
      <w:pPr>
        <w:jc w:val="center"/>
        <w:rPr>
          <w:b/>
          <w:color w:val="000000" w:themeColor="text1"/>
          <w:sz w:val="20"/>
          <w:szCs w:val="20"/>
        </w:rPr>
      </w:pPr>
    </w:p>
    <w:p w14:paraId="628A6E03" w14:textId="77777777" w:rsidR="00534E10" w:rsidRDefault="00534E10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73AB54E9" w14:textId="77777777" w:rsidR="00276BB5" w:rsidRPr="000C31B0" w:rsidRDefault="00276BB5" w:rsidP="00874A97">
      <w:pPr>
        <w:jc w:val="center"/>
        <w:rPr>
          <w:b/>
          <w:color w:val="000000" w:themeColor="text1"/>
          <w:sz w:val="20"/>
          <w:szCs w:val="20"/>
        </w:rPr>
      </w:pPr>
    </w:p>
    <w:p w14:paraId="0EE55719" w14:textId="77777777" w:rsidR="00652981" w:rsidRPr="000C31B0" w:rsidRDefault="00652981" w:rsidP="00B102FF">
      <w:pPr>
        <w:pStyle w:val="Attachment"/>
        <w:pageBreakBefore/>
        <w:numPr>
          <w:ilvl w:val="0"/>
          <w:numId w:val="1"/>
        </w:numPr>
        <w:rPr>
          <w:color w:val="000000" w:themeColor="text1"/>
        </w:rPr>
      </w:pPr>
      <w:bookmarkStart w:id="35" w:name="_Toc374704020"/>
      <w:bookmarkStart w:id="36" w:name="_Toc456187344"/>
      <w:r w:rsidRPr="000C31B0">
        <w:rPr>
          <w:color w:val="000000" w:themeColor="text1"/>
        </w:rPr>
        <w:lastRenderedPageBreak/>
        <w:t>Approval Signatures</w:t>
      </w:r>
      <w:bookmarkEnd w:id="35"/>
      <w:bookmarkEnd w:id="36"/>
    </w:p>
    <w:p w14:paraId="0F4B15A7" w14:textId="1B13F075" w:rsidR="00276BB5" w:rsidRPr="005554B8" w:rsidRDefault="008F78AB" w:rsidP="00276BB5">
      <w:pPr>
        <w:pStyle w:val="BodyText"/>
      </w:pPr>
      <w:r w:rsidRPr="000C31B0">
        <w:rPr>
          <w:color w:val="000000" w:themeColor="text1"/>
        </w:rPr>
        <w:t xml:space="preserve">This section is used to document the approval of the </w:t>
      </w:r>
      <w:r w:rsidR="00C15003">
        <w:rPr>
          <w:color w:val="000000" w:themeColor="text1"/>
        </w:rPr>
        <w:t>BCDSS</w:t>
      </w:r>
      <w:r w:rsidRPr="000C31B0">
        <w:rPr>
          <w:color w:val="000000" w:themeColor="text1"/>
        </w:rPr>
        <w:t xml:space="preserve"> Release Notification – </w:t>
      </w:r>
      <w:r w:rsidR="009E1038">
        <w:rPr>
          <w:color w:val="000000" w:themeColor="text1"/>
        </w:rPr>
        <w:t>Sprints 1-</w:t>
      </w:r>
      <w:r w:rsidR="00C21769">
        <w:rPr>
          <w:color w:val="000000" w:themeColor="text1"/>
        </w:rPr>
        <w:t>8</w:t>
      </w:r>
      <w:r w:rsidR="00252F74">
        <w:rPr>
          <w:color w:val="000000" w:themeColor="text1"/>
        </w:rPr>
        <w:t xml:space="preserve"> during</w:t>
      </w:r>
      <w:r w:rsidRPr="000C31B0">
        <w:rPr>
          <w:color w:val="000000" w:themeColor="text1"/>
        </w:rPr>
        <w:t xml:space="preserve"> the Formal Review. </w:t>
      </w:r>
      <w:r w:rsidR="00276BB5" w:rsidRPr="005554B8">
        <w:t xml:space="preserve">The review should be ideally conducted face to face where signatures can be obtained ‘live’ during the review however the following forms of approval are acceptable: </w:t>
      </w:r>
    </w:p>
    <w:p w14:paraId="4E8A6AA7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Physical signatures obtained face to face or via fax </w:t>
      </w:r>
    </w:p>
    <w:p w14:paraId="2F2A7158" w14:textId="77777777" w:rsidR="003B7927" w:rsidRDefault="00276BB5" w:rsidP="003B7927">
      <w:pPr>
        <w:pStyle w:val="InstructionalBullet1"/>
        <w:rPr>
          <w:i w:val="0"/>
          <w:color w:val="auto"/>
        </w:rPr>
      </w:pPr>
      <w:r w:rsidRPr="00616125">
        <w:rPr>
          <w:i w:val="0"/>
          <w:color w:val="auto"/>
        </w:rPr>
        <w:t xml:space="preserve">Digital signatures tied cryptographically to the signer </w:t>
      </w:r>
    </w:p>
    <w:p w14:paraId="0A4B0D4C" w14:textId="77777777" w:rsidR="003B7927" w:rsidRPr="003B7927" w:rsidRDefault="00276BB5" w:rsidP="003B7927">
      <w:pPr>
        <w:pStyle w:val="InstructionalBullet1"/>
        <w:rPr>
          <w:i w:val="0"/>
          <w:color w:val="auto"/>
        </w:rPr>
      </w:pPr>
      <w:r w:rsidRPr="003B7927">
        <w:rPr>
          <w:i w:val="0"/>
          <w:color w:val="auto"/>
        </w:rPr>
        <w:t>/</w:t>
      </w:r>
      <w:proofErr w:type="spellStart"/>
      <w:r w:rsidRPr="003B7927">
        <w:rPr>
          <w:i w:val="0"/>
          <w:color w:val="auto"/>
        </w:rPr>
        <w:t>es</w:t>
      </w:r>
      <w:proofErr w:type="spellEnd"/>
      <w:r w:rsidRPr="003B7927">
        <w:rPr>
          <w:i w:val="0"/>
          <w:color w:val="auto"/>
        </w:rPr>
        <w:t>/ in the signature block provided that a separate digitally signed e-mail indicating the signer’s approval is provided and kept with the document</w:t>
      </w:r>
      <w:r w:rsidR="003B7927" w:rsidRPr="003B7927">
        <w:rPr>
          <w:i w:val="0"/>
          <w:color w:val="auto"/>
        </w:rPr>
        <w:t xml:space="preserve"> </w:t>
      </w:r>
    </w:p>
    <w:p w14:paraId="7C49C54B" w14:textId="77777777" w:rsidR="003B7927" w:rsidRPr="00616125" w:rsidRDefault="003B7927" w:rsidP="003B7927">
      <w:pPr>
        <w:pStyle w:val="InstructionalText1"/>
        <w:spacing w:before="120"/>
        <w:rPr>
          <w:i w:val="0"/>
          <w:color w:val="auto"/>
        </w:rPr>
      </w:pPr>
      <w:r w:rsidRPr="009D4CD4">
        <w:rPr>
          <w:i w:val="0"/>
          <w:color w:val="auto"/>
        </w:rPr>
        <w:t>The Business Sponsor and Project Manager are required to sign.</w:t>
      </w:r>
    </w:p>
    <w:p w14:paraId="3522C04A" w14:textId="77777777" w:rsidR="003B7927" w:rsidRDefault="003B7927" w:rsidP="003B7927"/>
    <w:p w14:paraId="11379C0B" w14:textId="77777777" w:rsidR="003B7927" w:rsidRDefault="003B7927" w:rsidP="003B7927">
      <w:pPr>
        <w:pStyle w:val="BodyText"/>
      </w:pPr>
      <w:r>
        <w:t xml:space="preserve">REVIEW DATE: </w:t>
      </w:r>
    </w:p>
    <w:p w14:paraId="1D6A1E93" w14:textId="77777777" w:rsidR="003B7927" w:rsidRDefault="003B7927" w:rsidP="003B7927">
      <w:pPr>
        <w:pStyle w:val="BodyText"/>
      </w:pPr>
      <w:r>
        <w:t xml:space="preserve">SCRIBE: </w:t>
      </w:r>
    </w:p>
    <w:p w14:paraId="0B23B94F" w14:textId="77777777" w:rsidR="003B7927" w:rsidRDefault="003B7927" w:rsidP="003B7927">
      <w:pPr>
        <w:pStyle w:val="BodyText"/>
      </w:pPr>
    </w:p>
    <w:p w14:paraId="7488BF3F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3D1DD2E4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3C304A2C" w14:textId="77777777" w:rsidR="003B7927" w:rsidRDefault="003B7927" w:rsidP="003B7927">
      <w:pPr>
        <w:pStyle w:val="InstructionalText1"/>
      </w:pPr>
      <w:r>
        <w:t>&lt; Business Sponsor &gt;</w:t>
      </w:r>
    </w:p>
    <w:p w14:paraId="239A4F8E" w14:textId="77777777" w:rsidR="003B7927" w:rsidRDefault="003B7927" w:rsidP="003B7927">
      <w:pPr>
        <w:pStyle w:val="BodyText"/>
      </w:pPr>
    </w:p>
    <w:p w14:paraId="71EABEB1" w14:textId="77777777" w:rsidR="003B7927" w:rsidRDefault="003B7927" w:rsidP="003B7927">
      <w:pPr>
        <w:pStyle w:val="BodyText"/>
      </w:pPr>
      <w:r>
        <w:t>______________________________________________________________________________</w:t>
      </w:r>
    </w:p>
    <w:p w14:paraId="55A290C6" w14:textId="77777777" w:rsidR="003B7927" w:rsidRDefault="003B7927" w:rsidP="003B7927">
      <w:pPr>
        <w:pStyle w:val="BodyText"/>
        <w:tabs>
          <w:tab w:val="left" w:pos="7200"/>
        </w:tabs>
      </w:pPr>
      <w:r>
        <w:t>Signed:</w:t>
      </w:r>
      <w:r>
        <w:tab/>
        <w:t xml:space="preserve">Date: </w:t>
      </w:r>
    </w:p>
    <w:p w14:paraId="5898DB2A" w14:textId="77777777" w:rsidR="003B7927" w:rsidRDefault="003B7927" w:rsidP="003B7927">
      <w:pPr>
        <w:pStyle w:val="InstructionalText1"/>
      </w:pPr>
      <w:r>
        <w:t>&lt; Project Manager &gt;</w:t>
      </w:r>
    </w:p>
    <w:p w14:paraId="7B1CAEEC" w14:textId="77777777" w:rsidR="003B7927" w:rsidRPr="009E4199" w:rsidRDefault="003B7927" w:rsidP="003B7927">
      <w:pPr>
        <w:pStyle w:val="BodyText"/>
      </w:pPr>
    </w:p>
    <w:p w14:paraId="166F9DAE" w14:textId="77777777" w:rsidR="00276BB5" w:rsidRPr="00616125" w:rsidRDefault="00276BB5" w:rsidP="00276BB5">
      <w:pPr>
        <w:pStyle w:val="InstructionalBullet1"/>
        <w:rPr>
          <w:i w:val="0"/>
          <w:color w:val="auto"/>
        </w:rPr>
      </w:pPr>
    </w:p>
    <w:sectPr w:rsidR="00276BB5" w:rsidRPr="00616125" w:rsidSect="00FF7DBE">
      <w:footerReference w:type="default" r:id="rId12"/>
      <w:type w:val="continuous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A08A4" w14:textId="77777777" w:rsidR="004D236C" w:rsidRDefault="004D236C" w:rsidP="00512C6C">
      <w:pPr>
        <w:spacing w:after="0"/>
      </w:pPr>
      <w:r>
        <w:separator/>
      </w:r>
    </w:p>
  </w:endnote>
  <w:endnote w:type="continuationSeparator" w:id="0">
    <w:p w14:paraId="4E10720C" w14:textId="77777777" w:rsidR="004D236C" w:rsidRDefault="004D236C" w:rsidP="00512C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1C007" w14:textId="77777777" w:rsidR="00276BB5" w:rsidRDefault="00276BB5" w:rsidP="00FF7DBE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CF9B1" w14:textId="77777777" w:rsidR="00276BB5" w:rsidRPr="008E0265" w:rsidRDefault="00C15003" w:rsidP="00FF7DBE">
    <w:pPr>
      <w:pStyle w:val="Footer"/>
      <w:spacing w:before="0"/>
    </w:pPr>
    <w:r w:rsidRPr="00C15003">
      <w:t>Benefits Claims Decision Support System (BCDSS)</w:t>
    </w:r>
  </w:p>
  <w:p w14:paraId="0693DDAF" w14:textId="2B994DD6" w:rsidR="00276BB5" w:rsidRPr="008E0265" w:rsidRDefault="00276BB5" w:rsidP="00FF7DBE">
    <w:pPr>
      <w:pStyle w:val="Footer"/>
      <w:spacing w:before="0"/>
    </w:pPr>
    <w:r>
      <w:t xml:space="preserve">Release Notification – </w:t>
    </w:r>
    <w:r w:rsidR="009E1038">
      <w:t>Sprints 1-</w:t>
    </w:r>
    <w:r w:rsidR="00C21769">
      <w:t>8</w:t>
    </w:r>
    <w:r w:rsidR="009E1038">
      <w:t xml:space="preserve"> 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AA2682">
      <w:rPr>
        <w:noProof/>
      </w:rPr>
      <w:t>ii</w:t>
    </w:r>
    <w:r w:rsidRPr="00F0774B">
      <w:rPr>
        <w:noProof/>
        <w:lang w:val="da-DK"/>
      </w:rPr>
      <w:fldChar w:fldCharType="end"/>
    </w:r>
    <w:r w:rsidRPr="008E0265">
      <w:rPr>
        <w:noProof/>
      </w:rPr>
      <w:tab/>
    </w:r>
    <w:r w:rsidR="00C21769">
      <w:rPr>
        <w:noProof/>
      </w:rPr>
      <w:t xml:space="preserve"> August </w:t>
    </w:r>
    <w:r>
      <w:rPr>
        <w:noProof/>
      </w:rPr>
      <w:t>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9A1AC" w14:textId="77777777" w:rsidR="00276BB5" w:rsidRPr="008E0265" w:rsidRDefault="00C15003" w:rsidP="00FF7DBE">
    <w:pPr>
      <w:pStyle w:val="Footer"/>
      <w:tabs>
        <w:tab w:val="clear" w:pos="4680"/>
        <w:tab w:val="clear" w:pos="9360"/>
        <w:tab w:val="center" w:pos="6480"/>
        <w:tab w:val="right" w:pos="12960"/>
      </w:tabs>
      <w:spacing w:before="0"/>
    </w:pPr>
    <w:r w:rsidRPr="00C15003">
      <w:t>Benefits Claims Decision Support System (BCDSS)</w:t>
    </w:r>
  </w:p>
  <w:p w14:paraId="4A3C3C7E" w14:textId="4F11FFD2" w:rsidR="00276BB5" w:rsidRPr="008E0265" w:rsidRDefault="00276BB5" w:rsidP="00FF7DBE">
    <w:pPr>
      <w:pStyle w:val="Footer"/>
      <w:tabs>
        <w:tab w:val="clear" w:pos="4680"/>
        <w:tab w:val="center" w:pos="5040"/>
        <w:tab w:val="right" w:pos="12960"/>
      </w:tabs>
      <w:spacing w:before="0"/>
    </w:pPr>
    <w:r>
      <w:t xml:space="preserve">Release Notification – </w:t>
    </w:r>
    <w:r w:rsidR="009E1038">
      <w:t>Sprints 1-</w:t>
    </w:r>
    <w:r w:rsidR="00C21769">
      <w:t>8</w:t>
    </w:r>
    <w:r w:rsidRPr="008E0265">
      <w:tab/>
    </w:r>
    <w:r w:rsidRPr="00F0774B">
      <w:rPr>
        <w:lang w:val="da-DK"/>
      </w:rPr>
      <w:fldChar w:fldCharType="begin"/>
    </w:r>
    <w:r w:rsidRPr="008E0265">
      <w:instrText xml:space="preserve"> PAGE   \* MERGEFORMAT </w:instrText>
    </w:r>
    <w:r w:rsidRPr="00F0774B">
      <w:rPr>
        <w:lang w:val="da-DK"/>
      </w:rPr>
      <w:fldChar w:fldCharType="separate"/>
    </w:r>
    <w:r w:rsidR="00AA2682">
      <w:rPr>
        <w:noProof/>
      </w:rPr>
      <w:t>4</w:t>
    </w:r>
    <w:r w:rsidRPr="00F0774B">
      <w:rPr>
        <w:noProof/>
        <w:lang w:val="da-DK"/>
      </w:rPr>
      <w:fldChar w:fldCharType="end"/>
    </w:r>
    <w:r w:rsidRPr="00BF2BC9">
      <w:rPr>
        <w:noProof/>
      </w:rPr>
      <w:tab/>
    </w:r>
    <w:r w:rsidR="00C21769">
      <w:rPr>
        <w:noProof/>
      </w:rPr>
      <w:t xml:space="preserve">August </w:t>
    </w:r>
    <w:r>
      <w:rPr>
        <w:noProof/>
      </w:rPr>
      <w:t>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0783D" w14:textId="77777777" w:rsidR="004D236C" w:rsidRDefault="004D236C" w:rsidP="00512C6C">
      <w:pPr>
        <w:spacing w:after="0"/>
      </w:pPr>
      <w:r>
        <w:separator/>
      </w:r>
    </w:p>
  </w:footnote>
  <w:footnote w:type="continuationSeparator" w:id="0">
    <w:p w14:paraId="5AE5BA68" w14:textId="77777777" w:rsidR="004D236C" w:rsidRDefault="004D236C" w:rsidP="00512C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48887" w14:textId="77777777" w:rsidR="00276BB5" w:rsidRDefault="00276BB5" w:rsidP="00FF7DBE">
    <w:pPr>
      <w:pStyle w:val="Header"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57C1"/>
    <w:multiLevelType w:val="hybridMultilevel"/>
    <w:tmpl w:val="0AD86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6EC5"/>
    <w:multiLevelType w:val="hybridMultilevel"/>
    <w:tmpl w:val="9E3E3F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987388"/>
    <w:multiLevelType w:val="hybridMultilevel"/>
    <w:tmpl w:val="FAF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E7908"/>
    <w:multiLevelType w:val="hybridMultilevel"/>
    <w:tmpl w:val="064C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C4804"/>
    <w:multiLevelType w:val="hybridMultilevel"/>
    <w:tmpl w:val="30A46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05671"/>
    <w:multiLevelType w:val="hybridMultilevel"/>
    <w:tmpl w:val="ACB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A3551"/>
    <w:multiLevelType w:val="hybridMultilevel"/>
    <w:tmpl w:val="46BE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363E7"/>
    <w:multiLevelType w:val="multilevel"/>
    <w:tmpl w:val="9A08A932"/>
    <w:lvl w:ilvl="0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  <w:rPr>
        <w:rFonts w:ascii="Corbel" w:hAnsi="Corbel" w:hint="default"/>
      </w:rPr>
    </w:lvl>
    <w:lvl w:ilvl="2">
      <w:start w:val="1"/>
      <w:numFmt w:val="lowerRoman"/>
      <w:lvlText w:val="%3)"/>
      <w:lvlJc w:val="left"/>
      <w:pPr>
        <w:tabs>
          <w:tab w:val="num" w:pos="-1260"/>
        </w:tabs>
        <w:ind w:left="-1260" w:hanging="360"/>
      </w:pPr>
      <w:rPr>
        <w:rFonts w:hint="default"/>
      </w:rPr>
    </w:lvl>
    <w:lvl w:ilvl="3">
      <w:start w:val="1"/>
      <w:numFmt w:val="decimal"/>
      <w:pStyle w:val="ListNumber"/>
      <w:lvlText w:val="%4."/>
      <w:lvlJc w:val="left"/>
      <w:pPr>
        <w:tabs>
          <w:tab w:val="num" w:pos="-900"/>
        </w:tabs>
        <w:ind w:left="-900" w:hanging="36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104A0DBE"/>
    <w:multiLevelType w:val="hybridMultilevel"/>
    <w:tmpl w:val="3D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D0772"/>
    <w:multiLevelType w:val="hybridMultilevel"/>
    <w:tmpl w:val="1DD0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C6B5E"/>
    <w:multiLevelType w:val="hybridMultilevel"/>
    <w:tmpl w:val="6A0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C01AF"/>
    <w:multiLevelType w:val="hybridMultilevel"/>
    <w:tmpl w:val="832A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B5FDF"/>
    <w:multiLevelType w:val="hybridMultilevel"/>
    <w:tmpl w:val="76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67963"/>
    <w:multiLevelType w:val="hybridMultilevel"/>
    <w:tmpl w:val="31D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93841"/>
    <w:multiLevelType w:val="multilevel"/>
    <w:tmpl w:val="79540B26"/>
    <w:styleLink w:val="Multi-Level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2E94288D"/>
    <w:multiLevelType w:val="hybridMultilevel"/>
    <w:tmpl w:val="CCD8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5241C"/>
    <w:multiLevelType w:val="hybridMultilevel"/>
    <w:tmpl w:val="7FDCB3D2"/>
    <w:lvl w:ilvl="0" w:tplc="309C4076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8" w15:restartNumberingAfterBreak="0">
    <w:nsid w:val="37197D84"/>
    <w:multiLevelType w:val="hybridMultilevel"/>
    <w:tmpl w:val="F618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8515A"/>
    <w:multiLevelType w:val="hybridMultilevel"/>
    <w:tmpl w:val="7B2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26BC"/>
    <w:multiLevelType w:val="hybridMultilevel"/>
    <w:tmpl w:val="5E1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168EC"/>
    <w:multiLevelType w:val="hybridMultilevel"/>
    <w:tmpl w:val="01D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5C33"/>
    <w:multiLevelType w:val="multilevel"/>
    <w:tmpl w:val="16C26FC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B542BD"/>
    <w:multiLevelType w:val="hybridMultilevel"/>
    <w:tmpl w:val="57DAA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64704C"/>
    <w:multiLevelType w:val="hybridMultilevel"/>
    <w:tmpl w:val="25F0E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22B63"/>
    <w:multiLevelType w:val="hybridMultilevel"/>
    <w:tmpl w:val="5B0C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A5A26"/>
    <w:multiLevelType w:val="hybridMultilevel"/>
    <w:tmpl w:val="584E1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F08BE"/>
    <w:multiLevelType w:val="multilevel"/>
    <w:tmpl w:val="98CC64C2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28" w15:restartNumberingAfterBreak="0">
    <w:nsid w:val="5BFA49B6"/>
    <w:multiLevelType w:val="hybridMultilevel"/>
    <w:tmpl w:val="3DA6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45C81"/>
    <w:multiLevelType w:val="hybridMultilevel"/>
    <w:tmpl w:val="0FCEAB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C042DD"/>
    <w:multiLevelType w:val="hybridMultilevel"/>
    <w:tmpl w:val="C368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62138"/>
    <w:multiLevelType w:val="multilevel"/>
    <w:tmpl w:val="DD24461E"/>
    <w:lvl w:ilvl="0">
      <w:start w:val="1"/>
      <w:numFmt w:val="upperLetter"/>
      <w:pStyle w:val="Appendix"/>
      <w:lvlText w:val="Appendix 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72156FD8"/>
    <w:multiLevelType w:val="hybridMultilevel"/>
    <w:tmpl w:val="031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F5F0F"/>
    <w:multiLevelType w:val="hybridMultilevel"/>
    <w:tmpl w:val="259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E5"/>
    <w:multiLevelType w:val="hybridMultilevel"/>
    <w:tmpl w:val="572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B068FF"/>
    <w:multiLevelType w:val="hybridMultilevel"/>
    <w:tmpl w:val="BC2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F453E"/>
    <w:multiLevelType w:val="hybridMultilevel"/>
    <w:tmpl w:val="59F4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5"/>
  </w:num>
  <w:num w:numId="4">
    <w:abstractNumId w:val="22"/>
  </w:num>
  <w:num w:numId="5">
    <w:abstractNumId w:val="7"/>
  </w:num>
  <w:num w:numId="6">
    <w:abstractNumId w:val="27"/>
  </w:num>
  <w:num w:numId="7">
    <w:abstractNumId w:val="31"/>
  </w:num>
  <w:num w:numId="8">
    <w:abstractNumId w:val="22"/>
  </w:num>
  <w:num w:numId="9">
    <w:abstractNumId w:val="21"/>
  </w:num>
  <w:num w:numId="10">
    <w:abstractNumId w:val="24"/>
  </w:num>
  <w:num w:numId="11">
    <w:abstractNumId w:val="26"/>
  </w:num>
  <w:num w:numId="12">
    <w:abstractNumId w:val="18"/>
  </w:num>
  <w:num w:numId="13">
    <w:abstractNumId w:val="20"/>
  </w:num>
  <w:num w:numId="14">
    <w:abstractNumId w:val="30"/>
  </w:num>
  <w:num w:numId="15">
    <w:abstractNumId w:val="17"/>
  </w:num>
  <w:num w:numId="16">
    <w:abstractNumId w:val="14"/>
  </w:num>
  <w:num w:numId="17">
    <w:abstractNumId w:val="12"/>
  </w:num>
  <w:num w:numId="18">
    <w:abstractNumId w:val="29"/>
  </w:num>
  <w:num w:numId="19">
    <w:abstractNumId w:val="5"/>
  </w:num>
  <w:num w:numId="20">
    <w:abstractNumId w:val="22"/>
  </w:num>
  <w:num w:numId="21">
    <w:abstractNumId w:val="34"/>
  </w:num>
  <w:num w:numId="22">
    <w:abstractNumId w:val="16"/>
  </w:num>
  <w:num w:numId="23">
    <w:abstractNumId w:val="4"/>
  </w:num>
  <w:num w:numId="24">
    <w:abstractNumId w:val="0"/>
  </w:num>
  <w:num w:numId="25">
    <w:abstractNumId w:val="2"/>
  </w:num>
  <w:num w:numId="26">
    <w:abstractNumId w:val="3"/>
  </w:num>
  <w:num w:numId="27">
    <w:abstractNumId w:val="25"/>
  </w:num>
  <w:num w:numId="28">
    <w:abstractNumId w:val="35"/>
  </w:num>
  <w:num w:numId="29">
    <w:abstractNumId w:val="13"/>
  </w:num>
  <w:num w:numId="30">
    <w:abstractNumId w:val="28"/>
  </w:num>
  <w:num w:numId="31">
    <w:abstractNumId w:val="36"/>
  </w:num>
  <w:num w:numId="32">
    <w:abstractNumId w:val="19"/>
  </w:num>
  <w:num w:numId="33">
    <w:abstractNumId w:val="33"/>
  </w:num>
  <w:num w:numId="34">
    <w:abstractNumId w:val="8"/>
  </w:num>
  <w:num w:numId="35">
    <w:abstractNumId w:val="9"/>
  </w:num>
  <w:num w:numId="36">
    <w:abstractNumId w:val="6"/>
  </w:num>
  <w:num w:numId="37">
    <w:abstractNumId w:val="10"/>
  </w:num>
  <w:num w:numId="38">
    <w:abstractNumId w:val="32"/>
  </w:num>
  <w:num w:numId="39">
    <w:abstractNumId w:val="11"/>
  </w:num>
  <w:num w:numId="40">
    <w:abstractNumId w:val="23"/>
  </w:num>
  <w:num w:numId="4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36"/>
    <w:rsid w:val="00000C70"/>
    <w:rsid w:val="00001620"/>
    <w:rsid w:val="00006FB2"/>
    <w:rsid w:val="00013B17"/>
    <w:rsid w:val="00016801"/>
    <w:rsid w:val="00017F98"/>
    <w:rsid w:val="00020BB9"/>
    <w:rsid w:val="00031E58"/>
    <w:rsid w:val="00033F0B"/>
    <w:rsid w:val="00036120"/>
    <w:rsid w:val="00040BBA"/>
    <w:rsid w:val="00042170"/>
    <w:rsid w:val="00042D4F"/>
    <w:rsid w:val="00047296"/>
    <w:rsid w:val="00050051"/>
    <w:rsid w:val="00050C8D"/>
    <w:rsid w:val="00051282"/>
    <w:rsid w:val="00052007"/>
    <w:rsid w:val="000533A3"/>
    <w:rsid w:val="000542F4"/>
    <w:rsid w:val="000545FA"/>
    <w:rsid w:val="00056A24"/>
    <w:rsid w:val="00060913"/>
    <w:rsid w:val="00067457"/>
    <w:rsid w:val="00070084"/>
    <w:rsid w:val="00071637"/>
    <w:rsid w:val="00071E05"/>
    <w:rsid w:val="00074BEF"/>
    <w:rsid w:val="00076896"/>
    <w:rsid w:val="0007726E"/>
    <w:rsid w:val="0007782A"/>
    <w:rsid w:val="000830AD"/>
    <w:rsid w:val="00090D2B"/>
    <w:rsid w:val="0009222F"/>
    <w:rsid w:val="000947F8"/>
    <w:rsid w:val="000956EE"/>
    <w:rsid w:val="000A22AE"/>
    <w:rsid w:val="000A3243"/>
    <w:rsid w:val="000A3353"/>
    <w:rsid w:val="000A7644"/>
    <w:rsid w:val="000B2A2C"/>
    <w:rsid w:val="000B45E5"/>
    <w:rsid w:val="000B48EE"/>
    <w:rsid w:val="000C0817"/>
    <w:rsid w:val="000C31B0"/>
    <w:rsid w:val="000D1220"/>
    <w:rsid w:val="000D3412"/>
    <w:rsid w:val="000D7737"/>
    <w:rsid w:val="000E5D5E"/>
    <w:rsid w:val="000E656E"/>
    <w:rsid w:val="000F30B4"/>
    <w:rsid w:val="000F7110"/>
    <w:rsid w:val="00100657"/>
    <w:rsid w:val="00112F55"/>
    <w:rsid w:val="00117F7E"/>
    <w:rsid w:val="00122458"/>
    <w:rsid w:val="00126719"/>
    <w:rsid w:val="00126FB0"/>
    <w:rsid w:val="00127817"/>
    <w:rsid w:val="00131D5F"/>
    <w:rsid w:val="001367CA"/>
    <w:rsid w:val="00136B8A"/>
    <w:rsid w:val="00140BBD"/>
    <w:rsid w:val="001424B7"/>
    <w:rsid w:val="00144DF1"/>
    <w:rsid w:val="001530DD"/>
    <w:rsid w:val="001620B5"/>
    <w:rsid w:val="00165A53"/>
    <w:rsid w:val="00171843"/>
    <w:rsid w:val="00172F60"/>
    <w:rsid w:val="00181202"/>
    <w:rsid w:val="00184224"/>
    <w:rsid w:val="00185C75"/>
    <w:rsid w:val="00187452"/>
    <w:rsid w:val="00197FA1"/>
    <w:rsid w:val="001A1D84"/>
    <w:rsid w:val="001A2646"/>
    <w:rsid w:val="001B19A6"/>
    <w:rsid w:val="001B1E76"/>
    <w:rsid w:val="001B2DBD"/>
    <w:rsid w:val="001B6356"/>
    <w:rsid w:val="001B6694"/>
    <w:rsid w:val="001B7337"/>
    <w:rsid w:val="001C270F"/>
    <w:rsid w:val="001C3908"/>
    <w:rsid w:val="001C3997"/>
    <w:rsid w:val="001C6EC3"/>
    <w:rsid w:val="001D1A79"/>
    <w:rsid w:val="001D79D4"/>
    <w:rsid w:val="001E028D"/>
    <w:rsid w:val="001E3922"/>
    <w:rsid w:val="001E40C8"/>
    <w:rsid w:val="001E4F2D"/>
    <w:rsid w:val="001E5869"/>
    <w:rsid w:val="001E5B65"/>
    <w:rsid w:val="001E6178"/>
    <w:rsid w:val="001E680C"/>
    <w:rsid w:val="001F1619"/>
    <w:rsid w:val="001F17DC"/>
    <w:rsid w:val="001F2CBB"/>
    <w:rsid w:val="001F5C17"/>
    <w:rsid w:val="00201CAE"/>
    <w:rsid w:val="0020265A"/>
    <w:rsid w:val="002041A4"/>
    <w:rsid w:val="0021175B"/>
    <w:rsid w:val="00213EEE"/>
    <w:rsid w:val="0021481E"/>
    <w:rsid w:val="00217544"/>
    <w:rsid w:val="002203CB"/>
    <w:rsid w:val="002220FA"/>
    <w:rsid w:val="00222131"/>
    <w:rsid w:val="00227F6C"/>
    <w:rsid w:val="0023056F"/>
    <w:rsid w:val="00232EA3"/>
    <w:rsid w:val="002355DC"/>
    <w:rsid w:val="00241AC4"/>
    <w:rsid w:val="00246890"/>
    <w:rsid w:val="00250766"/>
    <w:rsid w:val="00251BE5"/>
    <w:rsid w:val="00252F74"/>
    <w:rsid w:val="002538AB"/>
    <w:rsid w:val="00263308"/>
    <w:rsid w:val="00266411"/>
    <w:rsid w:val="00270C18"/>
    <w:rsid w:val="00271E47"/>
    <w:rsid w:val="00276BB5"/>
    <w:rsid w:val="002856BC"/>
    <w:rsid w:val="00286112"/>
    <w:rsid w:val="002952A8"/>
    <w:rsid w:val="00296423"/>
    <w:rsid w:val="002A5CC7"/>
    <w:rsid w:val="002A6AED"/>
    <w:rsid w:val="002B0E08"/>
    <w:rsid w:val="002B3F41"/>
    <w:rsid w:val="002B3F57"/>
    <w:rsid w:val="002B4E48"/>
    <w:rsid w:val="002B6D55"/>
    <w:rsid w:val="002B76AF"/>
    <w:rsid w:val="002B79B4"/>
    <w:rsid w:val="002C0643"/>
    <w:rsid w:val="002C1528"/>
    <w:rsid w:val="002C33B3"/>
    <w:rsid w:val="002D7195"/>
    <w:rsid w:val="002D7DA1"/>
    <w:rsid w:val="002E09D0"/>
    <w:rsid w:val="002E32AB"/>
    <w:rsid w:val="002F07DB"/>
    <w:rsid w:val="002F559E"/>
    <w:rsid w:val="002F6D7A"/>
    <w:rsid w:val="002F7E35"/>
    <w:rsid w:val="00300ECD"/>
    <w:rsid w:val="00302AB7"/>
    <w:rsid w:val="00307AC0"/>
    <w:rsid w:val="00311574"/>
    <w:rsid w:val="003115EB"/>
    <w:rsid w:val="00312A26"/>
    <w:rsid w:val="00322364"/>
    <w:rsid w:val="00330604"/>
    <w:rsid w:val="00330DFA"/>
    <w:rsid w:val="003310D7"/>
    <w:rsid w:val="003311ED"/>
    <w:rsid w:val="003355F9"/>
    <w:rsid w:val="00342FBF"/>
    <w:rsid w:val="00345148"/>
    <w:rsid w:val="00351D66"/>
    <w:rsid w:val="00353FEB"/>
    <w:rsid w:val="0035466F"/>
    <w:rsid w:val="00355B8E"/>
    <w:rsid w:val="00357F1B"/>
    <w:rsid w:val="00360805"/>
    <w:rsid w:val="0036170B"/>
    <w:rsid w:val="00364164"/>
    <w:rsid w:val="00365040"/>
    <w:rsid w:val="00365B52"/>
    <w:rsid w:val="003706EA"/>
    <w:rsid w:val="003711E6"/>
    <w:rsid w:val="00374985"/>
    <w:rsid w:val="00375279"/>
    <w:rsid w:val="00377608"/>
    <w:rsid w:val="00383E55"/>
    <w:rsid w:val="003856E8"/>
    <w:rsid w:val="00386094"/>
    <w:rsid w:val="00393205"/>
    <w:rsid w:val="00394115"/>
    <w:rsid w:val="00395CD6"/>
    <w:rsid w:val="003A344D"/>
    <w:rsid w:val="003A6EC0"/>
    <w:rsid w:val="003B59C6"/>
    <w:rsid w:val="003B7512"/>
    <w:rsid w:val="003B7927"/>
    <w:rsid w:val="003C2636"/>
    <w:rsid w:val="003C27CE"/>
    <w:rsid w:val="003D15BE"/>
    <w:rsid w:val="003D1768"/>
    <w:rsid w:val="003D303C"/>
    <w:rsid w:val="003D53AA"/>
    <w:rsid w:val="003E3C52"/>
    <w:rsid w:val="003E7922"/>
    <w:rsid w:val="003F267B"/>
    <w:rsid w:val="003F532B"/>
    <w:rsid w:val="003F54AA"/>
    <w:rsid w:val="003F5FE0"/>
    <w:rsid w:val="003F62A5"/>
    <w:rsid w:val="00401549"/>
    <w:rsid w:val="00402A45"/>
    <w:rsid w:val="00403EDD"/>
    <w:rsid w:val="00407C37"/>
    <w:rsid w:val="0041138D"/>
    <w:rsid w:val="004125DC"/>
    <w:rsid w:val="00412AAE"/>
    <w:rsid w:val="00415409"/>
    <w:rsid w:val="00415B15"/>
    <w:rsid w:val="004165AF"/>
    <w:rsid w:val="004213DE"/>
    <w:rsid w:val="00421D70"/>
    <w:rsid w:val="00424B8A"/>
    <w:rsid w:val="004261B6"/>
    <w:rsid w:val="004277B8"/>
    <w:rsid w:val="004277EE"/>
    <w:rsid w:val="0043069B"/>
    <w:rsid w:val="0043437C"/>
    <w:rsid w:val="004430F7"/>
    <w:rsid w:val="00443E9B"/>
    <w:rsid w:val="00447CD9"/>
    <w:rsid w:val="00450F4C"/>
    <w:rsid w:val="00452779"/>
    <w:rsid w:val="00452C98"/>
    <w:rsid w:val="0045525F"/>
    <w:rsid w:val="0045528C"/>
    <w:rsid w:val="00461826"/>
    <w:rsid w:val="00462A37"/>
    <w:rsid w:val="004632FC"/>
    <w:rsid w:val="00466DF8"/>
    <w:rsid w:val="00474B02"/>
    <w:rsid w:val="004751C8"/>
    <w:rsid w:val="00475BC7"/>
    <w:rsid w:val="00484795"/>
    <w:rsid w:val="004857E8"/>
    <w:rsid w:val="00485C68"/>
    <w:rsid w:val="0048619F"/>
    <w:rsid w:val="00490842"/>
    <w:rsid w:val="00497597"/>
    <w:rsid w:val="004A0AA7"/>
    <w:rsid w:val="004A273F"/>
    <w:rsid w:val="004A2EC4"/>
    <w:rsid w:val="004A36EF"/>
    <w:rsid w:val="004A465E"/>
    <w:rsid w:val="004B161F"/>
    <w:rsid w:val="004B17D1"/>
    <w:rsid w:val="004B5246"/>
    <w:rsid w:val="004C24FE"/>
    <w:rsid w:val="004C5FBE"/>
    <w:rsid w:val="004D08A7"/>
    <w:rsid w:val="004D108F"/>
    <w:rsid w:val="004D236C"/>
    <w:rsid w:val="004D3557"/>
    <w:rsid w:val="004D65B3"/>
    <w:rsid w:val="004E5B08"/>
    <w:rsid w:val="004E7316"/>
    <w:rsid w:val="004F08F0"/>
    <w:rsid w:val="004F25A9"/>
    <w:rsid w:val="004F2880"/>
    <w:rsid w:val="004F3AEE"/>
    <w:rsid w:val="004F5B9C"/>
    <w:rsid w:val="00503489"/>
    <w:rsid w:val="0050356B"/>
    <w:rsid w:val="00504367"/>
    <w:rsid w:val="00504620"/>
    <w:rsid w:val="005057E5"/>
    <w:rsid w:val="00512C6C"/>
    <w:rsid w:val="00522D06"/>
    <w:rsid w:val="00523C96"/>
    <w:rsid w:val="00523D66"/>
    <w:rsid w:val="00534E10"/>
    <w:rsid w:val="0054243F"/>
    <w:rsid w:val="005450F2"/>
    <w:rsid w:val="00551090"/>
    <w:rsid w:val="005554C6"/>
    <w:rsid w:val="0055573E"/>
    <w:rsid w:val="0055795C"/>
    <w:rsid w:val="00565A5A"/>
    <w:rsid w:val="005672F7"/>
    <w:rsid w:val="005710B2"/>
    <w:rsid w:val="0057303C"/>
    <w:rsid w:val="005748F2"/>
    <w:rsid w:val="00580E43"/>
    <w:rsid w:val="005851B3"/>
    <w:rsid w:val="00590377"/>
    <w:rsid w:val="00591F1D"/>
    <w:rsid w:val="005977C5"/>
    <w:rsid w:val="005A55FE"/>
    <w:rsid w:val="005A72A7"/>
    <w:rsid w:val="005B213F"/>
    <w:rsid w:val="005B2E43"/>
    <w:rsid w:val="005C1C8F"/>
    <w:rsid w:val="005C2EC0"/>
    <w:rsid w:val="005C39FF"/>
    <w:rsid w:val="005C44F9"/>
    <w:rsid w:val="005C5F3F"/>
    <w:rsid w:val="005D1B79"/>
    <w:rsid w:val="005D2181"/>
    <w:rsid w:val="005D3DC7"/>
    <w:rsid w:val="005D508C"/>
    <w:rsid w:val="005E4ECA"/>
    <w:rsid w:val="005E759F"/>
    <w:rsid w:val="005E79DE"/>
    <w:rsid w:val="005F03DC"/>
    <w:rsid w:val="005F05AA"/>
    <w:rsid w:val="005F1D03"/>
    <w:rsid w:val="005F26DB"/>
    <w:rsid w:val="005F2F10"/>
    <w:rsid w:val="005F4464"/>
    <w:rsid w:val="005F68FA"/>
    <w:rsid w:val="00600E5B"/>
    <w:rsid w:val="00614B4B"/>
    <w:rsid w:val="006157A7"/>
    <w:rsid w:val="00615D57"/>
    <w:rsid w:val="006176D8"/>
    <w:rsid w:val="006207BB"/>
    <w:rsid w:val="00623AA3"/>
    <w:rsid w:val="00631730"/>
    <w:rsid w:val="00635155"/>
    <w:rsid w:val="00635581"/>
    <w:rsid w:val="0064774E"/>
    <w:rsid w:val="00647D8B"/>
    <w:rsid w:val="00652981"/>
    <w:rsid w:val="00656D94"/>
    <w:rsid w:val="00666694"/>
    <w:rsid w:val="00666769"/>
    <w:rsid w:val="00667726"/>
    <w:rsid w:val="0067079F"/>
    <w:rsid w:val="00675E52"/>
    <w:rsid w:val="0067680D"/>
    <w:rsid w:val="00677D32"/>
    <w:rsid w:val="00681F39"/>
    <w:rsid w:val="0068279D"/>
    <w:rsid w:val="00682AA8"/>
    <w:rsid w:val="00684B0B"/>
    <w:rsid w:val="00692DED"/>
    <w:rsid w:val="006A5DDB"/>
    <w:rsid w:val="006A6264"/>
    <w:rsid w:val="006B079B"/>
    <w:rsid w:val="006D1873"/>
    <w:rsid w:val="006D2D7C"/>
    <w:rsid w:val="006D7C02"/>
    <w:rsid w:val="006D7DCA"/>
    <w:rsid w:val="006E0A9D"/>
    <w:rsid w:val="006E2E6E"/>
    <w:rsid w:val="006E4A91"/>
    <w:rsid w:val="006E559E"/>
    <w:rsid w:val="006E692A"/>
    <w:rsid w:val="006E7190"/>
    <w:rsid w:val="006F14C6"/>
    <w:rsid w:val="006F1A24"/>
    <w:rsid w:val="006F5138"/>
    <w:rsid w:val="007022C7"/>
    <w:rsid w:val="00703D01"/>
    <w:rsid w:val="0070658A"/>
    <w:rsid w:val="007071E3"/>
    <w:rsid w:val="00707288"/>
    <w:rsid w:val="00715599"/>
    <w:rsid w:val="00717E31"/>
    <w:rsid w:val="00731747"/>
    <w:rsid w:val="007327A2"/>
    <w:rsid w:val="00736580"/>
    <w:rsid w:val="00743B7A"/>
    <w:rsid w:val="00745E73"/>
    <w:rsid w:val="00772D6C"/>
    <w:rsid w:val="00774445"/>
    <w:rsid w:val="00774B09"/>
    <w:rsid w:val="0077596A"/>
    <w:rsid w:val="0077790D"/>
    <w:rsid w:val="0078194A"/>
    <w:rsid w:val="007847A1"/>
    <w:rsid w:val="00785397"/>
    <w:rsid w:val="00786C5F"/>
    <w:rsid w:val="007874DD"/>
    <w:rsid w:val="0079011D"/>
    <w:rsid w:val="0079648A"/>
    <w:rsid w:val="007A3C1F"/>
    <w:rsid w:val="007A46D9"/>
    <w:rsid w:val="007A70A9"/>
    <w:rsid w:val="007B4693"/>
    <w:rsid w:val="007B5189"/>
    <w:rsid w:val="007C1AD6"/>
    <w:rsid w:val="007C4A2D"/>
    <w:rsid w:val="007C732A"/>
    <w:rsid w:val="007D391D"/>
    <w:rsid w:val="007D4C9D"/>
    <w:rsid w:val="007E13A9"/>
    <w:rsid w:val="007E22C0"/>
    <w:rsid w:val="007E413D"/>
    <w:rsid w:val="007E596E"/>
    <w:rsid w:val="007E789C"/>
    <w:rsid w:val="007F0A41"/>
    <w:rsid w:val="007F0F4B"/>
    <w:rsid w:val="007F36D5"/>
    <w:rsid w:val="007F5872"/>
    <w:rsid w:val="00801C82"/>
    <w:rsid w:val="008117E6"/>
    <w:rsid w:val="008148AB"/>
    <w:rsid w:val="008167FD"/>
    <w:rsid w:val="00816C93"/>
    <w:rsid w:val="008224BA"/>
    <w:rsid w:val="008240D8"/>
    <w:rsid w:val="00824F92"/>
    <w:rsid w:val="008250C3"/>
    <w:rsid w:val="00831AB0"/>
    <w:rsid w:val="00834008"/>
    <w:rsid w:val="0083479A"/>
    <w:rsid w:val="008356D7"/>
    <w:rsid w:val="008374D8"/>
    <w:rsid w:val="00843B66"/>
    <w:rsid w:val="00844111"/>
    <w:rsid w:val="0084643E"/>
    <w:rsid w:val="00847B31"/>
    <w:rsid w:val="00850A34"/>
    <w:rsid w:val="00851252"/>
    <w:rsid w:val="008516E3"/>
    <w:rsid w:val="00852765"/>
    <w:rsid w:val="008566E9"/>
    <w:rsid w:val="00860D05"/>
    <w:rsid w:val="008648FC"/>
    <w:rsid w:val="00867526"/>
    <w:rsid w:val="00867E45"/>
    <w:rsid w:val="00874A97"/>
    <w:rsid w:val="008755F4"/>
    <w:rsid w:val="00877CD5"/>
    <w:rsid w:val="00877EC3"/>
    <w:rsid w:val="008831BB"/>
    <w:rsid w:val="00884F7F"/>
    <w:rsid w:val="00885431"/>
    <w:rsid w:val="00885E36"/>
    <w:rsid w:val="008921F7"/>
    <w:rsid w:val="0089328E"/>
    <w:rsid w:val="00894818"/>
    <w:rsid w:val="00896109"/>
    <w:rsid w:val="00896491"/>
    <w:rsid w:val="0089737B"/>
    <w:rsid w:val="008A1AB6"/>
    <w:rsid w:val="008A20EF"/>
    <w:rsid w:val="008A42B8"/>
    <w:rsid w:val="008A472C"/>
    <w:rsid w:val="008B19C7"/>
    <w:rsid w:val="008B63E5"/>
    <w:rsid w:val="008C1CCB"/>
    <w:rsid w:val="008C459C"/>
    <w:rsid w:val="008C5460"/>
    <w:rsid w:val="008C593F"/>
    <w:rsid w:val="008D32C1"/>
    <w:rsid w:val="008D3C95"/>
    <w:rsid w:val="008D44B8"/>
    <w:rsid w:val="008E0265"/>
    <w:rsid w:val="008E66D4"/>
    <w:rsid w:val="008F0DDE"/>
    <w:rsid w:val="008F4F3B"/>
    <w:rsid w:val="008F78AB"/>
    <w:rsid w:val="0090051F"/>
    <w:rsid w:val="00901727"/>
    <w:rsid w:val="0090412B"/>
    <w:rsid w:val="00904F85"/>
    <w:rsid w:val="00930FCC"/>
    <w:rsid w:val="009346D6"/>
    <w:rsid w:val="00935E51"/>
    <w:rsid w:val="00936849"/>
    <w:rsid w:val="00941C51"/>
    <w:rsid w:val="00943F83"/>
    <w:rsid w:val="0094437A"/>
    <w:rsid w:val="0094442E"/>
    <w:rsid w:val="00945140"/>
    <w:rsid w:val="0094610B"/>
    <w:rsid w:val="00946BF6"/>
    <w:rsid w:val="0094760B"/>
    <w:rsid w:val="00951DB5"/>
    <w:rsid w:val="00957F2C"/>
    <w:rsid w:val="009608D6"/>
    <w:rsid w:val="00962193"/>
    <w:rsid w:val="009627F9"/>
    <w:rsid w:val="00963317"/>
    <w:rsid w:val="00963D3B"/>
    <w:rsid w:val="00966DBA"/>
    <w:rsid w:val="00973CE2"/>
    <w:rsid w:val="00981A90"/>
    <w:rsid w:val="00981ACF"/>
    <w:rsid w:val="00981D94"/>
    <w:rsid w:val="00990478"/>
    <w:rsid w:val="009931BA"/>
    <w:rsid w:val="00996294"/>
    <w:rsid w:val="009A16F4"/>
    <w:rsid w:val="009A3746"/>
    <w:rsid w:val="009A3D7E"/>
    <w:rsid w:val="009B0C1F"/>
    <w:rsid w:val="009B2C78"/>
    <w:rsid w:val="009B36FA"/>
    <w:rsid w:val="009B5E6A"/>
    <w:rsid w:val="009B6D73"/>
    <w:rsid w:val="009C029B"/>
    <w:rsid w:val="009C2A2C"/>
    <w:rsid w:val="009C7079"/>
    <w:rsid w:val="009C73C3"/>
    <w:rsid w:val="009D1369"/>
    <w:rsid w:val="009D16C8"/>
    <w:rsid w:val="009D1B2B"/>
    <w:rsid w:val="009D388B"/>
    <w:rsid w:val="009D4957"/>
    <w:rsid w:val="009D49ED"/>
    <w:rsid w:val="009D6E6B"/>
    <w:rsid w:val="009E0135"/>
    <w:rsid w:val="009E1038"/>
    <w:rsid w:val="009E33F0"/>
    <w:rsid w:val="009E45CC"/>
    <w:rsid w:val="009E6849"/>
    <w:rsid w:val="009E7090"/>
    <w:rsid w:val="009F46EB"/>
    <w:rsid w:val="009F508F"/>
    <w:rsid w:val="009F677A"/>
    <w:rsid w:val="00A00185"/>
    <w:rsid w:val="00A0191D"/>
    <w:rsid w:val="00A01E86"/>
    <w:rsid w:val="00A01EBF"/>
    <w:rsid w:val="00A1431A"/>
    <w:rsid w:val="00A2482D"/>
    <w:rsid w:val="00A312CB"/>
    <w:rsid w:val="00A3272E"/>
    <w:rsid w:val="00A33329"/>
    <w:rsid w:val="00A40215"/>
    <w:rsid w:val="00A44B2E"/>
    <w:rsid w:val="00A515DD"/>
    <w:rsid w:val="00A516B6"/>
    <w:rsid w:val="00A61FD5"/>
    <w:rsid w:val="00A73E8A"/>
    <w:rsid w:val="00A81725"/>
    <w:rsid w:val="00A828F8"/>
    <w:rsid w:val="00A82DFE"/>
    <w:rsid w:val="00A8409B"/>
    <w:rsid w:val="00A8665D"/>
    <w:rsid w:val="00A8786C"/>
    <w:rsid w:val="00A91074"/>
    <w:rsid w:val="00A91717"/>
    <w:rsid w:val="00A921B4"/>
    <w:rsid w:val="00A93576"/>
    <w:rsid w:val="00A96244"/>
    <w:rsid w:val="00A96872"/>
    <w:rsid w:val="00A979D4"/>
    <w:rsid w:val="00AA1CFE"/>
    <w:rsid w:val="00AA2682"/>
    <w:rsid w:val="00AA70F4"/>
    <w:rsid w:val="00AB5667"/>
    <w:rsid w:val="00AC1215"/>
    <w:rsid w:val="00AC3A97"/>
    <w:rsid w:val="00AC4D65"/>
    <w:rsid w:val="00AD5D2A"/>
    <w:rsid w:val="00AE0B66"/>
    <w:rsid w:val="00AE102C"/>
    <w:rsid w:val="00AE3D8B"/>
    <w:rsid w:val="00AE53E0"/>
    <w:rsid w:val="00AE58B4"/>
    <w:rsid w:val="00AF344B"/>
    <w:rsid w:val="00AF72B4"/>
    <w:rsid w:val="00AF7E46"/>
    <w:rsid w:val="00B00C0E"/>
    <w:rsid w:val="00B0189A"/>
    <w:rsid w:val="00B03793"/>
    <w:rsid w:val="00B04FF0"/>
    <w:rsid w:val="00B05BCC"/>
    <w:rsid w:val="00B07A2A"/>
    <w:rsid w:val="00B102FF"/>
    <w:rsid w:val="00B12DE8"/>
    <w:rsid w:val="00B16E8E"/>
    <w:rsid w:val="00B17DFA"/>
    <w:rsid w:val="00B23C2E"/>
    <w:rsid w:val="00B439D5"/>
    <w:rsid w:val="00B50479"/>
    <w:rsid w:val="00B52F74"/>
    <w:rsid w:val="00B54752"/>
    <w:rsid w:val="00B644EB"/>
    <w:rsid w:val="00B66EA6"/>
    <w:rsid w:val="00B67B0B"/>
    <w:rsid w:val="00B72CD4"/>
    <w:rsid w:val="00B73BCA"/>
    <w:rsid w:val="00B75C4A"/>
    <w:rsid w:val="00B81328"/>
    <w:rsid w:val="00B82AE1"/>
    <w:rsid w:val="00B82B24"/>
    <w:rsid w:val="00B85538"/>
    <w:rsid w:val="00B900F6"/>
    <w:rsid w:val="00B93642"/>
    <w:rsid w:val="00BA533C"/>
    <w:rsid w:val="00BA7128"/>
    <w:rsid w:val="00BA7241"/>
    <w:rsid w:val="00BB0FE9"/>
    <w:rsid w:val="00BB1D16"/>
    <w:rsid w:val="00BB45F9"/>
    <w:rsid w:val="00BC4190"/>
    <w:rsid w:val="00BC5191"/>
    <w:rsid w:val="00BC57F8"/>
    <w:rsid w:val="00BC583D"/>
    <w:rsid w:val="00BD08AB"/>
    <w:rsid w:val="00BD50C5"/>
    <w:rsid w:val="00BE0AEA"/>
    <w:rsid w:val="00BE0EE1"/>
    <w:rsid w:val="00BE174A"/>
    <w:rsid w:val="00BE19FD"/>
    <w:rsid w:val="00BE24D9"/>
    <w:rsid w:val="00BE5556"/>
    <w:rsid w:val="00BF1F27"/>
    <w:rsid w:val="00BF2BC9"/>
    <w:rsid w:val="00BF2DC8"/>
    <w:rsid w:val="00BF34B2"/>
    <w:rsid w:val="00C013C7"/>
    <w:rsid w:val="00C015FF"/>
    <w:rsid w:val="00C01BB2"/>
    <w:rsid w:val="00C01EA5"/>
    <w:rsid w:val="00C039B9"/>
    <w:rsid w:val="00C0485A"/>
    <w:rsid w:val="00C06C64"/>
    <w:rsid w:val="00C12E4C"/>
    <w:rsid w:val="00C148E2"/>
    <w:rsid w:val="00C14955"/>
    <w:rsid w:val="00C14D03"/>
    <w:rsid w:val="00C15003"/>
    <w:rsid w:val="00C15D9D"/>
    <w:rsid w:val="00C20207"/>
    <w:rsid w:val="00C20C49"/>
    <w:rsid w:val="00C21769"/>
    <w:rsid w:val="00C27822"/>
    <w:rsid w:val="00C30F06"/>
    <w:rsid w:val="00C32196"/>
    <w:rsid w:val="00C34143"/>
    <w:rsid w:val="00C451AE"/>
    <w:rsid w:val="00C46697"/>
    <w:rsid w:val="00C4722D"/>
    <w:rsid w:val="00C54DAF"/>
    <w:rsid w:val="00C60B61"/>
    <w:rsid w:val="00C62B96"/>
    <w:rsid w:val="00C67967"/>
    <w:rsid w:val="00C750C9"/>
    <w:rsid w:val="00C75E4E"/>
    <w:rsid w:val="00C75FF3"/>
    <w:rsid w:val="00C76F85"/>
    <w:rsid w:val="00C778A7"/>
    <w:rsid w:val="00C8204C"/>
    <w:rsid w:val="00C860FC"/>
    <w:rsid w:val="00C9009F"/>
    <w:rsid w:val="00C94098"/>
    <w:rsid w:val="00C956AE"/>
    <w:rsid w:val="00C96510"/>
    <w:rsid w:val="00C967A0"/>
    <w:rsid w:val="00C96AFA"/>
    <w:rsid w:val="00CA2639"/>
    <w:rsid w:val="00CA4A5B"/>
    <w:rsid w:val="00CA5B1E"/>
    <w:rsid w:val="00CA7B51"/>
    <w:rsid w:val="00CB5091"/>
    <w:rsid w:val="00CB74F6"/>
    <w:rsid w:val="00CB7709"/>
    <w:rsid w:val="00CC4B0C"/>
    <w:rsid w:val="00CD4D16"/>
    <w:rsid w:val="00CD4DB3"/>
    <w:rsid w:val="00CE0420"/>
    <w:rsid w:val="00CE0E94"/>
    <w:rsid w:val="00CE6EC3"/>
    <w:rsid w:val="00CF6BBF"/>
    <w:rsid w:val="00CF7D4C"/>
    <w:rsid w:val="00D02D68"/>
    <w:rsid w:val="00D067BD"/>
    <w:rsid w:val="00D15B6A"/>
    <w:rsid w:val="00D16455"/>
    <w:rsid w:val="00D26DD3"/>
    <w:rsid w:val="00D272A3"/>
    <w:rsid w:val="00D34B3E"/>
    <w:rsid w:val="00D353A0"/>
    <w:rsid w:val="00D36CE4"/>
    <w:rsid w:val="00D42D48"/>
    <w:rsid w:val="00D47E60"/>
    <w:rsid w:val="00D50399"/>
    <w:rsid w:val="00D720E7"/>
    <w:rsid w:val="00D744E9"/>
    <w:rsid w:val="00D821EE"/>
    <w:rsid w:val="00D87081"/>
    <w:rsid w:val="00D871B8"/>
    <w:rsid w:val="00D90F4A"/>
    <w:rsid w:val="00D932FF"/>
    <w:rsid w:val="00D94468"/>
    <w:rsid w:val="00D957CC"/>
    <w:rsid w:val="00DA1B4E"/>
    <w:rsid w:val="00DB5E12"/>
    <w:rsid w:val="00DC030D"/>
    <w:rsid w:val="00DC43DA"/>
    <w:rsid w:val="00DC4528"/>
    <w:rsid w:val="00DC4FB3"/>
    <w:rsid w:val="00DC5697"/>
    <w:rsid w:val="00DD4B76"/>
    <w:rsid w:val="00DE06FD"/>
    <w:rsid w:val="00DE247A"/>
    <w:rsid w:val="00DE5C85"/>
    <w:rsid w:val="00DF00EA"/>
    <w:rsid w:val="00DF2E27"/>
    <w:rsid w:val="00DF5582"/>
    <w:rsid w:val="00DF5F45"/>
    <w:rsid w:val="00DF73FE"/>
    <w:rsid w:val="00E050AA"/>
    <w:rsid w:val="00E11ECC"/>
    <w:rsid w:val="00E14791"/>
    <w:rsid w:val="00E15547"/>
    <w:rsid w:val="00E177AE"/>
    <w:rsid w:val="00E209C9"/>
    <w:rsid w:val="00E23CCB"/>
    <w:rsid w:val="00E26688"/>
    <w:rsid w:val="00E270EA"/>
    <w:rsid w:val="00E42EA4"/>
    <w:rsid w:val="00E45D9A"/>
    <w:rsid w:val="00E558FE"/>
    <w:rsid w:val="00E56BD6"/>
    <w:rsid w:val="00E63D9F"/>
    <w:rsid w:val="00E643B8"/>
    <w:rsid w:val="00E64AAF"/>
    <w:rsid w:val="00E65E09"/>
    <w:rsid w:val="00E67350"/>
    <w:rsid w:val="00E70272"/>
    <w:rsid w:val="00E768A8"/>
    <w:rsid w:val="00E81F4B"/>
    <w:rsid w:val="00E845F6"/>
    <w:rsid w:val="00E85C87"/>
    <w:rsid w:val="00E90A5B"/>
    <w:rsid w:val="00E9558C"/>
    <w:rsid w:val="00E97962"/>
    <w:rsid w:val="00EA2759"/>
    <w:rsid w:val="00ED508C"/>
    <w:rsid w:val="00ED51F5"/>
    <w:rsid w:val="00EE083C"/>
    <w:rsid w:val="00EE1175"/>
    <w:rsid w:val="00EE446D"/>
    <w:rsid w:val="00EE7C8D"/>
    <w:rsid w:val="00EF1B74"/>
    <w:rsid w:val="00EF5961"/>
    <w:rsid w:val="00EF6B9F"/>
    <w:rsid w:val="00F030A8"/>
    <w:rsid w:val="00F049AA"/>
    <w:rsid w:val="00F0774B"/>
    <w:rsid w:val="00F07C46"/>
    <w:rsid w:val="00F11529"/>
    <w:rsid w:val="00F12D37"/>
    <w:rsid w:val="00F203C9"/>
    <w:rsid w:val="00F231B4"/>
    <w:rsid w:val="00F2454B"/>
    <w:rsid w:val="00F24E87"/>
    <w:rsid w:val="00F2542D"/>
    <w:rsid w:val="00F31F5D"/>
    <w:rsid w:val="00F34B5F"/>
    <w:rsid w:val="00F419D4"/>
    <w:rsid w:val="00F41D37"/>
    <w:rsid w:val="00F42EB0"/>
    <w:rsid w:val="00F4477B"/>
    <w:rsid w:val="00F471B1"/>
    <w:rsid w:val="00F52FEE"/>
    <w:rsid w:val="00F5665E"/>
    <w:rsid w:val="00F56B43"/>
    <w:rsid w:val="00F60957"/>
    <w:rsid w:val="00F62E5A"/>
    <w:rsid w:val="00F64ED5"/>
    <w:rsid w:val="00F779D3"/>
    <w:rsid w:val="00F8075D"/>
    <w:rsid w:val="00F819C2"/>
    <w:rsid w:val="00F84D1C"/>
    <w:rsid w:val="00F86544"/>
    <w:rsid w:val="00F91B97"/>
    <w:rsid w:val="00F91C8B"/>
    <w:rsid w:val="00F94B14"/>
    <w:rsid w:val="00FA61D1"/>
    <w:rsid w:val="00FB03F2"/>
    <w:rsid w:val="00FB1ABB"/>
    <w:rsid w:val="00FB2098"/>
    <w:rsid w:val="00FB39EE"/>
    <w:rsid w:val="00FB4336"/>
    <w:rsid w:val="00FB458E"/>
    <w:rsid w:val="00FC37C1"/>
    <w:rsid w:val="00FC3CD5"/>
    <w:rsid w:val="00FC4BED"/>
    <w:rsid w:val="00FC74BE"/>
    <w:rsid w:val="00FC7FED"/>
    <w:rsid w:val="00FE301B"/>
    <w:rsid w:val="00FE6519"/>
    <w:rsid w:val="00FE6AD3"/>
    <w:rsid w:val="00FF14AD"/>
    <w:rsid w:val="00FF1DB4"/>
    <w:rsid w:val="00FF29E1"/>
    <w:rsid w:val="00FF3457"/>
    <w:rsid w:val="00FF4011"/>
    <w:rsid w:val="00FF77F4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84D9C"/>
  <w15:docId w15:val="{601C0C07-FC39-4096-BC64-A75F71A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20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F31F5D"/>
    <w:pPr>
      <w:keepNext/>
      <w:keepLines/>
      <w:numPr>
        <w:numId w:val="2"/>
      </w:numPr>
      <w:ind w:left="720" w:hanging="72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9D4957"/>
    <w:pPr>
      <w:keepNext/>
      <w:keepLines/>
      <w:numPr>
        <w:ilvl w:val="1"/>
        <w:numId w:val="8"/>
      </w:numPr>
      <w:spacing w:after="60"/>
      <w:ind w:left="907" w:hanging="907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7E789C"/>
    <w:pPr>
      <w:keepNext/>
      <w:keepLines/>
      <w:numPr>
        <w:ilvl w:val="2"/>
        <w:numId w:val="8"/>
      </w:numPr>
      <w:spacing w:before="200" w:after="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7E789C"/>
    <w:pPr>
      <w:keepNext/>
      <w:keepLines/>
      <w:numPr>
        <w:ilvl w:val="3"/>
        <w:numId w:val="8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6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E789C"/>
    <w:pPr>
      <w:numPr>
        <w:ilvl w:val="4"/>
        <w:numId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C3A97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C3A9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31F5D"/>
    <w:rPr>
      <w:rFonts w:ascii="Arial" w:eastAsiaTheme="majorEastAsia" w:hAnsi="Arial" w:cs="Arial"/>
      <w:b/>
      <w:bCs/>
      <w:color w:val="000000" w:themeColor="text1"/>
      <w:sz w:val="36"/>
      <w:szCs w:val="28"/>
      <w:lang w:val="da-DK"/>
    </w:rPr>
  </w:style>
  <w:style w:type="paragraph" w:customStyle="1" w:styleId="Appendix">
    <w:name w:val="Appendix"/>
    <w:next w:val="BodyText"/>
    <w:uiPriority w:val="37"/>
    <w:qFormat/>
    <w:rsid w:val="00351D66"/>
    <w:pPr>
      <w:keepNext/>
      <w:numPr>
        <w:numId w:val="7"/>
      </w:numPr>
      <w:spacing w:before="240" w:after="240" w:line="240" w:lineRule="auto"/>
    </w:pPr>
    <w:rPr>
      <w:rFonts w:ascii="Arial" w:eastAsia="Times New Roman" w:hAnsi="Arial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AC3A97"/>
  </w:style>
  <w:style w:type="character" w:customStyle="1" w:styleId="BodyTextChar">
    <w:name w:val="Body Text Char"/>
    <w:basedOn w:val="DefaultParagraphFont"/>
    <w:link w:val="BodyText"/>
    <w:rsid w:val="00AC3A97"/>
    <w:rPr>
      <w:rFonts w:ascii="Times New Roman" w:hAnsi="Times New Roman"/>
    </w:rPr>
  </w:style>
  <w:style w:type="paragraph" w:customStyle="1" w:styleId="Appendix2">
    <w:name w:val="Appendix 2"/>
    <w:next w:val="BodyText"/>
    <w:uiPriority w:val="38"/>
    <w:qFormat/>
    <w:rsid w:val="00351D66"/>
    <w:pPr>
      <w:keepNext/>
      <w:numPr>
        <w:ilvl w:val="1"/>
        <w:numId w:val="7"/>
      </w:numPr>
      <w:spacing w:before="240" w:after="240" w:line="240" w:lineRule="auto"/>
    </w:pPr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Attachment">
    <w:name w:val="Attachment"/>
    <w:next w:val="BodyText"/>
    <w:uiPriority w:val="34"/>
    <w:qFormat/>
    <w:rsid w:val="00AC3A97"/>
    <w:pPr>
      <w:numPr>
        <w:numId w:val="6"/>
      </w:numPr>
      <w:spacing w:before="240" w:after="240" w:line="240" w:lineRule="auto"/>
    </w:pPr>
    <w:rPr>
      <w:rFonts w:ascii="Arial" w:eastAsiaTheme="majorEastAsia" w:hAnsi="Arial" w:cs="Times New Roman"/>
      <w:b/>
      <w:bCs/>
      <w:sz w:val="36"/>
      <w:szCs w:val="36"/>
    </w:rPr>
  </w:style>
  <w:style w:type="character" w:customStyle="1" w:styleId="CodeChar">
    <w:name w:val="Code Char"/>
    <w:uiPriority w:val="1"/>
    <w:qFormat/>
    <w:rsid w:val="00AC3A97"/>
    <w:rPr>
      <w:rFonts w:ascii="Courier New" w:hAnsi="Courier New"/>
      <w:sz w:val="20"/>
    </w:rPr>
  </w:style>
  <w:style w:type="character" w:customStyle="1" w:styleId="Heading2Char">
    <w:name w:val="Heading 2 Char"/>
    <w:link w:val="Heading2"/>
    <w:uiPriority w:val="9"/>
    <w:rsid w:val="009D49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link w:val="Heading3"/>
    <w:uiPriority w:val="9"/>
    <w:rsid w:val="00AC3A97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link w:val="Heading4"/>
    <w:uiPriority w:val="9"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Subtitle">
    <w:name w:val="Subtitle"/>
    <w:basedOn w:val="Normal"/>
    <w:next w:val="BodyText"/>
    <w:link w:val="SubtitleChar"/>
    <w:uiPriority w:val="11"/>
    <w:rsid w:val="00AC3A97"/>
    <w:pPr>
      <w:numPr>
        <w:ilvl w:val="1"/>
      </w:numPr>
      <w:jc w:val="center"/>
    </w:pPr>
    <w:rPr>
      <w:rFonts w:ascii="Arial" w:eastAsiaTheme="majorEastAsia" w:hAnsi="Arial" w:cstheme="majorBidi"/>
      <w:b/>
      <w:iCs/>
      <w:spacing w:val="15"/>
      <w:sz w:val="32"/>
      <w:szCs w:val="24"/>
    </w:rPr>
  </w:style>
  <w:style w:type="character" w:customStyle="1" w:styleId="SubtitleChar">
    <w:name w:val="Subtitle Char"/>
    <w:link w:val="Subtitle"/>
    <w:uiPriority w:val="11"/>
    <w:rsid w:val="00AC3A97"/>
    <w:rPr>
      <w:rFonts w:ascii="Arial" w:eastAsiaTheme="majorEastAsia" w:hAnsi="Arial" w:cstheme="majorBidi"/>
      <w:b/>
      <w:iCs/>
      <w:spacing w:val="15"/>
      <w:sz w:val="32"/>
      <w:szCs w:val="24"/>
    </w:rPr>
  </w:style>
  <w:style w:type="paragraph" w:styleId="Title">
    <w:name w:val="Title"/>
    <w:basedOn w:val="Normal"/>
    <w:next w:val="BodyText"/>
    <w:link w:val="TitleChar"/>
    <w:uiPriority w:val="10"/>
    <w:rsid w:val="00AC3A97"/>
    <w:pPr>
      <w:spacing w:before="300" w:after="300"/>
      <w:jc w:val="center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rsid w:val="00AC3A9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3A97"/>
  </w:style>
  <w:style w:type="paragraph" w:styleId="Footer">
    <w:name w:val="footer"/>
    <w:basedOn w:val="Normal"/>
    <w:link w:val="FooterChar"/>
    <w:uiPriority w:val="99"/>
    <w:unhideWhenUsed/>
    <w:rsid w:val="00AC3A9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3A97"/>
  </w:style>
  <w:style w:type="paragraph" w:styleId="BalloonText">
    <w:name w:val="Balloon Text"/>
    <w:basedOn w:val="Normal"/>
    <w:link w:val="BalloonTextChar"/>
    <w:uiPriority w:val="99"/>
    <w:semiHidden/>
    <w:unhideWhenUsed/>
    <w:rsid w:val="00AC3A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A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C3A97"/>
    <w:pPr>
      <w:tabs>
        <w:tab w:val="left" w:pos="440"/>
        <w:tab w:val="right" w:leader="dot" w:pos="9350"/>
      </w:tabs>
      <w:spacing w:after="100"/>
    </w:pPr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AC3A9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3A97"/>
    <w:pPr>
      <w:spacing w:after="100"/>
      <w:ind w:left="216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unhideWhenUsed/>
    <w:rsid w:val="00AC3A97"/>
    <w:pPr>
      <w:spacing w:after="100"/>
      <w:ind w:left="440"/>
    </w:pPr>
    <w:rPr>
      <w:rFonts w:ascii="Arial" w:hAnsi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7E789C"/>
    <w:rPr>
      <w:rFonts w:ascii="Arial" w:eastAsiaTheme="majorEastAsia" w:hAnsi="Arial" w:cstheme="majorBidi"/>
      <w:b/>
      <w:bCs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A97"/>
    <w:rPr>
      <w:rFonts w:ascii="Arial" w:eastAsiaTheme="majorEastAsia" w:hAnsi="Arial" w:cstheme="majorBidi"/>
      <w:b/>
      <w:bCs/>
      <w:iCs/>
      <w:sz w:val="26"/>
    </w:rPr>
  </w:style>
  <w:style w:type="paragraph" w:styleId="Caption">
    <w:name w:val="caption"/>
    <w:next w:val="BodyText"/>
    <w:uiPriority w:val="35"/>
    <w:semiHidden/>
    <w:qFormat/>
    <w:rsid w:val="00AC3A97"/>
    <w:pPr>
      <w:keepNext/>
      <w:keepLines/>
      <w:spacing w:before="240" w:after="60" w:line="240" w:lineRule="auto"/>
    </w:pPr>
    <w:rPr>
      <w:rFonts w:ascii="Arial" w:eastAsia="Times New Roman" w:hAnsi="Arial" w:cs="Arial"/>
      <w:b/>
      <w:bCs/>
      <w:szCs w:val="20"/>
    </w:rPr>
  </w:style>
  <w:style w:type="character" w:styleId="PageNumber">
    <w:name w:val="page number"/>
    <w:basedOn w:val="DefaultParagraphFont"/>
    <w:uiPriority w:val="99"/>
    <w:rsid w:val="00AC3A97"/>
  </w:style>
  <w:style w:type="numbering" w:customStyle="1" w:styleId="Multi-LevelList">
    <w:name w:val="Multi-Level List"/>
    <w:uiPriority w:val="99"/>
    <w:rsid w:val="00AC3A97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rsid w:val="00AC3A9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semiHidden/>
    <w:rsid w:val="00AC3A9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semiHidden/>
    <w:rsid w:val="00AC3A9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semiHidden/>
    <w:rsid w:val="00AC3A9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semiHidden/>
    <w:rsid w:val="00AC3A9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semiHidden/>
    <w:rsid w:val="00AC3A97"/>
    <w:pPr>
      <w:spacing w:after="100"/>
      <w:ind w:left="1760"/>
    </w:pPr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A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A9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3A97"/>
    <w:rPr>
      <w:sz w:val="16"/>
      <w:szCs w:val="16"/>
    </w:rPr>
  </w:style>
  <w:style w:type="paragraph" w:styleId="ListNumber">
    <w:name w:val="List Number"/>
    <w:basedOn w:val="Normal"/>
    <w:semiHidden/>
    <w:rsid w:val="00AC3A97"/>
    <w:pPr>
      <w:keepNext/>
      <w:numPr>
        <w:ilvl w:val="3"/>
        <w:numId w:val="5"/>
      </w:numPr>
      <w:spacing w:after="0"/>
    </w:pPr>
    <w:rPr>
      <w:rFonts w:eastAsia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3A97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3A97"/>
  </w:style>
  <w:style w:type="paragraph" w:styleId="BodyText3">
    <w:name w:val="Body Text 3"/>
    <w:basedOn w:val="Normal"/>
    <w:link w:val="BodyText3Char"/>
    <w:uiPriority w:val="99"/>
    <w:semiHidden/>
    <w:unhideWhenUsed/>
    <w:rsid w:val="00AC3A97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3A9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3A97"/>
    <w:rPr>
      <w:color w:val="800080" w:themeColor="followedHyperlink"/>
      <w:u w:val="single"/>
    </w:rPr>
  </w:style>
  <w:style w:type="character" w:styleId="Strong">
    <w:name w:val="Strong"/>
    <w:uiPriority w:val="22"/>
    <w:semiHidden/>
    <w:qFormat/>
    <w:rsid w:val="00AC3A97"/>
    <w:rPr>
      <w:rFonts w:cs="Times New Roman"/>
      <w:b/>
    </w:rPr>
  </w:style>
  <w:style w:type="character" w:styleId="Emphasis">
    <w:name w:val="Emphasis"/>
    <w:uiPriority w:val="20"/>
    <w:semiHidden/>
    <w:qFormat/>
    <w:rsid w:val="00AC3A97"/>
    <w:rPr>
      <w:rFonts w:cs="Times New Roman"/>
      <w:i/>
    </w:rPr>
  </w:style>
  <w:style w:type="paragraph" w:styleId="NormalWeb">
    <w:name w:val="Normal (Web)"/>
    <w:basedOn w:val="Normal"/>
    <w:uiPriority w:val="99"/>
    <w:rsid w:val="00AC3A97"/>
    <w:pPr>
      <w:keepNext/>
      <w:spacing w:after="0"/>
    </w:pPr>
    <w:rPr>
      <w:rFonts w:eastAsia="Times New Roman" w:cs="Times New Roman"/>
      <w:szCs w:val="20"/>
    </w:rPr>
  </w:style>
  <w:style w:type="character" w:styleId="HTMLCode">
    <w:name w:val="HTML Code"/>
    <w:uiPriority w:val="99"/>
    <w:semiHidden/>
    <w:rsid w:val="00AC3A97"/>
    <w:rPr>
      <w:rFonts w:ascii="Courier New" w:hAnsi="Courier New"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A97"/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86544"/>
    <w:pPr>
      <w:keepNext/>
      <w:spacing w:after="0"/>
      <w:ind w:left="216" w:hanging="216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44DF1"/>
    <w:pPr>
      <w:spacing w:after="0"/>
      <w:ind w:left="440" w:hanging="220"/>
    </w:pPr>
  </w:style>
  <w:style w:type="table" w:customStyle="1" w:styleId="TableGrid1">
    <w:name w:val="Table Grid1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5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4BE"/>
    <w:pPr>
      <w:spacing w:after="0" w:line="240" w:lineRule="auto"/>
    </w:pPr>
  </w:style>
  <w:style w:type="paragraph" w:styleId="NoSpacing">
    <w:name w:val="No Spacing"/>
    <w:uiPriority w:val="1"/>
    <w:qFormat/>
    <w:rsid w:val="00623AA3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80E43"/>
    <w:rPr>
      <w:rFonts w:ascii="Times New Roman" w:hAnsi="Times New Roman"/>
      <w:sz w:val="24"/>
    </w:rPr>
  </w:style>
  <w:style w:type="paragraph" w:customStyle="1" w:styleId="UseCase-TableText">
    <w:name w:val="Use Case - Table Text"/>
    <w:basedOn w:val="Normal"/>
    <w:qFormat/>
    <w:rsid w:val="00FF14AD"/>
    <w:pPr>
      <w:spacing w:before="60" w:after="60"/>
    </w:pPr>
    <w:rPr>
      <w:rFonts w:asciiTheme="minorHAnsi" w:eastAsia="Times New Roman" w:hAnsiTheme="minorHAnsi" w:cs="Calibri"/>
      <w:color w:val="000000"/>
      <w:sz w:val="22"/>
      <w:szCs w:val="20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276BB5"/>
    <w:pPr>
      <w:keepLines/>
      <w:autoSpaceDE w:val="0"/>
      <w:autoSpaceDN w:val="0"/>
      <w:adjustRightInd w:val="0"/>
      <w:spacing w:before="60" w:line="240" w:lineRule="atLeast"/>
    </w:pPr>
    <w:rPr>
      <w:rFonts w:eastAsia="Times New Roman" w:cs="Times New Roman"/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276BB5"/>
    <w:rPr>
      <w:rFonts w:ascii="Times New Roman" w:eastAsia="Times New Roman" w:hAnsi="Times New Roman" w:cs="Times New Roman"/>
      <w:i/>
      <w:iCs/>
      <w:color w:val="0000FF"/>
      <w:sz w:val="24"/>
      <w:szCs w:val="20"/>
    </w:rPr>
  </w:style>
  <w:style w:type="paragraph" w:customStyle="1" w:styleId="InstructionalBullet1">
    <w:name w:val="Instructional Bullet 1"/>
    <w:rsid w:val="00276BB5"/>
    <w:pPr>
      <w:numPr>
        <w:numId w:val="39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lemersm\Documents\VA\Templates\user_documentation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BB78052-8FFA-4D0D-A491-CE16F7E3C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user_documentation_template</Template>
  <TotalTime>149</TotalTime>
  <Pages>8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Emerson, Mason (BYLIGHT)</dc:creator>
  <cp:lastModifiedBy>Darrell Dorman</cp:lastModifiedBy>
  <cp:revision>16</cp:revision>
  <cp:lastPrinted>2016-08-22T15:57:00Z</cp:lastPrinted>
  <dcterms:created xsi:type="dcterms:W3CDTF">2016-07-28T19:43:00Z</dcterms:created>
  <dcterms:modified xsi:type="dcterms:W3CDTF">2016-08-22T17:05:00Z</dcterms:modified>
</cp:coreProperties>
</file>