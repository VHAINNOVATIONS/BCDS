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1D0B00FB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811FDE">
        <w:t>9-10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36DDF7BB" w:rsidR="008E0265" w:rsidRPr="000C31B0" w:rsidRDefault="00811FDE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September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78600D2F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09712E">
        <w:rPr>
          <w:color w:val="000000" w:themeColor="text1"/>
        </w:rPr>
        <w:t>6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6D4706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6D4706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7601B0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7601B0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7601B0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7601B0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7601B0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5F6D888A" w14:textId="77777777" w:rsidR="00534E10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56187337" w:history="1">
        <w:r w:rsidR="00534E10" w:rsidRPr="00105B37">
          <w:rPr>
            <w:rStyle w:val="Hyperlink"/>
            <w:noProof/>
          </w:rPr>
          <w:t>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Introduction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_Toc456187337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081BF7EB" w14:textId="77777777" w:rsidR="00534E10" w:rsidRDefault="007601B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8" w:history="1">
        <w:r w:rsidR="00534E10" w:rsidRPr="00105B37">
          <w:rPr>
            <w:rStyle w:val="Hyperlink"/>
            <w:noProof/>
          </w:rPr>
          <w:t>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Information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_Toc456187338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3402A76C" w14:textId="77777777" w:rsidR="00534E10" w:rsidRDefault="007601B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9" w:history="1">
        <w:r w:rsidR="00534E10" w:rsidRPr="00105B37">
          <w:rPr>
            <w:rStyle w:val="Hyperlink"/>
            <w:noProof/>
          </w:rPr>
          <w:t>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Key Feature Additions and Enhancements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_Toc456187339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64DDA4C9" w14:textId="77777777" w:rsidR="00534E10" w:rsidRDefault="007601B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40" w:history="1">
        <w:r w:rsidR="00534E10" w:rsidRPr="00105B37">
          <w:rPr>
            <w:rStyle w:val="Hyperlink"/>
            <w:noProof/>
          </w:rPr>
          <w:t>4.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Report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_Toc456187340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2607A8F5" w14:textId="77777777" w:rsidR="00534E10" w:rsidRDefault="007601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1" w:history="1">
        <w:r w:rsidR="00534E10" w:rsidRPr="00105B37">
          <w:rPr>
            <w:rStyle w:val="Hyperlink"/>
            <w:noProof/>
          </w:rPr>
          <w:t>4.1.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Stories Completed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_Toc456187341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0EE9951A" w14:textId="77777777" w:rsidR="00534E10" w:rsidRDefault="007601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2" w:history="1">
        <w:r w:rsidR="00534E10" w:rsidRPr="00105B37">
          <w:rPr>
            <w:rStyle w:val="Hyperlink"/>
            <w:noProof/>
          </w:rPr>
          <w:t>4.2.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Resolved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_Toc456187342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6</w:t>
        </w:r>
        <w:r w:rsidR="00534E10">
          <w:rPr>
            <w:noProof/>
            <w:webHidden/>
          </w:rPr>
          <w:fldChar w:fldCharType="end"/>
        </w:r>
      </w:hyperlink>
    </w:p>
    <w:p w14:paraId="3209AE9C" w14:textId="77777777" w:rsidR="00534E10" w:rsidRDefault="007601B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3" w:history="1">
        <w:r w:rsidR="00534E10" w:rsidRPr="00105B37">
          <w:rPr>
            <w:rStyle w:val="Hyperlink"/>
            <w:noProof/>
          </w:rPr>
          <w:t>4.3.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Open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_Toc456187343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6</w:t>
        </w:r>
        <w:r w:rsidR="00534E10">
          <w:rPr>
            <w:noProof/>
            <w:webHidden/>
          </w:rPr>
          <w:fldChar w:fldCharType="end"/>
        </w:r>
      </w:hyperlink>
    </w:p>
    <w:p w14:paraId="387C57EF" w14:textId="77777777" w:rsidR="00534E10" w:rsidRDefault="007601B0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4" w:history="1">
        <w:r w:rsidR="00534E10" w:rsidRPr="00105B37">
          <w:rPr>
            <w:rStyle w:val="Hyperlink"/>
            <w:noProof/>
          </w:rPr>
          <w:t>Attachment A.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Approval Signatures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_Toc456187344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1F2CBB">
          <w:rPr>
            <w:noProof/>
            <w:webHidden/>
          </w:rPr>
          <w:t>7</w:t>
        </w:r>
        <w:r w:rsidR="00534E10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56187337"/>
      <w:r w:rsidRPr="00F31F5D">
        <w:lastRenderedPageBreak/>
        <w:t>Introduction</w:t>
      </w:r>
      <w:bookmarkEnd w:id="0"/>
      <w:bookmarkEnd w:id="1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56187338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56187339"/>
      <w:bookmarkEnd w:id="4"/>
      <w:r>
        <w:t>Key Feature Additions and Enhancements</w:t>
      </w:r>
      <w:bookmarkEnd w:id="3"/>
      <w:bookmarkEnd w:id="5"/>
    </w:p>
    <w:p w14:paraId="15A7FF55" w14:textId="56405E7D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1B1ADA">
        <w:t>9-10</w:t>
      </w:r>
      <w:r w:rsidRPr="00407C37">
        <w:t>:</w:t>
      </w:r>
    </w:p>
    <w:p w14:paraId="0C389A4D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Created Modeling Engine service WSDL and XSD</w:t>
      </w:r>
    </w:p>
    <w:p w14:paraId="728436DD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Analyzed Distributed Data Model (DDM) tables for modeling engine.</w:t>
      </w:r>
    </w:p>
    <w:p w14:paraId="5539B3A5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Designed and analyzed modeling engine process flow, components and utilities.</w:t>
      </w:r>
    </w:p>
    <w:p w14:paraId="21ADA86B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Implemented Sorting and Filtering options for all the dashboards</w:t>
      </w:r>
    </w:p>
    <w:p w14:paraId="30F9799D" w14:textId="77777777" w:rsidR="00150537" w:rsidRDefault="00150537" w:rsidP="00150537">
      <w:pPr>
        <w:pStyle w:val="ListParagraph"/>
        <w:numPr>
          <w:ilvl w:val="0"/>
          <w:numId w:val="40"/>
        </w:numPr>
      </w:pPr>
      <w:r w:rsidRPr="00BE3F17">
        <w:t>Updates to Administrator Dashboard</w:t>
      </w:r>
    </w:p>
    <w:p w14:paraId="6AF48ABF" w14:textId="77777777" w:rsidR="00150537" w:rsidRDefault="00150537" w:rsidP="00150537">
      <w:pPr>
        <w:pStyle w:val="ListParagraph"/>
        <w:numPr>
          <w:ilvl w:val="0"/>
          <w:numId w:val="43"/>
        </w:numPr>
        <w:spacing w:before="0" w:after="160" w:line="259" w:lineRule="auto"/>
      </w:pPr>
      <w:r w:rsidRPr="00BE3F17">
        <w:t>Ability to Add user</w:t>
      </w:r>
    </w:p>
    <w:p w14:paraId="427BBF91" w14:textId="77777777" w:rsidR="00150537" w:rsidRDefault="00150537" w:rsidP="00150537">
      <w:pPr>
        <w:pStyle w:val="ListParagraph"/>
        <w:numPr>
          <w:ilvl w:val="0"/>
          <w:numId w:val="43"/>
        </w:numPr>
        <w:spacing w:before="0" w:after="160" w:line="259" w:lineRule="auto"/>
      </w:pPr>
      <w:r>
        <w:t>Edit User functionality</w:t>
      </w:r>
    </w:p>
    <w:p w14:paraId="2070F305" w14:textId="77777777" w:rsidR="00150537" w:rsidRDefault="00150537" w:rsidP="00150537">
      <w:pPr>
        <w:pStyle w:val="ListParagraph"/>
        <w:numPr>
          <w:ilvl w:val="0"/>
          <w:numId w:val="43"/>
        </w:numPr>
        <w:spacing w:before="0" w:after="160" w:line="259" w:lineRule="auto"/>
      </w:pPr>
      <w:r>
        <w:t>Reset Password</w:t>
      </w:r>
    </w:p>
    <w:p w14:paraId="7A4C0369" w14:textId="77777777" w:rsidR="00150537" w:rsidRDefault="00150537" w:rsidP="00150537">
      <w:pPr>
        <w:pStyle w:val="ListParagraph"/>
        <w:numPr>
          <w:ilvl w:val="0"/>
          <w:numId w:val="40"/>
        </w:numPr>
      </w:pPr>
      <w:r w:rsidRPr="00BE3F17">
        <w:t>Accept/Reject functionality</w:t>
      </w:r>
    </w:p>
    <w:p w14:paraId="3B3E1C0D" w14:textId="77777777" w:rsidR="00150537" w:rsidRDefault="00150537" w:rsidP="00150537">
      <w:pPr>
        <w:pStyle w:val="ListParagraph"/>
        <w:numPr>
          <w:ilvl w:val="0"/>
          <w:numId w:val="40"/>
        </w:numPr>
      </w:pPr>
      <w:r w:rsidRPr="00BE3F17">
        <w:t>Gathered requirements on the Accept / Reject functionality in claims processing</w:t>
      </w:r>
    </w:p>
    <w:p w14:paraId="58C6E381" w14:textId="77777777" w:rsidR="00150537" w:rsidRDefault="00150537" w:rsidP="00150537">
      <w:pPr>
        <w:pStyle w:val="ListParagraph"/>
        <w:numPr>
          <w:ilvl w:val="0"/>
          <w:numId w:val="40"/>
        </w:numPr>
      </w:pPr>
      <w:r>
        <w:t>Created a Change Request Analysis report on the Accept / Reject functionality along with</w:t>
      </w:r>
    </w:p>
    <w:p w14:paraId="7CC231D3" w14:textId="77777777" w:rsidR="00150537" w:rsidRDefault="00150537" w:rsidP="00150537">
      <w:pPr>
        <w:pStyle w:val="ListParagraph"/>
        <w:numPr>
          <w:ilvl w:val="0"/>
          <w:numId w:val="44"/>
        </w:numPr>
      </w:pPr>
      <w:r>
        <w:t>Process flow</w:t>
      </w:r>
    </w:p>
    <w:p w14:paraId="40FE59CC" w14:textId="77777777" w:rsidR="00150537" w:rsidRDefault="00150537" w:rsidP="00150537">
      <w:pPr>
        <w:pStyle w:val="ListParagraph"/>
        <w:numPr>
          <w:ilvl w:val="0"/>
          <w:numId w:val="44"/>
        </w:numPr>
      </w:pPr>
      <w:r>
        <w:t>Use cases</w:t>
      </w:r>
    </w:p>
    <w:p w14:paraId="78C7C18B" w14:textId="77777777" w:rsidR="00150537" w:rsidRDefault="00150537" w:rsidP="00150537">
      <w:pPr>
        <w:pStyle w:val="ListParagraph"/>
        <w:numPr>
          <w:ilvl w:val="0"/>
          <w:numId w:val="44"/>
        </w:numPr>
      </w:pPr>
      <w:r>
        <w:t>Assumptions and Questions</w:t>
      </w:r>
    </w:p>
    <w:p w14:paraId="2258FAEB" w14:textId="77777777" w:rsidR="00150537" w:rsidRDefault="00150537" w:rsidP="00150537">
      <w:pPr>
        <w:pStyle w:val="ListParagraph"/>
        <w:numPr>
          <w:ilvl w:val="0"/>
          <w:numId w:val="44"/>
        </w:numPr>
      </w:pPr>
      <w:r w:rsidRPr="00BE3F17">
        <w:t>Bulk Processing</w:t>
      </w:r>
    </w:p>
    <w:p w14:paraId="1EC76231" w14:textId="77777777" w:rsidR="00150537" w:rsidRDefault="00150537" w:rsidP="00150537">
      <w:pPr>
        <w:pStyle w:val="ListParagraph"/>
        <w:numPr>
          <w:ilvl w:val="0"/>
          <w:numId w:val="40"/>
        </w:numPr>
        <w:spacing w:before="0" w:after="160" w:line="259" w:lineRule="auto"/>
      </w:pPr>
      <w:r w:rsidRPr="00BE3F17">
        <w:t>Created Mockups for the Bulk Claim processing and reviewed with SMEs</w:t>
      </w:r>
    </w:p>
    <w:p w14:paraId="7C7990C2" w14:textId="77777777" w:rsidR="009627F9" w:rsidRPr="000C31B0" w:rsidRDefault="009627F9" w:rsidP="00F31F5D">
      <w:pPr>
        <w:pStyle w:val="Heading1"/>
      </w:pPr>
      <w:bookmarkStart w:id="14" w:name="_Toc397687720"/>
      <w:bookmarkStart w:id="15" w:name="_Toc397687721"/>
      <w:bookmarkStart w:id="16" w:name="_Toc397687722"/>
      <w:bookmarkStart w:id="17" w:name="_Toc397687723"/>
      <w:bookmarkStart w:id="18" w:name="_Toc397687724"/>
      <w:bookmarkStart w:id="19" w:name="_Toc397687725"/>
      <w:bookmarkStart w:id="20" w:name="_Toc397687726"/>
      <w:bookmarkStart w:id="21" w:name="_Toc397687727"/>
      <w:bookmarkStart w:id="22" w:name="_Toc397687728"/>
      <w:bookmarkStart w:id="23" w:name="_Toc397687729"/>
      <w:bookmarkStart w:id="24" w:name="_Toc397687730"/>
      <w:bookmarkStart w:id="25" w:name="_Toc397687731"/>
      <w:bookmarkStart w:id="26" w:name="_Toc397687732"/>
      <w:bookmarkStart w:id="27" w:name="_Toc397687733"/>
      <w:bookmarkStart w:id="28" w:name="_Release_Report"/>
      <w:bookmarkStart w:id="29" w:name="_Toc45618734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C31B0">
        <w:t>Release Report</w:t>
      </w:r>
      <w:bookmarkEnd w:id="29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0" w:name="_Stories_Completed"/>
      <w:bookmarkStart w:id="31" w:name="_Toc456187341"/>
      <w:bookmarkEnd w:id="30"/>
      <w:r w:rsidRPr="000C31B0">
        <w:rPr>
          <w:color w:val="000000" w:themeColor="text1"/>
        </w:rPr>
        <w:t>Stories Completed</w:t>
      </w:r>
      <w:bookmarkEnd w:id="31"/>
    </w:p>
    <w:p w14:paraId="2392A247" w14:textId="0FAA7E30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6D4706">
        <w:rPr>
          <w:color w:val="000000" w:themeColor="text1"/>
          <w:szCs w:val="24"/>
        </w:rPr>
        <w:t>3</w:t>
      </w:r>
      <w:r w:rsidR="007D4C9D">
        <w:rPr>
          <w:color w:val="000000" w:themeColor="text1"/>
          <w:szCs w:val="24"/>
        </w:rPr>
        <w:t>4</w:t>
      </w:r>
      <w:r w:rsidR="001F17DC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7E413D" w:rsidRPr="00E81F4B" w14:paraId="348B0FE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F0C0AA" w14:textId="1AE5948E" w:rsidR="007E413D" w:rsidRPr="00F84D1C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BFB79" w14:textId="14BB85BB" w:rsidR="007E413D" w:rsidRPr="00F84D1C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Administrator User Role</w:t>
            </w:r>
          </w:p>
        </w:tc>
      </w:tr>
      <w:tr w:rsidR="006A122F" w:rsidRPr="00E81F4B" w14:paraId="6A66CE3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3C7FEDD" w14:textId="14EBAAA0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VABCDS-369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2540" w14:textId="66C488A3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Modeling Agent User Role</w:t>
            </w:r>
          </w:p>
        </w:tc>
      </w:tr>
      <w:tr w:rsidR="006A122F" w:rsidRPr="00E81F4B" w14:paraId="547E29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C6180C" w14:textId="2254FC47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VABCDS-370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8E3B" w14:textId="6140F60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Rater User Role</w:t>
            </w:r>
          </w:p>
        </w:tc>
      </w:tr>
      <w:tr w:rsidR="006A122F" w:rsidRPr="00E81F4B" w14:paraId="48424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1D1294B" w14:textId="41610D94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VABCDS-373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A0D04" w14:textId="4928358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Dashboard: Filter Claims</w:t>
            </w:r>
          </w:p>
        </w:tc>
      </w:tr>
      <w:tr w:rsidR="006A122F" w:rsidRPr="00E81F4B" w14:paraId="7E2117E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F2749E" w14:textId="72A597EA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VABCDS-374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A970" w14:textId="1EE0DD1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Dashboard: Sort Claims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464EB9BC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VABCDS-408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7159A879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4C43C5A5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VABCDS-442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702638C1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Administrator: Add User functionality along with Email</w:t>
            </w:r>
          </w:p>
        </w:tc>
      </w:tr>
      <w:tr w:rsidR="006A122F" w:rsidRPr="00E81F4B" w14:paraId="16CA3FA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4FBD6A" w14:textId="27744868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VABCDS-443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7408" w14:textId="317235FC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Administrator Dashboard : Edit User</w:t>
            </w:r>
          </w:p>
        </w:tc>
      </w:tr>
      <w:tr w:rsidR="006A122F" w:rsidRPr="00E81F4B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56C59DF3" w:rsidR="006A122F" w:rsidRPr="007E37BD" w:rsidRDefault="001A64ED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VABCDS-499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1FE71A55" w:rsidR="006A122F" w:rsidRPr="007E37BD" w:rsidRDefault="001A64ED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4ED">
              <w:rPr>
                <w:rFonts w:eastAsia="Times New Roman" w:cs="Times New Roman"/>
                <w:color w:val="000000"/>
                <w:sz w:val="20"/>
                <w:szCs w:val="20"/>
              </w:rPr>
              <w:t>BCDS - Create DB structure for modeling engine to support EAR, Knee and others</w:t>
            </w:r>
          </w:p>
        </w:tc>
      </w:tr>
      <w:tr w:rsidR="006A122F" w:rsidRPr="00E81F4B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608BBA83" w:rsidR="006A122F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VABCDS-519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34733136" w:rsidR="006A122F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6A122F" w:rsidRPr="00E81F4B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23DF78F7" w:rsidR="006A122F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64301F9E" w:rsidR="006A122F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Setup materialized view for claims data instead of table(s)</w:t>
            </w:r>
          </w:p>
        </w:tc>
      </w:tr>
      <w:tr w:rsidR="006A122F" w:rsidRPr="00E81F4B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6899C058" w:rsidR="006A122F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VABCDS-543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64086142" w:rsidR="006A122F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BCDS - Application Session Termination</w:t>
            </w:r>
          </w:p>
        </w:tc>
      </w:tr>
      <w:tr w:rsidR="007E413D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08F3182A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VABCDS-558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31DE2671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BCDS - Design Review sessions for Modeling engine components, framework and utilities</w:t>
            </w:r>
          </w:p>
        </w:tc>
      </w:tr>
      <w:tr w:rsidR="007E413D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177D9790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3B32DECD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Collect and Analyze requirements for Ear and Knee model processing</w:t>
            </w:r>
          </w:p>
        </w:tc>
      </w:tr>
      <w:tr w:rsidR="007E413D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3BA9BB36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045F0242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Data model design for model processing</w:t>
            </w:r>
          </w:p>
        </w:tc>
      </w:tr>
      <w:tr w:rsidR="007E413D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10AF6293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2752D589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Resolution for the overlapping Footer issue</w:t>
            </w:r>
          </w:p>
        </w:tc>
      </w:tr>
      <w:tr w:rsidR="007E413D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14DE0B4C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6A628ADD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Remove the blue bar from the Login page</w:t>
            </w:r>
          </w:p>
        </w:tc>
      </w:tr>
      <w:tr w:rsidR="007E413D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102C6691" w:rsidR="007E413D" w:rsidRPr="007E37BD" w:rsidRDefault="00A61055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VABCDS-529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17282633" w:rsidR="007E413D" w:rsidRPr="007E37BD" w:rsidRDefault="00A61055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1055">
              <w:rPr>
                <w:rFonts w:eastAsia="Times New Roman" w:cs="Times New Roman"/>
                <w:color w:val="000000"/>
                <w:sz w:val="20"/>
                <w:szCs w:val="20"/>
              </w:rPr>
              <w:t>Fix Dashboard - UI Issues.</w:t>
            </w:r>
          </w:p>
        </w:tc>
      </w:tr>
      <w:tr w:rsidR="007E413D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7772A3DD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0DB55735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Remove button icons.</w:t>
            </w:r>
          </w:p>
        </w:tc>
      </w:tr>
      <w:tr w:rsidR="007E413D" w:rsidRPr="00E81F4B" w14:paraId="2D98076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7DB968E" w14:textId="1470543C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B3A8" w14:textId="2E22D8AA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update claims page to "BCDSS Claims"</w:t>
            </w:r>
          </w:p>
        </w:tc>
      </w:tr>
      <w:tr w:rsidR="007E413D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48C253B5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50679C3B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Modify Listener </w:t>
            </w:r>
            <w:proofErr w:type="spellStart"/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Config</w:t>
            </w:r>
            <w:proofErr w:type="spellEnd"/>
          </w:p>
        </w:tc>
      </w:tr>
      <w:tr w:rsidR="003940EA" w:rsidRPr="00E81F4B" w14:paraId="276B0F3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EBFA41" w14:textId="05F835A8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VABCDS-536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C6EFF" w14:textId="78A0AAF2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add tabs for Rater's dashboard</w:t>
            </w:r>
          </w:p>
        </w:tc>
      </w:tr>
      <w:tr w:rsidR="003940EA" w:rsidRPr="00E81F4B" w14:paraId="21D32F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496037" w14:textId="594DC456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VABCDS-541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1C0" w14:textId="1725A67D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create user data service</w:t>
            </w:r>
          </w:p>
        </w:tc>
      </w:tr>
      <w:tr w:rsidR="003940EA" w:rsidRPr="00E81F4B" w14:paraId="10F6445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DBD980" w14:textId="335BA8B3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VABCDS-547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3CAC2" w14:textId="4ADE1CCC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Modeling </w:t>
            </w:r>
            <w:proofErr w:type="spellStart"/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WSDL development</w:t>
            </w:r>
          </w:p>
        </w:tc>
      </w:tr>
      <w:tr w:rsidR="003940EA" w:rsidRPr="00E81F4B" w14:paraId="7A1EB07A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0D073D" w14:textId="2F18FABD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VABCDS-548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B6782" w14:textId="2026EFB6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Apply changes to login warning message.</w:t>
            </w:r>
          </w:p>
        </w:tc>
      </w:tr>
      <w:tr w:rsidR="003940EA" w:rsidRPr="00E81F4B" w14:paraId="448599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03D6EA" w14:textId="2A6BF4E9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8BE35" w14:textId="171EDC88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Load DDM Data Set in the BCDSS_DEV schema</w:t>
            </w:r>
          </w:p>
        </w:tc>
      </w:tr>
      <w:tr w:rsidR="003940EA" w:rsidRPr="00E81F4B" w14:paraId="0F0E616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E85BED" w14:textId="2C3286D7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B941F" w14:textId="09300331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Implement filter for claims using various fields which are present</w:t>
            </w:r>
          </w:p>
        </w:tc>
      </w:tr>
      <w:tr w:rsidR="007E413D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27A1C925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1B16FFED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Provide edit user functionality</w:t>
            </w:r>
          </w:p>
        </w:tc>
      </w:tr>
      <w:tr w:rsidR="007E413D" w:rsidRPr="00E81F4B" w14:paraId="42DE3BB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ED0A62" w14:textId="5865EEE9" w:rsidR="007E413D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52EE" w14:textId="6B3C8B3A" w:rsidR="007E413D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Refactor dashboard related codes and views</w:t>
            </w:r>
          </w:p>
        </w:tc>
      </w:tr>
      <w:tr w:rsidR="003940EA" w:rsidRPr="00E81F4B" w14:paraId="21A6771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C0792D2" w14:textId="39C83519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4547" w14:textId="03B0E592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Add email field to the user entity</w:t>
            </w:r>
          </w:p>
        </w:tc>
      </w:tr>
      <w:tr w:rsidR="003940EA" w:rsidRPr="00E81F4B" w14:paraId="2201B05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90EDC2" w14:textId="31FF5C80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VABCDS-576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11E8" w14:textId="5AE6660C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Update DDM Physical Data Model</w:t>
            </w:r>
          </w:p>
        </w:tc>
      </w:tr>
      <w:tr w:rsidR="003940EA" w:rsidRPr="00E81F4B" w14:paraId="138A04D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13EBE7" w14:textId="5B114842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VABCDS-578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FA59" w14:textId="6734CF92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Modeling </w:t>
            </w:r>
            <w:proofErr w:type="spellStart"/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WSDL review</w:t>
            </w:r>
          </w:p>
        </w:tc>
      </w:tr>
      <w:tr w:rsidR="003940EA" w:rsidRPr="00E81F4B" w14:paraId="0D96BE8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0E9B3F" w14:textId="1689218D" w:rsidR="003940EA" w:rsidRPr="007E37BD" w:rsidRDefault="003940EA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VABCDS-582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B0BA" w14:textId="274E0DCE" w:rsidR="003940EA" w:rsidRPr="007E37BD" w:rsidRDefault="003940EA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Create add user functionality</w:t>
            </w:r>
          </w:p>
        </w:tc>
      </w:tr>
    </w:tbl>
    <w:p w14:paraId="5D1E460B" w14:textId="49821617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9-10</w:t>
      </w:r>
    </w:p>
    <w:p w14:paraId="6D720489" w14:textId="77777777" w:rsidR="00276BB5" w:rsidRPr="000C31B0" w:rsidRDefault="00276BB5" w:rsidP="00276BB5"/>
    <w:p w14:paraId="4A24F53A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2" w:name="_Toc456187342"/>
      <w:bookmarkStart w:id="33" w:name="_Defects_Resolved"/>
      <w:bookmarkEnd w:id="33"/>
      <w:r w:rsidRPr="000C31B0">
        <w:rPr>
          <w:color w:val="000000" w:themeColor="text1"/>
        </w:rPr>
        <w:t>Defects Resolved</w:t>
      </w:r>
      <w:bookmarkEnd w:id="32"/>
    </w:p>
    <w:p w14:paraId="06E09CD9" w14:textId="12EDBC0B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1B1ADA">
        <w:rPr>
          <w:color w:val="000000" w:themeColor="text1"/>
          <w:szCs w:val="24"/>
        </w:rPr>
        <w:t>9-10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A021B8">
        <w:rPr>
          <w:color w:val="000000" w:themeColor="text1"/>
          <w:szCs w:val="24"/>
        </w:rPr>
        <w:t xml:space="preserve">8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E9558C" w:rsidRPr="00C30F06" w14:paraId="0C47CD0E" w14:textId="77777777" w:rsidTr="0038189F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EDDE16" w14:textId="77777777" w:rsidR="00E9558C" w:rsidRPr="00FF7DBE" w:rsidRDefault="00E9558C" w:rsidP="00276BB5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6DE71B" w14:textId="77777777" w:rsidR="00E9558C" w:rsidRPr="00FF7DBE" w:rsidRDefault="00E9558C" w:rsidP="00276BB5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3940EA" w:rsidRPr="00830785" w14:paraId="071E7266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3DCCB79C" w14:textId="14687067" w:rsidR="003940EA" w:rsidRPr="00067457" w:rsidRDefault="003940EA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VABCDS-465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1ACA40D" w14:textId="663D0395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rater/modeling agent log in screen missing tab items</w:t>
            </w:r>
          </w:p>
        </w:tc>
      </w:tr>
      <w:tr w:rsidR="003940EA" w:rsidRPr="00830785" w14:paraId="78F87DB0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62B6E163" w14:textId="7E95447C" w:rsidR="003940EA" w:rsidRPr="00067457" w:rsidRDefault="0038189F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VABCDS-510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1CF187EE" w14:textId="2FF8A772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Rater/Modeler Dashboard - Menu items shows - "Setting" it should be "Tools"</w:t>
            </w:r>
          </w:p>
        </w:tc>
      </w:tr>
      <w:tr w:rsidR="003940EA" w:rsidRPr="00830785" w14:paraId="50DD2B7A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5632ACB4" w14:textId="0B2FA26F" w:rsidR="003940EA" w:rsidRPr="00067457" w:rsidRDefault="0038189F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VABCDS-514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1186B66" w14:textId="29F9F151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The dashboard data Label should show BCDSS CLAIMS not just "</w:t>
            </w:r>
            <w:proofErr w:type="spellStart"/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CLaim</w:t>
            </w:r>
            <w:proofErr w:type="spellEnd"/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3940EA" w:rsidRPr="00830785" w14:paraId="2F2DEC9C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778A33AD" w14:textId="5753C4C9" w:rsidR="003940EA" w:rsidRPr="00067457" w:rsidRDefault="0038189F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VABCDS-563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0BED71A8" w14:textId="3CD17BFF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Admin log in Edit User - validation in Dev environment. Feedback</w:t>
            </w:r>
          </w:p>
        </w:tc>
      </w:tr>
      <w:tr w:rsidR="003940EA" w:rsidRPr="00830785" w14:paraId="4F9201FA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2ACE2589" w14:textId="4BB86CCA" w:rsidR="003940EA" w:rsidRPr="00067457" w:rsidRDefault="0038189F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VABCDS-580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4182BCCE" w14:textId="6A84AB97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Admin log in - Edit user Screen - Sub Header "User editor &amp; all other fields</w:t>
            </w:r>
          </w:p>
        </w:tc>
      </w:tr>
      <w:tr w:rsidR="003940EA" w:rsidRPr="00830785" w14:paraId="16D6154C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1C837E7C" w14:textId="0568D7F6" w:rsidR="003940EA" w:rsidRPr="00067457" w:rsidRDefault="0038189F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B982526" w14:textId="5C3D316D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Session termination test- Session terminated - logs it back to page where we left</w:t>
            </w:r>
          </w:p>
        </w:tc>
      </w:tr>
      <w:tr w:rsidR="003940EA" w:rsidRPr="00830785" w14:paraId="78DFE1A6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7D1C4FCA" w14:textId="4E43CB89" w:rsidR="003940EA" w:rsidRPr="00067457" w:rsidRDefault="0038189F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VABCDS-513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422DFA15" w14:textId="60849DCC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The Reset and Select model button should not have icons (stop and download)</w:t>
            </w:r>
          </w:p>
        </w:tc>
      </w:tr>
      <w:tr w:rsidR="003940EA" w:rsidRPr="00830785" w14:paraId="4AF8256B" w14:textId="77777777" w:rsidTr="0038189F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0B1E9891" w14:textId="6CB20AA1" w:rsidR="003940EA" w:rsidRPr="00067457" w:rsidRDefault="0038189F" w:rsidP="006B079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VABCDS-544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2FCF9E49" w14:textId="3C09EBCD" w:rsidR="003940EA" w:rsidRPr="00067457" w:rsidRDefault="0038189F" w:rsidP="00402A45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Warning message - some minor editing needed</w:t>
            </w:r>
          </w:p>
        </w:tc>
      </w:tr>
    </w:tbl>
    <w:p w14:paraId="45800E82" w14:textId="221C6C92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9-10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52B7410B" w14:textId="77777777" w:rsidR="00534E10" w:rsidRPr="000C31B0" w:rsidRDefault="00534E10" w:rsidP="00534E10">
      <w:pPr>
        <w:pStyle w:val="Heading2"/>
        <w:rPr>
          <w:color w:val="000000" w:themeColor="text1"/>
        </w:rPr>
      </w:pPr>
      <w:bookmarkStart w:id="34" w:name="_Toc456187343"/>
      <w:r w:rsidRPr="000C31B0">
        <w:rPr>
          <w:color w:val="000000" w:themeColor="text1"/>
        </w:rPr>
        <w:t xml:space="preserve">Defects </w:t>
      </w:r>
      <w:r>
        <w:rPr>
          <w:color w:val="000000" w:themeColor="text1"/>
        </w:rPr>
        <w:t>Open</w:t>
      </w:r>
      <w:bookmarkEnd w:id="34"/>
    </w:p>
    <w:p w14:paraId="5B4718B6" w14:textId="33C692BA" w:rsidR="00534E10" w:rsidRDefault="00534E10" w:rsidP="00534E10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</w:t>
      </w:r>
      <w:r>
        <w:rPr>
          <w:color w:val="000000" w:themeColor="text1"/>
          <w:szCs w:val="24"/>
        </w:rPr>
        <w:t xml:space="preserve">open </w:t>
      </w:r>
      <w:r w:rsidR="00A021B8">
        <w:rPr>
          <w:color w:val="000000" w:themeColor="text1"/>
          <w:szCs w:val="24"/>
        </w:rPr>
        <w:t>8</w:t>
      </w:r>
      <w:r>
        <w:rPr>
          <w:color w:val="000000" w:themeColor="text1"/>
          <w:szCs w:val="24"/>
        </w:rPr>
        <w:t xml:space="preserve"> defects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>The following table lists the defect</w:t>
      </w:r>
      <w:r>
        <w:rPr>
          <w:color w:val="000000" w:themeColor="text1"/>
          <w:szCs w:val="24"/>
        </w:rPr>
        <w:t>s</w:t>
      </w:r>
      <w:r w:rsidRPr="000C31B0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open </w:t>
      </w:r>
      <w:r w:rsidRPr="000C31B0">
        <w:rPr>
          <w:color w:val="000000" w:themeColor="text1"/>
          <w:szCs w:val="24"/>
        </w:rPr>
        <w:t xml:space="preserve">in </w:t>
      </w:r>
      <w:r>
        <w:rPr>
          <w:color w:val="000000" w:themeColor="text1"/>
          <w:szCs w:val="24"/>
        </w:rPr>
        <w:t xml:space="preserve">Sprints </w:t>
      </w:r>
      <w:r w:rsidR="001B1ADA">
        <w:rPr>
          <w:color w:val="000000" w:themeColor="text1"/>
          <w:szCs w:val="24"/>
        </w:rPr>
        <w:t>9-10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38189F" w:rsidRPr="00C30F06" w14:paraId="0B8881D1" w14:textId="77777777" w:rsidTr="006C7210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91A855" w14:textId="77777777" w:rsidR="0038189F" w:rsidRPr="00FF7DBE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F36C24" w14:textId="77777777" w:rsidR="0038189F" w:rsidRPr="00FF7DBE" w:rsidRDefault="0038189F" w:rsidP="006C7210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38189F" w:rsidRPr="00830785" w14:paraId="779F29E5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0EE8DAC3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940EA">
              <w:rPr>
                <w:rFonts w:eastAsia="Times New Roman" w:cs="Times New Roman"/>
                <w:color w:val="000000"/>
                <w:sz w:val="20"/>
                <w:szCs w:val="20"/>
              </w:rPr>
              <w:t>VABCDS-465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161D2849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rater/modeling agent log in screen missing tab items</w:t>
            </w:r>
          </w:p>
        </w:tc>
      </w:tr>
      <w:tr w:rsidR="0038189F" w:rsidRPr="00830785" w14:paraId="618249A5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30172AEE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VABCDS-510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03D6C64E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Rater/Modeler Dashboard - Menu items shows - "Setting" it should be "Tools"</w:t>
            </w:r>
          </w:p>
        </w:tc>
      </w:tr>
      <w:tr w:rsidR="0038189F" w:rsidRPr="00830785" w14:paraId="54952E8F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5E501854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VABCDS-514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41C2431B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The dashboard data Label should show BCDSS CLAIMS not just "</w:t>
            </w:r>
            <w:proofErr w:type="spellStart"/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CLaim</w:t>
            </w:r>
            <w:proofErr w:type="spellEnd"/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38189F" w:rsidRPr="00830785" w14:paraId="6D4034CB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7A281649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VABCDS-563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6EEBF5C3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Admin log in Edit User - validation in Dev environment. Feedback</w:t>
            </w:r>
          </w:p>
        </w:tc>
        <w:bookmarkStart w:id="35" w:name="_GoBack"/>
        <w:bookmarkEnd w:id="35"/>
      </w:tr>
      <w:tr w:rsidR="0038189F" w:rsidRPr="00830785" w14:paraId="08435163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533652CB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VABCDS-580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66132A1C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Admin log in - Edit user Screen - Sub Header "User editor &amp; all other fields</w:t>
            </w:r>
          </w:p>
        </w:tc>
      </w:tr>
      <w:tr w:rsidR="0038189F" w:rsidRPr="00830785" w14:paraId="195332C9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1995F4F2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28E2A150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Session termination test- Session terminated - logs it back to page where we left</w:t>
            </w:r>
          </w:p>
        </w:tc>
      </w:tr>
      <w:tr w:rsidR="0038189F" w:rsidRPr="00830785" w14:paraId="37FCDD7D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27D00FC1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VABCDS-513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3F92492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The Reset and Select model button should not have icons (stop and download)</w:t>
            </w:r>
          </w:p>
        </w:tc>
      </w:tr>
      <w:tr w:rsidR="0038189F" w:rsidRPr="00830785" w14:paraId="5EDDF977" w14:textId="77777777" w:rsidTr="006C7210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7AC9E657" w14:textId="77777777" w:rsidR="0038189F" w:rsidRPr="00067457" w:rsidRDefault="0038189F" w:rsidP="006C721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VABCDS-544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2E9680F5" w14:textId="77777777" w:rsidR="0038189F" w:rsidRPr="00067457" w:rsidRDefault="0038189F" w:rsidP="006C721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8189F">
              <w:rPr>
                <w:rFonts w:eastAsia="Times New Roman" w:cs="Times New Roman"/>
                <w:color w:val="000000"/>
                <w:sz w:val="20"/>
                <w:szCs w:val="20"/>
              </w:rPr>
              <w:t>Warning message - some minor editing needed</w:t>
            </w:r>
          </w:p>
        </w:tc>
      </w:tr>
    </w:tbl>
    <w:p w14:paraId="628A6E03" w14:textId="4B8A0E5E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>
        <w:rPr>
          <w:b/>
          <w:color w:val="000000" w:themeColor="text1"/>
          <w:sz w:val="20"/>
          <w:szCs w:val="20"/>
        </w:rPr>
        <w:t>3</w:t>
      </w:r>
      <w:r w:rsidRPr="000C31B0">
        <w:rPr>
          <w:b/>
          <w:color w:val="000000" w:themeColor="text1"/>
          <w:sz w:val="20"/>
          <w:szCs w:val="20"/>
        </w:rPr>
        <w:t>: Defect</w:t>
      </w:r>
      <w:r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Open </w:t>
      </w:r>
      <w:r w:rsidRPr="000C31B0">
        <w:rPr>
          <w:b/>
          <w:color w:val="000000" w:themeColor="text1"/>
          <w:sz w:val="20"/>
          <w:szCs w:val="20"/>
        </w:rPr>
        <w:t xml:space="preserve">in </w:t>
      </w:r>
      <w:r>
        <w:rPr>
          <w:b/>
          <w:color w:val="000000" w:themeColor="text1"/>
          <w:sz w:val="20"/>
          <w:szCs w:val="20"/>
        </w:rPr>
        <w:t xml:space="preserve">Sprints </w:t>
      </w:r>
      <w:r w:rsidR="001B1ADA">
        <w:rPr>
          <w:b/>
          <w:color w:val="000000" w:themeColor="text1"/>
          <w:sz w:val="20"/>
          <w:szCs w:val="20"/>
        </w:rPr>
        <w:t>9-10</w:t>
      </w: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6" w:name="_Toc374704020"/>
      <w:bookmarkStart w:id="37" w:name="_Toc456187344"/>
      <w:r w:rsidRPr="000C31B0">
        <w:rPr>
          <w:color w:val="000000" w:themeColor="text1"/>
        </w:rPr>
        <w:lastRenderedPageBreak/>
        <w:t>Approval Signatures</w:t>
      </w:r>
      <w:bookmarkEnd w:id="36"/>
      <w:bookmarkEnd w:id="37"/>
    </w:p>
    <w:p w14:paraId="0F4B15A7" w14:textId="21C605DC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1B1ADA">
        <w:rPr>
          <w:color w:val="000000" w:themeColor="text1"/>
        </w:rPr>
        <w:t>9-10</w:t>
      </w:r>
      <w:r w:rsidR="00252F74">
        <w:rPr>
          <w:color w:val="000000" w:themeColor="text1"/>
        </w:rPr>
        <w:t xml:space="preserve"> 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</w:t>
      </w:r>
      <w:proofErr w:type="spellStart"/>
      <w:r w:rsidRPr="003B7927">
        <w:rPr>
          <w:i w:val="0"/>
          <w:color w:val="auto"/>
        </w:rPr>
        <w:t>es</w:t>
      </w:r>
      <w:proofErr w:type="spellEnd"/>
      <w:r w:rsidRPr="003B7927">
        <w:rPr>
          <w:i w:val="0"/>
          <w:color w:val="auto"/>
        </w:rPr>
        <w:t>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13463" w14:textId="77777777" w:rsidR="007601B0" w:rsidRDefault="007601B0" w:rsidP="00512C6C">
      <w:pPr>
        <w:spacing w:after="0"/>
      </w:pPr>
      <w:r>
        <w:separator/>
      </w:r>
    </w:p>
  </w:endnote>
  <w:endnote w:type="continuationSeparator" w:id="0">
    <w:p w14:paraId="404C9C1B" w14:textId="77777777" w:rsidR="007601B0" w:rsidRDefault="007601B0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676CEE60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1B1ADA">
      <w:t>9-10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A021B8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811FDE">
      <w:rPr>
        <w:noProof/>
      </w:rPr>
      <w:t xml:space="preserve">September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33416076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1B1ADA">
      <w:t>9-10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A021B8">
      <w:rPr>
        <w:noProof/>
      </w:rPr>
      <w:t>7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811FDE">
      <w:rPr>
        <w:noProof/>
      </w:rPr>
      <w:t>September</w:t>
    </w:r>
    <w:r w:rsidR="008516E3">
      <w:rPr>
        <w:noProof/>
      </w:rPr>
      <w:t xml:space="preserve">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7158E" w14:textId="77777777" w:rsidR="007601B0" w:rsidRDefault="007601B0" w:rsidP="00512C6C">
      <w:pPr>
        <w:spacing w:after="0"/>
      </w:pPr>
      <w:r>
        <w:separator/>
      </w:r>
    </w:p>
  </w:footnote>
  <w:footnote w:type="continuationSeparator" w:id="0">
    <w:p w14:paraId="3FFF35CD" w14:textId="77777777" w:rsidR="007601B0" w:rsidRDefault="007601B0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2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26"/>
  </w:num>
  <w:num w:numId="5">
    <w:abstractNumId w:val="7"/>
  </w:num>
  <w:num w:numId="6">
    <w:abstractNumId w:val="31"/>
  </w:num>
  <w:num w:numId="7">
    <w:abstractNumId w:val="35"/>
  </w:num>
  <w:num w:numId="8">
    <w:abstractNumId w:val="26"/>
  </w:num>
  <w:num w:numId="9">
    <w:abstractNumId w:val="25"/>
  </w:num>
  <w:num w:numId="10">
    <w:abstractNumId w:val="28"/>
  </w:num>
  <w:num w:numId="11">
    <w:abstractNumId w:val="30"/>
  </w:num>
  <w:num w:numId="12">
    <w:abstractNumId w:val="21"/>
  </w:num>
  <w:num w:numId="13">
    <w:abstractNumId w:val="23"/>
  </w:num>
  <w:num w:numId="14">
    <w:abstractNumId w:val="34"/>
  </w:num>
  <w:num w:numId="15">
    <w:abstractNumId w:val="20"/>
  </w:num>
  <w:num w:numId="16">
    <w:abstractNumId w:val="16"/>
  </w:num>
  <w:num w:numId="17">
    <w:abstractNumId w:val="13"/>
  </w:num>
  <w:num w:numId="18">
    <w:abstractNumId w:val="33"/>
  </w:num>
  <w:num w:numId="19">
    <w:abstractNumId w:val="5"/>
  </w:num>
  <w:num w:numId="20">
    <w:abstractNumId w:val="26"/>
  </w:num>
  <w:num w:numId="21">
    <w:abstractNumId w:val="38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29"/>
  </w:num>
  <w:num w:numId="28">
    <w:abstractNumId w:val="39"/>
  </w:num>
  <w:num w:numId="29">
    <w:abstractNumId w:val="14"/>
  </w:num>
  <w:num w:numId="30">
    <w:abstractNumId w:val="32"/>
  </w:num>
  <w:num w:numId="31">
    <w:abstractNumId w:val="40"/>
  </w:num>
  <w:num w:numId="32">
    <w:abstractNumId w:val="22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6"/>
  </w:num>
  <w:num w:numId="39">
    <w:abstractNumId w:val="12"/>
  </w:num>
  <w:num w:numId="40">
    <w:abstractNumId w:val="27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0537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1175B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6890"/>
    <w:rsid w:val="00250766"/>
    <w:rsid w:val="00251BE5"/>
    <w:rsid w:val="00252F74"/>
    <w:rsid w:val="002538AB"/>
    <w:rsid w:val="00263308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4A06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3E55"/>
    <w:rsid w:val="003856E8"/>
    <w:rsid w:val="00386094"/>
    <w:rsid w:val="00393205"/>
    <w:rsid w:val="003940EA"/>
    <w:rsid w:val="00394115"/>
    <w:rsid w:val="00395CD6"/>
    <w:rsid w:val="003A344D"/>
    <w:rsid w:val="003A6EC0"/>
    <w:rsid w:val="003B59C6"/>
    <w:rsid w:val="003B7512"/>
    <w:rsid w:val="003B7927"/>
    <w:rsid w:val="003C2636"/>
    <w:rsid w:val="003C27CE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122F"/>
    <w:rsid w:val="006A5DDB"/>
    <w:rsid w:val="006A6264"/>
    <w:rsid w:val="006B079B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15599"/>
    <w:rsid w:val="00717E31"/>
    <w:rsid w:val="00731747"/>
    <w:rsid w:val="007327A2"/>
    <w:rsid w:val="00736580"/>
    <w:rsid w:val="007431C5"/>
    <w:rsid w:val="00743B7A"/>
    <w:rsid w:val="00745E73"/>
    <w:rsid w:val="007601B0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D4C9D"/>
    <w:rsid w:val="007E13A9"/>
    <w:rsid w:val="007E22C0"/>
    <w:rsid w:val="007E413D"/>
    <w:rsid w:val="007E596E"/>
    <w:rsid w:val="007E789C"/>
    <w:rsid w:val="007F0A41"/>
    <w:rsid w:val="007F0F4B"/>
    <w:rsid w:val="007F36D5"/>
    <w:rsid w:val="007F5872"/>
    <w:rsid w:val="00801C82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055"/>
    <w:rsid w:val="00A61FD5"/>
    <w:rsid w:val="00A73E8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67B0B"/>
    <w:rsid w:val="00B72CD4"/>
    <w:rsid w:val="00B73BCA"/>
    <w:rsid w:val="00B75C4A"/>
    <w:rsid w:val="00B81328"/>
    <w:rsid w:val="00B82AE1"/>
    <w:rsid w:val="00B82B24"/>
    <w:rsid w:val="00B85538"/>
    <w:rsid w:val="00B900F6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15D9D"/>
    <w:rsid w:val="00C20207"/>
    <w:rsid w:val="00C20C49"/>
    <w:rsid w:val="00C27822"/>
    <w:rsid w:val="00C30F06"/>
    <w:rsid w:val="00C32196"/>
    <w:rsid w:val="00C34143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6DD3"/>
    <w:rsid w:val="00D272A3"/>
    <w:rsid w:val="00D34B3E"/>
    <w:rsid w:val="00D353A0"/>
    <w:rsid w:val="00D36CE4"/>
    <w:rsid w:val="00D42D48"/>
    <w:rsid w:val="00D47E60"/>
    <w:rsid w:val="00D50399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C030D"/>
    <w:rsid w:val="00DC43DA"/>
    <w:rsid w:val="00DC4528"/>
    <w:rsid w:val="00DC4FB3"/>
    <w:rsid w:val="00DC5697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688"/>
    <w:rsid w:val="00E270E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EF6B9F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2151A27-33A8-4F88-B314-94AEB034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100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15</cp:revision>
  <cp:lastPrinted>2016-07-18T14:46:00Z</cp:lastPrinted>
  <dcterms:created xsi:type="dcterms:W3CDTF">2016-07-28T19:43:00Z</dcterms:created>
  <dcterms:modified xsi:type="dcterms:W3CDTF">2016-09-20T17:17:00Z</dcterms:modified>
</cp:coreProperties>
</file>