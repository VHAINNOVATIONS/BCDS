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1D0B00FB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 xml:space="preserve">Sprints </w:t>
      </w:r>
      <w:r w:rsidR="00811FDE">
        <w:t>9-10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36DDF7BB" w:rsidR="008E0265" w:rsidRPr="000C31B0" w:rsidRDefault="00811FDE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September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4366DFC9" w14:textId="78600D2F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09712E">
        <w:rPr>
          <w:color w:val="000000" w:themeColor="text1"/>
        </w:rPr>
        <w:t>6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811FDE" w:rsidRPr="00F31F5D" w14:paraId="3C7D7BD9" w14:textId="77777777" w:rsidTr="006C7210">
        <w:tc>
          <w:tcPr>
            <w:tcW w:w="1456" w:type="dxa"/>
            <w:vAlign w:val="bottom"/>
          </w:tcPr>
          <w:p w14:paraId="41E97AD6" w14:textId="3C1FFD26" w:rsidR="00811FDE" w:rsidRPr="00F31F5D" w:rsidRDefault="0038189F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2016-09-20</w:t>
            </w:r>
          </w:p>
        </w:tc>
        <w:tc>
          <w:tcPr>
            <w:tcW w:w="1170" w:type="dxa"/>
            <w:vAlign w:val="bottom"/>
          </w:tcPr>
          <w:p w14:paraId="351A459A" w14:textId="0BD6EC6D" w:rsidR="00811FDE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6</w:t>
            </w:r>
            <w:r w:rsidR="00811FDE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0DE75FA" w14:textId="2CBEC20F" w:rsidR="007431C5" w:rsidRDefault="00501CF6" w:rsidP="007431C5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7431C5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7431C5">
              <w:rPr>
                <w:color w:val="000000" w:themeColor="text1"/>
                <w:szCs w:val="24"/>
              </w:rPr>
              <w:t xml:space="preserve"> and </w:t>
            </w:r>
          </w:p>
          <w:p w14:paraId="4BECEC6D" w14:textId="4CD207CE" w:rsidR="00811FDE" w:rsidRDefault="00501CF6" w:rsidP="007431C5">
            <w:pPr>
              <w:pStyle w:val="BodyText"/>
            </w:pPr>
            <w:hyperlink w:anchor="_Defects_Resolved" w:history="1">
              <w:r w:rsidR="007431C5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B36F660" w14:textId="1E9F6903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96A67A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5E576C" w:rsidRPr="00F31F5D" w14:paraId="6D8DCEB8" w14:textId="77777777" w:rsidTr="00196F8C">
        <w:tc>
          <w:tcPr>
            <w:tcW w:w="1456" w:type="dxa"/>
            <w:vAlign w:val="bottom"/>
          </w:tcPr>
          <w:p w14:paraId="0A3BB71B" w14:textId="365E00DB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2FEC4AFF" w14:textId="66751E3F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5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705D75B" w14:textId="77777777" w:rsidR="005E576C" w:rsidRDefault="00501CF6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5E576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5E576C">
              <w:rPr>
                <w:color w:val="000000" w:themeColor="text1"/>
                <w:szCs w:val="24"/>
              </w:rPr>
              <w:t xml:space="preserve"> and </w:t>
            </w:r>
          </w:p>
          <w:p w14:paraId="562372CF" w14:textId="77777777" w:rsidR="005E576C" w:rsidRPr="00F31F5D" w:rsidRDefault="00501CF6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5E576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28F8443F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575EDE95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7815F081" w14:textId="77777777" w:rsidTr="006C7210">
        <w:tc>
          <w:tcPr>
            <w:tcW w:w="1456" w:type="dxa"/>
            <w:vAlign w:val="bottom"/>
          </w:tcPr>
          <w:p w14:paraId="46E382DA" w14:textId="77777777" w:rsidR="00811FDE" w:rsidRPr="00F31F5D" w:rsidRDefault="00811FDE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11FC435" w14:textId="77777777" w:rsidR="00811FDE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AB6E504" w14:textId="77777777" w:rsidR="00811FDE" w:rsidRDefault="00501CF6" w:rsidP="006C7210">
            <w:pPr>
              <w:pStyle w:val="BodyText"/>
            </w:pPr>
            <w:hyperlink w:anchor="_Stories_Completed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57CBA66" w14:textId="77777777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D079CC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14E8E2EA" w14:textId="77777777" w:rsidTr="006C7210">
        <w:tc>
          <w:tcPr>
            <w:tcW w:w="1456" w:type="dxa"/>
            <w:vAlign w:val="bottom"/>
          </w:tcPr>
          <w:p w14:paraId="3AA10E6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4FB2B1E7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55FCA01" w14:textId="77777777" w:rsidR="00811FDE" w:rsidRDefault="00501CF6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811FDE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811FDE">
              <w:rPr>
                <w:color w:val="000000" w:themeColor="text1"/>
                <w:szCs w:val="24"/>
              </w:rPr>
              <w:t xml:space="preserve"> and </w:t>
            </w:r>
          </w:p>
          <w:p w14:paraId="16D54F19" w14:textId="77777777" w:rsidR="00811FDE" w:rsidRPr="00F31F5D" w:rsidRDefault="00501CF6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048378B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D87919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6BA3CAC2" w14:textId="77777777" w:rsidTr="006C7210">
        <w:tc>
          <w:tcPr>
            <w:tcW w:w="1456" w:type="dxa"/>
            <w:vAlign w:val="bottom"/>
          </w:tcPr>
          <w:p w14:paraId="694FCFD1" w14:textId="574DC073" w:rsidR="00811FDE" w:rsidRPr="00F31F5D" w:rsidRDefault="00811FDE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 w:rsidR="005E576C">
              <w:rPr>
                <w:szCs w:val="24"/>
                <w:lang w:val="da-DK"/>
              </w:rPr>
              <w:t>5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35E4727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80854DD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12AC7203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C9E9AC1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6077AC67" w14:textId="77777777" w:rsidR="00AE3E2B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62644455" w:history="1">
        <w:r w:rsidR="00AE3E2B" w:rsidRPr="00E10F51">
          <w:rPr>
            <w:rStyle w:val="Hyperlink"/>
            <w:noProof/>
          </w:rPr>
          <w:t>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Introduction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_Toc462644455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6A1DDA62" w14:textId="77777777" w:rsidR="00AE3E2B" w:rsidRDefault="00AE3E2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6" w:history="1">
        <w:r w:rsidRPr="00E10F5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10F51">
          <w:rPr>
            <w:rStyle w:val="Hyperlink"/>
            <w:noProof/>
          </w:rPr>
          <w:t>Release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_Toc462644456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FE22E" w14:textId="77777777" w:rsidR="00AE3E2B" w:rsidRDefault="00AE3E2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7" w:history="1">
        <w:r w:rsidRPr="00E10F5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10F51">
          <w:rPr>
            <w:rStyle w:val="Hyperlink"/>
            <w:noProof/>
          </w:rPr>
          <w:t>Key Feature Additions and Enhancements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_Toc462644457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4CCDD" w14:textId="77777777" w:rsidR="00AE3E2B" w:rsidRDefault="00AE3E2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8" w:history="1">
        <w:r w:rsidRPr="00E10F5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10F51">
          <w:rPr>
            <w:rStyle w:val="Hyperlink"/>
            <w:noProof/>
          </w:rPr>
          <w:t>Release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_Toc462644458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53FF11" w14:textId="77777777" w:rsidR="00AE3E2B" w:rsidRDefault="00AE3E2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59" w:history="1">
        <w:r w:rsidRPr="00E10F5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10F51">
          <w:rPr>
            <w:rStyle w:val="Hyperlink"/>
            <w:noProof/>
          </w:rPr>
          <w:t>Stories 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_Toc462644459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D25A4" w14:textId="77777777" w:rsidR="00AE3E2B" w:rsidRDefault="00AE3E2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0" w:history="1">
        <w:r w:rsidRPr="00E10F5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10F51">
          <w:rPr>
            <w:rStyle w:val="Hyperlink"/>
            <w:noProof/>
          </w:rPr>
          <w:t>Defects Open/Resolved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_Toc462644460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49BECD" w14:textId="77777777" w:rsidR="00AE3E2B" w:rsidRDefault="00AE3E2B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1" w:history="1">
        <w:r w:rsidRPr="00E10F51">
          <w:rPr>
            <w:rStyle w:val="Hyperlink"/>
            <w:noProof/>
          </w:rPr>
          <w:t>Attachment A.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E10F51">
          <w:rPr>
            <w:rStyle w:val="Hyperlink"/>
            <w:noProof/>
          </w:rPr>
          <w:t>Approval 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_Toc462644461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  <w:bookmarkStart w:id="0" w:name="_GoBack"/>
      <w:bookmarkEnd w:id="0"/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1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2" w:name="_Toc462644455"/>
      <w:r w:rsidRPr="00F31F5D">
        <w:lastRenderedPageBreak/>
        <w:t>Introduction</w:t>
      </w:r>
      <w:bookmarkEnd w:id="1"/>
      <w:bookmarkEnd w:id="2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3" w:name="_Toc414608803"/>
      <w:bookmarkStart w:id="4" w:name="_Toc462644456"/>
      <w:r>
        <w:t>Release Information</w:t>
      </w:r>
      <w:bookmarkEnd w:id="4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5" w:name="_Key_Feature_Additions"/>
      <w:bookmarkStart w:id="6" w:name="_Toc462644457"/>
      <w:bookmarkEnd w:id="5"/>
      <w:r>
        <w:t>Key Feature Additions and Enhancements</w:t>
      </w:r>
      <w:bookmarkEnd w:id="3"/>
      <w:bookmarkEnd w:id="6"/>
    </w:p>
    <w:p w14:paraId="15A7FF55" w14:textId="56405E7D" w:rsidR="00B0189A" w:rsidRDefault="00580E43" w:rsidP="00580E43">
      <w:bookmarkStart w:id="7" w:name="_Toc397678811"/>
      <w:bookmarkStart w:id="8" w:name="_Toc397679539"/>
      <w:bookmarkStart w:id="9" w:name="_Toc397687130"/>
      <w:bookmarkStart w:id="10" w:name="_Toc397687717"/>
      <w:bookmarkStart w:id="11" w:name="_Toc397678812"/>
      <w:bookmarkStart w:id="12" w:name="_Toc397679540"/>
      <w:bookmarkStart w:id="13" w:name="_Toc397687131"/>
      <w:bookmarkStart w:id="14" w:name="_Toc397687718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 xml:space="preserve">Sprints </w:t>
      </w:r>
      <w:r w:rsidR="001B1ADA">
        <w:t>9-10</w:t>
      </w:r>
      <w:r w:rsidRPr="00407C37">
        <w:t>:</w:t>
      </w:r>
    </w:p>
    <w:p w14:paraId="0C389A4D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Created Modeling Engine service WSDL and XSD</w:t>
      </w:r>
    </w:p>
    <w:p w14:paraId="728436DD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Analyzed Distributed Data Model (DDM) tables for modeling engine.</w:t>
      </w:r>
    </w:p>
    <w:p w14:paraId="5539B3A5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Designed and analyzed modeling engine process flow, components and utilities.</w:t>
      </w:r>
    </w:p>
    <w:p w14:paraId="21ADA86B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Implemented Sorting and Filtering options for all the dashboards</w:t>
      </w:r>
    </w:p>
    <w:p w14:paraId="30F9799D" w14:textId="77777777" w:rsidR="00150537" w:rsidRDefault="00150537" w:rsidP="00150537">
      <w:pPr>
        <w:pStyle w:val="ListParagraph"/>
        <w:numPr>
          <w:ilvl w:val="0"/>
          <w:numId w:val="40"/>
        </w:numPr>
      </w:pPr>
      <w:r w:rsidRPr="00BE3F17">
        <w:t>Updates to Administrator Dashboard</w:t>
      </w:r>
    </w:p>
    <w:p w14:paraId="6AF48ABF" w14:textId="77777777" w:rsidR="00150537" w:rsidRDefault="00150537" w:rsidP="00150537">
      <w:pPr>
        <w:pStyle w:val="ListParagraph"/>
        <w:numPr>
          <w:ilvl w:val="0"/>
          <w:numId w:val="43"/>
        </w:numPr>
        <w:spacing w:before="0" w:after="160" w:line="259" w:lineRule="auto"/>
      </w:pPr>
      <w:r w:rsidRPr="00BE3F17">
        <w:t>Ability to Add user</w:t>
      </w:r>
    </w:p>
    <w:p w14:paraId="427BBF91" w14:textId="77777777" w:rsidR="00150537" w:rsidRDefault="00150537" w:rsidP="00150537">
      <w:pPr>
        <w:pStyle w:val="ListParagraph"/>
        <w:numPr>
          <w:ilvl w:val="0"/>
          <w:numId w:val="43"/>
        </w:numPr>
        <w:spacing w:before="0" w:after="160" w:line="259" w:lineRule="auto"/>
      </w:pPr>
      <w:r>
        <w:t>Edit User functionality</w:t>
      </w:r>
    </w:p>
    <w:p w14:paraId="2070F305" w14:textId="77777777" w:rsidR="00150537" w:rsidRDefault="00150537" w:rsidP="00150537">
      <w:pPr>
        <w:pStyle w:val="ListParagraph"/>
        <w:numPr>
          <w:ilvl w:val="0"/>
          <w:numId w:val="43"/>
        </w:numPr>
        <w:spacing w:before="0" w:after="160" w:line="259" w:lineRule="auto"/>
      </w:pPr>
      <w:r>
        <w:t>Reset Password</w:t>
      </w:r>
    </w:p>
    <w:p w14:paraId="7A4C0369" w14:textId="77777777" w:rsidR="00150537" w:rsidRDefault="00150537" w:rsidP="00150537">
      <w:pPr>
        <w:pStyle w:val="ListParagraph"/>
        <w:numPr>
          <w:ilvl w:val="0"/>
          <w:numId w:val="40"/>
        </w:numPr>
      </w:pPr>
      <w:r w:rsidRPr="00BE3F17">
        <w:t>Accept/Reject functionality</w:t>
      </w:r>
    </w:p>
    <w:p w14:paraId="3B3E1C0D" w14:textId="77777777" w:rsidR="00150537" w:rsidRDefault="00150537" w:rsidP="00150537">
      <w:pPr>
        <w:pStyle w:val="ListParagraph"/>
        <w:numPr>
          <w:ilvl w:val="0"/>
          <w:numId w:val="40"/>
        </w:numPr>
      </w:pPr>
      <w:r w:rsidRPr="00BE3F17">
        <w:t>Gathered requirements on the Accept / Reject functionality in claims processing</w:t>
      </w:r>
    </w:p>
    <w:p w14:paraId="58C6E381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Created a Change Request Analysis report on the Accept / Reject functionality along with</w:t>
      </w:r>
    </w:p>
    <w:p w14:paraId="7CC231D3" w14:textId="77777777" w:rsidR="00150537" w:rsidRDefault="00150537" w:rsidP="00150537">
      <w:pPr>
        <w:pStyle w:val="ListParagraph"/>
        <w:numPr>
          <w:ilvl w:val="0"/>
          <w:numId w:val="44"/>
        </w:numPr>
      </w:pPr>
      <w:r>
        <w:t>Process flow</w:t>
      </w:r>
    </w:p>
    <w:p w14:paraId="40FE59CC" w14:textId="77777777" w:rsidR="00150537" w:rsidRDefault="00150537" w:rsidP="00150537">
      <w:pPr>
        <w:pStyle w:val="ListParagraph"/>
        <w:numPr>
          <w:ilvl w:val="0"/>
          <w:numId w:val="44"/>
        </w:numPr>
      </w:pPr>
      <w:r>
        <w:t>Use cases</w:t>
      </w:r>
    </w:p>
    <w:p w14:paraId="78C7C18B" w14:textId="77777777" w:rsidR="00150537" w:rsidRDefault="00150537" w:rsidP="00150537">
      <w:pPr>
        <w:pStyle w:val="ListParagraph"/>
        <w:numPr>
          <w:ilvl w:val="0"/>
          <w:numId w:val="44"/>
        </w:numPr>
      </w:pPr>
      <w:r>
        <w:t>Assumptions and Questions</w:t>
      </w:r>
    </w:p>
    <w:p w14:paraId="2258FAEB" w14:textId="77777777" w:rsidR="00150537" w:rsidRDefault="00150537" w:rsidP="00150537">
      <w:pPr>
        <w:pStyle w:val="ListParagraph"/>
        <w:numPr>
          <w:ilvl w:val="0"/>
          <w:numId w:val="44"/>
        </w:numPr>
      </w:pPr>
      <w:r w:rsidRPr="00BE3F17">
        <w:t>Bulk Processing</w:t>
      </w:r>
    </w:p>
    <w:p w14:paraId="1EC76231" w14:textId="77777777" w:rsidR="00150537" w:rsidRDefault="00150537" w:rsidP="00150537">
      <w:pPr>
        <w:pStyle w:val="ListParagraph"/>
        <w:numPr>
          <w:ilvl w:val="0"/>
          <w:numId w:val="40"/>
        </w:numPr>
        <w:spacing w:before="0" w:after="160" w:line="259" w:lineRule="auto"/>
      </w:pPr>
      <w:r w:rsidRPr="00BE3F17">
        <w:t>Created Mockups for the Bulk Claim processing and reviewed with SMEs</w:t>
      </w:r>
    </w:p>
    <w:p w14:paraId="7C7990C2" w14:textId="77777777" w:rsidR="009627F9" w:rsidRPr="000C31B0" w:rsidRDefault="009627F9" w:rsidP="00F31F5D">
      <w:pPr>
        <w:pStyle w:val="Heading1"/>
      </w:pPr>
      <w:bookmarkStart w:id="15" w:name="_Toc397687720"/>
      <w:bookmarkStart w:id="16" w:name="_Toc397687721"/>
      <w:bookmarkStart w:id="17" w:name="_Toc397687722"/>
      <w:bookmarkStart w:id="18" w:name="_Toc397687723"/>
      <w:bookmarkStart w:id="19" w:name="_Toc397687724"/>
      <w:bookmarkStart w:id="20" w:name="_Toc397687725"/>
      <w:bookmarkStart w:id="21" w:name="_Toc397687726"/>
      <w:bookmarkStart w:id="22" w:name="_Toc397687727"/>
      <w:bookmarkStart w:id="23" w:name="_Toc397687728"/>
      <w:bookmarkStart w:id="24" w:name="_Toc397687729"/>
      <w:bookmarkStart w:id="25" w:name="_Toc397687730"/>
      <w:bookmarkStart w:id="26" w:name="_Toc397687731"/>
      <w:bookmarkStart w:id="27" w:name="_Toc397687732"/>
      <w:bookmarkStart w:id="28" w:name="_Toc397687733"/>
      <w:bookmarkStart w:id="29" w:name="_Release_Report"/>
      <w:bookmarkStart w:id="30" w:name="_Toc46264445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C31B0">
        <w:t>Release Report</w:t>
      </w:r>
      <w:bookmarkEnd w:id="30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1" w:name="_Stories_Completed"/>
      <w:bookmarkStart w:id="32" w:name="_Toc462644459"/>
      <w:bookmarkEnd w:id="31"/>
      <w:r w:rsidRPr="000C31B0">
        <w:rPr>
          <w:color w:val="000000" w:themeColor="text1"/>
        </w:rPr>
        <w:t>Stories Completed</w:t>
      </w:r>
      <w:bookmarkEnd w:id="32"/>
    </w:p>
    <w:p w14:paraId="2392A247" w14:textId="0FAA7E30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9-10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6D4706">
        <w:rPr>
          <w:color w:val="000000" w:themeColor="text1"/>
          <w:szCs w:val="24"/>
        </w:rPr>
        <w:t>3</w:t>
      </w:r>
      <w:r w:rsidR="007D4C9D">
        <w:rPr>
          <w:color w:val="000000" w:themeColor="text1"/>
          <w:szCs w:val="24"/>
        </w:rPr>
        <w:t>4</w:t>
      </w:r>
      <w:r w:rsidR="001F17DC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9-10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7E413D" w:rsidRPr="00E81F4B" w14:paraId="348B0FE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F0C0AA" w14:textId="1AE5948E" w:rsidR="007E413D" w:rsidRPr="00F84D1C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VABCDS-368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BFB79" w14:textId="14BB85BB" w:rsidR="007E413D" w:rsidRPr="00F84D1C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Create Administrator User Role</w:t>
            </w:r>
          </w:p>
        </w:tc>
      </w:tr>
      <w:tr w:rsidR="006A122F" w:rsidRPr="00E81F4B" w14:paraId="6A66CE3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3C7FEDD" w14:textId="14EBAAA0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VABCDS-369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2540" w14:textId="66C488A3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Create Modeling Agent User Role</w:t>
            </w:r>
          </w:p>
        </w:tc>
      </w:tr>
      <w:tr w:rsidR="006A122F" w:rsidRPr="00E81F4B" w14:paraId="547E29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C6180C" w14:textId="2254FC47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VABCDS-370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8E3B" w14:textId="6140F605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Create Rater User Role</w:t>
            </w:r>
          </w:p>
        </w:tc>
      </w:tr>
      <w:tr w:rsidR="006A122F" w:rsidRPr="00E81F4B" w14:paraId="48424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D1294B" w14:textId="41610D94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VABCDS-373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A0D04" w14:textId="49283585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Dashboard: Filter Claims</w:t>
            </w:r>
          </w:p>
        </w:tc>
      </w:tr>
      <w:tr w:rsidR="006A122F" w:rsidRPr="00E81F4B" w14:paraId="7E2117E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F2749E" w14:textId="72A597EA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A970" w14:textId="1EE0DD15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Dashboard: Sort Claims</w:t>
            </w:r>
          </w:p>
        </w:tc>
      </w:tr>
      <w:tr w:rsidR="006A122F" w:rsidRPr="00E81F4B" w14:paraId="4B26C93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11903B" w14:textId="464EB9BC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VABCDS-408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2803" w14:textId="7159A879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</w:t>
            </w:r>
          </w:p>
        </w:tc>
      </w:tr>
      <w:tr w:rsidR="006A122F" w:rsidRPr="00E81F4B" w14:paraId="67E90AF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9376" w14:textId="4C43C5A5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VABCDS-442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FE78" w14:textId="702638C1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Administrator: Add User functionality along with Email</w:t>
            </w:r>
          </w:p>
        </w:tc>
      </w:tr>
      <w:tr w:rsidR="006A122F" w:rsidRPr="00E81F4B" w14:paraId="16CA3FA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4FBD6A" w14:textId="27744868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VABCDS-443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7408" w14:textId="317235FC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 : Edit User</w:t>
            </w:r>
          </w:p>
        </w:tc>
      </w:tr>
      <w:tr w:rsidR="006A122F" w:rsidRPr="00E81F4B" w14:paraId="29E15B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AAA171" w14:textId="56C59DF3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VABCDS-499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62F7" w14:textId="1FE71A55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Create DB structure for modeling engine to support EAR, Knee and others</w:t>
            </w:r>
          </w:p>
        </w:tc>
      </w:tr>
      <w:tr w:rsidR="006A122F" w:rsidRPr="00E81F4B" w14:paraId="62C4269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3D0FB4" w14:textId="608BBA83" w:rsidR="006A122F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VABCDS-519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2ABC" w14:textId="34733136" w:rsidR="006A122F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6A122F" w:rsidRPr="00E81F4B" w14:paraId="02C71D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1DBA3" w14:textId="23DF78F7" w:rsidR="006A122F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A4D4" w14:textId="64301F9E" w:rsidR="006A122F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Setup materialized view for claims data instead of table(s)</w:t>
            </w:r>
          </w:p>
        </w:tc>
      </w:tr>
      <w:tr w:rsidR="006A122F" w:rsidRPr="00E81F4B" w14:paraId="0F31C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EA01A" w14:textId="6899C058" w:rsidR="006A122F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DB17" w14:textId="64086142" w:rsidR="006A122F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BCDS - Application Session Termination</w:t>
            </w:r>
          </w:p>
        </w:tc>
      </w:tr>
      <w:tr w:rsidR="007E413D" w:rsidRPr="00E81F4B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08F3182A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VABCDS-558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31DE2671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7E413D" w:rsidRPr="00E81F4B" w14:paraId="0D4B5D8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4400D" w14:textId="177D9790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21B1" w14:textId="3B32DECD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Collect and Analyze requirements for Ear and Knee model processing</w:t>
            </w:r>
          </w:p>
        </w:tc>
      </w:tr>
      <w:tr w:rsidR="007E413D" w:rsidRPr="00E81F4B" w14:paraId="7E93BE5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4F5F1B" w14:textId="3BA9BB36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398" w14:textId="045F0242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Data model design for model processing</w:t>
            </w:r>
          </w:p>
        </w:tc>
      </w:tr>
      <w:tr w:rsidR="007E413D" w:rsidRPr="00E81F4B" w14:paraId="2EF8218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F909F0" w14:textId="10AF6293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EDDD" w14:textId="2752D589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Resolution for the overlapping Footer issue</w:t>
            </w:r>
          </w:p>
        </w:tc>
      </w:tr>
      <w:tr w:rsidR="007E413D" w:rsidRPr="00E81F4B" w14:paraId="7E0F2DA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2B4DFB" w14:textId="14DE0B4C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350F" w14:textId="6A628ADD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Remove the blue bar from the Login page</w:t>
            </w:r>
          </w:p>
        </w:tc>
      </w:tr>
      <w:tr w:rsidR="007E413D" w:rsidRPr="00E81F4B" w14:paraId="19987E9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567601" w14:textId="102C6691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B70" w14:textId="17282633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Fix Dashboard - UI Issues.</w:t>
            </w:r>
          </w:p>
        </w:tc>
      </w:tr>
      <w:tr w:rsidR="007E413D" w:rsidRPr="00E81F4B" w14:paraId="0BB347F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3C7A70" w14:textId="7772A3DD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VABCDS-531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D488" w14:textId="0DB55735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Remove button icons.</w:t>
            </w:r>
          </w:p>
        </w:tc>
      </w:tr>
      <w:tr w:rsidR="007E413D" w:rsidRPr="00E81F4B" w14:paraId="2D9807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7DB968E" w14:textId="1470543C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VABCDS-532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B3A8" w14:textId="2E22D8AA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update claims page to "BCDSS Claims"</w:t>
            </w:r>
          </w:p>
        </w:tc>
      </w:tr>
      <w:tr w:rsidR="007E413D" w:rsidRPr="00E81F4B" w14:paraId="4C25C78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1C0CE" w14:textId="48C253B5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VABCDS-534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815F" w14:textId="50679C3B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Modify Listener Config</w:t>
            </w:r>
          </w:p>
        </w:tc>
      </w:tr>
      <w:tr w:rsidR="003940EA" w:rsidRPr="00E81F4B" w14:paraId="276B0F3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EBFA41" w14:textId="05F835A8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VABCDS-536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C6EFF" w14:textId="78A0AAF2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add tabs for Rater's dashboard</w:t>
            </w:r>
          </w:p>
        </w:tc>
      </w:tr>
      <w:tr w:rsidR="003940EA" w:rsidRPr="00E81F4B" w14:paraId="21D32F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496037" w14:textId="594DC456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VABCDS-541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1C0" w14:textId="1725A67D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create user data service</w:t>
            </w:r>
          </w:p>
        </w:tc>
      </w:tr>
      <w:tr w:rsidR="003940EA" w:rsidRPr="00E81F4B" w14:paraId="10F6445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DBD980" w14:textId="335BA8B3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VABCDS-547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3CAC2" w14:textId="4ADE1CCC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Modeling webservice WSDL development</w:t>
            </w:r>
          </w:p>
        </w:tc>
      </w:tr>
      <w:tr w:rsidR="003940EA" w:rsidRPr="00E81F4B" w14:paraId="7A1EB07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0D073D" w14:textId="2F18FABD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VABCDS-548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B6782" w14:textId="2026EFB6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Apply changes to login warning message.</w:t>
            </w:r>
          </w:p>
        </w:tc>
      </w:tr>
      <w:tr w:rsidR="003940EA" w:rsidRPr="00E81F4B" w14:paraId="448599A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03D6EA" w14:textId="2A6BF4E9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VABCDS-552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8BE35" w14:textId="171EDC88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Load DDM Data Set in the BCDSS_DEV schema</w:t>
            </w:r>
          </w:p>
        </w:tc>
      </w:tr>
      <w:tr w:rsidR="003940EA" w:rsidRPr="00E81F4B" w14:paraId="0F0E616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E85BED" w14:textId="2C3286D7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B941F" w14:textId="09300331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Implement filter for claims using various fields which are present</w:t>
            </w:r>
          </w:p>
        </w:tc>
      </w:tr>
      <w:tr w:rsidR="007E413D" w:rsidRPr="00E81F4B" w14:paraId="3AD405B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640105" w14:textId="27A1C925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167F" w14:textId="1B16FFED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Provide edit user functionality</w:t>
            </w:r>
          </w:p>
        </w:tc>
      </w:tr>
      <w:tr w:rsidR="007E413D" w:rsidRPr="00E81F4B" w14:paraId="42DE3BB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ED0A62" w14:textId="5865EEE9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52EE" w14:textId="6B3C8B3A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Refactor dashboard related codes and views</w:t>
            </w:r>
          </w:p>
        </w:tc>
      </w:tr>
      <w:tr w:rsidR="003940EA" w:rsidRPr="00E81F4B" w14:paraId="21A6771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C0792D2" w14:textId="39C83519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84547" w14:textId="03B0E592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Add email field to the user entity</w:t>
            </w:r>
          </w:p>
        </w:tc>
      </w:tr>
      <w:tr w:rsidR="003940EA" w:rsidRPr="00E81F4B" w14:paraId="2201B05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90EDC2" w14:textId="31FF5C80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VABCDS-576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11E8" w14:textId="5AE6660C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Update DDM Physical Data Model</w:t>
            </w:r>
          </w:p>
        </w:tc>
      </w:tr>
      <w:tr w:rsidR="003940EA" w:rsidRPr="00E81F4B" w14:paraId="138A04D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13EBE7" w14:textId="5B114842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VABCDS-578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FA59" w14:textId="6734CF92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Modeling webservice WSDL review</w:t>
            </w:r>
          </w:p>
        </w:tc>
      </w:tr>
      <w:tr w:rsidR="003940EA" w:rsidRPr="00E81F4B" w14:paraId="0D96BE8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0E9B3F" w14:textId="1689218D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VABCDS-582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B0BA" w14:textId="274E0DCE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Create add user functionality</w:t>
            </w:r>
          </w:p>
        </w:tc>
      </w:tr>
    </w:tbl>
    <w:p w14:paraId="5D1E460B" w14:textId="49821617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1B1ADA">
        <w:rPr>
          <w:b/>
          <w:color w:val="000000" w:themeColor="text1"/>
          <w:sz w:val="20"/>
          <w:szCs w:val="20"/>
        </w:rPr>
        <w:t>9-10</w:t>
      </w:r>
    </w:p>
    <w:p w14:paraId="6D720489" w14:textId="77777777" w:rsidR="00276BB5" w:rsidRPr="000C31B0" w:rsidRDefault="00276BB5" w:rsidP="00276BB5"/>
    <w:p w14:paraId="6D43DD1B" w14:textId="77777777" w:rsidR="003C6711" w:rsidRDefault="003C6711">
      <w:pPr>
        <w:spacing w:before="0"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</w:rPr>
      </w:pPr>
      <w:bookmarkStart w:id="33" w:name="_Defects_Resolved"/>
      <w:bookmarkEnd w:id="33"/>
      <w:r>
        <w:rPr>
          <w:color w:val="000000" w:themeColor="text1"/>
        </w:rPr>
        <w:br w:type="page"/>
      </w:r>
    </w:p>
    <w:p w14:paraId="4A24F53A" w14:textId="7C2D7CB3" w:rsidR="009627F9" w:rsidRPr="000C31B0" w:rsidRDefault="009627F9" w:rsidP="009627F9">
      <w:pPr>
        <w:pStyle w:val="Heading2"/>
        <w:rPr>
          <w:color w:val="000000" w:themeColor="text1"/>
        </w:rPr>
      </w:pPr>
      <w:bookmarkStart w:id="34" w:name="_Toc462644460"/>
      <w:r w:rsidRPr="000C31B0">
        <w:rPr>
          <w:color w:val="000000" w:themeColor="text1"/>
        </w:rPr>
        <w:lastRenderedPageBreak/>
        <w:t xml:space="preserve">Defects </w:t>
      </w:r>
      <w:r w:rsidR="00AE3E2B">
        <w:rPr>
          <w:color w:val="000000" w:themeColor="text1"/>
        </w:rPr>
        <w:t>Open</w:t>
      </w:r>
      <w:r w:rsidR="003C6711">
        <w:rPr>
          <w:color w:val="000000" w:themeColor="text1"/>
        </w:rPr>
        <w:t>/</w:t>
      </w:r>
      <w:r w:rsidRPr="000C31B0">
        <w:rPr>
          <w:color w:val="000000" w:themeColor="text1"/>
        </w:rPr>
        <w:t>Resolved</w:t>
      </w:r>
      <w:bookmarkEnd w:id="34"/>
    </w:p>
    <w:p w14:paraId="06E09CD9" w14:textId="12EDBC0B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 xml:space="preserve">prints </w:t>
      </w:r>
      <w:r w:rsidR="001B1ADA">
        <w:rPr>
          <w:color w:val="000000" w:themeColor="text1"/>
          <w:szCs w:val="24"/>
        </w:rPr>
        <w:t>9-10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A021B8">
        <w:rPr>
          <w:color w:val="000000" w:themeColor="text1"/>
          <w:szCs w:val="24"/>
        </w:rPr>
        <w:t xml:space="preserve">8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9-10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1435"/>
        <w:gridCol w:w="6082"/>
        <w:gridCol w:w="1141"/>
        <w:gridCol w:w="1344"/>
      </w:tblGrid>
      <w:tr w:rsidR="003C6711" w:rsidRPr="003C6711" w14:paraId="78019730" w14:textId="77777777" w:rsidTr="003C6711">
        <w:trPr>
          <w:trHeight w:val="315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14:paraId="1D1A505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6082" w:type="dxa"/>
            <w:shd w:val="clear" w:color="auto" w:fill="D9D9D9" w:themeFill="background1" w:themeFillShade="D9"/>
            <w:noWrap/>
            <w:hideMark/>
          </w:tcPr>
          <w:p w14:paraId="1589C04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41" w:type="dxa"/>
            <w:shd w:val="clear" w:color="auto" w:fill="D9D9D9" w:themeFill="background1" w:themeFillShade="D9"/>
            <w:noWrap/>
            <w:hideMark/>
          </w:tcPr>
          <w:p w14:paraId="60A30C82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Open</w:t>
            </w:r>
          </w:p>
        </w:tc>
        <w:tc>
          <w:tcPr>
            <w:tcW w:w="1344" w:type="dxa"/>
            <w:shd w:val="clear" w:color="auto" w:fill="D9D9D9" w:themeFill="background1" w:themeFillShade="D9"/>
            <w:noWrap/>
            <w:hideMark/>
          </w:tcPr>
          <w:p w14:paraId="6A23BC74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Closed</w:t>
            </w:r>
          </w:p>
        </w:tc>
      </w:tr>
      <w:tr w:rsidR="003C6711" w:rsidRPr="003C6711" w14:paraId="18E9D45A" w14:textId="77777777" w:rsidTr="003C6711">
        <w:trPr>
          <w:trHeight w:val="300"/>
        </w:trPr>
        <w:tc>
          <w:tcPr>
            <w:tcW w:w="1435" w:type="dxa"/>
            <w:noWrap/>
            <w:hideMark/>
          </w:tcPr>
          <w:p w14:paraId="7011FF9A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VABCDS-465</w:t>
            </w:r>
          </w:p>
        </w:tc>
        <w:tc>
          <w:tcPr>
            <w:tcW w:w="6082" w:type="dxa"/>
            <w:noWrap/>
            <w:hideMark/>
          </w:tcPr>
          <w:p w14:paraId="7D8797D3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rater/modeling agent log in screen missing tab items</w:t>
            </w:r>
          </w:p>
        </w:tc>
        <w:tc>
          <w:tcPr>
            <w:tcW w:w="1141" w:type="dxa"/>
            <w:noWrap/>
            <w:hideMark/>
          </w:tcPr>
          <w:p w14:paraId="55D8749C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8/4/2016</w:t>
            </w:r>
          </w:p>
        </w:tc>
        <w:tc>
          <w:tcPr>
            <w:tcW w:w="1344" w:type="dxa"/>
            <w:noWrap/>
            <w:hideMark/>
          </w:tcPr>
          <w:p w14:paraId="6BFE615B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9/13/2016</w:t>
            </w:r>
          </w:p>
        </w:tc>
      </w:tr>
      <w:tr w:rsidR="003C6711" w:rsidRPr="003C6711" w14:paraId="279838E9" w14:textId="77777777" w:rsidTr="003C6711">
        <w:trPr>
          <w:trHeight w:val="300"/>
        </w:trPr>
        <w:tc>
          <w:tcPr>
            <w:tcW w:w="1435" w:type="dxa"/>
            <w:noWrap/>
            <w:hideMark/>
          </w:tcPr>
          <w:p w14:paraId="5D843093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VABCDS-510</w:t>
            </w:r>
          </w:p>
        </w:tc>
        <w:tc>
          <w:tcPr>
            <w:tcW w:w="6082" w:type="dxa"/>
            <w:noWrap/>
            <w:hideMark/>
          </w:tcPr>
          <w:p w14:paraId="334853DD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Rater/Modeler Dashboard  -  Menu items shows  - "Setting" it should be  "Tools"</w:t>
            </w:r>
          </w:p>
        </w:tc>
        <w:tc>
          <w:tcPr>
            <w:tcW w:w="1141" w:type="dxa"/>
            <w:noWrap/>
            <w:hideMark/>
          </w:tcPr>
          <w:p w14:paraId="78C624AA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8/19/2016</w:t>
            </w:r>
          </w:p>
        </w:tc>
        <w:tc>
          <w:tcPr>
            <w:tcW w:w="1344" w:type="dxa"/>
            <w:noWrap/>
            <w:hideMark/>
          </w:tcPr>
          <w:p w14:paraId="647996BA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9/13/2016</w:t>
            </w:r>
          </w:p>
        </w:tc>
      </w:tr>
      <w:tr w:rsidR="003C6711" w:rsidRPr="003C6711" w14:paraId="48539757" w14:textId="77777777" w:rsidTr="003C6711">
        <w:trPr>
          <w:trHeight w:val="300"/>
        </w:trPr>
        <w:tc>
          <w:tcPr>
            <w:tcW w:w="1435" w:type="dxa"/>
            <w:noWrap/>
            <w:hideMark/>
          </w:tcPr>
          <w:p w14:paraId="15CC063C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VABCDS-513</w:t>
            </w:r>
          </w:p>
        </w:tc>
        <w:tc>
          <w:tcPr>
            <w:tcW w:w="6082" w:type="dxa"/>
            <w:noWrap/>
            <w:hideMark/>
          </w:tcPr>
          <w:p w14:paraId="4F17D921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The Reset and Select model button should not have icons  (stop and download)</w:t>
            </w:r>
          </w:p>
        </w:tc>
        <w:tc>
          <w:tcPr>
            <w:tcW w:w="1141" w:type="dxa"/>
            <w:noWrap/>
            <w:hideMark/>
          </w:tcPr>
          <w:p w14:paraId="60F19CB4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8/19/2016</w:t>
            </w:r>
          </w:p>
        </w:tc>
        <w:tc>
          <w:tcPr>
            <w:tcW w:w="1344" w:type="dxa"/>
            <w:noWrap/>
            <w:hideMark/>
          </w:tcPr>
          <w:p w14:paraId="30159DCD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8/23/2016</w:t>
            </w:r>
          </w:p>
        </w:tc>
      </w:tr>
      <w:tr w:rsidR="003C6711" w:rsidRPr="003C6711" w14:paraId="1C0883E6" w14:textId="77777777" w:rsidTr="003C6711">
        <w:trPr>
          <w:trHeight w:val="300"/>
        </w:trPr>
        <w:tc>
          <w:tcPr>
            <w:tcW w:w="1435" w:type="dxa"/>
            <w:noWrap/>
            <w:hideMark/>
          </w:tcPr>
          <w:p w14:paraId="49E1C497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VABCDS-514</w:t>
            </w:r>
          </w:p>
        </w:tc>
        <w:tc>
          <w:tcPr>
            <w:tcW w:w="6082" w:type="dxa"/>
            <w:noWrap/>
            <w:hideMark/>
          </w:tcPr>
          <w:p w14:paraId="753FA27A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The dashboard data  Label should show BCDSS CLAIMS not just "CLaim"</w:t>
            </w:r>
          </w:p>
        </w:tc>
        <w:tc>
          <w:tcPr>
            <w:tcW w:w="1141" w:type="dxa"/>
            <w:noWrap/>
            <w:hideMark/>
          </w:tcPr>
          <w:p w14:paraId="2549296B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8/19/2016</w:t>
            </w:r>
          </w:p>
        </w:tc>
        <w:tc>
          <w:tcPr>
            <w:tcW w:w="1344" w:type="dxa"/>
            <w:noWrap/>
            <w:hideMark/>
          </w:tcPr>
          <w:p w14:paraId="02C6B488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8/23/2016</w:t>
            </w:r>
          </w:p>
        </w:tc>
      </w:tr>
      <w:tr w:rsidR="003C6711" w:rsidRPr="003C6711" w14:paraId="1CD26FBB" w14:textId="77777777" w:rsidTr="003C6711">
        <w:trPr>
          <w:trHeight w:val="300"/>
        </w:trPr>
        <w:tc>
          <w:tcPr>
            <w:tcW w:w="1435" w:type="dxa"/>
            <w:noWrap/>
            <w:hideMark/>
          </w:tcPr>
          <w:p w14:paraId="0DB8D4C5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VABCDS-544</w:t>
            </w:r>
          </w:p>
        </w:tc>
        <w:tc>
          <w:tcPr>
            <w:tcW w:w="6082" w:type="dxa"/>
            <w:noWrap/>
            <w:hideMark/>
          </w:tcPr>
          <w:p w14:paraId="06C73541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Warning message -  some minor editing needed</w:t>
            </w:r>
          </w:p>
        </w:tc>
        <w:tc>
          <w:tcPr>
            <w:tcW w:w="1141" w:type="dxa"/>
            <w:noWrap/>
            <w:hideMark/>
          </w:tcPr>
          <w:p w14:paraId="2352AE1F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8/23/2016</w:t>
            </w:r>
          </w:p>
        </w:tc>
        <w:tc>
          <w:tcPr>
            <w:tcW w:w="1344" w:type="dxa"/>
            <w:noWrap/>
            <w:hideMark/>
          </w:tcPr>
          <w:p w14:paraId="35EE94E2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9/12/2016</w:t>
            </w:r>
          </w:p>
        </w:tc>
      </w:tr>
      <w:tr w:rsidR="003C6711" w:rsidRPr="003C6711" w14:paraId="74EF155D" w14:textId="77777777" w:rsidTr="003C6711">
        <w:trPr>
          <w:trHeight w:val="300"/>
        </w:trPr>
        <w:tc>
          <w:tcPr>
            <w:tcW w:w="1435" w:type="dxa"/>
            <w:noWrap/>
            <w:hideMark/>
          </w:tcPr>
          <w:p w14:paraId="5015134D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VABCDS-563</w:t>
            </w:r>
          </w:p>
        </w:tc>
        <w:tc>
          <w:tcPr>
            <w:tcW w:w="6082" w:type="dxa"/>
            <w:noWrap/>
            <w:hideMark/>
          </w:tcPr>
          <w:p w14:paraId="53925DEB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Admin log in  Edit User -  validation in Dev environment.  Feedback</w:t>
            </w:r>
          </w:p>
        </w:tc>
        <w:tc>
          <w:tcPr>
            <w:tcW w:w="1141" w:type="dxa"/>
            <w:noWrap/>
            <w:hideMark/>
          </w:tcPr>
          <w:p w14:paraId="3129DE42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9/2/2016</w:t>
            </w:r>
          </w:p>
        </w:tc>
        <w:tc>
          <w:tcPr>
            <w:tcW w:w="1344" w:type="dxa"/>
            <w:noWrap/>
            <w:hideMark/>
          </w:tcPr>
          <w:p w14:paraId="2E40544F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9/12/2016</w:t>
            </w:r>
          </w:p>
        </w:tc>
      </w:tr>
      <w:tr w:rsidR="003C6711" w:rsidRPr="003C6711" w14:paraId="69A297D4" w14:textId="77777777" w:rsidTr="003C6711">
        <w:trPr>
          <w:trHeight w:val="300"/>
        </w:trPr>
        <w:tc>
          <w:tcPr>
            <w:tcW w:w="1435" w:type="dxa"/>
            <w:noWrap/>
            <w:hideMark/>
          </w:tcPr>
          <w:p w14:paraId="1313999B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VABCDS-580</w:t>
            </w:r>
          </w:p>
        </w:tc>
        <w:tc>
          <w:tcPr>
            <w:tcW w:w="6082" w:type="dxa"/>
            <w:noWrap/>
            <w:hideMark/>
          </w:tcPr>
          <w:p w14:paraId="71F89CDB" w14:textId="77777777" w:rsidR="003C6711" w:rsidRPr="003C6711" w:rsidRDefault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 xml:space="preserve">Admin log in - Edit user   Screen -  Sub Header  "User editor &amp; all other fields </w:t>
            </w:r>
          </w:p>
        </w:tc>
        <w:tc>
          <w:tcPr>
            <w:tcW w:w="1141" w:type="dxa"/>
            <w:noWrap/>
            <w:hideMark/>
          </w:tcPr>
          <w:p w14:paraId="69A67DAF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9/6/2016</w:t>
            </w:r>
          </w:p>
        </w:tc>
        <w:tc>
          <w:tcPr>
            <w:tcW w:w="1344" w:type="dxa"/>
            <w:noWrap/>
            <w:hideMark/>
          </w:tcPr>
          <w:p w14:paraId="333093CB" w14:textId="77777777" w:rsidR="003C6711" w:rsidRPr="003C6711" w:rsidRDefault="003C6711" w:rsidP="003C6711">
            <w:pPr>
              <w:rPr>
                <w:color w:val="000000" w:themeColor="text1"/>
                <w:sz w:val="20"/>
                <w:szCs w:val="20"/>
              </w:rPr>
            </w:pPr>
            <w:r w:rsidRPr="003C6711">
              <w:rPr>
                <w:color w:val="000000" w:themeColor="text1"/>
                <w:sz w:val="20"/>
                <w:szCs w:val="20"/>
              </w:rPr>
              <w:t>9/12/2016</w:t>
            </w:r>
          </w:p>
        </w:tc>
      </w:tr>
    </w:tbl>
    <w:p w14:paraId="45800E82" w14:textId="22FF8799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C6711">
        <w:rPr>
          <w:b/>
          <w:color w:val="000000" w:themeColor="text1"/>
          <w:sz w:val="20"/>
          <w:szCs w:val="20"/>
        </w:rPr>
        <w:t>Open/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1B1ADA">
        <w:rPr>
          <w:b/>
          <w:color w:val="000000" w:themeColor="text1"/>
          <w:sz w:val="20"/>
          <w:szCs w:val="20"/>
        </w:rPr>
        <w:t>9-10</w:t>
      </w:r>
    </w:p>
    <w:p w14:paraId="5CB97B2C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62644461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21C605DC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 xml:space="preserve">Sprints </w:t>
      </w:r>
      <w:r w:rsidR="001B1ADA">
        <w:rPr>
          <w:color w:val="000000" w:themeColor="text1"/>
        </w:rPr>
        <w:t>9-10</w:t>
      </w:r>
      <w:r w:rsidR="00252F74">
        <w:rPr>
          <w:color w:val="000000" w:themeColor="text1"/>
        </w:rPr>
        <w:t xml:space="preserve"> 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/es/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C5A78" w14:textId="77777777" w:rsidR="00501CF6" w:rsidRDefault="00501CF6" w:rsidP="00512C6C">
      <w:pPr>
        <w:spacing w:after="0"/>
      </w:pPr>
      <w:r>
        <w:separator/>
      </w:r>
    </w:p>
  </w:endnote>
  <w:endnote w:type="continuationSeparator" w:id="0">
    <w:p w14:paraId="5DC89D00" w14:textId="77777777" w:rsidR="00501CF6" w:rsidRDefault="00501CF6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676CEE60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</w:t>
    </w:r>
    <w:r w:rsidR="001B1ADA">
      <w:t>9-10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A813CA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811FDE">
      <w:rPr>
        <w:noProof/>
      </w:rPr>
      <w:t xml:space="preserve">September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33416076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 xml:space="preserve">Sprints </w:t>
    </w:r>
    <w:r w:rsidR="001B1ADA">
      <w:t>9-10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A813CA">
      <w:rPr>
        <w:noProof/>
      </w:rPr>
      <w:t>7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811FDE">
      <w:rPr>
        <w:noProof/>
      </w:rPr>
      <w:t>September</w:t>
    </w:r>
    <w:r w:rsidR="008516E3">
      <w:rPr>
        <w:noProof/>
      </w:rPr>
      <w:t xml:space="preserve">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AC7C1" w14:textId="77777777" w:rsidR="00501CF6" w:rsidRDefault="00501CF6" w:rsidP="00512C6C">
      <w:pPr>
        <w:spacing w:after="0"/>
      </w:pPr>
      <w:r>
        <w:separator/>
      </w:r>
    </w:p>
  </w:footnote>
  <w:footnote w:type="continuationSeparator" w:id="0">
    <w:p w14:paraId="31B6C048" w14:textId="77777777" w:rsidR="00501CF6" w:rsidRDefault="00501CF6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C729D"/>
    <w:multiLevelType w:val="hybridMultilevel"/>
    <w:tmpl w:val="D32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71C3E"/>
    <w:multiLevelType w:val="hybridMultilevel"/>
    <w:tmpl w:val="4B5429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2AFB111D"/>
    <w:multiLevelType w:val="hybridMultilevel"/>
    <w:tmpl w:val="690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B7E"/>
    <w:multiLevelType w:val="hybridMultilevel"/>
    <w:tmpl w:val="03E01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32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26"/>
  </w:num>
  <w:num w:numId="5">
    <w:abstractNumId w:val="7"/>
  </w:num>
  <w:num w:numId="6">
    <w:abstractNumId w:val="31"/>
  </w:num>
  <w:num w:numId="7">
    <w:abstractNumId w:val="35"/>
  </w:num>
  <w:num w:numId="8">
    <w:abstractNumId w:val="26"/>
  </w:num>
  <w:num w:numId="9">
    <w:abstractNumId w:val="25"/>
  </w:num>
  <w:num w:numId="10">
    <w:abstractNumId w:val="28"/>
  </w:num>
  <w:num w:numId="11">
    <w:abstractNumId w:val="30"/>
  </w:num>
  <w:num w:numId="12">
    <w:abstractNumId w:val="21"/>
  </w:num>
  <w:num w:numId="13">
    <w:abstractNumId w:val="23"/>
  </w:num>
  <w:num w:numId="14">
    <w:abstractNumId w:val="34"/>
  </w:num>
  <w:num w:numId="15">
    <w:abstractNumId w:val="20"/>
  </w:num>
  <w:num w:numId="16">
    <w:abstractNumId w:val="16"/>
  </w:num>
  <w:num w:numId="17">
    <w:abstractNumId w:val="13"/>
  </w:num>
  <w:num w:numId="18">
    <w:abstractNumId w:val="33"/>
  </w:num>
  <w:num w:numId="19">
    <w:abstractNumId w:val="5"/>
  </w:num>
  <w:num w:numId="20">
    <w:abstractNumId w:val="26"/>
  </w:num>
  <w:num w:numId="21">
    <w:abstractNumId w:val="38"/>
  </w:num>
  <w:num w:numId="22">
    <w:abstractNumId w:val="19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29"/>
  </w:num>
  <w:num w:numId="28">
    <w:abstractNumId w:val="39"/>
  </w:num>
  <w:num w:numId="29">
    <w:abstractNumId w:val="14"/>
  </w:num>
  <w:num w:numId="30">
    <w:abstractNumId w:val="32"/>
  </w:num>
  <w:num w:numId="31">
    <w:abstractNumId w:val="40"/>
  </w:num>
  <w:num w:numId="32">
    <w:abstractNumId w:val="22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6"/>
  </w:num>
  <w:num w:numId="39">
    <w:abstractNumId w:val="12"/>
  </w:num>
  <w:num w:numId="40">
    <w:abstractNumId w:val="27"/>
  </w:num>
  <w:num w:numId="41">
    <w:abstractNumId w:val="1"/>
  </w:num>
  <w:num w:numId="42">
    <w:abstractNumId w:val="18"/>
  </w:num>
  <w:num w:numId="43">
    <w:abstractNumId w:val="15"/>
  </w:num>
  <w:num w:numId="44">
    <w:abstractNumId w:val="24"/>
  </w:num>
  <w:num w:numId="4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60913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9712E"/>
    <w:rsid w:val="000A22AE"/>
    <w:rsid w:val="000A3243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7737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0537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97FA1"/>
    <w:rsid w:val="001A1D84"/>
    <w:rsid w:val="001A2646"/>
    <w:rsid w:val="001A64ED"/>
    <w:rsid w:val="001B19A6"/>
    <w:rsid w:val="001B1ADA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17DC"/>
    <w:rsid w:val="001F2CBB"/>
    <w:rsid w:val="001F5C17"/>
    <w:rsid w:val="0020265A"/>
    <w:rsid w:val="002041A4"/>
    <w:rsid w:val="0021175B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6890"/>
    <w:rsid w:val="00250766"/>
    <w:rsid w:val="00251BE5"/>
    <w:rsid w:val="00252F74"/>
    <w:rsid w:val="002538AB"/>
    <w:rsid w:val="00263308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6D7A"/>
    <w:rsid w:val="002F7E35"/>
    <w:rsid w:val="00300ECD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11ED"/>
    <w:rsid w:val="00334A06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189F"/>
    <w:rsid w:val="00383E55"/>
    <w:rsid w:val="003856E8"/>
    <w:rsid w:val="00386094"/>
    <w:rsid w:val="00393205"/>
    <w:rsid w:val="003940EA"/>
    <w:rsid w:val="00394115"/>
    <w:rsid w:val="00395CD6"/>
    <w:rsid w:val="003A344D"/>
    <w:rsid w:val="003A6EC0"/>
    <w:rsid w:val="003B59C6"/>
    <w:rsid w:val="003B7512"/>
    <w:rsid w:val="003B7927"/>
    <w:rsid w:val="003C2636"/>
    <w:rsid w:val="003C27CE"/>
    <w:rsid w:val="003C6711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D70"/>
    <w:rsid w:val="00424B8A"/>
    <w:rsid w:val="004261B6"/>
    <w:rsid w:val="004277B8"/>
    <w:rsid w:val="004277EE"/>
    <w:rsid w:val="0043069B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D65B3"/>
    <w:rsid w:val="004E3DDC"/>
    <w:rsid w:val="004E5B08"/>
    <w:rsid w:val="004E7316"/>
    <w:rsid w:val="004F08F0"/>
    <w:rsid w:val="004F25A9"/>
    <w:rsid w:val="004F2880"/>
    <w:rsid w:val="004F3AEE"/>
    <w:rsid w:val="004F5B9C"/>
    <w:rsid w:val="00501CF6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576C"/>
    <w:rsid w:val="005E759F"/>
    <w:rsid w:val="005E79DE"/>
    <w:rsid w:val="005F03DC"/>
    <w:rsid w:val="005F05AA"/>
    <w:rsid w:val="005F1D03"/>
    <w:rsid w:val="005F26DB"/>
    <w:rsid w:val="005F2F10"/>
    <w:rsid w:val="005F44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A122F"/>
    <w:rsid w:val="006A5DDB"/>
    <w:rsid w:val="006A6264"/>
    <w:rsid w:val="006B079B"/>
    <w:rsid w:val="006D1873"/>
    <w:rsid w:val="006D2D7C"/>
    <w:rsid w:val="006D4706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07D41"/>
    <w:rsid w:val="00715599"/>
    <w:rsid w:val="00717E31"/>
    <w:rsid w:val="00731747"/>
    <w:rsid w:val="007327A2"/>
    <w:rsid w:val="00736580"/>
    <w:rsid w:val="007431C5"/>
    <w:rsid w:val="00743B7A"/>
    <w:rsid w:val="00745E73"/>
    <w:rsid w:val="007601B0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1AD6"/>
    <w:rsid w:val="007C4A2D"/>
    <w:rsid w:val="007C732A"/>
    <w:rsid w:val="007D391D"/>
    <w:rsid w:val="007D4C9D"/>
    <w:rsid w:val="007E13A9"/>
    <w:rsid w:val="007E22C0"/>
    <w:rsid w:val="007E413D"/>
    <w:rsid w:val="007E596E"/>
    <w:rsid w:val="007E789C"/>
    <w:rsid w:val="007F0A41"/>
    <w:rsid w:val="007F0F4B"/>
    <w:rsid w:val="007F36D5"/>
    <w:rsid w:val="007F5872"/>
    <w:rsid w:val="00801C82"/>
    <w:rsid w:val="008117E6"/>
    <w:rsid w:val="00811FDE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B8"/>
    <w:rsid w:val="008A472C"/>
    <w:rsid w:val="008B19C7"/>
    <w:rsid w:val="008B63E5"/>
    <w:rsid w:val="008C1CCB"/>
    <w:rsid w:val="008C459C"/>
    <w:rsid w:val="008C5460"/>
    <w:rsid w:val="008D32C1"/>
    <w:rsid w:val="008D3C95"/>
    <w:rsid w:val="008D44B8"/>
    <w:rsid w:val="008E0265"/>
    <w:rsid w:val="008E66D4"/>
    <w:rsid w:val="008F0DDE"/>
    <w:rsid w:val="008F4F3B"/>
    <w:rsid w:val="008F78AB"/>
    <w:rsid w:val="0090051F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1038"/>
    <w:rsid w:val="009E33F0"/>
    <w:rsid w:val="009E45CC"/>
    <w:rsid w:val="009E6849"/>
    <w:rsid w:val="009F46EB"/>
    <w:rsid w:val="009F508F"/>
    <w:rsid w:val="009F677A"/>
    <w:rsid w:val="00A00185"/>
    <w:rsid w:val="00A0191D"/>
    <w:rsid w:val="00A01E86"/>
    <w:rsid w:val="00A01EBF"/>
    <w:rsid w:val="00A021B8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61055"/>
    <w:rsid w:val="00A61FD5"/>
    <w:rsid w:val="00A73E8A"/>
    <w:rsid w:val="00A813CA"/>
    <w:rsid w:val="00A81725"/>
    <w:rsid w:val="00A828F8"/>
    <w:rsid w:val="00A82DFE"/>
    <w:rsid w:val="00A8409B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0B66"/>
    <w:rsid w:val="00AE102C"/>
    <w:rsid w:val="00AE3D8B"/>
    <w:rsid w:val="00AE3E2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44EB"/>
    <w:rsid w:val="00B67B0B"/>
    <w:rsid w:val="00B72CD4"/>
    <w:rsid w:val="00B73BCA"/>
    <w:rsid w:val="00B75C4A"/>
    <w:rsid w:val="00B81328"/>
    <w:rsid w:val="00B82AE1"/>
    <w:rsid w:val="00B82B24"/>
    <w:rsid w:val="00B85538"/>
    <w:rsid w:val="00B900F6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D08AB"/>
    <w:rsid w:val="00BD50C5"/>
    <w:rsid w:val="00BE0AEA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15D9D"/>
    <w:rsid w:val="00C20207"/>
    <w:rsid w:val="00C20C49"/>
    <w:rsid w:val="00C27822"/>
    <w:rsid w:val="00C30F06"/>
    <w:rsid w:val="00C32196"/>
    <w:rsid w:val="00C34143"/>
    <w:rsid w:val="00C451AE"/>
    <w:rsid w:val="00C46697"/>
    <w:rsid w:val="00C4722D"/>
    <w:rsid w:val="00C54DAF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452E"/>
    <w:rsid w:val="00CE6EC3"/>
    <w:rsid w:val="00CF6BBF"/>
    <w:rsid w:val="00CF7D4C"/>
    <w:rsid w:val="00D02D68"/>
    <w:rsid w:val="00D067BD"/>
    <w:rsid w:val="00D15B6A"/>
    <w:rsid w:val="00D16455"/>
    <w:rsid w:val="00D26DD3"/>
    <w:rsid w:val="00D272A3"/>
    <w:rsid w:val="00D34B3E"/>
    <w:rsid w:val="00D353A0"/>
    <w:rsid w:val="00D36CE4"/>
    <w:rsid w:val="00D42D48"/>
    <w:rsid w:val="00D47E60"/>
    <w:rsid w:val="00D50399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B5E12"/>
    <w:rsid w:val="00DC030D"/>
    <w:rsid w:val="00DC43DA"/>
    <w:rsid w:val="00DC4528"/>
    <w:rsid w:val="00DC4FB3"/>
    <w:rsid w:val="00DC5697"/>
    <w:rsid w:val="00DD4B76"/>
    <w:rsid w:val="00DE06FD"/>
    <w:rsid w:val="00DE247A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688"/>
    <w:rsid w:val="00E270E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90A5B"/>
    <w:rsid w:val="00E9558C"/>
    <w:rsid w:val="00E97962"/>
    <w:rsid w:val="00ED51F5"/>
    <w:rsid w:val="00EE083C"/>
    <w:rsid w:val="00EE1175"/>
    <w:rsid w:val="00EE446D"/>
    <w:rsid w:val="00EE7C8D"/>
    <w:rsid w:val="00EF1B74"/>
    <w:rsid w:val="00EF5961"/>
    <w:rsid w:val="00EF6B9F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9C2"/>
    <w:rsid w:val="00F84D1C"/>
    <w:rsid w:val="00F86544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6E20FFA-8616-4AD1-ACFE-84D17488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0</TotalTime>
  <Pages>7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2</cp:revision>
  <cp:lastPrinted>2016-07-18T14:46:00Z</cp:lastPrinted>
  <dcterms:created xsi:type="dcterms:W3CDTF">2016-09-26T13:14:00Z</dcterms:created>
  <dcterms:modified xsi:type="dcterms:W3CDTF">2016-09-26T13:14:00Z</dcterms:modified>
</cp:coreProperties>
</file>