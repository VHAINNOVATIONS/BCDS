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15941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8E9DDC5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EED892A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49B3C562" w14:textId="34158671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0A81220" w14:textId="5036A984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013F3A5" w14:textId="77777777" w:rsidR="000E656E" w:rsidRDefault="000E656E" w:rsidP="000E656E">
      <w:pPr>
        <w:pStyle w:val="BodyText"/>
      </w:pPr>
    </w:p>
    <w:p w14:paraId="2876DD8E" w14:textId="77777777" w:rsidR="000E656E" w:rsidRPr="000E656E" w:rsidRDefault="000E656E" w:rsidP="000E656E">
      <w:pPr>
        <w:pStyle w:val="BodyText"/>
      </w:pPr>
    </w:p>
    <w:p w14:paraId="22361BDA" w14:textId="5DDB6D2E" w:rsidR="00D16455" w:rsidRPr="00761CAF" w:rsidRDefault="00D16455" w:rsidP="00D16455">
      <w:pPr>
        <w:pStyle w:val="Subtitle"/>
      </w:pPr>
      <w:r>
        <w:t xml:space="preserve">Release Notification - </w:t>
      </w:r>
      <w:r w:rsidRPr="00761CAF">
        <w:t xml:space="preserve">Release </w:t>
      </w:r>
      <w:r w:rsidR="00C75FF3">
        <w:t>1.0</w:t>
      </w:r>
    </w:p>
    <w:p w14:paraId="4AE10F51" w14:textId="77777777" w:rsidR="00843B66" w:rsidRPr="00843B66" w:rsidRDefault="00843B66" w:rsidP="00843B66">
      <w:pPr>
        <w:pStyle w:val="BodyText"/>
      </w:pPr>
    </w:p>
    <w:p w14:paraId="141BB680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72A414D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1B17F9FF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10DB64C7" wp14:editId="4BB5ECBA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D8A6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E0363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B24F27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5D973D36" w14:textId="5AA3E094" w:rsidR="008E0265" w:rsidRPr="000C31B0" w:rsidRDefault="00F31F5D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May </w:t>
      </w:r>
      <w:r w:rsidR="001C3908">
        <w:rPr>
          <w:color w:val="000000" w:themeColor="text1"/>
        </w:rPr>
        <w:t>201</w:t>
      </w:r>
      <w:r w:rsidR="00013B17">
        <w:rPr>
          <w:color w:val="000000" w:themeColor="text1"/>
        </w:rPr>
        <w:t>6</w:t>
      </w:r>
    </w:p>
    <w:p w14:paraId="0E1430F0" w14:textId="6BC44520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8755F4" w:rsidRPr="000C31B0">
        <w:rPr>
          <w:color w:val="000000" w:themeColor="text1"/>
        </w:rPr>
        <w:t>1</w:t>
      </w:r>
      <w:r w:rsidR="008E0265" w:rsidRPr="000C31B0">
        <w:rPr>
          <w:color w:val="000000" w:themeColor="text1"/>
        </w:rPr>
        <w:t>.</w:t>
      </w:r>
      <w:r w:rsidR="008755F4" w:rsidRPr="000C31B0">
        <w:rPr>
          <w:color w:val="000000" w:themeColor="text1"/>
        </w:rPr>
        <w:t>0</w:t>
      </w:r>
    </w:p>
    <w:p w14:paraId="791A24B6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7AFF5DEA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14EC7E01" w14:textId="5E119B81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1C2C754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1865BBF5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11E862B3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1B1F2573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6487983A" w14:textId="17911CDD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8755F4" w:rsidRPr="00F31F5D" w14:paraId="06A48F0B" w14:textId="40E7C648" w:rsidTr="00F31F5D">
        <w:tc>
          <w:tcPr>
            <w:tcW w:w="1456" w:type="dxa"/>
            <w:vAlign w:val="bottom"/>
          </w:tcPr>
          <w:p w14:paraId="4FAA9BF1" w14:textId="1532E7DF" w:rsidR="008755F4" w:rsidRPr="00F31F5D" w:rsidRDefault="003711E6" w:rsidP="00C15003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</w:t>
            </w:r>
            <w:r w:rsidR="003B7512" w:rsidRPr="00F31F5D"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</w:t>
            </w:r>
            <w:r w:rsidR="003B7512" w:rsidRPr="00F31F5D">
              <w:rPr>
                <w:szCs w:val="24"/>
                <w:lang w:val="da-DK"/>
              </w:rPr>
              <w:t>0</w:t>
            </w:r>
            <w:r w:rsidR="00C15003" w:rsidRPr="00F31F5D">
              <w:rPr>
                <w:szCs w:val="24"/>
                <w:lang w:val="da-DK"/>
              </w:rPr>
              <w:t>4</w:t>
            </w:r>
            <w:r w:rsidRPr="00F31F5D">
              <w:rPr>
                <w:szCs w:val="24"/>
                <w:lang w:val="da-DK"/>
              </w:rPr>
              <w:t>-</w:t>
            </w:r>
            <w:r w:rsidR="00C15003" w:rsidRPr="00F31F5D">
              <w:rPr>
                <w:szCs w:val="24"/>
                <w:lang w:val="da-DK"/>
              </w:rPr>
              <w:t>20</w:t>
            </w:r>
          </w:p>
        </w:tc>
        <w:tc>
          <w:tcPr>
            <w:tcW w:w="1170" w:type="dxa"/>
            <w:vAlign w:val="bottom"/>
          </w:tcPr>
          <w:p w14:paraId="5F2D5380" w14:textId="30FE7A25" w:rsidR="008755F4" w:rsidRPr="00F31F5D" w:rsidRDefault="00BD08AB" w:rsidP="002203CB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</w:t>
            </w:r>
            <w:r w:rsidR="008755F4" w:rsidRPr="00F31F5D">
              <w:rPr>
                <w:color w:val="000000" w:themeColor="text1"/>
                <w:szCs w:val="24"/>
                <w:lang w:val="da-DK"/>
              </w:rPr>
              <w:t>.</w:t>
            </w:r>
            <w:r w:rsidRPr="00F31F5D">
              <w:rPr>
                <w:color w:val="000000" w:themeColor="text1"/>
                <w:szCs w:val="24"/>
                <w:lang w:val="da-DK"/>
              </w:rPr>
              <w:t>0</w:t>
            </w:r>
          </w:p>
        </w:tc>
        <w:tc>
          <w:tcPr>
            <w:tcW w:w="2799" w:type="dxa"/>
            <w:vAlign w:val="bottom"/>
          </w:tcPr>
          <w:p w14:paraId="68E9455E" w14:textId="22DD2975" w:rsidR="008755F4" w:rsidRPr="00F31F5D" w:rsidRDefault="00F31F5D" w:rsidP="00C15003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58170841" w14:textId="52367B10" w:rsidR="008755F4" w:rsidRPr="00F31F5D" w:rsidRDefault="00F31F5D" w:rsidP="002203CB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16AE9080" w14:textId="28C2A813" w:rsidR="008755F4" w:rsidRPr="00F31F5D" w:rsidRDefault="00F31F5D" w:rsidP="002203CB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132494CC" w14:textId="1040BF0A" w:rsidR="008E0265" w:rsidRPr="000C31B0" w:rsidRDefault="008E0265" w:rsidP="008E0265">
      <w:pPr>
        <w:pStyle w:val="BodyText"/>
        <w:rPr>
          <w:color w:val="000000" w:themeColor="text1"/>
        </w:rPr>
      </w:pPr>
    </w:p>
    <w:p w14:paraId="7D6D157F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5CDE9C9A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43DFD5E4" w14:textId="77777777" w:rsidR="005E4ECA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48912370" w:history="1">
        <w:r w:rsidR="005E4ECA" w:rsidRPr="00D75F8D">
          <w:rPr>
            <w:rStyle w:val="Hyperlink"/>
            <w:noProof/>
            <w:lang w:val="da-DK"/>
          </w:rPr>
          <w:t>1.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  <w:lang w:val="da-DK"/>
          </w:rPr>
          <w:t>Introduction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_Toc448912370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4</w:t>
        </w:r>
        <w:r w:rsidR="005E4ECA">
          <w:rPr>
            <w:noProof/>
            <w:webHidden/>
          </w:rPr>
          <w:fldChar w:fldCharType="end"/>
        </w:r>
      </w:hyperlink>
    </w:p>
    <w:p w14:paraId="7D1D619F" w14:textId="77777777" w:rsidR="005E4ECA" w:rsidRDefault="00E1479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48912371" w:history="1">
        <w:r w:rsidR="005E4ECA" w:rsidRPr="00D75F8D">
          <w:rPr>
            <w:rStyle w:val="Hyperlink"/>
            <w:noProof/>
          </w:rPr>
          <w:t>2.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</w:rPr>
          <w:t>Release Information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_Toc448912371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4</w:t>
        </w:r>
        <w:r w:rsidR="005E4ECA">
          <w:rPr>
            <w:noProof/>
            <w:webHidden/>
          </w:rPr>
          <w:fldChar w:fldCharType="end"/>
        </w:r>
      </w:hyperlink>
    </w:p>
    <w:p w14:paraId="6B3700C7" w14:textId="77777777" w:rsidR="005E4ECA" w:rsidRDefault="00E1479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48912372" w:history="1">
        <w:r w:rsidR="005E4ECA" w:rsidRPr="00D75F8D">
          <w:rPr>
            <w:rStyle w:val="Hyperlink"/>
            <w:noProof/>
          </w:rPr>
          <w:t>3.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</w:rPr>
          <w:t>Key Feature Additions and Enhancements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_Toc448912372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4</w:t>
        </w:r>
        <w:r w:rsidR="005E4ECA">
          <w:rPr>
            <w:noProof/>
            <w:webHidden/>
          </w:rPr>
          <w:fldChar w:fldCharType="end"/>
        </w:r>
      </w:hyperlink>
    </w:p>
    <w:p w14:paraId="3825C16A" w14:textId="77777777" w:rsidR="005E4ECA" w:rsidRDefault="00E1479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48912373" w:history="1">
        <w:r w:rsidR="005E4ECA" w:rsidRPr="00D75F8D">
          <w:rPr>
            <w:rStyle w:val="Hyperlink"/>
            <w:noProof/>
          </w:rPr>
          <w:t>4.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</w:rPr>
          <w:t>Release Report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_Toc448912373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4</w:t>
        </w:r>
        <w:r w:rsidR="005E4ECA">
          <w:rPr>
            <w:noProof/>
            <w:webHidden/>
          </w:rPr>
          <w:fldChar w:fldCharType="end"/>
        </w:r>
      </w:hyperlink>
    </w:p>
    <w:p w14:paraId="1B79C15F" w14:textId="77777777" w:rsidR="005E4ECA" w:rsidRDefault="00E1479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48912374" w:history="1">
        <w:r w:rsidR="005E4ECA" w:rsidRPr="00D75F8D">
          <w:rPr>
            <w:rStyle w:val="Hyperlink"/>
            <w:noProof/>
          </w:rPr>
          <w:t>4.1.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</w:rPr>
          <w:t>Stories Completed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_Toc448912374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4</w:t>
        </w:r>
        <w:r w:rsidR="005E4ECA">
          <w:rPr>
            <w:noProof/>
            <w:webHidden/>
          </w:rPr>
          <w:fldChar w:fldCharType="end"/>
        </w:r>
      </w:hyperlink>
    </w:p>
    <w:p w14:paraId="28FC2664" w14:textId="77777777" w:rsidR="005E4ECA" w:rsidRDefault="00E1479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48912375" w:history="1">
        <w:r w:rsidR="005E4ECA" w:rsidRPr="00D75F8D">
          <w:rPr>
            <w:rStyle w:val="Hyperlink"/>
            <w:noProof/>
          </w:rPr>
          <w:t>4.2.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</w:rPr>
          <w:t>Defects Resolved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_Toc448912375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4</w:t>
        </w:r>
        <w:r w:rsidR="005E4ECA">
          <w:rPr>
            <w:noProof/>
            <w:webHidden/>
          </w:rPr>
          <w:fldChar w:fldCharType="end"/>
        </w:r>
      </w:hyperlink>
    </w:p>
    <w:p w14:paraId="6C598BBD" w14:textId="77777777" w:rsidR="005E4ECA" w:rsidRDefault="00E14791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48912376" w:history="1">
        <w:r w:rsidR="005E4ECA" w:rsidRPr="00D75F8D">
          <w:rPr>
            <w:rStyle w:val="Hyperlink"/>
            <w:noProof/>
          </w:rPr>
          <w:t>Attachment A.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</w:rPr>
          <w:t>Approval Signatures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_Toc448912376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5</w:t>
        </w:r>
        <w:r w:rsidR="005E4ECA">
          <w:rPr>
            <w:noProof/>
            <w:webHidden/>
          </w:rPr>
          <w:fldChar w:fldCharType="end"/>
        </w:r>
      </w:hyperlink>
    </w:p>
    <w:p w14:paraId="5D349003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485A6D2" w14:textId="77777777" w:rsidR="008E0265" w:rsidRPr="000C31B0" w:rsidRDefault="008E0265">
      <w:pPr>
        <w:rPr>
          <w:color w:val="000000" w:themeColor="text1"/>
          <w:lang w:val="da-DK"/>
        </w:rPr>
      </w:pPr>
    </w:p>
    <w:p w14:paraId="565D9710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4161336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0" w:name="_Toc356466650"/>
      <w:r w:rsidRPr="000C31B0">
        <w:rPr>
          <w:color w:val="000000" w:themeColor="text1"/>
          <w:lang w:val="da-DK"/>
        </w:rPr>
        <w:br w:type="page"/>
      </w:r>
    </w:p>
    <w:p w14:paraId="5F79134F" w14:textId="4164E4DC" w:rsidR="008E0265" w:rsidRPr="00F31F5D" w:rsidRDefault="008E0265" w:rsidP="00F31F5D">
      <w:pPr>
        <w:pStyle w:val="Heading1"/>
      </w:pPr>
      <w:bookmarkStart w:id="1" w:name="_Toc448912370"/>
      <w:r w:rsidRPr="00F31F5D">
        <w:lastRenderedPageBreak/>
        <w:t>Introduction</w:t>
      </w:r>
      <w:bookmarkEnd w:id="0"/>
      <w:bookmarkEnd w:id="1"/>
    </w:p>
    <w:p w14:paraId="42E69704" w14:textId="19DFACD1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F31F5D">
        <w:rPr>
          <w:color w:val="000000" w:themeColor="text1"/>
        </w:rPr>
        <w:t>1.0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111E7844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6667FB7C" w14:textId="159B08B2" w:rsidR="000E656E" w:rsidRDefault="000E656E" w:rsidP="00F31F5D">
      <w:pPr>
        <w:pStyle w:val="Heading1"/>
      </w:pPr>
      <w:bookmarkStart w:id="2" w:name="_Toc448912371"/>
      <w:bookmarkStart w:id="3" w:name="_Toc414608803"/>
      <w:r>
        <w:t>Release Information</w:t>
      </w:r>
      <w:bookmarkEnd w:id="2"/>
    </w:p>
    <w:p w14:paraId="3E27BD6E" w14:textId="77777777" w:rsidR="000E656E" w:rsidRPr="000E656E" w:rsidRDefault="000E656E" w:rsidP="000E656E">
      <w:pPr>
        <w:pStyle w:val="BodyText"/>
        <w:ind w:left="720"/>
      </w:pPr>
    </w:p>
    <w:p w14:paraId="4200DF6B" w14:textId="015FF2C4" w:rsidR="007C1AD6" w:rsidRPr="000C31B0" w:rsidRDefault="00580E43" w:rsidP="00F31F5D">
      <w:pPr>
        <w:pStyle w:val="Heading1"/>
      </w:pPr>
      <w:bookmarkStart w:id="4" w:name="_Toc448912372"/>
      <w:r>
        <w:t>Key Feature Additions and Enhancements</w:t>
      </w:r>
      <w:bookmarkEnd w:id="3"/>
      <w:bookmarkEnd w:id="4"/>
    </w:p>
    <w:p w14:paraId="1B34A5C4" w14:textId="4A31CC74" w:rsidR="00B0189A" w:rsidRDefault="00580E43" w:rsidP="00580E43">
      <w:bookmarkStart w:id="5" w:name="_Toc397678811"/>
      <w:bookmarkStart w:id="6" w:name="_Toc397679539"/>
      <w:bookmarkStart w:id="7" w:name="_Toc397687130"/>
      <w:bookmarkStart w:id="8" w:name="_Toc397687717"/>
      <w:bookmarkStart w:id="9" w:name="_Toc397678812"/>
      <w:bookmarkStart w:id="10" w:name="_Toc397679540"/>
      <w:bookmarkStart w:id="11" w:name="_Toc397687131"/>
      <w:bookmarkStart w:id="12" w:name="_Toc397687718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407C37">
        <w:t>The following list details the</w:t>
      </w:r>
      <w:r>
        <w:t xml:space="preserve"> key features added </w:t>
      </w:r>
      <w:r w:rsidRPr="00407C37">
        <w:t xml:space="preserve">in Release </w:t>
      </w:r>
      <w:r w:rsidR="00F31F5D">
        <w:t>1.0</w:t>
      </w:r>
      <w:r w:rsidRPr="00407C37">
        <w:t>:</w:t>
      </w:r>
    </w:p>
    <w:p w14:paraId="712003D5" w14:textId="3D7BB6C9" w:rsidR="00B0189A" w:rsidRPr="00AB6D6A" w:rsidRDefault="00C15003" w:rsidP="00B0189A">
      <w:pPr>
        <w:rPr>
          <w:b/>
        </w:rPr>
      </w:pPr>
      <w:r>
        <w:rPr>
          <w:b/>
        </w:rPr>
        <w:t>Requirement Number</w:t>
      </w:r>
      <w:r w:rsidR="00F030A8">
        <w:rPr>
          <w:b/>
        </w:rPr>
        <w:t xml:space="preserve"> </w:t>
      </w:r>
      <w:r>
        <w:rPr>
          <w:b/>
        </w:rPr>
        <w:t>–</w:t>
      </w:r>
      <w:r w:rsidR="00F030A8">
        <w:rPr>
          <w:b/>
        </w:rPr>
        <w:t xml:space="preserve"> </w:t>
      </w:r>
      <w:r>
        <w:rPr>
          <w:b/>
        </w:rPr>
        <w:t>Requirement Title</w:t>
      </w:r>
      <w:r w:rsidR="00B0189A" w:rsidRPr="00AB6D6A">
        <w:rPr>
          <w:b/>
        </w:rPr>
        <w:t xml:space="preserve"> </w:t>
      </w:r>
    </w:p>
    <w:p w14:paraId="7BC845EC" w14:textId="37424FC1" w:rsidR="00C14955" w:rsidRPr="00C15003" w:rsidRDefault="00C15003" w:rsidP="00C15003">
      <w:pPr>
        <w:pStyle w:val="ListParagraph"/>
        <w:numPr>
          <w:ilvl w:val="0"/>
          <w:numId w:val="25"/>
        </w:numPr>
        <w:spacing w:before="0" w:after="160" w:line="276" w:lineRule="auto"/>
      </w:pPr>
      <w:r>
        <w:t>Description of value add</w:t>
      </w:r>
    </w:p>
    <w:p w14:paraId="75A0D1AF" w14:textId="77777777" w:rsidR="009D4957" w:rsidRPr="009F677A" w:rsidRDefault="009D4957" w:rsidP="009D4957">
      <w:pPr>
        <w:pStyle w:val="ListParagraph"/>
        <w:tabs>
          <w:tab w:val="left" w:pos="720"/>
        </w:tabs>
        <w:spacing w:before="0" w:after="160" w:line="259" w:lineRule="auto"/>
        <w:rPr>
          <w:szCs w:val="24"/>
        </w:rPr>
      </w:pPr>
    </w:p>
    <w:p w14:paraId="3EF8EF91" w14:textId="1BEA51B5" w:rsidR="009627F9" w:rsidRPr="000C31B0" w:rsidRDefault="009627F9" w:rsidP="00F31F5D">
      <w:pPr>
        <w:pStyle w:val="Heading1"/>
      </w:pPr>
      <w:bookmarkStart w:id="13" w:name="_Toc397687720"/>
      <w:bookmarkStart w:id="14" w:name="_Toc397687721"/>
      <w:bookmarkStart w:id="15" w:name="_Toc397687722"/>
      <w:bookmarkStart w:id="16" w:name="_Toc397687723"/>
      <w:bookmarkStart w:id="17" w:name="_Toc397687724"/>
      <w:bookmarkStart w:id="18" w:name="_Toc397687725"/>
      <w:bookmarkStart w:id="19" w:name="_Toc397687726"/>
      <w:bookmarkStart w:id="20" w:name="_Toc397687727"/>
      <w:bookmarkStart w:id="21" w:name="_Toc397687728"/>
      <w:bookmarkStart w:id="22" w:name="_Toc397687729"/>
      <w:bookmarkStart w:id="23" w:name="_Toc397687730"/>
      <w:bookmarkStart w:id="24" w:name="_Toc397687731"/>
      <w:bookmarkStart w:id="25" w:name="_Toc397687732"/>
      <w:bookmarkStart w:id="26" w:name="_Toc397687733"/>
      <w:bookmarkStart w:id="27" w:name="_Toc448912373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0C31B0">
        <w:t>Release Report</w:t>
      </w:r>
      <w:bookmarkEnd w:id="27"/>
    </w:p>
    <w:p w14:paraId="4155D197" w14:textId="676F2E97" w:rsidR="009627F9" w:rsidRPr="000C31B0" w:rsidRDefault="009627F9" w:rsidP="009627F9">
      <w:pPr>
        <w:pStyle w:val="Heading2"/>
        <w:rPr>
          <w:color w:val="000000" w:themeColor="text1"/>
        </w:rPr>
      </w:pPr>
      <w:bookmarkStart w:id="28" w:name="_Toc448912374"/>
      <w:r w:rsidRPr="000C31B0">
        <w:rPr>
          <w:color w:val="000000" w:themeColor="text1"/>
        </w:rPr>
        <w:t>Stories Completed</w:t>
      </w:r>
      <w:bookmarkEnd w:id="28"/>
    </w:p>
    <w:p w14:paraId="0DE48408" w14:textId="741BC51D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F31F5D">
        <w:rPr>
          <w:color w:val="000000" w:themeColor="text1"/>
          <w:szCs w:val="24"/>
        </w:rPr>
        <w:t>1.0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C15003">
        <w:rPr>
          <w:color w:val="000000" w:themeColor="text1"/>
          <w:szCs w:val="24"/>
        </w:rPr>
        <w:t>###</w:t>
      </w:r>
      <w:r w:rsidR="002C064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4125DC">
        <w:rPr>
          <w:color w:val="000000" w:themeColor="text1"/>
          <w:szCs w:val="24"/>
        </w:rPr>
        <w:t xml:space="preserve">completed </w:t>
      </w:r>
      <w:r w:rsidRPr="000C31B0">
        <w:rPr>
          <w:color w:val="000000" w:themeColor="text1"/>
          <w:szCs w:val="24"/>
        </w:rPr>
        <w:t xml:space="preserve">in Release </w:t>
      </w:r>
      <w:r w:rsidR="00F31F5D">
        <w:rPr>
          <w:color w:val="000000" w:themeColor="text1"/>
          <w:szCs w:val="24"/>
        </w:rPr>
        <w:t>1.0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815"/>
      </w:tblGrid>
      <w:tr w:rsidR="00CB74F6" w:rsidRPr="00C30F06" w14:paraId="4B0CC741" w14:textId="77777777" w:rsidTr="00CB74F6">
        <w:trPr>
          <w:trHeight w:val="288"/>
        </w:trPr>
        <w:tc>
          <w:tcPr>
            <w:tcW w:w="90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69310E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81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8BB789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E81F4B" w:rsidRPr="00E81F4B" w14:paraId="77B2955C" w14:textId="77777777" w:rsidTr="009D4957">
        <w:trPr>
          <w:trHeight w:val="288"/>
        </w:trPr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1A24747" w14:textId="78A8664A" w:rsidR="00E81F4B" w:rsidRPr="007E37BD" w:rsidRDefault="00E81F4B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5177B" w14:textId="6F692E00" w:rsidR="00E81F4B" w:rsidRPr="007E37BD" w:rsidRDefault="00E81F4B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5BEEC01" w14:textId="7618DB68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B6356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357F1B">
        <w:rPr>
          <w:b/>
          <w:color w:val="000000" w:themeColor="text1"/>
          <w:sz w:val="20"/>
          <w:szCs w:val="20"/>
        </w:rPr>
        <w:t>1.0</w:t>
      </w:r>
    </w:p>
    <w:p w14:paraId="78B0C87E" w14:textId="77777777" w:rsidR="00276BB5" w:rsidRPr="000C31B0" w:rsidRDefault="00276BB5" w:rsidP="00276BB5"/>
    <w:p w14:paraId="09EA39C9" w14:textId="4D2A2567" w:rsidR="009627F9" w:rsidRPr="000C31B0" w:rsidRDefault="009627F9" w:rsidP="009627F9">
      <w:pPr>
        <w:pStyle w:val="Heading2"/>
        <w:rPr>
          <w:color w:val="000000" w:themeColor="text1"/>
        </w:rPr>
      </w:pPr>
      <w:bookmarkStart w:id="29" w:name="_Toc448912375"/>
      <w:r w:rsidRPr="000C31B0">
        <w:rPr>
          <w:color w:val="000000" w:themeColor="text1"/>
        </w:rPr>
        <w:t>Defects Resolved</w:t>
      </w:r>
      <w:bookmarkEnd w:id="29"/>
    </w:p>
    <w:p w14:paraId="1A56364E" w14:textId="5BB62F03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F31F5D">
        <w:rPr>
          <w:color w:val="000000" w:themeColor="text1"/>
          <w:szCs w:val="24"/>
        </w:rPr>
        <w:t>1.0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C15003">
        <w:rPr>
          <w:color w:val="000000" w:themeColor="text1"/>
          <w:szCs w:val="24"/>
        </w:rPr>
        <w:t>###</w:t>
      </w:r>
      <w:r w:rsidR="00A979D4">
        <w:rPr>
          <w:color w:val="000000" w:themeColor="text1"/>
          <w:szCs w:val="24"/>
        </w:rPr>
        <w:t xml:space="preserve"> </w:t>
      </w:r>
      <w:r w:rsidR="00181202">
        <w:rPr>
          <w:color w:val="000000" w:themeColor="text1"/>
          <w:szCs w:val="24"/>
        </w:rPr>
        <w:t>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Release </w:t>
      </w:r>
      <w:r w:rsidR="00F31F5D">
        <w:rPr>
          <w:color w:val="000000" w:themeColor="text1"/>
          <w:szCs w:val="24"/>
        </w:rPr>
        <w:t>1.0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815"/>
      </w:tblGrid>
      <w:tr w:rsidR="00E9558C" w:rsidRPr="00C30F06" w14:paraId="7DF97116" w14:textId="77777777" w:rsidTr="001A2646">
        <w:trPr>
          <w:trHeight w:val="288"/>
        </w:trPr>
        <w:tc>
          <w:tcPr>
            <w:tcW w:w="90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3CE591" w14:textId="77777777" w:rsidR="00E9558C" w:rsidRPr="00FF7DBE" w:rsidRDefault="00E9558C" w:rsidP="00276BB5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81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FC1C4" w14:textId="77777777" w:rsidR="00E9558C" w:rsidRPr="00FF7DBE" w:rsidRDefault="00E9558C" w:rsidP="00276BB5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6B079B" w:rsidRPr="00830785" w14:paraId="029D4FB9" w14:textId="77777777" w:rsidTr="001424B7">
        <w:trPr>
          <w:trHeight w:val="288"/>
        </w:trPr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333A6E64" w14:textId="23DB2747" w:rsidR="006B079B" w:rsidRPr="00067457" w:rsidRDefault="006B079B" w:rsidP="006B079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63A9C2A6" w14:textId="297E9334" w:rsidR="006B079B" w:rsidRPr="00067457" w:rsidRDefault="006B079B" w:rsidP="00402A45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CD2B427" w14:textId="043DF88A" w:rsidR="00874A97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B6356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357F1B">
        <w:rPr>
          <w:b/>
          <w:color w:val="000000" w:themeColor="text1"/>
          <w:sz w:val="20"/>
          <w:szCs w:val="20"/>
        </w:rPr>
        <w:t>1.0</w:t>
      </w:r>
    </w:p>
    <w:p w14:paraId="34E2BDF2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62C28F1A" w14:textId="44F7C305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0" w:name="_Toc374704020"/>
      <w:bookmarkStart w:id="31" w:name="_Toc448912376"/>
      <w:r w:rsidRPr="000C31B0">
        <w:rPr>
          <w:color w:val="000000" w:themeColor="text1"/>
        </w:rPr>
        <w:lastRenderedPageBreak/>
        <w:t>Approval Signatures</w:t>
      </w:r>
      <w:bookmarkEnd w:id="30"/>
      <w:bookmarkEnd w:id="31"/>
    </w:p>
    <w:p w14:paraId="7A97AF96" w14:textId="3B7F09C1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F5665E">
        <w:rPr>
          <w:color w:val="000000" w:themeColor="text1"/>
        </w:rPr>
        <w:t xml:space="preserve">Release </w:t>
      </w:r>
      <w:r w:rsidR="00357F1B">
        <w:rPr>
          <w:color w:val="000000" w:themeColor="text1"/>
        </w:rPr>
        <w:t>1.0</w:t>
      </w:r>
      <w:r w:rsidR="000533A3">
        <w:rPr>
          <w:color w:val="000000" w:themeColor="text1"/>
        </w:rPr>
        <w:t xml:space="preserve"> </w:t>
      </w:r>
      <w:r w:rsidRPr="000C31B0">
        <w:rPr>
          <w:color w:val="000000" w:themeColor="text1"/>
        </w:rPr>
        <w:t xml:space="preserve">during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  <w:bookmarkStart w:id="32" w:name="_GoBack"/>
      <w:bookmarkEnd w:id="32"/>
    </w:p>
    <w:p w14:paraId="28380D3F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3F8FBDBA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114B87AB" w14:textId="086E62DD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/es/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0E71EAB" w14:textId="19A060C6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6D907670" w14:textId="77777777" w:rsidR="003B7927" w:rsidRDefault="003B7927" w:rsidP="003B7927"/>
    <w:p w14:paraId="5A1C8B51" w14:textId="77777777" w:rsidR="003B7927" w:rsidRDefault="003B7927" w:rsidP="003B7927">
      <w:pPr>
        <w:pStyle w:val="BodyText"/>
      </w:pPr>
      <w:r>
        <w:t xml:space="preserve">REVIEW DATE: </w:t>
      </w:r>
    </w:p>
    <w:p w14:paraId="14197A2B" w14:textId="77777777" w:rsidR="003B7927" w:rsidRDefault="003B7927" w:rsidP="003B7927">
      <w:pPr>
        <w:pStyle w:val="BodyText"/>
      </w:pPr>
      <w:r>
        <w:t xml:space="preserve">SCRIBE: </w:t>
      </w:r>
    </w:p>
    <w:p w14:paraId="307091FF" w14:textId="77777777" w:rsidR="003B7927" w:rsidRDefault="003B7927" w:rsidP="003B7927">
      <w:pPr>
        <w:pStyle w:val="BodyText"/>
      </w:pPr>
    </w:p>
    <w:p w14:paraId="699DBD53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63750340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1B0A8FE2" w14:textId="77777777" w:rsidR="003B7927" w:rsidRDefault="003B7927" w:rsidP="003B7927">
      <w:pPr>
        <w:pStyle w:val="InstructionalText1"/>
      </w:pPr>
      <w:r>
        <w:t>&lt; Business Sponsor &gt;</w:t>
      </w:r>
    </w:p>
    <w:p w14:paraId="7F3E9E93" w14:textId="77777777" w:rsidR="003B7927" w:rsidRDefault="003B7927" w:rsidP="003B7927">
      <w:pPr>
        <w:pStyle w:val="BodyText"/>
      </w:pPr>
    </w:p>
    <w:p w14:paraId="20566690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2DA97137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6908B8" w14:textId="77777777" w:rsidR="003B7927" w:rsidRDefault="003B7927" w:rsidP="003B7927">
      <w:pPr>
        <w:pStyle w:val="InstructionalText1"/>
      </w:pPr>
      <w:r>
        <w:t>&lt; Project Manager &gt;</w:t>
      </w:r>
    </w:p>
    <w:p w14:paraId="50806E75" w14:textId="77777777" w:rsidR="003B7927" w:rsidRPr="009E4199" w:rsidRDefault="003B7927" w:rsidP="003B7927">
      <w:pPr>
        <w:pStyle w:val="BodyText"/>
      </w:pPr>
    </w:p>
    <w:p w14:paraId="681E1C28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E91D9" w14:textId="77777777" w:rsidR="00E14791" w:rsidRDefault="00E14791" w:rsidP="00512C6C">
      <w:pPr>
        <w:spacing w:after="0"/>
      </w:pPr>
      <w:r>
        <w:separator/>
      </w:r>
    </w:p>
  </w:endnote>
  <w:endnote w:type="continuationSeparator" w:id="0">
    <w:p w14:paraId="34FDE0BA" w14:textId="77777777" w:rsidR="00E14791" w:rsidRDefault="00E14791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B09F4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0CEAD" w14:textId="68B2D674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5E05A71A" w14:textId="3D101D25" w:rsidR="00276BB5" w:rsidRPr="008E0265" w:rsidRDefault="00276BB5" w:rsidP="00FF7DBE">
    <w:pPr>
      <w:pStyle w:val="Footer"/>
      <w:spacing w:before="0"/>
    </w:pPr>
    <w:r>
      <w:t xml:space="preserve">Release Notification – Release </w:t>
    </w:r>
    <w:r w:rsidR="00F31F5D">
      <w:t>1.0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357F1B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F31F5D">
      <w:rPr>
        <w:noProof/>
      </w:rPr>
      <w:t xml:space="preserve">May </w:t>
    </w:r>
    <w:r>
      <w:rPr>
        <w:noProof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746AE" w14:textId="73CD58C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762F30B6" w14:textId="36DF5C46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Release </w:t>
    </w:r>
    <w:r w:rsidR="00357F1B">
      <w:t>1.0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357F1B">
      <w:rPr>
        <w:noProof/>
      </w:rPr>
      <w:t>5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>
      <w:rPr>
        <w:noProof/>
      </w:rPr>
      <w:t>M</w:t>
    </w:r>
    <w:r w:rsidR="00F31F5D">
      <w:rPr>
        <w:noProof/>
      </w:rPr>
      <w:t xml:space="preserve">ay </w:t>
    </w:r>
    <w:r>
      <w:rPr>
        <w:noProof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01860" w14:textId="77777777" w:rsidR="00E14791" w:rsidRDefault="00E14791" w:rsidP="00512C6C">
      <w:pPr>
        <w:spacing w:after="0"/>
      </w:pPr>
      <w:r>
        <w:separator/>
      </w:r>
    </w:p>
  </w:footnote>
  <w:footnote w:type="continuationSeparator" w:id="0">
    <w:p w14:paraId="318BA81A" w14:textId="77777777" w:rsidR="00E14791" w:rsidRDefault="00E14791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35642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7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7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26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0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4"/>
  </w:num>
  <w:num w:numId="4">
    <w:abstractNumId w:val="21"/>
  </w:num>
  <w:num w:numId="5">
    <w:abstractNumId w:val="6"/>
  </w:num>
  <w:num w:numId="6">
    <w:abstractNumId w:val="25"/>
  </w:num>
  <w:num w:numId="7">
    <w:abstractNumId w:val="29"/>
  </w:num>
  <w:num w:numId="8">
    <w:abstractNumId w:val="21"/>
  </w:num>
  <w:num w:numId="9">
    <w:abstractNumId w:val="20"/>
  </w:num>
  <w:num w:numId="10">
    <w:abstractNumId w:val="22"/>
  </w:num>
  <w:num w:numId="11">
    <w:abstractNumId w:val="24"/>
  </w:num>
  <w:num w:numId="12">
    <w:abstractNumId w:val="17"/>
  </w:num>
  <w:num w:numId="13">
    <w:abstractNumId w:val="19"/>
  </w:num>
  <w:num w:numId="14">
    <w:abstractNumId w:val="28"/>
  </w:num>
  <w:num w:numId="15">
    <w:abstractNumId w:val="16"/>
  </w:num>
  <w:num w:numId="16">
    <w:abstractNumId w:val="13"/>
  </w:num>
  <w:num w:numId="17">
    <w:abstractNumId w:val="11"/>
  </w:num>
  <w:num w:numId="18">
    <w:abstractNumId w:val="27"/>
  </w:num>
  <w:num w:numId="19">
    <w:abstractNumId w:val="4"/>
  </w:num>
  <w:num w:numId="20">
    <w:abstractNumId w:val="21"/>
  </w:num>
  <w:num w:numId="21">
    <w:abstractNumId w:val="32"/>
  </w:num>
  <w:num w:numId="22">
    <w:abstractNumId w:val="15"/>
  </w:num>
  <w:num w:numId="23">
    <w:abstractNumId w:val="3"/>
  </w:num>
  <w:num w:numId="24">
    <w:abstractNumId w:val="0"/>
  </w:num>
  <w:num w:numId="25">
    <w:abstractNumId w:val="1"/>
  </w:num>
  <w:num w:numId="26">
    <w:abstractNumId w:val="2"/>
  </w:num>
  <w:num w:numId="27">
    <w:abstractNumId w:val="23"/>
  </w:num>
  <w:num w:numId="28">
    <w:abstractNumId w:val="33"/>
  </w:num>
  <w:num w:numId="29">
    <w:abstractNumId w:val="12"/>
  </w:num>
  <w:num w:numId="30">
    <w:abstractNumId w:val="26"/>
  </w:num>
  <w:num w:numId="31">
    <w:abstractNumId w:val="34"/>
  </w:num>
  <w:num w:numId="32">
    <w:abstractNumId w:val="18"/>
  </w:num>
  <w:num w:numId="33">
    <w:abstractNumId w:val="31"/>
  </w:num>
  <w:num w:numId="34">
    <w:abstractNumId w:val="7"/>
  </w:num>
  <w:num w:numId="35">
    <w:abstractNumId w:val="8"/>
  </w:num>
  <w:num w:numId="36">
    <w:abstractNumId w:val="5"/>
  </w:num>
  <w:num w:numId="37">
    <w:abstractNumId w:val="9"/>
  </w:num>
  <w:num w:numId="38">
    <w:abstractNumId w:val="30"/>
  </w:num>
  <w:num w:numId="39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3B17"/>
    <w:rsid w:val="00017F98"/>
    <w:rsid w:val="00031E58"/>
    <w:rsid w:val="00036120"/>
    <w:rsid w:val="00040BBA"/>
    <w:rsid w:val="00042170"/>
    <w:rsid w:val="00042D4F"/>
    <w:rsid w:val="00047296"/>
    <w:rsid w:val="00050051"/>
    <w:rsid w:val="00050C8D"/>
    <w:rsid w:val="00051282"/>
    <w:rsid w:val="00052007"/>
    <w:rsid w:val="000533A3"/>
    <w:rsid w:val="000545FA"/>
    <w:rsid w:val="00056A24"/>
    <w:rsid w:val="00060913"/>
    <w:rsid w:val="00067457"/>
    <w:rsid w:val="00070084"/>
    <w:rsid w:val="00071637"/>
    <w:rsid w:val="00071E05"/>
    <w:rsid w:val="00074BEF"/>
    <w:rsid w:val="00076896"/>
    <w:rsid w:val="0007726E"/>
    <w:rsid w:val="0007782A"/>
    <w:rsid w:val="000830AD"/>
    <w:rsid w:val="00090D2B"/>
    <w:rsid w:val="0009222F"/>
    <w:rsid w:val="000947F8"/>
    <w:rsid w:val="000956EE"/>
    <w:rsid w:val="000A22AE"/>
    <w:rsid w:val="000A3353"/>
    <w:rsid w:val="000A7644"/>
    <w:rsid w:val="000B2A2C"/>
    <w:rsid w:val="000B45E5"/>
    <w:rsid w:val="000B48EE"/>
    <w:rsid w:val="000C0817"/>
    <w:rsid w:val="000C31B0"/>
    <w:rsid w:val="000D1220"/>
    <w:rsid w:val="000D3412"/>
    <w:rsid w:val="000D7737"/>
    <w:rsid w:val="000E5D5E"/>
    <w:rsid w:val="000E656E"/>
    <w:rsid w:val="000F30B4"/>
    <w:rsid w:val="000F7110"/>
    <w:rsid w:val="00100657"/>
    <w:rsid w:val="00112F55"/>
    <w:rsid w:val="00117F7E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DF1"/>
    <w:rsid w:val="001530DD"/>
    <w:rsid w:val="001620B5"/>
    <w:rsid w:val="00165A53"/>
    <w:rsid w:val="00171843"/>
    <w:rsid w:val="00172F60"/>
    <w:rsid w:val="00181202"/>
    <w:rsid w:val="00184224"/>
    <w:rsid w:val="00185C75"/>
    <w:rsid w:val="00187452"/>
    <w:rsid w:val="001A1D84"/>
    <w:rsid w:val="001A2646"/>
    <w:rsid w:val="001B19A6"/>
    <w:rsid w:val="001B1E76"/>
    <w:rsid w:val="001B2DBD"/>
    <w:rsid w:val="001B6356"/>
    <w:rsid w:val="001B6694"/>
    <w:rsid w:val="001B7337"/>
    <w:rsid w:val="001C270F"/>
    <w:rsid w:val="001C3908"/>
    <w:rsid w:val="001C3997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F1619"/>
    <w:rsid w:val="001F5C17"/>
    <w:rsid w:val="0020265A"/>
    <w:rsid w:val="002041A4"/>
    <w:rsid w:val="0021175B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6890"/>
    <w:rsid w:val="00250766"/>
    <w:rsid w:val="00251BE5"/>
    <w:rsid w:val="00263308"/>
    <w:rsid w:val="00266411"/>
    <w:rsid w:val="00271E47"/>
    <w:rsid w:val="00276BB5"/>
    <w:rsid w:val="00286112"/>
    <w:rsid w:val="002952A8"/>
    <w:rsid w:val="00296423"/>
    <w:rsid w:val="002A5CC7"/>
    <w:rsid w:val="002A6AED"/>
    <w:rsid w:val="002B0E08"/>
    <w:rsid w:val="002B3F41"/>
    <w:rsid w:val="002B3F57"/>
    <w:rsid w:val="002B6D55"/>
    <w:rsid w:val="002B79B4"/>
    <w:rsid w:val="002C0643"/>
    <w:rsid w:val="002C1528"/>
    <w:rsid w:val="002C33B3"/>
    <w:rsid w:val="002D7195"/>
    <w:rsid w:val="002D7DA1"/>
    <w:rsid w:val="002E09D0"/>
    <w:rsid w:val="002E32AB"/>
    <w:rsid w:val="002F07DB"/>
    <w:rsid w:val="002F559E"/>
    <w:rsid w:val="002F7E35"/>
    <w:rsid w:val="00302AB7"/>
    <w:rsid w:val="00307AC0"/>
    <w:rsid w:val="00311574"/>
    <w:rsid w:val="003115EB"/>
    <w:rsid w:val="00312A26"/>
    <w:rsid w:val="00322364"/>
    <w:rsid w:val="00330604"/>
    <w:rsid w:val="00330DFA"/>
    <w:rsid w:val="003310D7"/>
    <w:rsid w:val="003355F9"/>
    <w:rsid w:val="00342FBF"/>
    <w:rsid w:val="00345148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3E55"/>
    <w:rsid w:val="003856E8"/>
    <w:rsid w:val="00386094"/>
    <w:rsid w:val="00393205"/>
    <w:rsid w:val="00394115"/>
    <w:rsid w:val="00395CD6"/>
    <w:rsid w:val="003A344D"/>
    <w:rsid w:val="003A6EC0"/>
    <w:rsid w:val="003B7512"/>
    <w:rsid w:val="003B7927"/>
    <w:rsid w:val="003C2636"/>
    <w:rsid w:val="003C27CE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B15"/>
    <w:rsid w:val="004165AF"/>
    <w:rsid w:val="004213DE"/>
    <w:rsid w:val="00421D70"/>
    <w:rsid w:val="00424B8A"/>
    <w:rsid w:val="004261B6"/>
    <w:rsid w:val="004277B8"/>
    <w:rsid w:val="004277EE"/>
    <w:rsid w:val="0043069B"/>
    <w:rsid w:val="0043437C"/>
    <w:rsid w:val="004430F7"/>
    <w:rsid w:val="00443E9B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7597"/>
    <w:rsid w:val="004A0AA7"/>
    <w:rsid w:val="004A273F"/>
    <w:rsid w:val="004A2EC4"/>
    <w:rsid w:val="004A36EF"/>
    <w:rsid w:val="004A465E"/>
    <w:rsid w:val="004B161F"/>
    <w:rsid w:val="004B17D1"/>
    <w:rsid w:val="004B5246"/>
    <w:rsid w:val="004C24FE"/>
    <w:rsid w:val="004C5FBE"/>
    <w:rsid w:val="004D08A7"/>
    <w:rsid w:val="004D108F"/>
    <w:rsid w:val="004D3557"/>
    <w:rsid w:val="004E5B08"/>
    <w:rsid w:val="004E7316"/>
    <w:rsid w:val="004F08F0"/>
    <w:rsid w:val="004F25A9"/>
    <w:rsid w:val="004F2880"/>
    <w:rsid w:val="004F3AEE"/>
    <w:rsid w:val="004F5B9C"/>
    <w:rsid w:val="00503489"/>
    <w:rsid w:val="0050356B"/>
    <w:rsid w:val="00504367"/>
    <w:rsid w:val="00504620"/>
    <w:rsid w:val="00512C6C"/>
    <w:rsid w:val="00522D06"/>
    <w:rsid w:val="00523C96"/>
    <w:rsid w:val="00523D66"/>
    <w:rsid w:val="0054243F"/>
    <w:rsid w:val="005450F2"/>
    <w:rsid w:val="00551090"/>
    <w:rsid w:val="005554C6"/>
    <w:rsid w:val="0055573E"/>
    <w:rsid w:val="0055795C"/>
    <w:rsid w:val="00565A5A"/>
    <w:rsid w:val="0057303C"/>
    <w:rsid w:val="005748F2"/>
    <w:rsid w:val="00580E43"/>
    <w:rsid w:val="005851B3"/>
    <w:rsid w:val="00590377"/>
    <w:rsid w:val="00591F1D"/>
    <w:rsid w:val="005977C5"/>
    <w:rsid w:val="005A55FE"/>
    <w:rsid w:val="005A72A7"/>
    <w:rsid w:val="005B213F"/>
    <w:rsid w:val="005B2E43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759F"/>
    <w:rsid w:val="005E79DE"/>
    <w:rsid w:val="005F03DC"/>
    <w:rsid w:val="005F05AA"/>
    <w:rsid w:val="005F1D03"/>
    <w:rsid w:val="005F26DB"/>
    <w:rsid w:val="005F4464"/>
    <w:rsid w:val="005F68FA"/>
    <w:rsid w:val="00600E5B"/>
    <w:rsid w:val="00614B4B"/>
    <w:rsid w:val="006157A7"/>
    <w:rsid w:val="00615D57"/>
    <w:rsid w:val="006176D8"/>
    <w:rsid w:val="006207BB"/>
    <w:rsid w:val="00623AA3"/>
    <w:rsid w:val="00635581"/>
    <w:rsid w:val="0064774E"/>
    <w:rsid w:val="00647D8B"/>
    <w:rsid w:val="00652981"/>
    <w:rsid w:val="00656D94"/>
    <w:rsid w:val="00666694"/>
    <w:rsid w:val="00666769"/>
    <w:rsid w:val="00667726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A5DDB"/>
    <w:rsid w:val="006A6264"/>
    <w:rsid w:val="006B079B"/>
    <w:rsid w:val="006D1873"/>
    <w:rsid w:val="006D2D7C"/>
    <w:rsid w:val="006D7C02"/>
    <w:rsid w:val="006D7DCA"/>
    <w:rsid w:val="006E0A9D"/>
    <w:rsid w:val="006E2E6E"/>
    <w:rsid w:val="006E4A91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15599"/>
    <w:rsid w:val="00717E31"/>
    <w:rsid w:val="00731747"/>
    <w:rsid w:val="007327A2"/>
    <w:rsid w:val="00736580"/>
    <w:rsid w:val="00743B7A"/>
    <w:rsid w:val="00745E73"/>
    <w:rsid w:val="00772D6C"/>
    <w:rsid w:val="00774445"/>
    <w:rsid w:val="00774B09"/>
    <w:rsid w:val="0077596A"/>
    <w:rsid w:val="0077790D"/>
    <w:rsid w:val="0078194A"/>
    <w:rsid w:val="007847A1"/>
    <w:rsid w:val="00785397"/>
    <w:rsid w:val="00786C5F"/>
    <w:rsid w:val="007874DD"/>
    <w:rsid w:val="0079011D"/>
    <w:rsid w:val="0079648A"/>
    <w:rsid w:val="007A3C1F"/>
    <w:rsid w:val="007A46D9"/>
    <w:rsid w:val="007A70A9"/>
    <w:rsid w:val="007B4693"/>
    <w:rsid w:val="007B5189"/>
    <w:rsid w:val="007C1AD6"/>
    <w:rsid w:val="007C4A2D"/>
    <w:rsid w:val="007C732A"/>
    <w:rsid w:val="007D391D"/>
    <w:rsid w:val="007E13A9"/>
    <w:rsid w:val="007E22C0"/>
    <w:rsid w:val="007E596E"/>
    <w:rsid w:val="007E789C"/>
    <w:rsid w:val="007F0A41"/>
    <w:rsid w:val="007F0F4B"/>
    <w:rsid w:val="007F36D5"/>
    <w:rsid w:val="007F5872"/>
    <w:rsid w:val="00801C82"/>
    <w:rsid w:val="008117E6"/>
    <w:rsid w:val="008148AB"/>
    <w:rsid w:val="008167FD"/>
    <w:rsid w:val="00816C93"/>
    <w:rsid w:val="008224BA"/>
    <w:rsid w:val="008240D8"/>
    <w:rsid w:val="00824F92"/>
    <w:rsid w:val="008250C3"/>
    <w:rsid w:val="00831AB0"/>
    <w:rsid w:val="00834008"/>
    <w:rsid w:val="0083479A"/>
    <w:rsid w:val="008356D7"/>
    <w:rsid w:val="008374D8"/>
    <w:rsid w:val="00843B66"/>
    <w:rsid w:val="00844111"/>
    <w:rsid w:val="0084643E"/>
    <w:rsid w:val="00847B31"/>
    <w:rsid w:val="00850A34"/>
    <w:rsid w:val="00852765"/>
    <w:rsid w:val="008566E9"/>
    <w:rsid w:val="00860D05"/>
    <w:rsid w:val="008648FC"/>
    <w:rsid w:val="00867526"/>
    <w:rsid w:val="00867E45"/>
    <w:rsid w:val="00874A97"/>
    <w:rsid w:val="008755F4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6109"/>
    <w:rsid w:val="00896491"/>
    <w:rsid w:val="0089737B"/>
    <w:rsid w:val="008A1AB6"/>
    <w:rsid w:val="008A42B8"/>
    <w:rsid w:val="008A472C"/>
    <w:rsid w:val="008B63E5"/>
    <w:rsid w:val="008C1CCB"/>
    <w:rsid w:val="008C459C"/>
    <w:rsid w:val="008C5460"/>
    <w:rsid w:val="008D32C1"/>
    <w:rsid w:val="008D3C95"/>
    <w:rsid w:val="008D44B8"/>
    <w:rsid w:val="008E0265"/>
    <w:rsid w:val="008E66D4"/>
    <w:rsid w:val="008F0DDE"/>
    <w:rsid w:val="008F4F3B"/>
    <w:rsid w:val="008F78AB"/>
    <w:rsid w:val="00901727"/>
    <w:rsid w:val="00904F85"/>
    <w:rsid w:val="00930FCC"/>
    <w:rsid w:val="009346D6"/>
    <w:rsid w:val="00935E51"/>
    <w:rsid w:val="00936849"/>
    <w:rsid w:val="00941C51"/>
    <w:rsid w:val="00943F83"/>
    <w:rsid w:val="0094442E"/>
    <w:rsid w:val="00945140"/>
    <w:rsid w:val="0094610B"/>
    <w:rsid w:val="00946BF6"/>
    <w:rsid w:val="0094760B"/>
    <w:rsid w:val="00951DB5"/>
    <w:rsid w:val="00957F2C"/>
    <w:rsid w:val="009608D6"/>
    <w:rsid w:val="00962193"/>
    <w:rsid w:val="009627F9"/>
    <w:rsid w:val="00963317"/>
    <w:rsid w:val="00963D3B"/>
    <w:rsid w:val="00973CE2"/>
    <w:rsid w:val="00981A90"/>
    <w:rsid w:val="00981ACF"/>
    <w:rsid w:val="00981D94"/>
    <w:rsid w:val="00990478"/>
    <w:rsid w:val="009931BA"/>
    <w:rsid w:val="0099629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E0135"/>
    <w:rsid w:val="009E33F0"/>
    <w:rsid w:val="009E6849"/>
    <w:rsid w:val="009F46EB"/>
    <w:rsid w:val="009F508F"/>
    <w:rsid w:val="009F677A"/>
    <w:rsid w:val="00A00185"/>
    <w:rsid w:val="00A0191D"/>
    <w:rsid w:val="00A01E86"/>
    <w:rsid w:val="00A01EBF"/>
    <w:rsid w:val="00A1431A"/>
    <w:rsid w:val="00A2482D"/>
    <w:rsid w:val="00A312CB"/>
    <w:rsid w:val="00A3272E"/>
    <w:rsid w:val="00A33329"/>
    <w:rsid w:val="00A40215"/>
    <w:rsid w:val="00A44B2E"/>
    <w:rsid w:val="00A515DD"/>
    <w:rsid w:val="00A516B6"/>
    <w:rsid w:val="00A61FD5"/>
    <w:rsid w:val="00A73E8A"/>
    <w:rsid w:val="00A81725"/>
    <w:rsid w:val="00A828F8"/>
    <w:rsid w:val="00A82DFE"/>
    <w:rsid w:val="00A8409B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70F4"/>
    <w:rsid w:val="00AB5667"/>
    <w:rsid w:val="00AC1215"/>
    <w:rsid w:val="00AC3A97"/>
    <w:rsid w:val="00AC4D65"/>
    <w:rsid w:val="00AD5D2A"/>
    <w:rsid w:val="00AE102C"/>
    <w:rsid w:val="00AE3D8B"/>
    <w:rsid w:val="00AE53E0"/>
    <w:rsid w:val="00AE58B4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E8E"/>
    <w:rsid w:val="00B17DFA"/>
    <w:rsid w:val="00B23C2E"/>
    <w:rsid w:val="00B50479"/>
    <w:rsid w:val="00B52F74"/>
    <w:rsid w:val="00B54752"/>
    <w:rsid w:val="00B644EB"/>
    <w:rsid w:val="00B72CD4"/>
    <w:rsid w:val="00B73BCA"/>
    <w:rsid w:val="00B75C4A"/>
    <w:rsid w:val="00B81328"/>
    <w:rsid w:val="00B82AE1"/>
    <w:rsid w:val="00B82B24"/>
    <w:rsid w:val="00B900F6"/>
    <w:rsid w:val="00B93642"/>
    <w:rsid w:val="00BA533C"/>
    <w:rsid w:val="00BA7241"/>
    <w:rsid w:val="00BB0FE9"/>
    <w:rsid w:val="00BB1D16"/>
    <w:rsid w:val="00BB45F9"/>
    <w:rsid w:val="00BC4190"/>
    <w:rsid w:val="00BC5191"/>
    <w:rsid w:val="00BC57F8"/>
    <w:rsid w:val="00BC583D"/>
    <w:rsid w:val="00BD08AB"/>
    <w:rsid w:val="00BD50C5"/>
    <w:rsid w:val="00BE0AEA"/>
    <w:rsid w:val="00BE0EE1"/>
    <w:rsid w:val="00BE174A"/>
    <w:rsid w:val="00BE19FD"/>
    <w:rsid w:val="00BE24D9"/>
    <w:rsid w:val="00BE5556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6C64"/>
    <w:rsid w:val="00C12E4C"/>
    <w:rsid w:val="00C148E2"/>
    <w:rsid w:val="00C14955"/>
    <w:rsid w:val="00C14D03"/>
    <w:rsid w:val="00C15003"/>
    <w:rsid w:val="00C20207"/>
    <w:rsid w:val="00C20C49"/>
    <w:rsid w:val="00C27822"/>
    <w:rsid w:val="00C30F06"/>
    <w:rsid w:val="00C32196"/>
    <w:rsid w:val="00C34143"/>
    <w:rsid w:val="00C451AE"/>
    <w:rsid w:val="00C46697"/>
    <w:rsid w:val="00C54DAF"/>
    <w:rsid w:val="00C62B96"/>
    <w:rsid w:val="00C67967"/>
    <w:rsid w:val="00C750C9"/>
    <w:rsid w:val="00C75E4E"/>
    <w:rsid w:val="00C75FF3"/>
    <w:rsid w:val="00C76F85"/>
    <w:rsid w:val="00C778A7"/>
    <w:rsid w:val="00C8204C"/>
    <w:rsid w:val="00C860FC"/>
    <w:rsid w:val="00C9009F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E94"/>
    <w:rsid w:val="00CE6EC3"/>
    <w:rsid w:val="00CF6BBF"/>
    <w:rsid w:val="00CF7D4C"/>
    <w:rsid w:val="00D02D68"/>
    <w:rsid w:val="00D067BD"/>
    <w:rsid w:val="00D15B6A"/>
    <w:rsid w:val="00D16455"/>
    <w:rsid w:val="00D26DD3"/>
    <w:rsid w:val="00D34B3E"/>
    <w:rsid w:val="00D353A0"/>
    <w:rsid w:val="00D36CE4"/>
    <w:rsid w:val="00D42D48"/>
    <w:rsid w:val="00D47E60"/>
    <w:rsid w:val="00D50399"/>
    <w:rsid w:val="00D720E7"/>
    <w:rsid w:val="00D744E9"/>
    <w:rsid w:val="00D821EE"/>
    <w:rsid w:val="00D87081"/>
    <w:rsid w:val="00D871B8"/>
    <w:rsid w:val="00D90F4A"/>
    <w:rsid w:val="00D94468"/>
    <w:rsid w:val="00D957CC"/>
    <w:rsid w:val="00DA1B4E"/>
    <w:rsid w:val="00DC030D"/>
    <w:rsid w:val="00DC43DA"/>
    <w:rsid w:val="00DC4528"/>
    <w:rsid w:val="00DC4FB3"/>
    <w:rsid w:val="00DC5697"/>
    <w:rsid w:val="00DD4B76"/>
    <w:rsid w:val="00DE06FD"/>
    <w:rsid w:val="00DE247A"/>
    <w:rsid w:val="00DE5C85"/>
    <w:rsid w:val="00DF00EA"/>
    <w:rsid w:val="00DF2E27"/>
    <w:rsid w:val="00DF5582"/>
    <w:rsid w:val="00DF5F45"/>
    <w:rsid w:val="00DF73FE"/>
    <w:rsid w:val="00E050AA"/>
    <w:rsid w:val="00E11ECC"/>
    <w:rsid w:val="00E14791"/>
    <w:rsid w:val="00E15547"/>
    <w:rsid w:val="00E177AE"/>
    <w:rsid w:val="00E209C9"/>
    <w:rsid w:val="00E23CCB"/>
    <w:rsid w:val="00E26688"/>
    <w:rsid w:val="00E270EA"/>
    <w:rsid w:val="00E42EA4"/>
    <w:rsid w:val="00E45D9A"/>
    <w:rsid w:val="00E56BD6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90A5B"/>
    <w:rsid w:val="00E9558C"/>
    <w:rsid w:val="00E97962"/>
    <w:rsid w:val="00ED51F5"/>
    <w:rsid w:val="00EE083C"/>
    <w:rsid w:val="00EE1175"/>
    <w:rsid w:val="00EE446D"/>
    <w:rsid w:val="00EE7C8D"/>
    <w:rsid w:val="00EF1B74"/>
    <w:rsid w:val="00EF5961"/>
    <w:rsid w:val="00F030A8"/>
    <w:rsid w:val="00F049AA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9D4"/>
    <w:rsid w:val="00F42EB0"/>
    <w:rsid w:val="00F4477B"/>
    <w:rsid w:val="00F471B1"/>
    <w:rsid w:val="00F5665E"/>
    <w:rsid w:val="00F56B43"/>
    <w:rsid w:val="00F60957"/>
    <w:rsid w:val="00F62E5A"/>
    <w:rsid w:val="00F64ED5"/>
    <w:rsid w:val="00F779D3"/>
    <w:rsid w:val="00F86544"/>
    <w:rsid w:val="00F91B97"/>
    <w:rsid w:val="00F91C8B"/>
    <w:rsid w:val="00F94B14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AD72C3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04E98F6-04A5-4FF5-AB89-28C7F1FE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19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9</cp:revision>
  <cp:lastPrinted>2015-12-10T14:07:00Z</cp:lastPrinted>
  <dcterms:created xsi:type="dcterms:W3CDTF">2016-03-17T13:06:00Z</dcterms:created>
  <dcterms:modified xsi:type="dcterms:W3CDTF">2016-06-06T18:00:00Z</dcterms:modified>
</cp:coreProperties>
</file>